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F9D35D" w14:textId="176DBE6A" w:rsidR="00DC175A" w:rsidRPr="009E6666" w:rsidRDefault="009B3EE3" w:rsidP="009E6666">
      <w:pPr>
        <w:jc w:val="center"/>
        <w:rPr>
          <w:rStyle w:val="BookTitle"/>
          <w:sz w:val="40"/>
          <w:szCs w:val="72"/>
        </w:rPr>
      </w:pPr>
      <w:r w:rsidRPr="009E6666">
        <w:rPr>
          <w:rStyle w:val="BookTitle"/>
          <w:sz w:val="40"/>
          <w:szCs w:val="72"/>
        </w:rPr>
        <w:t>NUMERICAL STUDY OF</w:t>
      </w:r>
      <w:r w:rsidR="00A67910" w:rsidRPr="009E6666">
        <w:rPr>
          <w:rStyle w:val="BookTitle"/>
          <w:sz w:val="40"/>
          <w:szCs w:val="72"/>
        </w:rPr>
        <w:t xml:space="preserve"> </w:t>
      </w:r>
      <w:r w:rsidR="005939BC" w:rsidRPr="009E6666">
        <w:rPr>
          <w:rStyle w:val="BookTitle"/>
          <w:sz w:val="40"/>
          <w:szCs w:val="72"/>
        </w:rPr>
        <w:t xml:space="preserve">AN ELLIPSE PLAN </w:t>
      </w:r>
      <w:r w:rsidRPr="009E6666">
        <w:rPr>
          <w:rStyle w:val="BookTitle"/>
          <w:sz w:val="40"/>
          <w:szCs w:val="72"/>
        </w:rPr>
        <w:t>HYPERBOLIC PARABOLOID</w:t>
      </w:r>
      <w:r w:rsidR="00301173" w:rsidRPr="009E6666">
        <w:rPr>
          <w:rStyle w:val="BookTitle"/>
          <w:sz w:val="40"/>
          <w:szCs w:val="72"/>
        </w:rPr>
        <w:t xml:space="preserve"> CABLE-NET</w:t>
      </w:r>
      <w:r w:rsidRPr="009E6666">
        <w:rPr>
          <w:rStyle w:val="BookTitle"/>
          <w:sz w:val="40"/>
          <w:szCs w:val="72"/>
        </w:rPr>
        <w:t xml:space="preserve"> </w:t>
      </w:r>
      <w:r w:rsidR="00A67910" w:rsidRPr="009E6666">
        <w:rPr>
          <w:rStyle w:val="BookTitle"/>
          <w:sz w:val="40"/>
          <w:szCs w:val="72"/>
        </w:rPr>
        <w:t>FRAME</w:t>
      </w:r>
    </w:p>
    <w:p w14:paraId="032E865B" w14:textId="77777777" w:rsidR="00DC175A" w:rsidRDefault="00DC175A" w:rsidP="00DC175A"/>
    <w:p w14:paraId="2AE5164B" w14:textId="77777777" w:rsidR="00DC175A" w:rsidRDefault="00DC175A" w:rsidP="00DC175A"/>
    <w:p w14:paraId="31950ECB" w14:textId="77777777" w:rsidR="00DC175A" w:rsidRDefault="00DC175A" w:rsidP="00DC175A"/>
    <w:p w14:paraId="3E656088" w14:textId="77777777" w:rsidR="00DC175A" w:rsidRPr="002A4159" w:rsidRDefault="00DC175A" w:rsidP="00DC175A"/>
    <w:p w14:paraId="1C03E2EA" w14:textId="5FBAC6F8" w:rsidR="00DC175A" w:rsidRDefault="00DC175A" w:rsidP="00DC175A">
      <w:pPr>
        <w:tabs>
          <w:tab w:val="left" w:pos="912"/>
          <w:tab w:val="center" w:pos="4535"/>
        </w:tabs>
        <w:jc w:val="center"/>
      </w:pPr>
      <w:r w:rsidRPr="001A2790">
        <w:rPr>
          <w:rStyle w:val="Emphasis"/>
        </w:rPr>
        <w:t>Student</w:t>
      </w:r>
      <w:r>
        <w:rPr>
          <w:rStyle w:val="Emphasis"/>
        </w:rPr>
        <w:br/>
      </w:r>
      <w:r>
        <w:t>Bharat Kunwar</w:t>
      </w:r>
    </w:p>
    <w:p w14:paraId="1B70106E" w14:textId="77777777" w:rsidR="00DC175A" w:rsidRPr="00DC175A" w:rsidRDefault="00DC175A" w:rsidP="00DC175A">
      <w:pPr>
        <w:tabs>
          <w:tab w:val="left" w:pos="912"/>
          <w:tab w:val="center" w:pos="4535"/>
        </w:tabs>
        <w:jc w:val="center"/>
        <w:rPr>
          <w:i/>
          <w:iCs/>
        </w:rPr>
      </w:pPr>
    </w:p>
    <w:p w14:paraId="10C526B3" w14:textId="552C020A" w:rsidR="00DC175A" w:rsidRPr="00DC175A" w:rsidRDefault="00DC175A" w:rsidP="00DC175A">
      <w:pPr>
        <w:jc w:val="center"/>
        <w:rPr>
          <w:b/>
          <w:bCs/>
        </w:rPr>
      </w:pPr>
      <w:r w:rsidRPr="001A2790">
        <w:rPr>
          <w:rStyle w:val="Emphasis"/>
        </w:rPr>
        <w:t>Supervisor</w:t>
      </w:r>
      <w:r>
        <w:rPr>
          <w:rStyle w:val="Emphasis"/>
          <w:b/>
          <w:bCs/>
          <w:i/>
          <w:iCs w:val="0"/>
        </w:rPr>
        <w:br/>
      </w:r>
      <w:r w:rsidR="004B136C">
        <w:t xml:space="preserve">Dr </w:t>
      </w:r>
      <w:r>
        <w:t>Chris Williams</w:t>
      </w:r>
    </w:p>
    <w:p w14:paraId="766A6416" w14:textId="77777777" w:rsidR="00DC175A" w:rsidRPr="002A4159" w:rsidRDefault="00DC175A" w:rsidP="00DC175A"/>
    <w:p w14:paraId="6A8E8FA2" w14:textId="77777777" w:rsidR="00DC175A" w:rsidRPr="002A4159" w:rsidRDefault="00DC175A" w:rsidP="00DC175A">
      <w:bookmarkStart w:id="0" w:name="_GoBack"/>
      <w:bookmarkEnd w:id="0"/>
    </w:p>
    <w:p w14:paraId="7A292C90" w14:textId="77777777" w:rsidR="00DC175A" w:rsidRPr="00A30EF7" w:rsidRDefault="00DC175A" w:rsidP="00DC175A">
      <w:pPr>
        <w:jc w:val="center"/>
      </w:pPr>
      <w:r w:rsidRPr="00A30EF7">
        <w:t>Department of Architecture and Civil Engineering</w:t>
      </w:r>
    </w:p>
    <w:p w14:paraId="43A9154F" w14:textId="77777777" w:rsidR="00CB4207" w:rsidRDefault="00CB4207" w:rsidP="00DC175A">
      <w:pPr>
        <w:jc w:val="center"/>
      </w:pPr>
      <w:r w:rsidRPr="00AA3F7B">
        <w:rPr>
          <w:i/>
          <w:noProof/>
          <w:sz w:val="28"/>
          <w:szCs w:val="32"/>
          <w:lang w:eastAsia="en-GB"/>
        </w:rPr>
        <w:drawing>
          <wp:inline distT="0" distB="0" distL="0" distR="0" wp14:anchorId="68958036" wp14:editId="4A648024">
            <wp:extent cx="1729740" cy="607695"/>
            <wp:effectExtent l="0" t="0" r="3810" b="1905"/>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9740" cy="607695"/>
                    </a:xfrm>
                    <a:prstGeom prst="rect">
                      <a:avLst/>
                    </a:prstGeom>
                    <a:noFill/>
                    <a:ln>
                      <a:noFill/>
                    </a:ln>
                  </pic:spPr>
                </pic:pic>
              </a:graphicData>
            </a:graphic>
          </wp:inline>
        </w:drawing>
      </w:r>
    </w:p>
    <w:p w14:paraId="3CFF03B2" w14:textId="48A342A1" w:rsidR="00DC175A" w:rsidRPr="00A30EF7" w:rsidRDefault="00DC175A" w:rsidP="00DC175A">
      <w:pPr>
        <w:jc w:val="center"/>
      </w:pPr>
      <w:r w:rsidRPr="00A30EF7">
        <w:t>2011</w:t>
      </w:r>
      <w:r>
        <w:t>/12</w:t>
      </w:r>
    </w:p>
    <w:p w14:paraId="1E3DA91F" w14:textId="77777777" w:rsidR="00DC175A" w:rsidRPr="00A30EF7" w:rsidRDefault="00DC175A" w:rsidP="00DC175A">
      <w:pPr>
        <w:jc w:val="center"/>
      </w:pPr>
    </w:p>
    <w:p w14:paraId="3E8DBB7D" w14:textId="77777777" w:rsidR="00DC175A" w:rsidRPr="00A30EF7" w:rsidRDefault="00DC175A" w:rsidP="00DC175A">
      <w:pPr>
        <w:jc w:val="center"/>
      </w:pPr>
    </w:p>
    <w:p w14:paraId="5E5E9136" w14:textId="77777777" w:rsidR="00DC175A" w:rsidRPr="00A30EF7" w:rsidRDefault="00DC175A" w:rsidP="00DC175A">
      <w:pPr>
        <w:jc w:val="center"/>
      </w:pPr>
      <w:r w:rsidRPr="00A30EF7">
        <w:t>AR40223</w:t>
      </w:r>
    </w:p>
    <w:p w14:paraId="6CF5A68C" w14:textId="10BC01CE" w:rsidR="00731D97" w:rsidRDefault="00DC175A" w:rsidP="00DC175A">
      <w:pPr>
        <w:jc w:val="center"/>
      </w:pPr>
      <w:proofErr w:type="spellStart"/>
      <w:r w:rsidRPr="00A30EF7">
        <w:t>MEng</w:t>
      </w:r>
      <w:proofErr w:type="spellEnd"/>
      <w:r w:rsidRPr="00A30EF7">
        <w:t xml:space="preserve"> Dissertation</w:t>
      </w:r>
      <w:r w:rsidR="00731D97">
        <w:br w:type="page"/>
      </w:r>
    </w:p>
    <w:sdt>
      <w:sdtPr>
        <w:rPr>
          <w:rFonts w:ascii="Cambria" w:eastAsia="MS Mincho" w:hAnsi="Cambria"/>
          <w:b w:val="0"/>
          <w:bCs w:val="0"/>
          <w:color w:val="auto"/>
          <w:sz w:val="24"/>
          <w:szCs w:val="22"/>
        </w:rPr>
        <w:id w:val="1876882375"/>
        <w:docPartObj>
          <w:docPartGallery w:val="Table of Contents"/>
          <w:docPartUnique/>
        </w:docPartObj>
      </w:sdtPr>
      <w:sdtContent>
        <w:p w14:paraId="15591D0A" w14:textId="108E235E" w:rsidR="004E4272" w:rsidRDefault="004E4272" w:rsidP="00D901D9">
          <w:pPr>
            <w:pStyle w:val="TOCHeading"/>
            <w:numPr>
              <w:ilvl w:val="0"/>
              <w:numId w:val="0"/>
            </w:numPr>
            <w:spacing w:line="360" w:lineRule="auto"/>
            <w:ind w:left="432" w:hanging="432"/>
          </w:pPr>
          <w:r>
            <w:t>Table of Contents</w:t>
          </w:r>
        </w:p>
        <w:p w14:paraId="2FB2D767" w14:textId="77777777" w:rsidR="00CB4207" w:rsidRDefault="004E4272">
          <w:pPr>
            <w:pStyle w:val="TOC1"/>
            <w:rPr>
              <w:rFonts w:eastAsiaTheme="minorEastAsia" w:cstheme="minorBidi"/>
              <w:b w:val="0"/>
              <w:noProof/>
              <w:sz w:val="22"/>
              <w:szCs w:val="22"/>
              <w:lang w:eastAsia="en-GB"/>
            </w:rPr>
          </w:pPr>
          <w:r>
            <w:fldChar w:fldCharType="begin"/>
          </w:r>
          <w:r>
            <w:instrText xml:space="preserve"> TOC \o "1-3" \h \z \u </w:instrText>
          </w:r>
          <w:r>
            <w:fldChar w:fldCharType="separate"/>
          </w:r>
          <w:hyperlink w:anchor="_Toc323293705" w:history="1">
            <w:r w:rsidR="00CB4207" w:rsidRPr="00BD1D96">
              <w:rPr>
                <w:rStyle w:val="Hyperlink"/>
                <w:noProof/>
              </w:rPr>
              <w:t>Abstract</w:t>
            </w:r>
            <w:r w:rsidR="00CB4207">
              <w:rPr>
                <w:noProof/>
                <w:webHidden/>
              </w:rPr>
              <w:tab/>
            </w:r>
            <w:r w:rsidR="00CB4207">
              <w:rPr>
                <w:noProof/>
                <w:webHidden/>
              </w:rPr>
              <w:fldChar w:fldCharType="begin"/>
            </w:r>
            <w:r w:rsidR="00CB4207">
              <w:rPr>
                <w:noProof/>
                <w:webHidden/>
              </w:rPr>
              <w:instrText xml:space="preserve"> PAGEREF _Toc323293705 \h </w:instrText>
            </w:r>
            <w:r w:rsidR="00CB4207">
              <w:rPr>
                <w:noProof/>
                <w:webHidden/>
              </w:rPr>
            </w:r>
            <w:r w:rsidR="00CB4207">
              <w:rPr>
                <w:noProof/>
                <w:webHidden/>
              </w:rPr>
              <w:fldChar w:fldCharType="separate"/>
            </w:r>
            <w:r w:rsidR="009043C9">
              <w:rPr>
                <w:noProof/>
                <w:webHidden/>
              </w:rPr>
              <w:t>i</w:t>
            </w:r>
            <w:r w:rsidR="00CB4207">
              <w:rPr>
                <w:noProof/>
                <w:webHidden/>
              </w:rPr>
              <w:fldChar w:fldCharType="end"/>
            </w:r>
          </w:hyperlink>
        </w:p>
        <w:p w14:paraId="7AFE6381" w14:textId="77777777" w:rsidR="00CB4207" w:rsidRDefault="00CB4207">
          <w:pPr>
            <w:pStyle w:val="TOC1"/>
            <w:rPr>
              <w:rFonts w:eastAsiaTheme="minorEastAsia" w:cstheme="minorBidi"/>
              <w:b w:val="0"/>
              <w:noProof/>
              <w:sz w:val="22"/>
              <w:szCs w:val="22"/>
              <w:lang w:eastAsia="en-GB"/>
            </w:rPr>
          </w:pPr>
          <w:hyperlink w:anchor="_Toc323293706" w:history="1">
            <w:r w:rsidRPr="00BD1D96">
              <w:rPr>
                <w:rStyle w:val="Hyperlink"/>
                <w:noProof/>
              </w:rPr>
              <w:t>Acknowledgements</w:t>
            </w:r>
            <w:r>
              <w:rPr>
                <w:noProof/>
                <w:webHidden/>
              </w:rPr>
              <w:tab/>
            </w:r>
            <w:r>
              <w:rPr>
                <w:noProof/>
                <w:webHidden/>
              </w:rPr>
              <w:fldChar w:fldCharType="begin"/>
            </w:r>
            <w:r>
              <w:rPr>
                <w:noProof/>
                <w:webHidden/>
              </w:rPr>
              <w:instrText xml:space="preserve"> PAGEREF _Toc323293706 \h </w:instrText>
            </w:r>
            <w:r>
              <w:rPr>
                <w:noProof/>
                <w:webHidden/>
              </w:rPr>
            </w:r>
            <w:r>
              <w:rPr>
                <w:noProof/>
                <w:webHidden/>
              </w:rPr>
              <w:fldChar w:fldCharType="separate"/>
            </w:r>
            <w:r w:rsidR="009043C9">
              <w:rPr>
                <w:noProof/>
                <w:webHidden/>
              </w:rPr>
              <w:t>ii</w:t>
            </w:r>
            <w:r>
              <w:rPr>
                <w:noProof/>
                <w:webHidden/>
              </w:rPr>
              <w:fldChar w:fldCharType="end"/>
            </w:r>
          </w:hyperlink>
        </w:p>
        <w:p w14:paraId="0C3C4AF2" w14:textId="77777777" w:rsidR="00CB4207" w:rsidRDefault="00CB4207">
          <w:pPr>
            <w:pStyle w:val="TOC1"/>
            <w:rPr>
              <w:rFonts w:eastAsiaTheme="minorEastAsia" w:cstheme="minorBidi"/>
              <w:b w:val="0"/>
              <w:noProof/>
              <w:sz w:val="22"/>
              <w:szCs w:val="22"/>
              <w:lang w:eastAsia="en-GB"/>
            </w:rPr>
          </w:pPr>
          <w:hyperlink w:anchor="_Toc323293707" w:history="1">
            <w:r w:rsidRPr="00BD1D96">
              <w:rPr>
                <w:rStyle w:val="Hyperlink"/>
                <w:noProof/>
              </w:rPr>
              <w:t>List of Symbols</w:t>
            </w:r>
            <w:r>
              <w:rPr>
                <w:noProof/>
                <w:webHidden/>
              </w:rPr>
              <w:tab/>
            </w:r>
            <w:r>
              <w:rPr>
                <w:noProof/>
                <w:webHidden/>
              </w:rPr>
              <w:fldChar w:fldCharType="begin"/>
            </w:r>
            <w:r>
              <w:rPr>
                <w:noProof/>
                <w:webHidden/>
              </w:rPr>
              <w:instrText xml:space="preserve"> PAGEREF _Toc323293707 \h </w:instrText>
            </w:r>
            <w:r>
              <w:rPr>
                <w:noProof/>
                <w:webHidden/>
              </w:rPr>
            </w:r>
            <w:r>
              <w:rPr>
                <w:noProof/>
                <w:webHidden/>
              </w:rPr>
              <w:fldChar w:fldCharType="separate"/>
            </w:r>
            <w:r w:rsidR="009043C9">
              <w:rPr>
                <w:noProof/>
                <w:webHidden/>
              </w:rPr>
              <w:t>iii</w:t>
            </w:r>
            <w:r>
              <w:rPr>
                <w:noProof/>
                <w:webHidden/>
              </w:rPr>
              <w:fldChar w:fldCharType="end"/>
            </w:r>
          </w:hyperlink>
        </w:p>
        <w:p w14:paraId="0013DBCB" w14:textId="77777777" w:rsidR="00CB4207" w:rsidRDefault="00CB4207">
          <w:pPr>
            <w:pStyle w:val="TOC1"/>
            <w:rPr>
              <w:rFonts w:eastAsiaTheme="minorEastAsia" w:cstheme="minorBidi"/>
              <w:b w:val="0"/>
              <w:noProof/>
              <w:sz w:val="22"/>
              <w:szCs w:val="22"/>
              <w:lang w:eastAsia="en-GB"/>
            </w:rPr>
          </w:pPr>
          <w:hyperlink w:anchor="_Toc323293708" w:history="1">
            <w:r w:rsidRPr="00BD1D96">
              <w:rPr>
                <w:rStyle w:val="Hyperlink"/>
                <w:noProof/>
              </w:rPr>
              <w:t>List of Figures</w:t>
            </w:r>
            <w:r>
              <w:rPr>
                <w:noProof/>
                <w:webHidden/>
              </w:rPr>
              <w:tab/>
            </w:r>
            <w:r>
              <w:rPr>
                <w:noProof/>
                <w:webHidden/>
              </w:rPr>
              <w:fldChar w:fldCharType="begin"/>
            </w:r>
            <w:r>
              <w:rPr>
                <w:noProof/>
                <w:webHidden/>
              </w:rPr>
              <w:instrText xml:space="preserve"> PAGEREF _Toc323293708 \h </w:instrText>
            </w:r>
            <w:r>
              <w:rPr>
                <w:noProof/>
                <w:webHidden/>
              </w:rPr>
            </w:r>
            <w:r>
              <w:rPr>
                <w:noProof/>
                <w:webHidden/>
              </w:rPr>
              <w:fldChar w:fldCharType="separate"/>
            </w:r>
            <w:r w:rsidR="009043C9">
              <w:rPr>
                <w:noProof/>
                <w:webHidden/>
              </w:rPr>
              <w:t>iv</w:t>
            </w:r>
            <w:r>
              <w:rPr>
                <w:noProof/>
                <w:webHidden/>
              </w:rPr>
              <w:fldChar w:fldCharType="end"/>
            </w:r>
          </w:hyperlink>
        </w:p>
        <w:p w14:paraId="14E39EDD" w14:textId="77777777" w:rsidR="00CB4207" w:rsidRDefault="00CB4207">
          <w:pPr>
            <w:pStyle w:val="TOC1"/>
            <w:rPr>
              <w:rFonts w:eastAsiaTheme="minorEastAsia" w:cstheme="minorBidi"/>
              <w:b w:val="0"/>
              <w:noProof/>
              <w:sz w:val="22"/>
              <w:szCs w:val="22"/>
              <w:lang w:eastAsia="en-GB"/>
            </w:rPr>
          </w:pPr>
          <w:hyperlink w:anchor="_Toc323293709" w:history="1">
            <w:r w:rsidRPr="00BD1D96">
              <w:rPr>
                <w:rStyle w:val="Hyperlink"/>
                <w:noProof/>
              </w:rPr>
              <w:t>List of Tables</w:t>
            </w:r>
            <w:r>
              <w:rPr>
                <w:noProof/>
                <w:webHidden/>
              </w:rPr>
              <w:tab/>
            </w:r>
            <w:r>
              <w:rPr>
                <w:noProof/>
                <w:webHidden/>
              </w:rPr>
              <w:fldChar w:fldCharType="begin"/>
            </w:r>
            <w:r>
              <w:rPr>
                <w:noProof/>
                <w:webHidden/>
              </w:rPr>
              <w:instrText xml:space="preserve"> PAGEREF _Toc323293709 \h </w:instrText>
            </w:r>
            <w:r>
              <w:rPr>
                <w:noProof/>
                <w:webHidden/>
              </w:rPr>
            </w:r>
            <w:r>
              <w:rPr>
                <w:noProof/>
                <w:webHidden/>
              </w:rPr>
              <w:fldChar w:fldCharType="separate"/>
            </w:r>
            <w:r w:rsidR="009043C9">
              <w:rPr>
                <w:noProof/>
                <w:webHidden/>
              </w:rPr>
              <w:t>iv</w:t>
            </w:r>
            <w:r>
              <w:rPr>
                <w:noProof/>
                <w:webHidden/>
              </w:rPr>
              <w:fldChar w:fldCharType="end"/>
            </w:r>
          </w:hyperlink>
        </w:p>
        <w:p w14:paraId="7B524CE4" w14:textId="77777777" w:rsidR="00CB4207" w:rsidRDefault="00CB4207">
          <w:pPr>
            <w:pStyle w:val="TOC1"/>
            <w:tabs>
              <w:tab w:val="left" w:pos="480"/>
            </w:tabs>
            <w:rPr>
              <w:rFonts w:eastAsiaTheme="minorEastAsia" w:cstheme="minorBidi"/>
              <w:b w:val="0"/>
              <w:noProof/>
              <w:sz w:val="22"/>
              <w:szCs w:val="22"/>
              <w:lang w:eastAsia="en-GB"/>
            </w:rPr>
          </w:pPr>
          <w:hyperlink w:anchor="_Toc323293710" w:history="1">
            <w:r w:rsidRPr="00BD1D96">
              <w:rPr>
                <w:rStyle w:val="Hyperlink"/>
                <w:noProof/>
              </w:rPr>
              <w:t>1</w:t>
            </w:r>
            <w:r>
              <w:rPr>
                <w:rFonts w:eastAsiaTheme="minorEastAsia" w:cstheme="minorBidi"/>
                <w:b w:val="0"/>
                <w:noProof/>
                <w:sz w:val="22"/>
                <w:szCs w:val="22"/>
                <w:lang w:eastAsia="en-GB"/>
              </w:rPr>
              <w:tab/>
            </w:r>
            <w:r w:rsidRPr="00BD1D96">
              <w:rPr>
                <w:rStyle w:val="Hyperlink"/>
                <w:noProof/>
              </w:rPr>
              <w:t>Introduction</w:t>
            </w:r>
            <w:r>
              <w:rPr>
                <w:noProof/>
                <w:webHidden/>
              </w:rPr>
              <w:tab/>
            </w:r>
            <w:r>
              <w:rPr>
                <w:noProof/>
                <w:webHidden/>
              </w:rPr>
              <w:fldChar w:fldCharType="begin"/>
            </w:r>
            <w:r>
              <w:rPr>
                <w:noProof/>
                <w:webHidden/>
              </w:rPr>
              <w:instrText xml:space="preserve"> PAGEREF _Toc323293710 \h </w:instrText>
            </w:r>
            <w:r>
              <w:rPr>
                <w:noProof/>
                <w:webHidden/>
              </w:rPr>
            </w:r>
            <w:r>
              <w:rPr>
                <w:noProof/>
                <w:webHidden/>
              </w:rPr>
              <w:fldChar w:fldCharType="separate"/>
            </w:r>
            <w:r w:rsidR="009043C9">
              <w:rPr>
                <w:noProof/>
                <w:webHidden/>
              </w:rPr>
              <w:t>1</w:t>
            </w:r>
            <w:r>
              <w:rPr>
                <w:noProof/>
                <w:webHidden/>
              </w:rPr>
              <w:fldChar w:fldCharType="end"/>
            </w:r>
          </w:hyperlink>
        </w:p>
        <w:p w14:paraId="1F5CAEB3" w14:textId="77777777" w:rsidR="00CB4207" w:rsidRDefault="00CB4207">
          <w:pPr>
            <w:pStyle w:val="TOC1"/>
            <w:tabs>
              <w:tab w:val="left" w:pos="480"/>
            </w:tabs>
            <w:rPr>
              <w:rFonts w:eastAsiaTheme="minorEastAsia" w:cstheme="minorBidi"/>
              <w:b w:val="0"/>
              <w:noProof/>
              <w:sz w:val="22"/>
              <w:szCs w:val="22"/>
              <w:lang w:eastAsia="en-GB"/>
            </w:rPr>
          </w:pPr>
          <w:hyperlink w:anchor="_Toc323293711" w:history="1">
            <w:r w:rsidRPr="00BD1D96">
              <w:rPr>
                <w:rStyle w:val="Hyperlink"/>
                <w:noProof/>
              </w:rPr>
              <w:t>2</w:t>
            </w:r>
            <w:r>
              <w:rPr>
                <w:rFonts w:eastAsiaTheme="minorEastAsia" w:cstheme="minorBidi"/>
                <w:b w:val="0"/>
                <w:noProof/>
                <w:sz w:val="22"/>
                <w:szCs w:val="22"/>
                <w:lang w:eastAsia="en-GB"/>
              </w:rPr>
              <w:tab/>
            </w:r>
            <w:r w:rsidRPr="00BD1D96">
              <w:rPr>
                <w:rStyle w:val="Hyperlink"/>
                <w:noProof/>
              </w:rPr>
              <w:t xml:space="preserve">Literature survey </w:t>
            </w:r>
            <w:r>
              <w:rPr>
                <w:noProof/>
                <w:webHidden/>
              </w:rPr>
              <w:tab/>
            </w:r>
            <w:r>
              <w:rPr>
                <w:noProof/>
                <w:webHidden/>
              </w:rPr>
              <w:fldChar w:fldCharType="begin"/>
            </w:r>
            <w:r>
              <w:rPr>
                <w:noProof/>
                <w:webHidden/>
              </w:rPr>
              <w:instrText xml:space="preserve"> PAGEREF _Toc323293711 \h </w:instrText>
            </w:r>
            <w:r>
              <w:rPr>
                <w:noProof/>
                <w:webHidden/>
              </w:rPr>
            </w:r>
            <w:r>
              <w:rPr>
                <w:noProof/>
                <w:webHidden/>
              </w:rPr>
              <w:fldChar w:fldCharType="separate"/>
            </w:r>
            <w:r w:rsidR="009043C9">
              <w:rPr>
                <w:noProof/>
                <w:webHidden/>
              </w:rPr>
              <w:t>3</w:t>
            </w:r>
            <w:r>
              <w:rPr>
                <w:noProof/>
                <w:webHidden/>
              </w:rPr>
              <w:fldChar w:fldCharType="end"/>
            </w:r>
          </w:hyperlink>
        </w:p>
        <w:p w14:paraId="41A6D1A2"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12" w:history="1">
            <w:r w:rsidRPr="00BD1D96">
              <w:rPr>
                <w:rStyle w:val="Hyperlink"/>
                <w:noProof/>
              </w:rPr>
              <w:t>2.1</w:t>
            </w:r>
            <w:r>
              <w:rPr>
                <w:rFonts w:eastAsiaTheme="minorEastAsia" w:cstheme="minorBidi"/>
                <w:b w:val="0"/>
                <w:noProof/>
                <w:lang w:eastAsia="en-GB"/>
              </w:rPr>
              <w:tab/>
            </w:r>
            <w:r w:rsidRPr="00BD1D96">
              <w:rPr>
                <w:rStyle w:val="Hyperlink"/>
                <w:noProof/>
              </w:rPr>
              <w:t>Form Finding</w:t>
            </w:r>
            <w:r>
              <w:rPr>
                <w:noProof/>
                <w:webHidden/>
              </w:rPr>
              <w:tab/>
            </w:r>
            <w:r>
              <w:rPr>
                <w:noProof/>
                <w:webHidden/>
              </w:rPr>
              <w:fldChar w:fldCharType="begin"/>
            </w:r>
            <w:r>
              <w:rPr>
                <w:noProof/>
                <w:webHidden/>
              </w:rPr>
              <w:instrText xml:space="preserve"> PAGEREF _Toc323293712 \h </w:instrText>
            </w:r>
            <w:r>
              <w:rPr>
                <w:noProof/>
                <w:webHidden/>
              </w:rPr>
            </w:r>
            <w:r>
              <w:rPr>
                <w:noProof/>
                <w:webHidden/>
              </w:rPr>
              <w:fldChar w:fldCharType="separate"/>
            </w:r>
            <w:r w:rsidR="009043C9">
              <w:rPr>
                <w:noProof/>
                <w:webHidden/>
              </w:rPr>
              <w:t>3</w:t>
            </w:r>
            <w:r>
              <w:rPr>
                <w:noProof/>
                <w:webHidden/>
              </w:rPr>
              <w:fldChar w:fldCharType="end"/>
            </w:r>
          </w:hyperlink>
        </w:p>
        <w:p w14:paraId="37C50E11"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13" w:history="1">
            <w:r w:rsidRPr="00BD1D96">
              <w:rPr>
                <w:rStyle w:val="Hyperlink"/>
                <w:noProof/>
              </w:rPr>
              <w:t>2.2</w:t>
            </w:r>
            <w:r>
              <w:rPr>
                <w:rFonts w:eastAsiaTheme="minorEastAsia" w:cstheme="minorBidi"/>
                <w:b w:val="0"/>
                <w:noProof/>
                <w:lang w:eastAsia="en-GB"/>
              </w:rPr>
              <w:tab/>
            </w:r>
            <w:r w:rsidRPr="00BD1D96">
              <w:rPr>
                <w:rStyle w:val="Hyperlink"/>
                <w:noProof/>
              </w:rPr>
              <w:t>Minimal Surfaces</w:t>
            </w:r>
            <w:r>
              <w:rPr>
                <w:noProof/>
                <w:webHidden/>
              </w:rPr>
              <w:tab/>
            </w:r>
            <w:r>
              <w:rPr>
                <w:noProof/>
                <w:webHidden/>
              </w:rPr>
              <w:fldChar w:fldCharType="begin"/>
            </w:r>
            <w:r>
              <w:rPr>
                <w:noProof/>
                <w:webHidden/>
              </w:rPr>
              <w:instrText xml:space="preserve"> PAGEREF _Toc323293713 \h </w:instrText>
            </w:r>
            <w:r>
              <w:rPr>
                <w:noProof/>
                <w:webHidden/>
              </w:rPr>
            </w:r>
            <w:r>
              <w:rPr>
                <w:noProof/>
                <w:webHidden/>
              </w:rPr>
              <w:fldChar w:fldCharType="separate"/>
            </w:r>
            <w:r w:rsidR="009043C9">
              <w:rPr>
                <w:noProof/>
                <w:webHidden/>
              </w:rPr>
              <w:t>3</w:t>
            </w:r>
            <w:r>
              <w:rPr>
                <w:noProof/>
                <w:webHidden/>
              </w:rPr>
              <w:fldChar w:fldCharType="end"/>
            </w:r>
          </w:hyperlink>
        </w:p>
        <w:p w14:paraId="1DB97054"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14" w:history="1">
            <w:r w:rsidRPr="00BD1D96">
              <w:rPr>
                <w:rStyle w:val="Hyperlink"/>
                <w:noProof/>
              </w:rPr>
              <w:t>2.3</w:t>
            </w:r>
            <w:r>
              <w:rPr>
                <w:rFonts w:eastAsiaTheme="minorEastAsia" w:cstheme="minorBidi"/>
                <w:b w:val="0"/>
                <w:noProof/>
                <w:lang w:eastAsia="en-GB"/>
              </w:rPr>
              <w:tab/>
            </w:r>
            <w:r w:rsidRPr="00BD1D96">
              <w:rPr>
                <w:rStyle w:val="Hyperlink"/>
                <w:noProof/>
              </w:rPr>
              <w:t>Soap Films</w:t>
            </w:r>
            <w:r>
              <w:rPr>
                <w:noProof/>
                <w:webHidden/>
              </w:rPr>
              <w:tab/>
            </w:r>
            <w:r>
              <w:rPr>
                <w:noProof/>
                <w:webHidden/>
              </w:rPr>
              <w:fldChar w:fldCharType="begin"/>
            </w:r>
            <w:r>
              <w:rPr>
                <w:noProof/>
                <w:webHidden/>
              </w:rPr>
              <w:instrText xml:space="preserve"> PAGEREF _Toc323293714 \h </w:instrText>
            </w:r>
            <w:r>
              <w:rPr>
                <w:noProof/>
                <w:webHidden/>
              </w:rPr>
            </w:r>
            <w:r>
              <w:rPr>
                <w:noProof/>
                <w:webHidden/>
              </w:rPr>
              <w:fldChar w:fldCharType="separate"/>
            </w:r>
            <w:r w:rsidR="009043C9">
              <w:rPr>
                <w:noProof/>
                <w:webHidden/>
              </w:rPr>
              <w:t>4</w:t>
            </w:r>
            <w:r>
              <w:rPr>
                <w:noProof/>
                <w:webHidden/>
              </w:rPr>
              <w:fldChar w:fldCharType="end"/>
            </w:r>
          </w:hyperlink>
        </w:p>
        <w:p w14:paraId="6E170B4C"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15" w:history="1">
            <w:r w:rsidRPr="00BD1D96">
              <w:rPr>
                <w:rStyle w:val="Hyperlink"/>
                <w:noProof/>
              </w:rPr>
              <w:t>2.4</w:t>
            </w:r>
            <w:r>
              <w:rPr>
                <w:rFonts w:eastAsiaTheme="minorEastAsia" w:cstheme="minorBidi"/>
                <w:b w:val="0"/>
                <w:noProof/>
                <w:lang w:eastAsia="en-GB"/>
              </w:rPr>
              <w:tab/>
            </w:r>
            <w:r w:rsidRPr="00BD1D96">
              <w:rPr>
                <w:rStyle w:val="Hyperlink"/>
                <w:noProof/>
              </w:rPr>
              <w:t>Analytical Approach</w:t>
            </w:r>
            <w:r>
              <w:rPr>
                <w:noProof/>
                <w:webHidden/>
              </w:rPr>
              <w:tab/>
            </w:r>
            <w:r>
              <w:rPr>
                <w:noProof/>
                <w:webHidden/>
              </w:rPr>
              <w:fldChar w:fldCharType="begin"/>
            </w:r>
            <w:r>
              <w:rPr>
                <w:noProof/>
                <w:webHidden/>
              </w:rPr>
              <w:instrText xml:space="preserve"> PAGEREF _Toc323293715 \h </w:instrText>
            </w:r>
            <w:r>
              <w:rPr>
                <w:noProof/>
                <w:webHidden/>
              </w:rPr>
            </w:r>
            <w:r>
              <w:rPr>
                <w:noProof/>
                <w:webHidden/>
              </w:rPr>
              <w:fldChar w:fldCharType="separate"/>
            </w:r>
            <w:r w:rsidR="009043C9">
              <w:rPr>
                <w:noProof/>
                <w:webHidden/>
              </w:rPr>
              <w:t>4</w:t>
            </w:r>
            <w:r>
              <w:rPr>
                <w:noProof/>
                <w:webHidden/>
              </w:rPr>
              <w:fldChar w:fldCharType="end"/>
            </w:r>
          </w:hyperlink>
        </w:p>
        <w:p w14:paraId="05195913"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16" w:history="1">
            <w:r w:rsidRPr="00BD1D96">
              <w:rPr>
                <w:rStyle w:val="Hyperlink"/>
                <w:noProof/>
              </w:rPr>
              <w:t>2.5</w:t>
            </w:r>
            <w:r>
              <w:rPr>
                <w:rFonts w:eastAsiaTheme="minorEastAsia" w:cstheme="minorBidi"/>
                <w:b w:val="0"/>
                <w:noProof/>
                <w:lang w:eastAsia="en-GB"/>
              </w:rPr>
              <w:tab/>
            </w:r>
            <w:r w:rsidRPr="00BD1D96">
              <w:rPr>
                <w:rStyle w:val="Hyperlink"/>
                <w:noProof/>
              </w:rPr>
              <w:t>Numerical Approach</w:t>
            </w:r>
            <w:r>
              <w:rPr>
                <w:noProof/>
                <w:webHidden/>
              </w:rPr>
              <w:tab/>
            </w:r>
            <w:r>
              <w:rPr>
                <w:noProof/>
                <w:webHidden/>
              </w:rPr>
              <w:fldChar w:fldCharType="begin"/>
            </w:r>
            <w:r>
              <w:rPr>
                <w:noProof/>
                <w:webHidden/>
              </w:rPr>
              <w:instrText xml:space="preserve"> PAGEREF _Toc323293716 \h </w:instrText>
            </w:r>
            <w:r>
              <w:rPr>
                <w:noProof/>
                <w:webHidden/>
              </w:rPr>
            </w:r>
            <w:r>
              <w:rPr>
                <w:noProof/>
                <w:webHidden/>
              </w:rPr>
              <w:fldChar w:fldCharType="separate"/>
            </w:r>
            <w:r w:rsidR="009043C9">
              <w:rPr>
                <w:noProof/>
                <w:webHidden/>
              </w:rPr>
              <w:t>5</w:t>
            </w:r>
            <w:r>
              <w:rPr>
                <w:noProof/>
                <w:webHidden/>
              </w:rPr>
              <w:fldChar w:fldCharType="end"/>
            </w:r>
          </w:hyperlink>
        </w:p>
        <w:p w14:paraId="387AE81F" w14:textId="77777777" w:rsidR="00CB4207" w:rsidRDefault="00CB4207">
          <w:pPr>
            <w:pStyle w:val="TOC3"/>
            <w:tabs>
              <w:tab w:val="left" w:pos="1200"/>
              <w:tab w:val="right" w:leader="dot" w:pos="9054"/>
            </w:tabs>
            <w:rPr>
              <w:rFonts w:eastAsiaTheme="minorEastAsia" w:cstheme="minorBidi"/>
              <w:noProof/>
              <w:lang w:eastAsia="en-GB"/>
            </w:rPr>
          </w:pPr>
          <w:hyperlink w:anchor="_Toc323293717" w:history="1">
            <w:r w:rsidRPr="00BD1D96">
              <w:rPr>
                <w:rStyle w:val="Hyperlink"/>
                <w:noProof/>
              </w:rPr>
              <w:t>2.5.1</w:t>
            </w:r>
            <w:r>
              <w:rPr>
                <w:rFonts w:eastAsiaTheme="minorEastAsia" w:cstheme="minorBidi"/>
                <w:noProof/>
                <w:lang w:eastAsia="en-GB"/>
              </w:rPr>
              <w:tab/>
            </w:r>
            <w:r w:rsidRPr="00BD1D96">
              <w:rPr>
                <w:rStyle w:val="Hyperlink"/>
                <w:noProof/>
              </w:rPr>
              <w:t>Force Density Method</w:t>
            </w:r>
            <w:r>
              <w:rPr>
                <w:noProof/>
                <w:webHidden/>
              </w:rPr>
              <w:tab/>
            </w:r>
            <w:r>
              <w:rPr>
                <w:noProof/>
                <w:webHidden/>
              </w:rPr>
              <w:fldChar w:fldCharType="begin"/>
            </w:r>
            <w:r>
              <w:rPr>
                <w:noProof/>
                <w:webHidden/>
              </w:rPr>
              <w:instrText xml:space="preserve"> PAGEREF _Toc323293717 \h </w:instrText>
            </w:r>
            <w:r>
              <w:rPr>
                <w:noProof/>
                <w:webHidden/>
              </w:rPr>
            </w:r>
            <w:r>
              <w:rPr>
                <w:noProof/>
                <w:webHidden/>
              </w:rPr>
              <w:fldChar w:fldCharType="separate"/>
            </w:r>
            <w:r w:rsidR="009043C9">
              <w:rPr>
                <w:noProof/>
                <w:webHidden/>
              </w:rPr>
              <w:t>5</w:t>
            </w:r>
            <w:r>
              <w:rPr>
                <w:noProof/>
                <w:webHidden/>
              </w:rPr>
              <w:fldChar w:fldCharType="end"/>
            </w:r>
          </w:hyperlink>
        </w:p>
        <w:p w14:paraId="5E27CC45" w14:textId="77777777" w:rsidR="00CB4207" w:rsidRDefault="00CB4207">
          <w:pPr>
            <w:pStyle w:val="TOC3"/>
            <w:tabs>
              <w:tab w:val="left" w:pos="1200"/>
              <w:tab w:val="right" w:leader="dot" w:pos="9054"/>
            </w:tabs>
            <w:rPr>
              <w:rFonts w:eastAsiaTheme="minorEastAsia" w:cstheme="minorBidi"/>
              <w:noProof/>
              <w:lang w:eastAsia="en-GB"/>
            </w:rPr>
          </w:pPr>
          <w:hyperlink w:anchor="_Toc323293718" w:history="1">
            <w:r w:rsidRPr="00BD1D96">
              <w:rPr>
                <w:rStyle w:val="Hyperlink"/>
                <w:noProof/>
              </w:rPr>
              <w:t>2.5.2</w:t>
            </w:r>
            <w:r>
              <w:rPr>
                <w:rFonts w:eastAsiaTheme="minorEastAsia" w:cstheme="minorBidi"/>
                <w:noProof/>
                <w:lang w:eastAsia="en-GB"/>
              </w:rPr>
              <w:tab/>
            </w:r>
            <w:r w:rsidRPr="00BD1D96">
              <w:rPr>
                <w:rStyle w:val="Hyperlink"/>
                <w:noProof/>
              </w:rPr>
              <w:t>Dynamic Relaxation</w:t>
            </w:r>
            <w:r>
              <w:rPr>
                <w:noProof/>
                <w:webHidden/>
              </w:rPr>
              <w:tab/>
            </w:r>
            <w:r>
              <w:rPr>
                <w:noProof/>
                <w:webHidden/>
              </w:rPr>
              <w:fldChar w:fldCharType="begin"/>
            </w:r>
            <w:r>
              <w:rPr>
                <w:noProof/>
                <w:webHidden/>
              </w:rPr>
              <w:instrText xml:space="preserve"> PAGEREF _Toc323293718 \h </w:instrText>
            </w:r>
            <w:r>
              <w:rPr>
                <w:noProof/>
                <w:webHidden/>
              </w:rPr>
            </w:r>
            <w:r>
              <w:rPr>
                <w:noProof/>
                <w:webHidden/>
              </w:rPr>
              <w:fldChar w:fldCharType="separate"/>
            </w:r>
            <w:r w:rsidR="009043C9">
              <w:rPr>
                <w:noProof/>
                <w:webHidden/>
              </w:rPr>
              <w:t>5</w:t>
            </w:r>
            <w:r>
              <w:rPr>
                <w:noProof/>
                <w:webHidden/>
              </w:rPr>
              <w:fldChar w:fldCharType="end"/>
            </w:r>
          </w:hyperlink>
        </w:p>
        <w:p w14:paraId="37D45932" w14:textId="77777777" w:rsidR="00CB4207" w:rsidRDefault="00CB4207">
          <w:pPr>
            <w:pStyle w:val="TOC3"/>
            <w:tabs>
              <w:tab w:val="left" w:pos="1200"/>
              <w:tab w:val="right" w:leader="dot" w:pos="9054"/>
            </w:tabs>
            <w:rPr>
              <w:rFonts w:eastAsiaTheme="minorEastAsia" w:cstheme="minorBidi"/>
              <w:noProof/>
              <w:lang w:eastAsia="en-GB"/>
            </w:rPr>
          </w:pPr>
          <w:hyperlink w:anchor="_Toc323293719" w:history="1">
            <w:r w:rsidRPr="00BD1D96">
              <w:rPr>
                <w:rStyle w:val="Hyperlink"/>
                <w:noProof/>
              </w:rPr>
              <w:t>2.5.3</w:t>
            </w:r>
            <w:r>
              <w:rPr>
                <w:rFonts w:eastAsiaTheme="minorEastAsia" w:cstheme="minorBidi"/>
                <w:noProof/>
                <w:lang w:eastAsia="en-GB"/>
              </w:rPr>
              <w:tab/>
            </w:r>
            <w:r w:rsidRPr="00BD1D96">
              <w:rPr>
                <w:rStyle w:val="Hyperlink"/>
                <w:noProof/>
              </w:rPr>
              <w:t>Self-organising particle spring system</w:t>
            </w:r>
            <w:r>
              <w:rPr>
                <w:noProof/>
                <w:webHidden/>
              </w:rPr>
              <w:tab/>
            </w:r>
            <w:r>
              <w:rPr>
                <w:noProof/>
                <w:webHidden/>
              </w:rPr>
              <w:fldChar w:fldCharType="begin"/>
            </w:r>
            <w:r>
              <w:rPr>
                <w:noProof/>
                <w:webHidden/>
              </w:rPr>
              <w:instrText xml:space="preserve"> PAGEREF _Toc323293719 \h </w:instrText>
            </w:r>
            <w:r>
              <w:rPr>
                <w:noProof/>
                <w:webHidden/>
              </w:rPr>
            </w:r>
            <w:r>
              <w:rPr>
                <w:noProof/>
                <w:webHidden/>
              </w:rPr>
              <w:fldChar w:fldCharType="separate"/>
            </w:r>
            <w:r w:rsidR="009043C9">
              <w:rPr>
                <w:noProof/>
                <w:webHidden/>
              </w:rPr>
              <w:t>6</w:t>
            </w:r>
            <w:r>
              <w:rPr>
                <w:noProof/>
                <w:webHidden/>
              </w:rPr>
              <w:fldChar w:fldCharType="end"/>
            </w:r>
          </w:hyperlink>
        </w:p>
        <w:p w14:paraId="686E9CBE"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20" w:history="1">
            <w:r w:rsidRPr="00BD1D96">
              <w:rPr>
                <w:rStyle w:val="Hyperlink"/>
                <w:noProof/>
              </w:rPr>
              <w:t>2.6</w:t>
            </w:r>
            <w:r>
              <w:rPr>
                <w:rFonts w:eastAsiaTheme="minorEastAsia" w:cstheme="minorBidi"/>
                <w:b w:val="0"/>
                <w:noProof/>
                <w:lang w:eastAsia="en-GB"/>
              </w:rPr>
              <w:tab/>
            </w:r>
            <w:r w:rsidRPr="00BD1D96">
              <w:rPr>
                <w:rStyle w:val="Hyperlink"/>
                <w:noProof/>
              </w:rPr>
              <w:t>Case Studies</w:t>
            </w:r>
            <w:r>
              <w:rPr>
                <w:noProof/>
                <w:webHidden/>
              </w:rPr>
              <w:tab/>
            </w:r>
            <w:r>
              <w:rPr>
                <w:noProof/>
                <w:webHidden/>
              </w:rPr>
              <w:fldChar w:fldCharType="begin"/>
            </w:r>
            <w:r>
              <w:rPr>
                <w:noProof/>
                <w:webHidden/>
              </w:rPr>
              <w:instrText xml:space="preserve"> PAGEREF _Toc323293720 \h </w:instrText>
            </w:r>
            <w:r>
              <w:rPr>
                <w:noProof/>
                <w:webHidden/>
              </w:rPr>
            </w:r>
            <w:r>
              <w:rPr>
                <w:noProof/>
                <w:webHidden/>
              </w:rPr>
              <w:fldChar w:fldCharType="separate"/>
            </w:r>
            <w:r w:rsidR="009043C9">
              <w:rPr>
                <w:noProof/>
                <w:webHidden/>
              </w:rPr>
              <w:t>6</w:t>
            </w:r>
            <w:r>
              <w:rPr>
                <w:noProof/>
                <w:webHidden/>
              </w:rPr>
              <w:fldChar w:fldCharType="end"/>
            </w:r>
          </w:hyperlink>
        </w:p>
        <w:p w14:paraId="76800D19" w14:textId="77777777" w:rsidR="00CB4207" w:rsidRDefault="00CB4207">
          <w:pPr>
            <w:pStyle w:val="TOC3"/>
            <w:tabs>
              <w:tab w:val="left" w:pos="1200"/>
              <w:tab w:val="right" w:leader="dot" w:pos="9054"/>
            </w:tabs>
            <w:rPr>
              <w:rFonts w:eastAsiaTheme="minorEastAsia" w:cstheme="minorBidi"/>
              <w:noProof/>
              <w:lang w:eastAsia="en-GB"/>
            </w:rPr>
          </w:pPr>
          <w:hyperlink w:anchor="_Toc323293721" w:history="1">
            <w:r w:rsidRPr="00BD1D96">
              <w:rPr>
                <w:rStyle w:val="Hyperlink"/>
                <w:noProof/>
              </w:rPr>
              <w:t>2.6.1</w:t>
            </w:r>
            <w:r>
              <w:rPr>
                <w:rFonts w:eastAsiaTheme="minorEastAsia" w:cstheme="minorBidi"/>
                <w:noProof/>
                <w:lang w:eastAsia="en-GB"/>
              </w:rPr>
              <w:tab/>
            </w:r>
            <w:r w:rsidRPr="00BD1D96">
              <w:rPr>
                <w:rStyle w:val="Hyperlink"/>
                <w:noProof/>
              </w:rPr>
              <w:t>British Museum</w:t>
            </w:r>
            <w:r>
              <w:rPr>
                <w:noProof/>
                <w:webHidden/>
              </w:rPr>
              <w:tab/>
            </w:r>
            <w:r>
              <w:rPr>
                <w:noProof/>
                <w:webHidden/>
              </w:rPr>
              <w:fldChar w:fldCharType="begin"/>
            </w:r>
            <w:r>
              <w:rPr>
                <w:noProof/>
                <w:webHidden/>
              </w:rPr>
              <w:instrText xml:space="preserve"> PAGEREF _Toc323293721 \h </w:instrText>
            </w:r>
            <w:r>
              <w:rPr>
                <w:noProof/>
                <w:webHidden/>
              </w:rPr>
            </w:r>
            <w:r>
              <w:rPr>
                <w:noProof/>
                <w:webHidden/>
              </w:rPr>
              <w:fldChar w:fldCharType="separate"/>
            </w:r>
            <w:r w:rsidR="009043C9">
              <w:rPr>
                <w:noProof/>
                <w:webHidden/>
              </w:rPr>
              <w:t>6</w:t>
            </w:r>
            <w:r>
              <w:rPr>
                <w:noProof/>
                <w:webHidden/>
              </w:rPr>
              <w:fldChar w:fldCharType="end"/>
            </w:r>
          </w:hyperlink>
        </w:p>
        <w:p w14:paraId="29835D63" w14:textId="77777777" w:rsidR="00CB4207" w:rsidRDefault="00CB4207">
          <w:pPr>
            <w:pStyle w:val="TOC3"/>
            <w:tabs>
              <w:tab w:val="left" w:pos="1200"/>
              <w:tab w:val="right" w:leader="dot" w:pos="9054"/>
            </w:tabs>
            <w:rPr>
              <w:rFonts w:eastAsiaTheme="minorEastAsia" w:cstheme="minorBidi"/>
              <w:noProof/>
              <w:lang w:eastAsia="en-GB"/>
            </w:rPr>
          </w:pPr>
          <w:hyperlink w:anchor="_Toc323293722" w:history="1">
            <w:r w:rsidRPr="00BD1D96">
              <w:rPr>
                <w:rStyle w:val="Hyperlink"/>
                <w:noProof/>
              </w:rPr>
              <w:t>2.6.2</w:t>
            </w:r>
            <w:r>
              <w:rPr>
                <w:rFonts w:eastAsiaTheme="minorEastAsia" w:cstheme="minorBidi"/>
                <w:noProof/>
                <w:lang w:eastAsia="en-GB"/>
              </w:rPr>
              <w:tab/>
            </w:r>
            <w:r w:rsidRPr="00BD1D96">
              <w:rPr>
                <w:rStyle w:val="Hyperlink"/>
                <w:noProof/>
              </w:rPr>
              <w:t>Göteborg Scandinavium Arena</w:t>
            </w:r>
            <w:r>
              <w:rPr>
                <w:noProof/>
                <w:webHidden/>
              </w:rPr>
              <w:tab/>
            </w:r>
            <w:r>
              <w:rPr>
                <w:noProof/>
                <w:webHidden/>
              </w:rPr>
              <w:fldChar w:fldCharType="begin"/>
            </w:r>
            <w:r>
              <w:rPr>
                <w:noProof/>
                <w:webHidden/>
              </w:rPr>
              <w:instrText xml:space="preserve"> PAGEREF _Toc323293722 \h </w:instrText>
            </w:r>
            <w:r>
              <w:rPr>
                <w:noProof/>
                <w:webHidden/>
              </w:rPr>
            </w:r>
            <w:r>
              <w:rPr>
                <w:noProof/>
                <w:webHidden/>
              </w:rPr>
              <w:fldChar w:fldCharType="separate"/>
            </w:r>
            <w:r w:rsidR="009043C9">
              <w:rPr>
                <w:noProof/>
                <w:webHidden/>
              </w:rPr>
              <w:t>6</w:t>
            </w:r>
            <w:r>
              <w:rPr>
                <w:noProof/>
                <w:webHidden/>
              </w:rPr>
              <w:fldChar w:fldCharType="end"/>
            </w:r>
          </w:hyperlink>
        </w:p>
        <w:p w14:paraId="2FA2689F" w14:textId="77777777" w:rsidR="00CB4207" w:rsidRDefault="00CB4207">
          <w:pPr>
            <w:pStyle w:val="TOC3"/>
            <w:tabs>
              <w:tab w:val="left" w:pos="1200"/>
              <w:tab w:val="right" w:leader="dot" w:pos="9054"/>
            </w:tabs>
            <w:rPr>
              <w:rFonts w:eastAsiaTheme="minorEastAsia" w:cstheme="minorBidi"/>
              <w:noProof/>
              <w:lang w:eastAsia="en-GB"/>
            </w:rPr>
          </w:pPr>
          <w:hyperlink w:anchor="_Toc323293723" w:history="1">
            <w:r w:rsidRPr="00BD1D96">
              <w:rPr>
                <w:rStyle w:val="Hyperlink"/>
                <w:noProof/>
              </w:rPr>
              <w:t>2.6.3</w:t>
            </w:r>
            <w:r>
              <w:rPr>
                <w:rFonts w:eastAsiaTheme="minorEastAsia" w:cstheme="minorBidi"/>
                <w:noProof/>
                <w:lang w:eastAsia="en-GB"/>
              </w:rPr>
              <w:tab/>
            </w:r>
            <w:r w:rsidRPr="00BD1D96">
              <w:rPr>
                <w:rStyle w:val="Hyperlink"/>
                <w:noProof/>
              </w:rPr>
              <w:t>London Olympic Stadium</w:t>
            </w:r>
            <w:r>
              <w:rPr>
                <w:noProof/>
                <w:webHidden/>
              </w:rPr>
              <w:tab/>
            </w:r>
            <w:r>
              <w:rPr>
                <w:noProof/>
                <w:webHidden/>
              </w:rPr>
              <w:fldChar w:fldCharType="begin"/>
            </w:r>
            <w:r>
              <w:rPr>
                <w:noProof/>
                <w:webHidden/>
              </w:rPr>
              <w:instrText xml:space="preserve"> PAGEREF _Toc323293723 \h </w:instrText>
            </w:r>
            <w:r>
              <w:rPr>
                <w:noProof/>
                <w:webHidden/>
              </w:rPr>
            </w:r>
            <w:r>
              <w:rPr>
                <w:noProof/>
                <w:webHidden/>
              </w:rPr>
              <w:fldChar w:fldCharType="separate"/>
            </w:r>
            <w:r w:rsidR="009043C9">
              <w:rPr>
                <w:noProof/>
                <w:webHidden/>
              </w:rPr>
              <w:t>7</w:t>
            </w:r>
            <w:r>
              <w:rPr>
                <w:noProof/>
                <w:webHidden/>
              </w:rPr>
              <w:fldChar w:fldCharType="end"/>
            </w:r>
          </w:hyperlink>
        </w:p>
        <w:p w14:paraId="04946472" w14:textId="77777777" w:rsidR="00CB4207" w:rsidRDefault="00CB4207">
          <w:pPr>
            <w:pStyle w:val="TOC3"/>
            <w:tabs>
              <w:tab w:val="left" w:pos="1200"/>
              <w:tab w:val="right" w:leader="dot" w:pos="9054"/>
            </w:tabs>
            <w:rPr>
              <w:rFonts w:eastAsiaTheme="minorEastAsia" w:cstheme="minorBidi"/>
              <w:noProof/>
              <w:lang w:eastAsia="en-GB"/>
            </w:rPr>
          </w:pPr>
          <w:hyperlink w:anchor="_Toc323293724" w:history="1">
            <w:r w:rsidRPr="00BD1D96">
              <w:rPr>
                <w:rStyle w:val="Hyperlink"/>
                <w:noProof/>
              </w:rPr>
              <w:t>2.6.4</w:t>
            </w:r>
            <w:r>
              <w:rPr>
                <w:rFonts w:eastAsiaTheme="minorEastAsia" w:cstheme="minorBidi"/>
                <w:noProof/>
                <w:lang w:eastAsia="en-GB"/>
              </w:rPr>
              <w:tab/>
            </w:r>
            <w:r w:rsidRPr="00BD1D96">
              <w:rPr>
                <w:rStyle w:val="Hyperlink"/>
                <w:noProof/>
              </w:rPr>
              <w:t>London Olympic Velodrome</w:t>
            </w:r>
            <w:r>
              <w:rPr>
                <w:noProof/>
                <w:webHidden/>
              </w:rPr>
              <w:tab/>
            </w:r>
            <w:r>
              <w:rPr>
                <w:noProof/>
                <w:webHidden/>
              </w:rPr>
              <w:fldChar w:fldCharType="begin"/>
            </w:r>
            <w:r>
              <w:rPr>
                <w:noProof/>
                <w:webHidden/>
              </w:rPr>
              <w:instrText xml:space="preserve"> PAGEREF _Toc323293724 \h </w:instrText>
            </w:r>
            <w:r>
              <w:rPr>
                <w:noProof/>
                <w:webHidden/>
              </w:rPr>
            </w:r>
            <w:r>
              <w:rPr>
                <w:noProof/>
                <w:webHidden/>
              </w:rPr>
              <w:fldChar w:fldCharType="separate"/>
            </w:r>
            <w:r w:rsidR="009043C9">
              <w:rPr>
                <w:noProof/>
                <w:webHidden/>
              </w:rPr>
              <w:t>8</w:t>
            </w:r>
            <w:r>
              <w:rPr>
                <w:noProof/>
                <w:webHidden/>
              </w:rPr>
              <w:fldChar w:fldCharType="end"/>
            </w:r>
          </w:hyperlink>
        </w:p>
        <w:p w14:paraId="4BDE243B"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25" w:history="1">
            <w:r w:rsidRPr="00BD1D96">
              <w:rPr>
                <w:rStyle w:val="Hyperlink"/>
                <w:noProof/>
              </w:rPr>
              <w:t>2.7</w:t>
            </w:r>
            <w:r>
              <w:rPr>
                <w:rFonts w:eastAsiaTheme="minorEastAsia" w:cstheme="minorBidi"/>
                <w:b w:val="0"/>
                <w:noProof/>
                <w:lang w:eastAsia="en-GB"/>
              </w:rPr>
              <w:tab/>
            </w:r>
            <w:r w:rsidRPr="00BD1D96">
              <w:rPr>
                <w:rStyle w:val="Hyperlink"/>
                <w:noProof/>
              </w:rPr>
              <w:t>Route to pursue</w:t>
            </w:r>
            <w:r>
              <w:rPr>
                <w:noProof/>
                <w:webHidden/>
              </w:rPr>
              <w:tab/>
            </w:r>
            <w:r>
              <w:rPr>
                <w:noProof/>
                <w:webHidden/>
              </w:rPr>
              <w:fldChar w:fldCharType="begin"/>
            </w:r>
            <w:r>
              <w:rPr>
                <w:noProof/>
                <w:webHidden/>
              </w:rPr>
              <w:instrText xml:space="preserve"> PAGEREF _Toc323293725 \h </w:instrText>
            </w:r>
            <w:r>
              <w:rPr>
                <w:noProof/>
                <w:webHidden/>
              </w:rPr>
            </w:r>
            <w:r>
              <w:rPr>
                <w:noProof/>
                <w:webHidden/>
              </w:rPr>
              <w:fldChar w:fldCharType="separate"/>
            </w:r>
            <w:r w:rsidR="009043C9">
              <w:rPr>
                <w:noProof/>
                <w:webHidden/>
              </w:rPr>
              <w:t>9</w:t>
            </w:r>
            <w:r>
              <w:rPr>
                <w:noProof/>
                <w:webHidden/>
              </w:rPr>
              <w:fldChar w:fldCharType="end"/>
            </w:r>
          </w:hyperlink>
        </w:p>
        <w:p w14:paraId="2420DBD4" w14:textId="77777777" w:rsidR="00CB4207" w:rsidRDefault="00CB4207">
          <w:pPr>
            <w:pStyle w:val="TOC1"/>
            <w:tabs>
              <w:tab w:val="left" w:pos="480"/>
            </w:tabs>
            <w:rPr>
              <w:rFonts w:eastAsiaTheme="minorEastAsia" w:cstheme="minorBidi"/>
              <w:b w:val="0"/>
              <w:noProof/>
              <w:sz w:val="22"/>
              <w:szCs w:val="22"/>
              <w:lang w:eastAsia="en-GB"/>
            </w:rPr>
          </w:pPr>
          <w:hyperlink w:anchor="_Toc323293726" w:history="1">
            <w:r w:rsidRPr="00BD1D96">
              <w:rPr>
                <w:rStyle w:val="Hyperlink"/>
                <w:noProof/>
              </w:rPr>
              <w:t>3</w:t>
            </w:r>
            <w:r>
              <w:rPr>
                <w:rFonts w:eastAsiaTheme="minorEastAsia" w:cstheme="minorBidi"/>
                <w:b w:val="0"/>
                <w:noProof/>
                <w:sz w:val="22"/>
                <w:szCs w:val="22"/>
                <w:lang w:eastAsia="en-GB"/>
              </w:rPr>
              <w:tab/>
            </w:r>
            <w:r w:rsidRPr="00BD1D96">
              <w:rPr>
                <w:rStyle w:val="Hyperlink"/>
                <w:noProof/>
              </w:rPr>
              <w:t>Model Development</w:t>
            </w:r>
            <w:r>
              <w:rPr>
                <w:noProof/>
                <w:webHidden/>
              </w:rPr>
              <w:tab/>
            </w:r>
            <w:r>
              <w:rPr>
                <w:noProof/>
                <w:webHidden/>
              </w:rPr>
              <w:fldChar w:fldCharType="begin"/>
            </w:r>
            <w:r>
              <w:rPr>
                <w:noProof/>
                <w:webHidden/>
              </w:rPr>
              <w:instrText xml:space="preserve"> PAGEREF _Toc323293726 \h </w:instrText>
            </w:r>
            <w:r>
              <w:rPr>
                <w:noProof/>
                <w:webHidden/>
              </w:rPr>
            </w:r>
            <w:r>
              <w:rPr>
                <w:noProof/>
                <w:webHidden/>
              </w:rPr>
              <w:fldChar w:fldCharType="separate"/>
            </w:r>
            <w:r w:rsidR="009043C9">
              <w:rPr>
                <w:noProof/>
                <w:webHidden/>
              </w:rPr>
              <w:t>10</w:t>
            </w:r>
            <w:r>
              <w:rPr>
                <w:noProof/>
                <w:webHidden/>
              </w:rPr>
              <w:fldChar w:fldCharType="end"/>
            </w:r>
          </w:hyperlink>
        </w:p>
        <w:p w14:paraId="1B9E192D"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27" w:history="1">
            <w:r w:rsidRPr="00BD1D96">
              <w:rPr>
                <w:rStyle w:val="Hyperlink"/>
                <w:noProof/>
              </w:rPr>
              <w:t>3.1</w:t>
            </w:r>
            <w:r>
              <w:rPr>
                <w:rFonts w:eastAsiaTheme="minorEastAsia" w:cstheme="minorBidi"/>
                <w:b w:val="0"/>
                <w:noProof/>
                <w:lang w:eastAsia="en-GB"/>
              </w:rPr>
              <w:tab/>
            </w:r>
            <w:r w:rsidRPr="00BD1D96">
              <w:rPr>
                <w:rStyle w:val="Hyperlink"/>
                <w:noProof/>
              </w:rPr>
              <w:t>Processing Integrated Development Environment</w:t>
            </w:r>
            <w:r>
              <w:rPr>
                <w:noProof/>
                <w:webHidden/>
              </w:rPr>
              <w:tab/>
            </w:r>
            <w:r>
              <w:rPr>
                <w:noProof/>
                <w:webHidden/>
              </w:rPr>
              <w:fldChar w:fldCharType="begin"/>
            </w:r>
            <w:r>
              <w:rPr>
                <w:noProof/>
                <w:webHidden/>
              </w:rPr>
              <w:instrText xml:space="preserve"> PAGEREF _Toc323293727 \h </w:instrText>
            </w:r>
            <w:r>
              <w:rPr>
                <w:noProof/>
                <w:webHidden/>
              </w:rPr>
            </w:r>
            <w:r>
              <w:rPr>
                <w:noProof/>
                <w:webHidden/>
              </w:rPr>
              <w:fldChar w:fldCharType="separate"/>
            </w:r>
            <w:r w:rsidR="009043C9">
              <w:rPr>
                <w:noProof/>
                <w:webHidden/>
              </w:rPr>
              <w:t>10</w:t>
            </w:r>
            <w:r>
              <w:rPr>
                <w:noProof/>
                <w:webHidden/>
              </w:rPr>
              <w:fldChar w:fldCharType="end"/>
            </w:r>
          </w:hyperlink>
        </w:p>
        <w:p w14:paraId="1B389FED"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28" w:history="1">
            <w:r w:rsidRPr="00BD1D96">
              <w:rPr>
                <w:rStyle w:val="Hyperlink"/>
                <w:noProof/>
              </w:rPr>
              <w:t>3.2</w:t>
            </w:r>
            <w:r>
              <w:rPr>
                <w:rFonts w:eastAsiaTheme="minorEastAsia" w:cstheme="minorBidi"/>
                <w:b w:val="0"/>
                <w:noProof/>
                <w:lang w:eastAsia="en-GB"/>
              </w:rPr>
              <w:tab/>
            </w:r>
            <w:r w:rsidRPr="00BD1D96">
              <w:rPr>
                <w:rStyle w:val="Hyperlink"/>
                <w:noProof/>
              </w:rPr>
              <w:t>Definition of Geometry</w:t>
            </w:r>
            <w:r>
              <w:rPr>
                <w:noProof/>
                <w:webHidden/>
              </w:rPr>
              <w:tab/>
            </w:r>
            <w:r>
              <w:rPr>
                <w:noProof/>
                <w:webHidden/>
              </w:rPr>
              <w:fldChar w:fldCharType="begin"/>
            </w:r>
            <w:r>
              <w:rPr>
                <w:noProof/>
                <w:webHidden/>
              </w:rPr>
              <w:instrText xml:space="preserve"> PAGEREF _Toc323293728 \h </w:instrText>
            </w:r>
            <w:r>
              <w:rPr>
                <w:noProof/>
                <w:webHidden/>
              </w:rPr>
            </w:r>
            <w:r>
              <w:rPr>
                <w:noProof/>
                <w:webHidden/>
              </w:rPr>
              <w:fldChar w:fldCharType="separate"/>
            </w:r>
            <w:r w:rsidR="009043C9">
              <w:rPr>
                <w:noProof/>
                <w:webHidden/>
              </w:rPr>
              <w:t>10</w:t>
            </w:r>
            <w:r>
              <w:rPr>
                <w:noProof/>
                <w:webHidden/>
              </w:rPr>
              <w:fldChar w:fldCharType="end"/>
            </w:r>
          </w:hyperlink>
        </w:p>
        <w:p w14:paraId="665C12FF" w14:textId="77777777" w:rsidR="00CB4207" w:rsidRDefault="00CB4207">
          <w:pPr>
            <w:pStyle w:val="TOC3"/>
            <w:tabs>
              <w:tab w:val="left" w:pos="1200"/>
              <w:tab w:val="right" w:leader="dot" w:pos="9054"/>
            </w:tabs>
            <w:rPr>
              <w:rFonts w:eastAsiaTheme="minorEastAsia" w:cstheme="minorBidi"/>
              <w:noProof/>
              <w:lang w:eastAsia="en-GB"/>
            </w:rPr>
          </w:pPr>
          <w:hyperlink w:anchor="_Toc323293729" w:history="1">
            <w:r w:rsidRPr="00BD1D96">
              <w:rPr>
                <w:rStyle w:val="Hyperlink"/>
                <w:noProof/>
              </w:rPr>
              <w:t>3.2.1</w:t>
            </w:r>
            <w:r>
              <w:rPr>
                <w:rFonts w:eastAsiaTheme="minorEastAsia" w:cstheme="minorBidi"/>
                <w:noProof/>
                <w:lang w:eastAsia="en-GB"/>
              </w:rPr>
              <w:tab/>
            </w:r>
            <w:r w:rsidRPr="00BD1D96">
              <w:rPr>
                <w:rStyle w:val="Hyperlink"/>
                <w:noProof/>
              </w:rPr>
              <w:t>Ellipse Plan Hyperbolic Paraboloid</w:t>
            </w:r>
            <w:r>
              <w:rPr>
                <w:noProof/>
                <w:webHidden/>
              </w:rPr>
              <w:tab/>
            </w:r>
            <w:r>
              <w:rPr>
                <w:noProof/>
                <w:webHidden/>
              </w:rPr>
              <w:fldChar w:fldCharType="begin"/>
            </w:r>
            <w:r>
              <w:rPr>
                <w:noProof/>
                <w:webHidden/>
              </w:rPr>
              <w:instrText xml:space="preserve"> PAGEREF _Toc323293729 \h </w:instrText>
            </w:r>
            <w:r>
              <w:rPr>
                <w:noProof/>
                <w:webHidden/>
              </w:rPr>
            </w:r>
            <w:r>
              <w:rPr>
                <w:noProof/>
                <w:webHidden/>
              </w:rPr>
              <w:fldChar w:fldCharType="separate"/>
            </w:r>
            <w:r w:rsidR="009043C9">
              <w:rPr>
                <w:noProof/>
                <w:webHidden/>
              </w:rPr>
              <w:t>10</w:t>
            </w:r>
            <w:r>
              <w:rPr>
                <w:noProof/>
                <w:webHidden/>
              </w:rPr>
              <w:fldChar w:fldCharType="end"/>
            </w:r>
          </w:hyperlink>
        </w:p>
        <w:p w14:paraId="7551C0E9"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30" w:history="1">
            <w:r w:rsidRPr="00BD1D96">
              <w:rPr>
                <w:rStyle w:val="Hyperlink"/>
                <w:noProof/>
              </w:rPr>
              <w:t>3.3</w:t>
            </w:r>
            <w:r>
              <w:rPr>
                <w:rFonts w:eastAsiaTheme="minorEastAsia" w:cstheme="minorBidi"/>
                <w:b w:val="0"/>
                <w:noProof/>
                <w:lang w:eastAsia="en-GB"/>
              </w:rPr>
              <w:tab/>
            </w:r>
            <w:r w:rsidRPr="00BD1D96">
              <w:rPr>
                <w:rStyle w:val="Hyperlink"/>
                <w:noProof/>
              </w:rPr>
              <w:t>Grid Layout</w:t>
            </w:r>
            <w:r>
              <w:rPr>
                <w:noProof/>
                <w:webHidden/>
              </w:rPr>
              <w:tab/>
            </w:r>
            <w:r>
              <w:rPr>
                <w:noProof/>
                <w:webHidden/>
              </w:rPr>
              <w:fldChar w:fldCharType="begin"/>
            </w:r>
            <w:r>
              <w:rPr>
                <w:noProof/>
                <w:webHidden/>
              </w:rPr>
              <w:instrText xml:space="preserve"> PAGEREF _Toc323293730 \h </w:instrText>
            </w:r>
            <w:r>
              <w:rPr>
                <w:noProof/>
                <w:webHidden/>
              </w:rPr>
            </w:r>
            <w:r>
              <w:rPr>
                <w:noProof/>
                <w:webHidden/>
              </w:rPr>
              <w:fldChar w:fldCharType="separate"/>
            </w:r>
            <w:r w:rsidR="009043C9">
              <w:rPr>
                <w:noProof/>
                <w:webHidden/>
              </w:rPr>
              <w:t>11</w:t>
            </w:r>
            <w:r>
              <w:rPr>
                <w:noProof/>
                <w:webHidden/>
              </w:rPr>
              <w:fldChar w:fldCharType="end"/>
            </w:r>
          </w:hyperlink>
        </w:p>
        <w:p w14:paraId="5C62A9A6" w14:textId="77777777" w:rsidR="00CB4207" w:rsidRDefault="00CB4207">
          <w:pPr>
            <w:pStyle w:val="TOC3"/>
            <w:tabs>
              <w:tab w:val="left" w:pos="1200"/>
              <w:tab w:val="right" w:leader="dot" w:pos="9054"/>
            </w:tabs>
            <w:rPr>
              <w:rFonts w:eastAsiaTheme="minorEastAsia" w:cstheme="minorBidi"/>
              <w:noProof/>
              <w:lang w:eastAsia="en-GB"/>
            </w:rPr>
          </w:pPr>
          <w:hyperlink w:anchor="_Toc323293731" w:history="1">
            <w:r w:rsidRPr="00BD1D96">
              <w:rPr>
                <w:rStyle w:val="Hyperlink"/>
                <w:noProof/>
              </w:rPr>
              <w:t>3.3.1</w:t>
            </w:r>
            <w:r>
              <w:rPr>
                <w:rFonts w:eastAsiaTheme="minorEastAsia" w:cstheme="minorBidi"/>
                <w:noProof/>
                <w:lang w:eastAsia="en-GB"/>
              </w:rPr>
              <w:tab/>
            </w:r>
            <w:r w:rsidRPr="00BD1D96">
              <w:rPr>
                <w:rStyle w:val="Hyperlink"/>
                <w:noProof/>
              </w:rPr>
              <w:t>Boundary Truss</w:t>
            </w:r>
            <w:r>
              <w:rPr>
                <w:noProof/>
                <w:webHidden/>
              </w:rPr>
              <w:tab/>
            </w:r>
            <w:r>
              <w:rPr>
                <w:noProof/>
                <w:webHidden/>
              </w:rPr>
              <w:fldChar w:fldCharType="begin"/>
            </w:r>
            <w:r>
              <w:rPr>
                <w:noProof/>
                <w:webHidden/>
              </w:rPr>
              <w:instrText xml:space="preserve"> PAGEREF _Toc323293731 \h </w:instrText>
            </w:r>
            <w:r>
              <w:rPr>
                <w:noProof/>
                <w:webHidden/>
              </w:rPr>
            </w:r>
            <w:r>
              <w:rPr>
                <w:noProof/>
                <w:webHidden/>
              </w:rPr>
              <w:fldChar w:fldCharType="separate"/>
            </w:r>
            <w:r w:rsidR="009043C9">
              <w:rPr>
                <w:noProof/>
                <w:webHidden/>
              </w:rPr>
              <w:t>12</w:t>
            </w:r>
            <w:r>
              <w:rPr>
                <w:noProof/>
                <w:webHidden/>
              </w:rPr>
              <w:fldChar w:fldCharType="end"/>
            </w:r>
          </w:hyperlink>
        </w:p>
        <w:p w14:paraId="50131AA6" w14:textId="77777777" w:rsidR="00CB4207" w:rsidRDefault="00CB4207">
          <w:pPr>
            <w:pStyle w:val="TOC3"/>
            <w:tabs>
              <w:tab w:val="left" w:pos="1200"/>
              <w:tab w:val="right" w:leader="dot" w:pos="9054"/>
            </w:tabs>
            <w:rPr>
              <w:rFonts w:eastAsiaTheme="minorEastAsia" w:cstheme="minorBidi"/>
              <w:noProof/>
              <w:lang w:eastAsia="en-GB"/>
            </w:rPr>
          </w:pPr>
          <w:hyperlink w:anchor="_Toc323293732" w:history="1">
            <w:r w:rsidRPr="00BD1D96">
              <w:rPr>
                <w:rStyle w:val="Hyperlink"/>
                <w:noProof/>
              </w:rPr>
              <w:t>3.3.2</w:t>
            </w:r>
            <w:r>
              <w:rPr>
                <w:rFonts w:eastAsiaTheme="minorEastAsia" w:cstheme="minorBidi"/>
                <w:noProof/>
                <w:lang w:eastAsia="en-GB"/>
              </w:rPr>
              <w:tab/>
            </w:r>
            <w:r w:rsidRPr="00BD1D96">
              <w:rPr>
                <w:rStyle w:val="Hyperlink"/>
                <w:noProof/>
              </w:rPr>
              <w:t>Cable-net Grid</w:t>
            </w:r>
            <w:r>
              <w:rPr>
                <w:noProof/>
                <w:webHidden/>
              </w:rPr>
              <w:tab/>
            </w:r>
            <w:r>
              <w:rPr>
                <w:noProof/>
                <w:webHidden/>
              </w:rPr>
              <w:fldChar w:fldCharType="begin"/>
            </w:r>
            <w:r>
              <w:rPr>
                <w:noProof/>
                <w:webHidden/>
              </w:rPr>
              <w:instrText xml:space="preserve"> PAGEREF _Toc323293732 \h </w:instrText>
            </w:r>
            <w:r>
              <w:rPr>
                <w:noProof/>
                <w:webHidden/>
              </w:rPr>
            </w:r>
            <w:r>
              <w:rPr>
                <w:noProof/>
                <w:webHidden/>
              </w:rPr>
              <w:fldChar w:fldCharType="separate"/>
            </w:r>
            <w:r w:rsidR="009043C9">
              <w:rPr>
                <w:noProof/>
                <w:webHidden/>
              </w:rPr>
              <w:t>12</w:t>
            </w:r>
            <w:r>
              <w:rPr>
                <w:noProof/>
                <w:webHidden/>
              </w:rPr>
              <w:fldChar w:fldCharType="end"/>
            </w:r>
          </w:hyperlink>
        </w:p>
        <w:p w14:paraId="07F227E0" w14:textId="77777777" w:rsidR="00CB4207" w:rsidRDefault="00CB4207">
          <w:pPr>
            <w:pStyle w:val="TOC3"/>
            <w:tabs>
              <w:tab w:val="left" w:pos="1200"/>
              <w:tab w:val="right" w:leader="dot" w:pos="9054"/>
            </w:tabs>
            <w:rPr>
              <w:rFonts w:eastAsiaTheme="minorEastAsia" w:cstheme="minorBidi"/>
              <w:noProof/>
              <w:lang w:eastAsia="en-GB"/>
            </w:rPr>
          </w:pPr>
          <w:hyperlink w:anchor="_Toc323293733" w:history="1">
            <w:r w:rsidRPr="00BD1D96">
              <w:rPr>
                <w:rStyle w:val="Hyperlink"/>
                <w:noProof/>
              </w:rPr>
              <w:t>3.3.3</w:t>
            </w:r>
            <w:r>
              <w:rPr>
                <w:rFonts w:eastAsiaTheme="minorEastAsia" w:cstheme="minorBidi"/>
                <w:noProof/>
                <w:lang w:eastAsia="en-GB"/>
              </w:rPr>
              <w:tab/>
            </w:r>
            <w:r w:rsidRPr="00BD1D96">
              <w:rPr>
                <w:rStyle w:val="Hyperlink"/>
                <w:noProof/>
              </w:rPr>
              <w:t>Total Nodes and Members</w:t>
            </w:r>
            <w:r>
              <w:rPr>
                <w:noProof/>
                <w:webHidden/>
              </w:rPr>
              <w:tab/>
            </w:r>
            <w:r>
              <w:rPr>
                <w:noProof/>
                <w:webHidden/>
              </w:rPr>
              <w:fldChar w:fldCharType="begin"/>
            </w:r>
            <w:r>
              <w:rPr>
                <w:noProof/>
                <w:webHidden/>
              </w:rPr>
              <w:instrText xml:space="preserve"> PAGEREF _Toc323293733 \h </w:instrText>
            </w:r>
            <w:r>
              <w:rPr>
                <w:noProof/>
                <w:webHidden/>
              </w:rPr>
            </w:r>
            <w:r>
              <w:rPr>
                <w:noProof/>
                <w:webHidden/>
              </w:rPr>
              <w:fldChar w:fldCharType="separate"/>
            </w:r>
            <w:r w:rsidR="009043C9">
              <w:rPr>
                <w:noProof/>
                <w:webHidden/>
              </w:rPr>
              <w:t>14</w:t>
            </w:r>
            <w:r>
              <w:rPr>
                <w:noProof/>
                <w:webHidden/>
              </w:rPr>
              <w:fldChar w:fldCharType="end"/>
            </w:r>
          </w:hyperlink>
        </w:p>
        <w:p w14:paraId="6FF0807B" w14:textId="77777777" w:rsidR="00CB4207" w:rsidRDefault="00CB4207">
          <w:pPr>
            <w:pStyle w:val="TOC3"/>
            <w:tabs>
              <w:tab w:val="left" w:pos="1200"/>
              <w:tab w:val="right" w:leader="dot" w:pos="9054"/>
            </w:tabs>
            <w:rPr>
              <w:rFonts w:eastAsiaTheme="minorEastAsia" w:cstheme="minorBidi"/>
              <w:noProof/>
              <w:lang w:eastAsia="en-GB"/>
            </w:rPr>
          </w:pPr>
          <w:hyperlink w:anchor="_Toc323293734" w:history="1">
            <w:r w:rsidRPr="00BD1D96">
              <w:rPr>
                <w:rStyle w:val="Hyperlink"/>
                <w:noProof/>
              </w:rPr>
              <w:t>3.3.4</w:t>
            </w:r>
            <w:r>
              <w:rPr>
                <w:rFonts w:eastAsiaTheme="minorEastAsia" w:cstheme="minorBidi"/>
                <w:noProof/>
                <w:lang w:eastAsia="en-GB"/>
              </w:rPr>
              <w:tab/>
            </w:r>
            <w:r w:rsidRPr="00BD1D96">
              <w:rPr>
                <w:rStyle w:val="Hyperlink"/>
                <w:noProof/>
              </w:rPr>
              <w:t>The Nodes</w:t>
            </w:r>
            <w:r>
              <w:rPr>
                <w:noProof/>
                <w:webHidden/>
              </w:rPr>
              <w:tab/>
            </w:r>
            <w:r>
              <w:rPr>
                <w:noProof/>
                <w:webHidden/>
              </w:rPr>
              <w:fldChar w:fldCharType="begin"/>
            </w:r>
            <w:r>
              <w:rPr>
                <w:noProof/>
                <w:webHidden/>
              </w:rPr>
              <w:instrText xml:space="preserve"> PAGEREF _Toc323293734 \h </w:instrText>
            </w:r>
            <w:r>
              <w:rPr>
                <w:noProof/>
                <w:webHidden/>
              </w:rPr>
            </w:r>
            <w:r>
              <w:rPr>
                <w:noProof/>
                <w:webHidden/>
              </w:rPr>
              <w:fldChar w:fldCharType="separate"/>
            </w:r>
            <w:r w:rsidR="009043C9">
              <w:rPr>
                <w:noProof/>
                <w:webHidden/>
              </w:rPr>
              <w:t>14</w:t>
            </w:r>
            <w:r>
              <w:rPr>
                <w:noProof/>
                <w:webHidden/>
              </w:rPr>
              <w:fldChar w:fldCharType="end"/>
            </w:r>
          </w:hyperlink>
        </w:p>
        <w:p w14:paraId="787DF327" w14:textId="77777777" w:rsidR="00CB4207" w:rsidRDefault="00CB4207">
          <w:pPr>
            <w:pStyle w:val="TOC3"/>
            <w:tabs>
              <w:tab w:val="left" w:pos="1200"/>
              <w:tab w:val="right" w:leader="dot" w:pos="9054"/>
            </w:tabs>
            <w:rPr>
              <w:rFonts w:eastAsiaTheme="minorEastAsia" w:cstheme="minorBidi"/>
              <w:noProof/>
              <w:lang w:eastAsia="en-GB"/>
            </w:rPr>
          </w:pPr>
          <w:hyperlink w:anchor="_Toc323293735" w:history="1">
            <w:r w:rsidRPr="00BD1D96">
              <w:rPr>
                <w:rStyle w:val="Hyperlink"/>
                <w:noProof/>
              </w:rPr>
              <w:t>3.3.5</w:t>
            </w:r>
            <w:r>
              <w:rPr>
                <w:rFonts w:eastAsiaTheme="minorEastAsia" w:cstheme="minorBidi"/>
                <w:noProof/>
                <w:lang w:eastAsia="en-GB"/>
              </w:rPr>
              <w:tab/>
            </w:r>
            <w:r w:rsidRPr="00BD1D96">
              <w:rPr>
                <w:rStyle w:val="Hyperlink"/>
                <w:noProof/>
              </w:rPr>
              <w:t>The Members</w:t>
            </w:r>
            <w:r>
              <w:rPr>
                <w:noProof/>
                <w:webHidden/>
              </w:rPr>
              <w:tab/>
            </w:r>
            <w:r>
              <w:rPr>
                <w:noProof/>
                <w:webHidden/>
              </w:rPr>
              <w:fldChar w:fldCharType="begin"/>
            </w:r>
            <w:r>
              <w:rPr>
                <w:noProof/>
                <w:webHidden/>
              </w:rPr>
              <w:instrText xml:space="preserve"> PAGEREF _Toc323293735 \h </w:instrText>
            </w:r>
            <w:r>
              <w:rPr>
                <w:noProof/>
                <w:webHidden/>
              </w:rPr>
            </w:r>
            <w:r>
              <w:rPr>
                <w:noProof/>
                <w:webHidden/>
              </w:rPr>
              <w:fldChar w:fldCharType="separate"/>
            </w:r>
            <w:r w:rsidR="009043C9">
              <w:rPr>
                <w:noProof/>
                <w:webHidden/>
              </w:rPr>
              <w:t>14</w:t>
            </w:r>
            <w:r>
              <w:rPr>
                <w:noProof/>
                <w:webHidden/>
              </w:rPr>
              <w:fldChar w:fldCharType="end"/>
            </w:r>
          </w:hyperlink>
        </w:p>
        <w:p w14:paraId="12E624C5" w14:textId="77777777" w:rsidR="00CB4207" w:rsidRDefault="00CB4207">
          <w:pPr>
            <w:pStyle w:val="TOC3"/>
            <w:tabs>
              <w:tab w:val="left" w:pos="1200"/>
              <w:tab w:val="right" w:leader="dot" w:pos="9054"/>
            </w:tabs>
            <w:rPr>
              <w:rFonts w:eastAsiaTheme="minorEastAsia" w:cstheme="minorBidi"/>
              <w:noProof/>
              <w:lang w:eastAsia="en-GB"/>
            </w:rPr>
          </w:pPr>
          <w:hyperlink w:anchor="_Toc323293736" w:history="1">
            <w:r w:rsidRPr="00BD1D96">
              <w:rPr>
                <w:rStyle w:val="Hyperlink"/>
                <w:noProof/>
              </w:rPr>
              <w:t>3.3.6</w:t>
            </w:r>
            <w:r>
              <w:rPr>
                <w:rFonts w:eastAsiaTheme="minorEastAsia" w:cstheme="minorBidi"/>
                <w:noProof/>
                <w:lang w:eastAsia="en-GB"/>
              </w:rPr>
              <w:tab/>
            </w:r>
            <w:r w:rsidRPr="00BD1D96">
              <w:rPr>
                <w:rStyle w:val="Hyperlink"/>
                <w:noProof/>
              </w:rPr>
              <w:t>Member length</w:t>
            </w:r>
            <w:r>
              <w:rPr>
                <w:noProof/>
                <w:webHidden/>
              </w:rPr>
              <w:tab/>
            </w:r>
            <w:r>
              <w:rPr>
                <w:noProof/>
                <w:webHidden/>
              </w:rPr>
              <w:fldChar w:fldCharType="begin"/>
            </w:r>
            <w:r>
              <w:rPr>
                <w:noProof/>
                <w:webHidden/>
              </w:rPr>
              <w:instrText xml:space="preserve"> PAGEREF _Toc323293736 \h </w:instrText>
            </w:r>
            <w:r>
              <w:rPr>
                <w:noProof/>
                <w:webHidden/>
              </w:rPr>
            </w:r>
            <w:r>
              <w:rPr>
                <w:noProof/>
                <w:webHidden/>
              </w:rPr>
              <w:fldChar w:fldCharType="separate"/>
            </w:r>
            <w:r w:rsidR="009043C9">
              <w:rPr>
                <w:noProof/>
                <w:webHidden/>
              </w:rPr>
              <w:t>15</w:t>
            </w:r>
            <w:r>
              <w:rPr>
                <w:noProof/>
                <w:webHidden/>
              </w:rPr>
              <w:fldChar w:fldCharType="end"/>
            </w:r>
          </w:hyperlink>
        </w:p>
        <w:p w14:paraId="221D47F3"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37" w:history="1">
            <w:r w:rsidRPr="00BD1D96">
              <w:rPr>
                <w:rStyle w:val="Hyperlink"/>
                <w:noProof/>
              </w:rPr>
              <w:t>3.4</w:t>
            </w:r>
            <w:r>
              <w:rPr>
                <w:rFonts w:eastAsiaTheme="minorEastAsia" w:cstheme="minorBidi"/>
                <w:b w:val="0"/>
                <w:noProof/>
                <w:lang w:eastAsia="en-GB"/>
              </w:rPr>
              <w:tab/>
            </w:r>
            <w:r w:rsidRPr="00BD1D96">
              <w:rPr>
                <w:rStyle w:val="Hyperlink"/>
                <w:noProof/>
              </w:rPr>
              <w:t>Dynamic Relaxation Algorithm</w:t>
            </w:r>
            <w:r>
              <w:rPr>
                <w:noProof/>
                <w:webHidden/>
              </w:rPr>
              <w:tab/>
            </w:r>
            <w:r>
              <w:rPr>
                <w:noProof/>
                <w:webHidden/>
              </w:rPr>
              <w:fldChar w:fldCharType="begin"/>
            </w:r>
            <w:r>
              <w:rPr>
                <w:noProof/>
                <w:webHidden/>
              </w:rPr>
              <w:instrText xml:space="preserve"> PAGEREF _Toc323293737 \h </w:instrText>
            </w:r>
            <w:r>
              <w:rPr>
                <w:noProof/>
                <w:webHidden/>
              </w:rPr>
            </w:r>
            <w:r>
              <w:rPr>
                <w:noProof/>
                <w:webHidden/>
              </w:rPr>
              <w:fldChar w:fldCharType="separate"/>
            </w:r>
            <w:r w:rsidR="009043C9">
              <w:rPr>
                <w:noProof/>
                <w:webHidden/>
              </w:rPr>
              <w:t>17</w:t>
            </w:r>
            <w:r>
              <w:rPr>
                <w:noProof/>
                <w:webHidden/>
              </w:rPr>
              <w:fldChar w:fldCharType="end"/>
            </w:r>
          </w:hyperlink>
        </w:p>
        <w:p w14:paraId="585DF976" w14:textId="77777777" w:rsidR="00CB4207" w:rsidRDefault="00CB4207">
          <w:pPr>
            <w:pStyle w:val="TOC3"/>
            <w:tabs>
              <w:tab w:val="left" w:pos="1200"/>
              <w:tab w:val="right" w:leader="dot" w:pos="9054"/>
            </w:tabs>
            <w:rPr>
              <w:rFonts w:eastAsiaTheme="minorEastAsia" w:cstheme="minorBidi"/>
              <w:noProof/>
              <w:lang w:eastAsia="en-GB"/>
            </w:rPr>
          </w:pPr>
          <w:hyperlink w:anchor="_Toc323293738" w:history="1">
            <w:r w:rsidRPr="00BD1D96">
              <w:rPr>
                <w:rStyle w:val="Hyperlink"/>
                <w:noProof/>
              </w:rPr>
              <w:t>3.4.1</w:t>
            </w:r>
            <w:r>
              <w:rPr>
                <w:rFonts w:eastAsiaTheme="minorEastAsia" w:cstheme="minorBidi"/>
                <w:noProof/>
                <w:lang w:eastAsia="en-GB"/>
              </w:rPr>
              <w:tab/>
            </w:r>
            <w:r w:rsidRPr="00BD1D96">
              <w:rPr>
                <w:rStyle w:val="Hyperlink"/>
                <w:noProof/>
              </w:rPr>
              <w:t>From Strained to Unstrained Geometry</w:t>
            </w:r>
            <w:r>
              <w:rPr>
                <w:noProof/>
                <w:webHidden/>
              </w:rPr>
              <w:tab/>
            </w:r>
            <w:r>
              <w:rPr>
                <w:noProof/>
                <w:webHidden/>
              </w:rPr>
              <w:fldChar w:fldCharType="begin"/>
            </w:r>
            <w:r>
              <w:rPr>
                <w:noProof/>
                <w:webHidden/>
              </w:rPr>
              <w:instrText xml:space="preserve"> PAGEREF _Toc323293738 \h </w:instrText>
            </w:r>
            <w:r>
              <w:rPr>
                <w:noProof/>
                <w:webHidden/>
              </w:rPr>
            </w:r>
            <w:r>
              <w:rPr>
                <w:noProof/>
                <w:webHidden/>
              </w:rPr>
              <w:fldChar w:fldCharType="separate"/>
            </w:r>
            <w:r w:rsidR="009043C9">
              <w:rPr>
                <w:noProof/>
                <w:webHidden/>
              </w:rPr>
              <w:t>17</w:t>
            </w:r>
            <w:r>
              <w:rPr>
                <w:noProof/>
                <w:webHidden/>
              </w:rPr>
              <w:fldChar w:fldCharType="end"/>
            </w:r>
          </w:hyperlink>
        </w:p>
        <w:p w14:paraId="283808F2" w14:textId="77777777" w:rsidR="00CB4207" w:rsidRDefault="00CB4207">
          <w:pPr>
            <w:pStyle w:val="TOC3"/>
            <w:tabs>
              <w:tab w:val="left" w:pos="1200"/>
              <w:tab w:val="right" w:leader="dot" w:pos="9054"/>
            </w:tabs>
            <w:rPr>
              <w:rFonts w:eastAsiaTheme="minorEastAsia" w:cstheme="minorBidi"/>
              <w:noProof/>
              <w:lang w:eastAsia="en-GB"/>
            </w:rPr>
          </w:pPr>
          <w:hyperlink w:anchor="_Toc323293739" w:history="1">
            <w:r w:rsidRPr="00BD1D96">
              <w:rPr>
                <w:rStyle w:val="Hyperlink"/>
                <w:noProof/>
              </w:rPr>
              <w:t>3.4.2</w:t>
            </w:r>
            <w:r>
              <w:rPr>
                <w:rFonts w:eastAsiaTheme="minorEastAsia" w:cstheme="minorBidi"/>
                <w:noProof/>
                <w:lang w:eastAsia="en-GB"/>
              </w:rPr>
              <w:tab/>
            </w:r>
            <w:r w:rsidRPr="00BD1D96">
              <w:rPr>
                <w:rStyle w:val="Hyperlink"/>
                <w:noProof/>
              </w:rPr>
              <w:t>Stiffness of the nodes</w:t>
            </w:r>
            <w:r>
              <w:rPr>
                <w:noProof/>
                <w:webHidden/>
              </w:rPr>
              <w:tab/>
            </w:r>
            <w:r>
              <w:rPr>
                <w:noProof/>
                <w:webHidden/>
              </w:rPr>
              <w:fldChar w:fldCharType="begin"/>
            </w:r>
            <w:r>
              <w:rPr>
                <w:noProof/>
                <w:webHidden/>
              </w:rPr>
              <w:instrText xml:space="preserve"> PAGEREF _Toc323293739 \h </w:instrText>
            </w:r>
            <w:r>
              <w:rPr>
                <w:noProof/>
                <w:webHidden/>
              </w:rPr>
            </w:r>
            <w:r>
              <w:rPr>
                <w:noProof/>
                <w:webHidden/>
              </w:rPr>
              <w:fldChar w:fldCharType="separate"/>
            </w:r>
            <w:r w:rsidR="009043C9">
              <w:rPr>
                <w:noProof/>
                <w:webHidden/>
              </w:rPr>
              <w:t>18</w:t>
            </w:r>
            <w:r>
              <w:rPr>
                <w:noProof/>
                <w:webHidden/>
              </w:rPr>
              <w:fldChar w:fldCharType="end"/>
            </w:r>
          </w:hyperlink>
        </w:p>
        <w:p w14:paraId="08BC0708" w14:textId="77777777" w:rsidR="00CB4207" w:rsidRDefault="00CB4207">
          <w:pPr>
            <w:pStyle w:val="TOC3"/>
            <w:tabs>
              <w:tab w:val="left" w:pos="1200"/>
              <w:tab w:val="right" w:leader="dot" w:pos="9054"/>
            </w:tabs>
            <w:rPr>
              <w:rFonts w:eastAsiaTheme="minorEastAsia" w:cstheme="minorBidi"/>
              <w:noProof/>
              <w:lang w:eastAsia="en-GB"/>
            </w:rPr>
          </w:pPr>
          <w:hyperlink w:anchor="_Toc323293740" w:history="1">
            <w:r w:rsidRPr="00BD1D96">
              <w:rPr>
                <w:rStyle w:val="Hyperlink"/>
                <w:noProof/>
              </w:rPr>
              <w:t>3.4.3</w:t>
            </w:r>
            <w:r>
              <w:rPr>
                <w:rFonts w:eastAsiaTheme="minorEastAsia" w:cstheme="minorBidi"/>
                <w:noProof/>
                <w:lang w:eastAsia="en-GB"/>
              </w:rPr>
              <w:tab/>
            </w:r>
            <w:r w:rsidRPr="00BD1D96">
              <w:rPr>
                <w:rStyle w:val="Hyperlink"/>
                <w:noProof/>
              </w:rPr>
              <w:t>Tension Coefficient</w:t>
            </w:r>
            <w:r>
              <w:rPr>
                <w:noProof/>
                <w:webHidden/>
              </w:rPr>
              <w:tab/>
            </w:r>
            <w:r>
              <w:rPr>
                <w:noProof/>
                <w:webHidden/>
              </w:rPr>
              <w:fldChar w:fldCharType="begin"/>
            </w:r>
            <w:r>
              <w:rPr>
                <w:noProof/>
                <w:webHidden/>
              </w:rPr>
              <w:instrText xml:space="preserve"> PAGEREF _Toc323293740 \h </w:instrText>
            </w:r>
            <w:r>
              <w:rPr>
                <w:noProof/>
                <w:webHidden/>
              </w:rPr>
            </w:r>
            <w:r>
              <w:rPr>
                <w:noProof/>
                <w:webHidden/>
              </w:rPr>
              <w:fldChar w:fldCharType="separate"/>
            </w:r>
            <w:r w:rsidR="009043C9">
              <w:rPr>
                <w:noProof/>
                <w:webHidden/>
              </w:rPr>
              <w:t>18</w:t>
            </w:r>
            <w:r>
              <w:rPr>
                <w:noProof/>
                <w:webHidden/>
              </w:rPr>
              <w:fldChar w:fldCharType="end"/>
            </w:r>
          </w:hyperlink>
        </w:p>
        <w:p w14:paraId="30666C96" w14:textId="77777777" w:rsidR="00CB4207" w:rsidRDefault="00CB4207">
          <w:pPr>
            <w:pStyle w:val="TOC3"/>
            <w:tabs>
              <w:tab w:val="left" w:pos="1200"/>
              <w:tab w:val="right" w:leader="dot" w:pos="9054"/>
            </w:tabs>
            <w:rPr>
              <w:rFonts w:eastAsiaTheme="minorEastAsia" w:cstheme="minorBidi"/>
              <w:noProof/>
              <w:lang w:eastAsia="en-GB"/>
            </w:rPr>
          </w:pPr>
          <w:hyperlink w:anchor="_Toc323293741" w:history="1">
            <w:r w:rsidRPr="00BD1D96">
              <w:rPr>
                <w:rStyle w:val="Hyperlink"/>
                <w:noProof/>
              </w:rPr>
              <w:t>3.4.4</w:t>
            </w:r>
            <w:r>
              <w:rPr>
                <w:rFonts w:eastAsiaTheme="minorEastAsia" w:cstheme="minorBidi"/>
                <w:noProof/>
                <w:lang w:eastAsia="en-GB"/>
              </w:rPr>
              <w:tab/>
            </w:r>
            <w:r w:rsidRPr="00BD1D96">
              <w:rPr>
                <w:rStyle w:val="Hyperlink"/>
                <w:noProof/>
              </w:rPr>
              <w:t>Forces at the nodes</w:t>
            </w:r>
            <w:r>
              <w:rPr>
                <w:noProof/>
                <w:webHidden/>
              </w:rPr>
              <w:tab/>
            </w:r>
            <w:r>
              <w:rPr>
                <w:noProof/>
                <w:webHidden/>
              </w:rPr>
              <w:fldChar w:fldCharType="begin"/>
            </w:r>
            <w:r>
              <w:rPr>
                <w:noProof/>
                <w:webHidden/>
              </w:rPr>
              <w:instrText xml:space="preserve"> PAGEREF _Toc323293741 \h </w:instrText>
            </w:r>
            <w:r>
              <w:rPr>
                <w:noProof/>
                <w:webHidden/>
              </w:rPr>
            </w:r>
            <w:r>
              <w:rPr>
                <w:noProof/>
                <w:webHidden/>
              </w:rPr>
              <w:fldChar w:fldCharType="separate"/>
            </w:r>
            <w:r w:rsidR="009043C9">
              <w:rPr>
                <w:noProof/>
                <w:webHidden/>
              </w:rPr>
              <w:t>18</w:t>
            </w:r>
            <w:r>
              <w:rPr>
                <w:noProof/>
                <w:webHidden/>
              </w:rPr>
              <w:fldChar w:fldCharType="end"/>
            </w:r>
          </w:hyperlink>
        </w:p>
        <w:p w14:paraId="6460968C" w14:textId="77777777" w:rsidR="00CB4207" w:rsidRDefault="00CB4207">
          <w:pPr>
            <w:pStyle w:val="TOC3"/>
            <w:tabs>
              <w:tab w:val="left" w:pos="1200"/>
              <w:tab w:val="right" w:leader="dot" w:pos="9054"/>
            </w:tabs>
            <w:rPr>
              <w:rFonts w:eastAsiaTheme="minorEastAsia" w:cstheme="minorBidi"/>
              <w:noProof/>
              <w:lang w:eastAsia="en-GB"/>
            </w:rPr>
          </w:pPr>
          <w:hyperlink w:anchor="_Toc323293742" w:history="1">
            <w:r w:rsidRPr="00BD1D96">
              <w:rPr>
                <w:rStyle w:val="Hyperlink"/>
                <w:noProof/>
              </w:rPr>
              <w:t>3.4.5</w:t>
            </w:r>
            <w:r>
              <w:rPr>
                <w:rFonts w:eastAsiaTheme="minorEastAsia" w:cstheme="minorBidi"/>
                <w:noProof/>
                <w:lang w:eastAsia="en-GB"/>
              </w:rPr>
              <w:tab/>
            </w:r>
            <w:r w:rsidRPr="00BD1D96">
              <w:rPr>
                <w:rStyle w:val="Hyperlink"/>
                <w:noProof/>
              </w:rPr>
              <w:t>Determining node velocity</w:t>
            </w:r>
            <w:r>
              <w:rPr>
                <w:noProof/>
                <w:webHidden/>
              </w:rPr>
              <w:tab/>
            </w:r>
            <w:r>
              <w:rPr>
                <w:noProof/>
                <w:webHidden/>
              </w:rPr>
              <w:fldChar w:fldCharType="begin"/>
            </w:r>
            <w:r>
              <w:rPr>
                <w:noProof/>
                <w:webHidden/>
              </w:rPr>
              <w:instrText xml:space="preserve"> PAGEREF _Toc323293742 \h </w:instrText>
            </w:r>
            <w:r>
              <w:rPr>
                <w:noProof/>
                <w:webHidden/>
              </w:rPr>
            </w:r>
            <w:r>
              <w:rPr>
                <w:noProof/>
                <w:webHidden/>
              </w:rPr>
              <w:fldChar w:fldCharType="separate"/>
            </w:r>
            <w:r w:rsidR="009043C9">
              <w:rPr>
                <w:noProof/>
                <w:webHidden/>
              </w:rPr>
              <w:t>19</w:t>
            </w:r>
            <w:r>
              <w:rPr>
                <w:noProof/>
                <w:webHidden/>
              </w:rPr>
              <w:fldChar w:fldCharType="end"/>
            </w:r>
          </w:hyperlink>
        </w:p>
        <w:p w14:paraId="687C73D1" w14:textId="77777777" w:rsidR="00CB4207" w:rsidRDefault="00CB4207">
          <w:pPr>
            <w:pStyle w:val="TOC3"/>
            <w:tabs>
              <w:tab w:val="left" w:pos="1200"/>
              <w:tab w:val="right" w:leader="dot" w:pos="9054"/>
            </w:tabs>
            <w:rPr>
              <w:rFonts w:eastAsiaTheme="minorEastAsia" w:cstheme="minorBidi"/>
              <w:noProof/>
              <w:lang w:eastAsia="en-GB"/>
            </w:rPr>
          </w:pPr>
          <w:hyperlink w:anchor="_Toc323293743" w:history="1">
            <w:r w:rsidRPr="00BD1D96">
              <w:rPr>
                <w:rStyle w:val="Hyperlink"/>
                <w:noProof/>
              </w:rPr>
              <w:t>3.4.6</w:t>
            </w:r>
            <w:r>
              <w:rPr>
                <w:rFonts w:eastAsiaTheme="minorEastAsia" w:cstheme="minorBidi"/>
                <w:noProof/>
                <w:lang w:eastAsia="en-GB"/>
              </w:rPr>
              <w:tab/>
            </w:r>
            <w:r w:rsidRPr="00BD1D96">
              <w:rPr>
                <w:rStyle w:val="Hyperlink"/>
                <w:noProof/>
              </w:rPr>
              <w:t>Remapping the initial geometry</w:t>
            </w:r>
            <w:r>
              <w:rPr>
                <w:noProof/>
                <w:webHidden/>
              </w:rPr>
              <w:tab/>
            </w:r>
            <w:r>
              <w:rPr>
                <w:noProof/>
                <w:webHidden/>
              </w:rPr>
              <w:fldChar w:fldCharType="begin"/>
            </w:r>
            <w:r>
              <w:rPr>
                <w:noProof/>
                <w:webHidden/>
              </w:rPr>
              <w:instrText xml:space="preserve"> PAGEREF _Toc323293743 \h </w:instrText>
            </w:r>
            <w:r>
              <w:rPr>
                <w:noProof/>
                <w:webHidden/>
              </w:rPr>
            </w:r>
            <w:r>
              <w:rPr>
                <w:noProof/>
                <w:webHidden/>
              </w:rPr>
              <w:fldChar w:fldCharType="separate"/>
            </w:r>
            <w:r w:rsidR="009043C9">
              <w:rPr>
                <w:noProof/>
                <w:webHidden/>
              </w:rPr>
              <w:t>19</w:t>
            </w:r>
            <w:r>
              <w:rPr>
                <w:noProof/>
                <w:webHidden/>
              </w:rPr>
              <w:fldChar w:fldCharType="end"/>
            </w:r>
          </w:hyperlink>
        </w:p>
        <w:p w14:paraId="0973F58A"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44" w:history="1">
            <w:r w:rsidRPr="00BD1D96">
              <w:rPr>
                <w:rStyle w:val="Hyperlink"/>
                <w:noProof/>
              </w:rPr>
              <w:t>3.5</w:t>
            </w:r>
            <w:r>
              <w:rPr>
                <w:rFonts w:eastAsiaTheme="minorEastAsia" w:cstheme="minorBidi"/>
                <w:b w:val="0"/>
                <w:noProof/>
                <w:lang w:eastAsia="en-GB"/>
              </w:rPr>
              <w:tab/>
            </w:r>
            <w:r w:rsidRPr="00BD1D96">
              <w:rPr>
                <w:rStyle w:val="Hyperlink"/>
                <w:noProof/>
              </w:rPr>
              <w:t>Sliding of cables</w:t>
            </w:r>
            <w:r>
              <w:rPr>
                <w:noProof/>
                <w:webHidden/>
              </w:rPr>
              <w:tab/>
            </w:r>
            <w:r>
              <w:rPr>
                <w:noProof/>
                <w:webHidden/>
              </w:rPr>
              <w:fldChar w:fldCharType="begin"/>
            </w:r>
            <w:r>
              <w:rPr>
                <w:noProof/>
                <w:webHidden/>
              </w:rPr>
              <w:instrText xml:space="preserve"> PAGEREF _Toc323293744 \h </w:instrText>
            </w:r>
            <w:r>
              <w:rPr>
                <w:noProof/>
                <w:webHidden/>
              </w:rPr>
            </w:r>
            <w:r>
              <w:rPr>
                <w:noProof/>
                <w:webHidden/>
              </w:rPr>
              <w:fldChar w:fldCharType="separate"/>
            </w:r>
            <w:r w:rsidR="009043C9">
              <w:rPr>
                <w:noProof/>
                <w:webHidden/>
              </w:rPr>
              <w:t>19</w:t>
            </w:r>
            <w:r>
              <w:rPr>
                <w:noProof/>
                <w:webHidden/>
              </w:rPr>
              <w:fldChar w:fldCharType="end"/>
            </w:r>
          </w:hyperlink>
        </w:p>
        <w:p w14:paraId="409F7617"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45" w:history="1">
            <w:r w:rsidRPr="00BD1D96">
              <w:rPr>
                <w:rStyle w:val="Hyperlink"/>
                <w:noProof/>
              </w:rPr>
              <w:t>3.6</w:t>
            </w:r>
            <w:r>
              <w:rPr>
                <w:rFonts w:eastAsiaTheme="minorEastAsia" w:cstheme="minorBidi"/>
                <w:b w:val="0"/>
                <w:noProof/>
                <w:lang w:eastAsia="en-GB"/>
              </w:rPr>
              <w:tab/>
            </w:r>
            <w:r w:rsidRPr="00BD1D96">
              <w:rPr>
                <w:rStyle w:val="Hyperlink"/>
                <w:noProof/>
              </w:rPr>
              <w:t>Cable pre-strain and resultant frame axial strain</w:t>
            </w:r>
            <w:r>
              <w:rPr>
                <w:noProof/>
                <w:webHidden/>
              </w:rPr>
              <w:tab/>
            </w:r>
            <w:r>
              <w:rPr>
                <w:noProof/>
                <w:webHidden/>
              </w:rPr>
              <w:fldChar w:fldCharType="begin"/>
            </w:r>
            <w:r>
              <w:rPr>
                <w:noProof/>
                <w:webHidden/>
              </w:rPr>
              <w:instrText xml:space="preserve"> PAGEREF _Toc323293745 \h </w:instrText>
            </w:r>
            <w:r>
              <w:rPr>
                <w:noProof/>
                <w:webHidden/>
              </w:rPr>
            </w:r>
            <w:r>
              <w:rPr>
                <w:noProof/>
                <w:webHidden/>
              </w:rPr>
              <w:fldChar w:fldCharType="separate"/>
            </w:r>
            <w:r w:rsidR="009043C9">
              <w:rPr>
                <w:noProof/>
                <w:webHidden/>
              </w:rPr>
              <w:t>20</w:t>
            </w:r>
            <w:r>
              <w:rPr>
                <w:noProof/>
                <w:webHidden/>
              </w:rPr>
              <w:fldChar w:fldCharType="end"/>
            </w:r>
          </w:hyperlink>
        </w:p>
        <w:p w14:paraId="40822AB8" w14:textId="77777777" w:rsidR="00CB4207" w:rsidRDefault="00CB4207">
          <w:pPr>
            <w:pStyle w:val="TOC1"/>
            <w:tabs>
              <w:tab w:val="left" w:pos="480"/>
            </w:tabs>
            <w:rPr>
              <w:rFonts w:eastAsiaTheme="minorEastAsia" w:cstheme="minorBidi"/>
              <w:b w:val="0"/>
              <w:noProof/>
              <w:sz w:val="22"/>
              <w:szCs w:val="22"/>
              <w:lang w:eastAsia="en-GB"/>
            </w:rPr>
          </w:pPr>
          <w:hyperlink w:anchor="_Toc323293746" w:history="1">
            <w:r w:rsidRPr="00BD1D96">
              <w:rPr>
                <w:rStyle w:val="Hyperlink"/>
                <w:noProof/>
              </w:rPr>
              <w:t>4</w:t>
            </w:r>
            <w:r>
              <w:rPr>
                <w:rFonts w:eastAsiaTheme="minorEastAsia" w:cstheme="minorBidi"/>
                <w:b w:val="0"/>
                <w:noProof/>
                <w:sz w:val="22"/>
                <w:szCs w:val="22"/>
                <w:lang w:eastAsia="en-GB"/>
              </w:rPr>
              <w:tab/>
            </w:r>
            <w:r w:rsidRPr="00BD1D96">
              <w:rPr>
                <w:rStyle w:val="Hyperlink"/>
                <w:noProof/>
              </w:rPr>
              <w:t>Common Assumptions and Definitions</w:t>
            </w:r>
            <w:r>
              <w:rPr>
                <w:noProof/>
                <w:webHidden/>
              </w:rPr>
              <w:tab/>
            </w:r>
            <w:r>
              <w:rPr>
                <w:noProof/>
                <w:webHidden/>
              </w:rPr>
              <w:fldChar w:fldCharType="begin"/>
            </w:r>
            <w:r>
              <w:rPr>
                <w:noProof/>
                <w:webHidden/>
              </w:rPr>
              <w:instrText xml:space="preserve"> PAGEREF _Toc323293746 \h </w:instrText>
            </w:r>
            <w:r>
              <w:rPr>
                <w:noProof/>
                <w:webHidden/>
              </w:rPr>
            </w:r>
            <w:r>
              <w:rPr>
                <w:noProof/>
                <w:webHidden/>
              </w:rPr>
              <w:fldChar w:fldCharType="separate"/>
            </w:r>
            <w:r w:rsidR="009043C9">
              <w:rPr>
                <w:noProof/>
                <w:webHidden/>
              </w:rPr>
              <w:t>21</w:t>
            </w:r>
            <w:r>
              <w:rPr>
                <w:noProof/>
                <w:webHidden/>
              </w:rPr>
              <w:fldChar w:fldCharType="end"/>
            </w:r>
          </w:hyperlink>
        </w:p>
        <w:p w14:paraId="5CADB0EE"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47" w:history="1">
            <w:r w:rsidRPr="00BD1D96">
              <w:rPr>
                <w:rStyle w:val="Hyperlink"/>
                <w:noProof/>
              </w:rPr>
              <w:t>4.1</w:t>
            </w:r>
            <w:r>
              <w:rPr>
                <w:rFonts w:eastAsiaTheme="minorEastAsia" w:cstheme="minorBidi"/>
                <w:b w:val="0"/>
                <w:noProof/>
                <w:lang w:eastAsia="en-GB"/>
              </w:rPr>
              <w:tab/>
            </w:r>
            <w:r w:rsidRPr="00BD1D96">
              <w:rPr>
                <w:rStyle w:val="Hyperlink"/>
                <w:noProof/>
              </w:rPr>
              <w:t>Material</w:t>
            </w:r>
            <w:r>
              <w:rPr>
                <w:noProof/>
                <w:webHidden/>
              </w:rPr>
              <w:tab/>
            </w:r>
            <w:r>
              <w:rPr>
                <w:noProof/>
                <w:webHidden/>
              </w:rPr>
              <w:fldChar w:fldCharType="begin"/>
            </w:r>
            <w:r>
              <w:rPr>
                <w:noProof/>
                <w:webHidden/>
              </w:rPr>
              <w:instrText xml:space="preserve"> PAGEREF _Toc323293747 \h </w:instrText>
            </w:r>
            <w:r>
              <w:rPr>
                <w:noProof/>
                <w:webHidden/>
              </w:rPr>
            </w:r>
            <w:r>
              <w:rPr>
                <w:noProof/>
                <w:webHidden/>
              </w:rPr>
              <w:fldChar w:fldCharType="separate"/>
            </w:r>
            <w:r w:rsidR="009043C9">
              <w:rPr>
                <w:noProof/>
                <w:webHidden/>
              </w:rPr>
              <w:t>21</w:t>
            </w:r>
            <w:r>
              <w:rPr>
                <w:noProof/>
                <w:webHidden/>
              </w:rPr>
              <w:fldChar w:fldCharType="end"/>
            </w:r>
          </w:hyperlink>
        </w:p>
        <w:p w14:paraId="0E697D5F"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48" w:history="1">
            <w:r w:rsidRPr="00BD1D96">
              <w:rPr>
                <w:rStyle w:val="Hyperlink"/>
                <w:noProof/>
              </w:rPr>
              <w:t>4.2</w:t>
            </w:r>
            <w:r>
              <w:rPr>
                <w:rFonts w:eastAsiaTheme="minorEastAsia" w:cstheme="minorBidi"/>
                <w:b w:val="0"/>
                <w:noProof/>
                <w:lang w:eastAsia="en-GB"/>
              </w:rPr>
              <w:tab/>
            </w:r>
            <w:r w:rsidRPr="00BD1D96">
              <w:rPr>
                <w:rStyle w:val="Hyperlink"/>
                <w:noProof/>
              </w:rPr>
              <w:t>Reference Frame</w:t>
            </w:r>
            <w:r>
              <w:rPr>
                <w:noProof/>
                <w:webHidden/>
              </w:rPr>
              <w:tab/>
            </w:r>
            <w:r>
              <w:rPr>
                <w:noProof/>
                <w:webHidden/>
              </w:rPr>
              <w:fldChar w:fldCharType="begin"/>
            </w:r>
            <w:r>
              <w:rPr>
                <w:noProof/>
                <w:webHidden/>
              </w:rPr>
              <w:instrText xml:space="preserve"> PAGEREF _Toc323293748 \h </w:instrText>
            </w:r>
            <w:r>
              <w:rPr>
                <w:noProof/>
                <w:webHidden/>
              </w:rPr>
            </w:r>
            <w:r>
              <w:rPr>
                <w:noProof/>
                <w:webHidden/>
              </w:rPr>
              <w:fldChar w:fldCharType="separate"/>
            </w:r>
            <w:r w:rsidR="009043C9">
              <w:rPr>
                <w:noProof/>
                <w:webHidden/>
              </w:rPr>
              <w:t>21</w:t>
            </w:r>
            <w:r>
              <w:rPr>
                <w:noProof/>
                <w:webHidden/>
              </w:rPr>
              <w:fldChar w:fldCharType="end"/>
            </w:r>
          </w:hyperlink>
        </w:p>
        <w:p w14:paraId="7FFB4FFE" w14:textId="77777777" w:rsidR="00CB4207" w:rsidRDefault="00CB4207">
          <w:pPr>
            <w:pStyle w:val="TOC1"/>
            <w:tabs>
              <w:tab w:val="left" w:pos="480"/>
            </w:tabs>
            <w:rPr>
              <w:rFonts w:eastAsiaTheme="minorEastAsia" w:cstheme="minorBidi"/>
              <w:b w:val="0"/>
              <w:noProof/>
              <w:sz w:val="22"/>
              <w:szCs w:val="22"/>
              <w:lang w:eastAsia="en-GB"/>
            </w:rPr>
          </w:pPr>
          <w:hyperlink w:anchor="_Toc323293749" w:history="1">
            <w:r w:rsidRPr="00BD1D96">
              <w:rPr>
                <w:rStyle w:val="Hyperlink"/>
                <w:noProof/>
              </w:rPr>
              <w:t>5</w:t>
            </w:r>
            <w:r>
              <w:rPr>
                <w:rFonts w:eastAsiaTheme="minorEastAsia" w:cstheme="minorBidi"/>
                <w:b w:val="0"/>
                <w:noProof/>
                <w:sz w:val="22"/>
                <w:szCs w:val="22"/>
                <w:lang w:eastAsia="en-GB"/>
              </w:rPr>
              <w:tab/>
            </w:r>
            <w:r w:rsidRPr="00BD1D96">
              <w:rPr>
                <w:rStyle w:val="Hyperlink"/>
                <w:noProof/>
              </w:rPr>
              <w:t>Results and Discussions</w:t>
            </w:r>
            <w:r>
              <w:rPr>
                <w:noProof/>
                <w:webHidden/>
              </w:rPr>
              <w:tab/>
            </w:r>
            <w:r>
              <w:rPr>
                <w:noProof/>
                <w:webHidden/>
              </w:rPr>
              <w:fldChar w:fldCharType="begin"/>
            </w:r>
            <w:r>
              <w:rPr>
                <w:noProof/>
                <w:webHidden/>
              </w:rPr>
              <w:instrText xml:space="preserve"> PAGEREF _Toc323293749 \h </w:instrText>
            </w:r>
            <w:r>
              <w:rPr>
                <w:noProof/>
                <w:webHidden/>
              </w:rPr>
            </w:r>
            <w:r>
              <w:rPr>
                <w:noProof/>
                <w:webHidden/>
              </w:rPr>
              <w:fldChar w:fldCharType="separate"/>
            </w:r>
            <w:r w:rsidR="009043C9">
              <w:rPr>
                <w:noProof/>
                <w:webHidden/>
              </w:rPr>
              <w:t>22</w:t>
            </w:r>
            <w:r>
              <w:rPr>
                <w:noProof/>
                <w:webHidden/>
              </w:rPr>
              <w:fldChar w:fldCharType="end"/>
            </w:r>
          </w:hyperlink>
        </w:p>
        <w:p w14:paraId="6738C319"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50" w:history="1">
            <w:r w:rsidRPr="00BD1D96">
              <w:rPr>
                <w:rStyle w:val="Hyperlink"/>
                <w:noProof/>
              </w:rPr>
              <w:t>5.1</w:t>
            </w:r>
            <w:r>
              <w:rPr>
                <w:rFonts w:eastAsiaTheme="minorEastAsia" w:cstheme="minorBidi"/>
                <w:b w:val="0"/>
                <w:noProof/>
                <w:lang w:eastAsia="en-GB"/>
              </w:rPr>
              <w:tab/>
            </w:r>
            <w:r w:rsidRPr="00BD1D96">
              <w:rPr>
                <w:rStyle w:val="Hyperlink"/>
                <w:noProof/>
              </w:rPr>
              <w:t>Test 1: Axial strain due to cable pre-strain and truss to cable x-sectional ratio</w:t>
            </w:r>
            <w:r>
              <w:rPr>
                <w:noProof/>
                <w:webHidden/>
              </w:rPr>
              <w:tab/>
            </w:r>
            <w:r>
              <w:rPr>
                <w:noProof/>
                <w:webHidden/>
              </w:rPr>
              <w:fldChar w:fldCharType="begin"/>
            </w:r>
            <w:r>
              <w:rPr>
                <w:noProof/>
                <w:webHidden/>
              </w:rPr>
              <w:instrText xml:space="preserve"> PAGEREF _Toc323293750 \h </w:instrText>
            </w:r>
            <w:r>
              <w:rPr>
                <w:noProof/>
                <w:webHidden/>
              </w:rPr>
            </w:r>
            <w:r>
              <w:rPr>
                <w:noProof/>
                <w:webHidden/>
              </w:rPr>
              <w:fldChar w:fldCharType="separate"/>
            </w:r>
            <w:r w:rsidR="009043C9">
              <w:rPr>
                <w:noProof/>
                <w:webHidden/>
              </w:rPr>
              <w:t>22</w:t>
            </w:r>
            <w:r>
              <w:rPr>
                <w:noProof/>
                <w:webHidden/>
              </w:rPr>
              <w:fldChar w:fldCharType="end"/>
            </w:r>
          </w:hyperlink>
        </w:p>
        <w:p w14:paraId="07A191A4" w14:textId="77777777" w:rsidR="00CB4207" w:rsidRDefault="00CB4207">
          <w:pPr>
            <w:pStyle w:val="TOC3"/>
            <w:tabs>
              <w:tab w:val="left" w:pos="1200"/>
              <w:tab w:val="right" w:leader="dot" w:pos="9054"/>
            </w:tabs>
            <w:rPr>
              <w:rFonts w:eastAsiaTheme="minorEastAsia" w:cstheme="minorBidi"/>
              <w:noProof/>
              <w:lang w:eastAsia="en-GB"/>
            </w:rPr>
          </w:pPr>
          <w:hyperlink w:anchor="_Toc323293751" w:history="1">
            <w:r w:rsidRPr="00BD1D96">
              <w:rPr>
                <w:rStyle w:val="Hyperlink"/>
                <w:noProof/>
              </w:rPr>
              <w:t>5.1.1</w:t>
            </w:r>
            <w:r>
              <w:rPr>
                <w:rFonts w:eastAsiaTheme="minorEastAsia" w:cstheme="minorBidi"/>
                <w:noProof/>
                <w:lang w:eastAsia="en-GB"/>
              </w:rPr>
              <w:tab/>
            </w:r>
            <w:r w:rsidRPr="00BD1D96">
              <w:rPr>
                <w:rStyle w:val="Hyperlink"/>
                <w:noProof/>
              </w:rPr>
              <w:t>Aim of the test</w:t>
            </w:r>
            <w:r>
              <w:rPr>
                <w:noProof/>
                <w:webHidden/>
              </w:rPr>
              <w:tab/>
            </w:r>
            <w:r>
              <w:rPr>
                <w:noProof/>
                <w:webHidden/>
              </w:rPr>
              <w:fldChar w:fldCharType="begin"/>
            </w:r>
            <w:r>
              <w:rPr>
                <w:noProof/>
                <w:webHidden/>
              </w:rPr>
              <w:instrText xml:space="preserve"> PAGEREF _Toc323293751 \h </w:instrText>
            </w:r>
            <w:r>
              <w:rPr>
                <w:noProof/>
                <w:webHidden/>
              </w:rPr>
            </w:r>
            <w:r>
              <w:rPr>
                <w:noProof/>
                <w:webHidden/>
              </w:rPr>
              <w:fldChar w:fldCharType="separate"/>
            </w:r>
            <w:r w:rsidR="009043C9">
              <w:rPr>
                <w:noProof/>
                <w:webHidden/>
              </w:rPr>
              <w:t>22</w:t>
            </w:r>
            <w:r>
              <w:rPr>
                <w:noProof/>
                <w:webHidden/>
              </w:rPr>
              <w:fldChar w:fldCharType="end"/>
            </w:r>
          </w:hyperlink>
        </w:p>
        <w:p w14:paraId="5C5D0835" w14:textId="77777777" w:rsidR="00CB4207" w:rsidRDefault="00CB4207">
          <w:pPr>
            <w:pStyle w:val="TOC3"/>
            <w:tabs>
              <w:tab w:val="left" w:pos="1200"/>
              <w:tab w:val="right" w:leader="dot" w:pos="9054"/>
            </w:tabs>
            <w:rPr>
              <w:rFonts w:eastAsiaTheme="minorEastAsia" w:cstheme="minorBidi"/>
              <w:noProof/>
              <w:lang w:eastAsia="en-GB"/>
            </w:rPr>
          </w:pPr>
          <w:hyperlink w:anchor="_Toc323293752" w:history="1">
            <w:r w:rsidRPr="00BD1D96">
              <w:rPr>
                <w:rStyle w:val="Hyperlink"/>
                <w:noProof/>
              </w:rPr>
              <w:t>5.1.2</w:t>
            </w:r>
            <w:r>
              <w:rPr>
                <w:rFonts w:eastAsiaTheme="minorEastAsia" w:cstheme="minorBidi"/>
                <w:noProof/>
                <w:lang w:eastAsia="en-GB"/>
              </w:rPr>
              <w:tab/>
            </w:r>
            <w:r w:rsidRPr="00BD1D96">
              <w:rPr>
                <w:rStyle w:val="Hyperlink"/>
                <w:noProof/>
              </w:rPr>
              <w:t>Procedure</w:t>
            </w:r>
            <w:r>
              <w:rPr>
                <w:noProof/>
                <w:webHidden/>
              </w:rPr>
              <w:tab/>
            </w:r>
            <w:r>
              <w:rPr>
                <w:noProof/>
                <w:webHidden/>
              </w:rPr>
              <w:fldChar w:fldCharType="begin"/>
            </w:r>
            <w:r>
              <w:rPr>
                <w:noProof/>
                <w:webHidden/>
              </w:rPr>
              <w:instrText xml:space="preserve"> PAGEREF _Toc323293752 \h </w:instrText>
            </w:r>
            <w:r>
              <w:rPr>
                <w:noProof/>
                <w:webHidden/>
              </w:rPr>
            </w:r>
            <w:r>
              <w:rPr>
                <w:noProof/>
                <w:webHidden/>
              </w:rPr>
              <w:fldChar w:fldCharType="separate"/>
            </w:r>
            <w:r w:rsidR="009043C9">
              <w:rPr>
                <w:noProof/>
                <w:webHidden/>
              </w:rPr>
              <w:t>22</w:t>
            </w:r>
            <w:r>
              <w:rPr>
                <w:noProof/>
                <w:webHidden/>
              </w:rPr>
              <w:fldChar w:fldCharType="end"/>
            </w:r>
          </w:hyperlink>
        </w:p>
        <w:p w14:paraId="7810CBF7" w14:textId="77777777" w:rsidR="00CB4207" w:rsidRDefault="00CB4207">
          <w:pPr>
            <w:pStyle w:val="TOC3"/>
            <w:tabs>
              <w:tab w:val="left" w:pos="1200"/>
              <w:tab w:val="right" w:leader="dot" w:pos="9054"/>
            </w:tabs>
            <w:rPr>
              <w:rFonts w:eastAsiaTheme="minorEastAsia" w:cstheme="minorBidi"/>
              <w:noProof/>
              <w:lang w:eastAsia="en-GB"/>
            </w:rPr>
          </w:pPr>
          <w:hyperlink w:anchor="_Toc323293753" w:history="1">
            <w:r w:rsidRPr="00BD1D96">
              <w:rPr>
                <w:rStyle w:val="Hyperlink"/>
                <w:noProof/>
              </w:rPr>
              <w:t>5.1.3</w:t>
            </w:r>
            <w:r>
              <w:rPr>
                <w:rFonts w:eastAsiaTheme="minorEastAsia" w:cstheme="minorBidi"/>
                <w:noProof/>
                <w:lang w:eastAsia="en-GB"/>
              </w:rPr>
              <w:tab/>
            </w:r>
            <w:r w:rsidRPr="00BD1D96">
              <w:rPr>
                <w:rStyle w:val="Hyperlink"/>
                <w:noProof/>
              </w:rPr>
              <w:t>Results and Discussion</w:t>
            </w:r>
            <w:r>
              <w:rPr>
                <w:noProof/>
                <w:webHidden/>
              </w:rPr>
              <w:tab/>
            </w:r>
            <w:r>
              <w:rPr>
                <w:noProof/>
                <w:webHidden/>
              </w:rPr>
              <w:fldChar w:fldCharType="begin"/>
            </w:r>
            <w:r>
              <w:rPr>
                <w:noProof/>
                <w:webHidden/>
              </w:rPr>
              <w:instrText xml:space="preserve"> PAGEREF _Toc323293753 \h </w:instrText>
            </w:r>
            <w:r>
              <w:rPr>
                <w:noProof/>
                <w:webHidden/>
              </w:rPr>
            </w:r>
            <w:r>
              <w:rPr>
                <w:noProof/>
                <w:webHidden/>
              </w:rPr>
              <w:fldChar w:fldCharType="separate"/>
            </w:r>
            <w:r w:rsidR="009043C9">
              <w:rPr>
                <w:noProof/>
                <w:webHidden/>
              </w:rPr>
              <w:t>22</w:t>
            </w:r>
            <w:r>
              <w:rPr>
                <w:noProof/>
                <w:webHidden/>
              </w:rPr>
              <w:fldChar w:fldCharType="end"/>
            </w:r>
          </w:hyperlink>
        </w:p>
        <w:p w14:paraId="376DC675" w14:textId="77777777" w:rsidR="00CB4207" w:rsidRDefault="00CB4207">
          <w:pPr>
            <w:pStyle w:val="TOC3"/>
            <w:tabs>
              <w:tab w:val="left" w:pos="1200"/>
              <w:tab w:val="right" w:leader="dot" w:pos="9054"/>
            </w:tabs>
            <w:rPr>
              <w:rFonts w:eastAsiaTheme="minorEastAsia" w:cstheme="minorBidi"/>
              <w:noProof/>
              <w:lang w:eastAsia="en-GB"/>
            </w:rPr>
          </w:pPr>
          <w:hyperlink w:anchor="_Toc323293754" w:history="1">
            <w:r w:rsidRPr="00BD1D96">
              <w:rPr>
                <w:rStyle w:val="Hyperlink"/>
                <w:noProof/>
              </w:rPr>
              <w:t>5.1.4</w:t>
            </w:r>
            <w:r>
              <w:rPr>
                <w:rFonts w:eastAsiaTheme="minorEastAsia" w:cstheme="minorBidi"/>
                <w:noProof/>
                <w:lang w:eastAsia="en-GB"/>
              </w:rPr>
              <w:tab/>
            </w:r>
            <w:r w:rsidRPr="00BD1D96">
              <w:rPr>
                <w:rStyle w:val="Hyperlink"/>
                <w:noProof/>
              </w:rPr>
              <w:t>Limitations</w:t>
            </w:r>
            <w:r>
              <w:rPr>
                <w:noProof/>
                <w:webHidden/>
              </w:rPr>
              <w:tab/>
            </w:r>
            <w:r>
              <w:rPr>
                <w:noProof/>
                <w:webHidden/>
              </w:rPr>
              <w:fldChar w:fldCharType="begin"/>
            </w:r>
            <w:r>
              <w:rPr>
                <w:noProof/>
                <w:webHidden/>
              </w:rPr>
              <w:instrText xml:space="preserve"> PAGEREF _Toc323293754 \h </w:instrText>
            </w:r>
            <w:r>
              <w:rPr>
                <w:noProof/>
                <w:webHidden/>
              </w:rPr>
            </w:r>
            <w:r>
              <w:rPr>
                <w:noProof/>
                <w:webHidden/>
              </w:rPr>
              <w:fldChar w:fldCharType="separate"/>
            </w:r>
            <w:r w:rsidR="009043C9">
              <w:rPr>
                <w:noProof/>
                <w:webHidden/>
              </w:rPr>
              <w:t>25</w:t>
            </w:r>
            <w:r>
              <w:rPr>
                <w:noProof/>
                <w:webHidden/>
              </w:rPr>
              <w:fldChar w:fldCharType="end"/>
            </w:r>
          </w:hyperlink>
        </w:p>
        <w:p w14:paraId="0963366C"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55" w:history="1">
            <w:r w:rsidRPr="00BD1D96">
              <w:rPr>
                <w:rStyle w:val="Hyperlink"/>
                <w:noProof/>
              </w:rPr>
              <w:t>5.2</w:t>
            </w:r>
            <w:r>
              <w:rPr>
                <w:rFonts w:eastAsiaTheme="minorEastAsia" w:cstheme="minorBidi"/>
                <w:b w:val="0"/>
                <w:noProof/>
                <w:lang w:eastAsia="en-GB"/>
              </w:rPr>
              <w:tab/>
            </w:r>
            <w:r w:rsidRPr="00BD1D96">
              <w:rPr>
                <w:rStyle w:val="Hyperlink"/>
                <w:noProof/>
              </w:rPr>
              <w:t>Test 2: Axial strain due to cable pre-strain and the number of cables</w:t>
            </w:r>
            <w:r>
              <w:rPr>
                <w:noProof/>
                <w:webHidden/>
              </w:rPr>
              <w:tab/>
            </w:r>
            <w:r>
              <w:rPr>
                <w:noProof/>
                <w:webHidden/>
              </w:rPr>
              <w:fldChar w:fldCharType="begin"/>
            </w:r>
            <w:r>
              <w:rPr>
                <w:noProof/>
                <w:webHidden/>
              </w:rPr>
              <w:instrText xml:space="preserve"> PAGEREF _Toc323293755 \h </w:instrText>
            </w:r>
            <w:r>
              <w:rPr>
                <w:noProof/>
                <w:webHidden/>
              </w:rPr>
            </w:r>
            <w:r>
              <w:rPr>
                <w:noProof/>
                <w:webHidden/>
              </w:rPr>
              <w:fldChar w:fldCharType="separate"/>
            </w:r>
            <w:r w:rsidR="009043C9">
              <w:rPr>
                <w:noProof/>
                <w:webHidden/>
              </w:rPr>
              <w:t>26</w:t>
            </w:r>
            <w:r>
              <w:rPr>
                <w:noProof/>
                <w:webHidden/>
              </w:rPr>
              <w:fldChar w:fldCharType="end"/>
            </w:r>
          </w:hyperlink>
        </w:p>
        <w:p w14:paraId="3E2B7E63" w14:textId="77777777" w:rsidR="00CB4207" w:rsidRDefault="00CB4207">
          <w:pPr>
            <w:pStyle w:val="TOC3"/>
            <w:tabs>
              <w:tab w:val="left" w:pos="1200"/>
              <w:tab w:val="right" w:leader="dot" w:pos="9054"/>
            </w:tabs>
            <w:rPr>
              <w:rFonts w:eastAsiaTheme="minorEastAsia" w:cstheme="minorBidi"/>
              <w:noProof/>
              <w:lang w:eastAsia="en-GB"/>
            </w:rPr>
          </w:pPr>
          <w:hyperlink w:anchor="_Toc323293756" w:history="1">
            <w:r w:rsidRPr="00BD1D96">
              <w:rPr>
                <w:rStyle w:val="Hyperlink"/>
                <w:noProof/>
              </w:rPr>
              <w:t>5.2.1</w:t>
            </w:r>
            <w:r>
              <w:rPr>
                <w:rFonts w:eastAsiaTheme="minorEastAsia" w:cstheme="minorBidi"/>
                <w:noProof/>
                <w:lang w:eastAsia="en-GB"/>
              </w:rPr>
              <w:tab/>
            </w:r>
            <w:r w:rsidRPr="00BD1D96">
              <w:rPr>
                <w:rStyle w:val="Hyperlink"/>
                <w:noProof/>
              </w:rPr>
              <w:t>Aim of the test</w:t>
            </w:r>
            <w:r>
              <w:rPr>
                <w:noProof/>
                <w:webHidden/>
              </w:rPr>
              <w:tab/>
            </w:r>
            <w:r>
              <w:rPr>
                <w:noProof/>
                <w:webHidden/>
              </w:rPr>
              <w:fldChar w:fldCharType="begin"/>
            </w:r>
            <w:r>
              <w:rPr>
                <w:noProof/>
                <w:webHidden/>
              </w:rPr>
              <w:instrText xml:space="preserve"> PAGEREF _Toc323293756 \h </w:instrText>
            </w:r>
            <w:r>
              <w:rPr>
                <w:noProof/>
                <w:webHidden/>
              </w:rPr>
            </w:r>
            <w:r>
              <w:rPr>
                <w:noProof/>
                <w:webHidden/>
              </w:rPr>
              <w:fldChar w:fldCharType="separate"/>
            </w:r>
            <w:r w:rsidR="009043C9">
              <w:rPr>
                <w:noProof/>
                <w:webHidden/>
              </w:rPr>
              <w:t>26</w:t>
            </w:r>
            <w:r>
              <w:rPr>
                <w:noProof/>
                <w:webHidden/>
              </w:rPr>
              <w:fldChar w:fldCharType="end"/>
            </w:r>
          </w:hyperlink>
        </w:p>
        <w:p w14:paraId="259C7BCD" w14:textId="77777777" w:rsidR="00CB4207" w:rsidRDefault="00CB4207">
          <w:pPr>
            <w:pStyle w:val="TOC3"/>
            <w:tabs>
              <w:tab w:val="left" w:pos="1200"/>
              <w:tab w:val="right" w:leader="dot" w:pos="9054"/>
            </w:tabs>
            <w:rPr>
              <w:rFonts w:eastAsiaTheme="minorEastAsia" w:cstheme="minorBidi"/>
              <w:noProof/>
              <w:lang w:eastAsia="en-GB"/>
            </w:rPr>
          </w:pPr>
          <w:hyperlink w:anchor="_Toc323293757" w:history="1">
            <w:r w:rsidRPr="00BD1D96">
              <w:rPr>
                <w:rStyle w:val="Hyperlink"/>
                <w:noProof/>
              </w:rPr>
              <w:t>5.2.2</w:t>
            </w:r>
            <w:r>
              <w:rPr>
                <w:rFonts w:eastAsiaTheme="minorEastAsia" w:cstheme="minorBidi"/>
                <w:noProof/>
                <w:lang w:eastAsia="en-GB"/>
              </w:rPr>
              <w:tab/>
            </w:r>
            <w:r w:rsidRPr="00BD1D96">
              <w:rPr>
                <w:rStyle w:val="Hyperlink"/>
                <w:noProof/>
              </w:rPr>
              <w:t>Procedure</w:t>
            </w:r>
            <w:r>
              <w:rPr>
                <w:noProof/>
                <w:webHidden/>
              </w:rPr>
              <w:tab/>
            </w:r>
            <w:r>
              <w:rPr>
                <w:noProof/>
                <w:webHidden/>
              </w:rPr>
              <w:fldChar w:fldCharType="begin"/>
            </w:r>
            <w:r>
              <w:rPr>
                <w:noProof/>
                <w:webHidden/>
              </w:rPr>
              <w:instrText xml:space="preserve"> PAGEREF _Toc323293757 \h </w:instrText>
            </w:r>
            <w:r>
              <w:rPr>
                <w:noProof/>
                <w:webHidden/>
              </w:rPr>
            </w:r>
            <w:r>
              <w:rPr>
                <w:noProof/>
                <w:webHidden/>
              </w:rPr>
              <w:fldChar w:fldCharType="separate"/>
            </w:r>
            <w:r w:rsidR="009043C9">
              <w:rPr>
                <w:noProof/>
                <w:webHidden/>
              </w:rPr>
              <w:t>26</w:t>
            </w:r>
            <w:r>
              <w:rPr>
                <w:noProof/>
                <w:webHidden/>
              </w:rPr>
              <w:fldChar w:fldCharType="end"/>
            </w:r>
          </w:hyperlink>
        </w:p>
        <w:p w14:paraId="7F462728" w14:textId="77777777" w:rsidR="00CB4207" w:rsidRDefault="00CB4207">
          <w:pPr>
            <w:pStyle w:val="TOC3"/>
            <w:tabs>
              <w:tab w:val="left" w:pos="1200"/>
              <w:tab w:val="right" w:leader="dot" w:pos="9054"/>
            </w:tabs>
            <w:rPr>
              <w:rFonts w:eastAsiaTheme="minorEastAsia" w:cstheme="minorBidi"/>
              <w:noProof/>
              <w:lang w:eastAsia="en-GB"/>
            </w:rPr>
          </w:pPr>
          <w:hyperlink w:anchor="_Toc323293758" w:history="1">
            <w:r w:rsidRPr="00BD1D96">
              <w:rPr>
                <w:rStyle w:val="Hyperlink"/>
                <w:noProof/>
              </w:rPr>
              <w:t>5.2.3</w:t>
            </w:r>
            <w:r>
              <w:rPr>
                <w:rFonts w:eastAsiaTheme="minorEastAsia" w:cstheme="minorBidi"/>
                <w:noProof/>
                <w:lang w:eastAsia="en-GB"/>
              </w:rPr>
              <w:tab/>
            </w:r>
            <w:r w:rsidRPr="00BD1D96">
              <w:rPr>
                <w:rStyle w:val="Hyperlink"/>
                <w:noProof/>
              </w:rPr>
              <w:t>Result and Discussion</w:t>
            </w:r>
            <w:r>
              <w:rPr>
                <w:noProof/>
                <w:webHidden/>
              </w:rPr>
              <w:tab/>
            </w:r>
            <w:r>
              <w:rPr>
                <w:noProof/>
                <w:webHidden/>
              </w:rPr>
              <w:fldChar w:fldCharType="begin"/>
            </w:r>
            <w:r>
              <w:rPr>
                <w:noProof/>
                <w:webHidden/>
              </w:rPr>
              <w:instrText xml:space="preserve"> PAGEREF _Toc323293758 \h </w:instrText>
            </w:r>
            <w:r>
              <w:rPr>
                <w:noProof/>
                <w:webHidden/>
              </w:rPr>
            </w:r>
            <w:r>
              <w:rPr>
                <w:noProof/>
                <w:webHidden/>
              </w:rPr>
              <w:fldChar w:fldCharType="separate"/>
            </w:r>
            <w:r w:rsidR="009043C9">
              <w:rPr>
                <w:noProof/>
                <w:webHidden/>
              </w:rPr>
              <w:t>26</w:t>
            </w:r>
            <w:r>
              <w:rPr>
                <w:noProof/>
                <w:webHidden/>
              </w:rPr>
              <w:fldChar w:fldCharType="end"/>
            </w:r>
          </w:hyperlink>
        </w:p>
        <w:p w14:paraId="415938DF" w14:textId="77777777" w:rsidR="00CB4207" w:rsidRDefault="00CB4207">
          <w:pPr>
            <w:pStyle w:val="TOC3"/>
            <w:tabs>
              <w:tab w:val="left" w:pos="1200"/>
              <w:tab w:val="right" w:leader="dot" w:pos="9054"/>
            </w:tabs>
            <w:rPr>
              <w:rFonts w:eastAsiaTheme="minorEastAsia" w:cstheme="minorBidi"/>
              <w:noProof/>
              <w:lang w:eastAsia="en-GB"/>
            </w:rPr>
          </w:pPr>
          <w:hyperlink w:anchor="_Toc323293759" w:history="1">
            <w:r w:rsidRPr="00BD1D96">
              <w:rPr>
                <w:rStyle w:val="Hyperlink"/>
                <w:noProof/>
              </w:rPr>
              <w:t>5.2.4</w:t>
            </w:r>
            <w:r>
              <w:rPr>
                <w:rFonts w:eastAsiaTheme="minorEastAsia" w:cstheme="minorBidi"/>
                <w:noProof/>
                <w:lang w:eastAsia="en-GB"/>
              </w:rPr>
              <w:tab/>
            </w:r>
            <w:r w:rsidRPr="00BD1D96">
              <w:rPr>
                <w:rStyle w:val="Hyperlink"/>
                <w:noProof/>
              </w:rPr>
              <w:t>Limitations</w:t>
            </w:r>
            <w:r>
              <w:rPr>
                <w:noProof/>
                <w:webHidden/>
              </w:rPr>
              <w:tab/>
            </w:r>
            <w:r>
              <w:rPr>
                <w:noProof/>
                <w:webHidden/>
              </w:rPr>
              <w:fldChar w:fldCharType="begin"/>
            </w:r>
            <w:r>
              <w:rPr>
                <w:noProof/>
                <w:webHidden/>
              </w:rPr>
              <w:instrText xml:space="preserve"> PAGEREF _Toc323293759 \h </w:instrText>
            </w:r>
            <w:r>
              <w:rPr>
                <w:noProof/>
                <w:webHidden/>
              </w:rPr>
            </w:r>
            <w:r>
              <w:rPr>
                <w:noProof/>
                <w:webHidden/>
              </w:rPr>
              <w:fldChar w:fldCharType="separate"/>
            </w:r>
            <w:r w:rsidR="009043C9">
              <w:rPr>
                <w:noProof/>
                <w:webHidden/>
              </w:rPr>
              <w:t>29</w:t>
            </w:r>
            <w:r>
              <w:rPr>
                <w:noProof/>
                <w:webHidden/>
              </w:rPr>
              <w:fldChar w:fldCharType="end"/>
            </w:r>
          </w:hyperlink>
        </w:p>
        <w:p w14:paraId="16E788EC"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60" w:history="1">
            <w:r w:rsidRPr="00BD1D96">
              <w:rPr>
                <w:rStyle w:val="Hyperlink"/>
                <w:noProof/>
              </w:rPr>
              <w:t>5.3</w:t>
            </w:r>
            <w:r>
              <w:rPr>
                <w:rFonts w:eastAsiaTheme="minorEastAsia" w:cstheme="minorBidi"/>
                <w:b w:val="0"/>
                <w:noProof/>
                <w:lang w:eastAsia="en-GB"/>
              </w:rPr>
              <w:tab/>
            </w:r>
            <w:r w:rsidRPr="00BD1D96">
              <w:rPr>
                <w:rStyle w:val="Hyperlink"/>
                <w:noProof/>
              </w:rPr>
              <w:t>Test 3: Axial strain due to special case of cable arrangement</w:t>
            </w:r>
            <w:r>
              <w:rPr>
                <w:noProof/>
                <w:webHidden/>
              </w:rPr>
              <w:tab/>
            </w:r>
            <w:r>
              <w:rPr>
                <w:noProof/>
                <w:webHidden/>
              </w:rPr>
              <w:fldChar w:fldCharType="begin"/>
            </w:r>
            <w:r>
              <w:rPr>
                <w:noProof/>
                <w:webHidden/>
              </w:rPr>
              <w:instrText xml:space="preserve"> PAGEREF _Toc323293760 \h </w:instrText>
            </w:r>
            <w:r>
              <w:rPr>
                <w:noProof/>
                <w:webHidden/>
              </w:rPr>
            </w:r>
            <w:r>
              <w:rPr>
                <w:noProof/>
                <w:webHidden/>
              </w:rPr>
              <w:fldChar w:fldCharType="separate"/>
            </w:r>
            <w:r w:rsidR="009043C9">
              <w:rPr>
                <w:noProof/>
                <w:webHidden/>
              </w:rPr>
              <w:t>29</w:t>
            </w:r>
            <w:r>
              <w:rPr>
                <w:noProof/>
                <w:webHidden/>
              </w:rPr>
              <w:fldChar w:fldCharType="end"/>
            </w:r>
          </w:hyperlink>
        </w:p>
        <w:p w14:paraId="4B7C8B44" w14:textId="77777777" w:rsidR="00CB4207" w:rsidRDefault="00CB4207">
          <w:pPr>
            <w:pStyle w:val="TOC3"/>
            <w:tabs>
              <w:tab w:val="left" w:pos="1200"/>
              <w:tab w:val="right" w:leader="dot" w:pos="9054"/>
            </w:tabs>
            <w:rPr>
              <w:rFonts w:eastAsiaTheme="minorEastAsia" w:cstheme="minorBidi"/>
              <w:noProof/>
              <w:lang w:eastAsia="en-GB"/>
            </w:rPr>
          </w:pPr>
          <w:hyperlink w:anchor="_Toc323293761" w:history="1">
            <w:r w:rsidRPr="00BD1D96">
              <w:rPr>
                <w:rStyle w:val="Hyperlink"/>
                <w:noProof/>
              </w:rPr>
              <w:t>5.3.1</w:t>
            </w:r>
            <w:r>
              <w:rPr>
                <w:rFonts w:eastAsiaTheme="minorEastAsia" w:cstheme="minorBidi"/>
                <w:noProof/>
                <w:lang w:eastAsia="en-GB"/>
              </w:rPr>
              <w:tab/>
            </w:r>
            <w:r w:rsidRPr="00BD1D96">
              <w:rPr>
                <w:rStyle w:val="Hyperlink"/>
                <w:noProof/>
              </w:rPr>
              <w:t>Aim of the test</w:t>
            </w:r>
            <w:r>
              <w:rPr>
                <w:noProof/>
                <w:webHidden/>
              </w:rPr>
              <w:tab/>
            </w:r>
            <w:r>
              <w:rPr>
                <w:noProof/>
                <w:webHidden/>
              </w:rPr>
              <w:fldChar w:fldCharType="begin"/>
            </w:r>
            <w:r>
              <w:rPr>
                <w:noProof/>
                <w:webHidden/>
              </w:rPr>
              <w:instrText xml:space="preserve"> PAGEREF _Toc323293761 \h </w:instrText>
            </w:r>
            <w:r>
              <w:rPr>
                <w:noProof/>
                <w:webHidden/>
              </w:rPr>
            </w:r>
            <w:r>
              <w:rPr>
                <w:noProof/>
                <w:webHidden/>
              </w:rPr>
              <w:fldChar w:fldCharType="separate"/>
            </w:r>
            <w:r w:rsidR="009043C9">
              <w:rPr>
                <w:noProof/>
                <w:webHidden/>
              </w:rPr>
              <w:t>29</w:t>
            </w:r>
            <w:r>
              <w:rPr>
                <w:noProof/>
                <w:webHidden/>
              </w:rPr>
              <w:fldChar w:fldCharType="end"/>
            </w:r>
          </w:hyperlink>
        </w:p>
        <w:p w14:paraId="03F79F20" w14:textId="77777777" w:rsidR="00CB4207" w:rsidRDefault="00CB4207">
          <w:pPr>
            <w:pStyle w:val="TOC3"/>
            <w:tabs>
              <w:tab w:val="left" w:pos="1200"/>
              <w:tab w:val="right" w:leader="dot" w:pos="9054"/>
            </w:tabs>
            <w:rPr>
              <w:rFonts w:eastAsiaTheme="minorEastAsia" w:cstheme="minorBidi"/>
              <w:noProof/>
              <w:lang w:eastAsia="en-GB"/>
            </w:rPr>
          </w:pPr>
          <w:hyperlink w:anchor="_Toc323293762" w:history="1">
            <w:r w:rsidRPr="00BD1D96">
              <w:rPr>
                <w:rStyle w:val="Hyperlink"/>
                <w:noProof/>
              </w:rPr>
              <w:t>5.3.2</w:t>
            </w:r>
            <w:r>
              <w:rPr>
                <w:rFonts w:eastAsiaTheme="minorEastAsia" w:cstheme="minorBidi"/>
                <w:noProof/>
                <w:lang w:eastAsia="en-GB"/>
              </w:rPr>
              <w:tab/>
            </w:r>
            <w:r w:rsidRPr="00BD1D96">
              <w:rPr>
                <w:rStyle w:val="Hyperlink"/>
                <w:noProof/>
              </w:rPr>
              <w:t>Procedure</w:t>
            </w:r>
            <w:r>
              <w:rPr>
                <w:noProof/>
                <w:webHidden/>
              </w:rPr>
              <w:tab/>
            </w:r>
            <w:r>
              <w:rPr>
                <w:noProof/>
                <w:webHidden/>
              </w:rPr>
              <w:fldChar w:fldCharType="begin"/>
            </w:r>
            <w:r>
              <w:rPr>
                <w:noProof/>
                <w:webHidden/>
              </w:rPr>
              <w:instrText xml:space="preserve"> PAGEREF _Toc323293762 \h </w:instrText>
            </w:r>
            <w:r>
              <w:rPr>
                <w:noProof/>
                <w:webHidden/>
              </w:rPr>
            </w:r>
            <w:r>
              <w:rPr>
                <w:noProof/>
                <w:webHidden/>
              </w:rPr>
              <w:fldChar w:fldCharType="separate"/>
            </w:r>
            <w:r w:rsidR="009043C9">
              <w:rPr>
                <w:noProof/>
                <w:webHidden/>
              </w:rPr>
              <w:t>29</w:t>
            </w:r>
            <w:r>
              <w:rPr>
                <w:noProof/>
                <w:webHidden/>
              </w:rPr>
              <w:fldChar w:fldCharType="end"/>
            </w:r>
          </w:hyperlink>
        </w:p>
        <w:p w14:paraId="4DA045EC" w14:textId="77777777" w:rsidR="00CB4207" w:rsidRDefault="00CB4207">
          <w:pPr>
            <w:pStyle w:val="TOC3"/>
            <w:tabs>
              <w:tab w:val="left" w:pos="1200"/>
              <w:tab w:val="right" w:leader="dot" w:pos="9054"/>
            </w:tabs>
            <w:rPr>
              <w:rFonts w:eastAsiaTheme="minorEastAsia" w:cstheme="minorBidi"/>
              <w:noProof/>
              <w:lang w:eastAsia="en-GB"/>
            </w:rPr>
          </w:pPr>
          <w:hyperlink w:anchor="_Toc323293763" w:history="1">
            <w:r w:rsidRPr="00BD1D96">
              <w:rPr>
                <w:rStyle w:val="Hyperlink"/>
                <w:noProof/>
              </w:rPr>
              <w:t>5.3.3</w:t>
            </w:r>
            <w:r>
              <w:rPr>
                <w:rFonts w:eastAsiaTheme="minorEastAsia" w:cstheme="minorBidi"/>
                <w:noProof/>
                <w:lang w:eastAsia="en-GB"/>
              </w:rPr>
              <w:tab/>
            </w:r>
            <w:r w:rsidRPr="00BD1D96">
              <w:rPr>
                <w:rStyle w:val="Hyperlink"/>
                <w:noProof/>
              </w:rPr>
              <w:t>Result and Discussion</w:t>
            </w:r>
            <w:r>
              <w:rPr>
                <w:noProof/>
                <w:webHidden/>
              </w:rPr>
              <w:tab/>
            </w:r>
            <w:r>
              <w:rPr>
                <w:noProof/>
                <w:webHidden/>
              </w:rPr>
              <w:fldChar w:fldCharType="begin"/>
            </w:r>
            <w:r>
              <w:rPr>
                <w:noProof/>
                <w:webHidden/>
              </w:rPr>
              <w:instrText xml:space="preserve"> PAGEREF _Toc323293763 \h </w:instrText>
            </w:r>
            <w:r>
              <w:rPr>
                <w:noProof/>
                <w:webHidden/>
              </w:rPr>
            </w:r>
            <w:r>
              <w:rPr>
                <w:noProof/>
                <w:webHidden/>
              </w:rPr>
              <w:fldChar w:fldCharType="separate"/>
            </w:r>
            <w:r w:rsidR="009043C9">
              <w:rPr>
                <w:noProof/>
                <w:webHidden/>
              </w:rPr>
              <w:t>30</w:t>
            </w:r>
            <w:r>
              <w:rPr>
                <w:noProof/>
                <w:webHidden/>
              </w:rPr>
              <w:fldChar w:fldCharType="end"/>
            </w:r>
          </w:hyperlink>
        </w:p>
        <w:p w14:paraId="18A74A86" w14:textId="77777777" w:rsidR="00CB4207" w:rsidRDefault="00CB4207">
          <w:pPr>
            <w:pStyle w:val="TOC3"/>
            <w:tabs>
              <w:tab w:val="left" w:pos="1200"/>
              <w:tab w:val="right" w:leader="dot" w:pos="9054"/>
            </w:tabs>
            <w:rPr>
              <w:rFonts w:eastAsiaTheme="minorEastAsia" w:cstheme="minorBidi"/>
              <w:noProof/>
              <w:lang w:eastAsia="en-GB"/>
            </w:rPr>
          </w:pPr>
          <w:hyperlink w:anchor="_Toc323293764" w:history="1">
            <w:r w:rsidRPr="00BD1D96">
              <w:rPr>
                <w:rStyle w:val="Hyperlink"/>
                <w:noProof/>
              </w:rPr>
              <w:t>5.3.4</w:t>
            </w:r>
            <w:r>
              <w:rPr>
                <w:rFonts w:eastAsiaTheme="minorEastAsia" w:cstheme="minorBidi"/>
                <w:noProof/>
                <w:lang w:eastAsia="en-GB"/>
              </w:rPr>
              <w:tab/>
            </w:r>
            <w:r w:rsidRPr="00BD1D96">
              <w:rPr>
                <w:rStyle w:val="Hyperlink"/>
                <w:noProof/>
              </w:rPr>
              <w:t>Limitations</w:t>
            </w:r>
            <w:r>
              <w:rPr>
                <w:noProof/>
                <w:webHidden/>
              </w:rPr>
              <w:tab/>
            </w:r>
            <w:r>
              <w:rPr>
                <w:noProof/>
                <w:webHidden/>
              </w:rPr>
              <w:fldChar w:fldCharType="begin"/>
            </w:r>
            <w:r>
              <w:rPr>
                <w:noProof/>
                <w:webHidden/>
              </w:rPr>
              <w:instrText xml:space="preserve"> PAGEREF _Toc323293764 \h </w:instrText>
            </w:r>
            <w:r>
              <w:rPr>
                <w:noProof/>
                <w:webHidden/>
              </w:rPr>
            </w:r>
            <w:r>
              <w:rPr>
                <w:noProof/>
                <w:webHidden/>
              </w:rPr>
              <w:fldChar w:fldCharType="separate"/>
            </w:r>
            <w:r w:rsidR="009043C9">
              <w:rPr>
                <w:noProof/>
                <w:webHidden/>
              </w:rPr>
              <w:t>32</w:t>
            </w:r>
            <w:r>
              <w:rPr>
                <w:noProof/>
                <w:webHidden/>
              </w:rPr>
              <w:fldChar w:fldCharType="end"/>
            </w:r>
          </w:hyperlink>
        </w:p>
        <w:p w14:paraId="64E2BDB6" w14:textId="77777777" w:rsidR="00CB4207" w:rsidRDefault="00CB4207">
          <w:pPr>
            <w:pStyle w:val="TOC1"/>
            <w:tabs>
              <w:tab w:val="left" w:pos="480"/>
            </w:tabs>
            <w:rPr>
              <w:rFonts w:eastAsiaTheme="minorEastAsia" w:cstheme="minorBidi"/>
              <w:b w:val="0"/>
              <w:noProof/>
              <w:sz w:val="22"/>
              <w:szCs w:val="22"/>
              <w:lang w:eastAsia="en-GB"/>
            </w:rPr>
          </w:pPr>
          <w:hyperlink w:anchor="_Toc323293765" w:history="1">
            <w:r w:rsidRPr="00BD1D96">
              <w:rPr>
                <w:rStyle w:val="Hyperlink"/>
                <w:noProof/>
              </w:rPr>
              <w:t>6</w:t>
            </w:r>
            <w:r>
              <w:rPr>
                <w:rFonts w:eastAsiaTheme="minorEastAsia" w:cstheme="minorBidi"/>
                <w:b w:val="0"/>
                <w:noProof/>
                <w:sz w:val="22"/>
                <w:szCs w:val="22"/>
                <w:lang w:eastAsia="en-GB"/>
              </w:rPr>
              <w:tab/>
            </w:r>
            <w:r w:rsidRPr="00BD1D96">
              <w:rPr>
                <w:rStyle w:val="Hyperlink"/>
                <w:noProof/>
              </w:rPr>
              <w:t>Conclusion</w:t>
            </w:r>
            <w:r>
              <w:rPr>
                <w:noProof/>
                <w:webHidden/>
              </w:rPr>
              <w:tab/>
            </w:r>
            <w:r>
              <w:rPr>
                <w:noProof/>
                <w:webHidden/>
              </w:rPr>
              <w:fldChar w:fldCharType="begin"/>
            </w:r>
            <w:r>
              <w:rPr>
                <w:noProof/>
                <w:webHidden/>
              </w:rPr>
              <w:instrText xml:space="preserve"> PAGEREF _Toc323293765 \h </w:instrText>
            </w:r>
            <w:r>
              <w:rPr>
                <w:noProof/>
                <w:webHidden/>
              </w:rPr>
            </w:r>
            <w:r>
              <w:rPr>
                <w:noProof/>
                <w:webHidden/>
              </w:rPr>
              <w:fldChar w:fldCharType="separate"/>
            </w:r>
            <w:r w:rsidR="009043C9">
              <w:rPr>
                <w:noProof/>
                <w:webHidden/>
              </w:rPr>
              <w:t>33</w:t>
            </w:r>
            <w:r>
              <w:rPr>
                <w:noProof/>
                <w:webHidden/>
              </w:rPr>
              <w:fldChar w:fldCharType="end"/>
            </w:r>
          </w:hyperlink>
        </w:p>
        <w:p w14:paraId="6994D072"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66" w:history="1">
            <w:r w:rsidRPr="00BD1D96">
              <w:rPr>
                <w:rStyle w:val="Hyperlink"/>
                <w:noProof/>
              </w:rPr>
              <w:t>6.1</w:t>
            </w:r>
            <w:r>
              <w:rPr>
                <w:rFonts w:eastAsiaTheme="minorEastAsia" w:cstheme="minorBidi"/>
                <w:b w:val="0"/>
                <w:noProof/>
                <w:lang w:eastAsia="en-GB"/>
              </w:rPr>
              <w:tab/>
            </w:r>
            <w:r w:rsidRPr="00BD1D96">
              <w:rPr>
                <w:rStyle w:val="Hyperlink"/>
                <w:noProof/>
              </w:rPr>
              <w:t>Summary</w:t>
            </w:r>
            <w:r>
              <w:rPr>
                <w:noProof/>
                <w:webHidden/>
              </w:rPr>
              <w:tab/>
            </w:r>
            <w:r>
              <w:rPr>
                <w:noProof/>
                <w:webHidden/>
              </w:rPr>
              <w:fldChar w:fldCharType="begin"/>
            </w:r>
            <w:r>
              <w:rPr>
                <w:noProof/>
                <w:webHidden/>
              </w:rPr>
              <w:instrText xml:space="preserve"> PAGEREF _Toc323293766 \h </w:instrText>
            </w:r>
            <w:r>
              <w:rPr>
                <w:noProof/>
                <w:webHidden/>
              </w:rPr>
            </w:r>
            <w:r>
              <w:rPr>
                <w:noProof/>
                <w:webHidden/>
              </w:rPr>
              <w:fldChar w:fldCharType="separate"/>
            </w:r>
            <w:r w:rsidR="009043C9">
              <w:rPr>
                <w:noProof/>
                <w:webHidden/>
              </w:rPr>
              <w:t>33</w:t>
            </w:r>
            <w:r>
              <w:rPr>
                <w:noProof/>
                <w:webHidden/>
              </w:rPr>
              <w:fldChar w:fldCharType="end"/>
            </w:r>
          </w:hyperlink>
        </w:p>
        <w:p w14:paraId="0D0DA3BF" w14:textId="77777777" w:rsidR="00CB4207" w:rsidRDefault="00CB4207">
          <w:pPr>
            <w:pStyle w:val="TOC3"/>
            <w:tabs>
              <w:tab w:val="left" w:pos="1200"/>
              <w:tab w:val="right" w:leader="dot" w:pos="9054"/>
            </w:tabs>
            <w:rPr>
              <w:rFonts w:eastAsiaTheme="minorEastAsia" w:cstheme="minorBidi"/>
              <w:noProof/>
              <w:lang w:eastAsia="en-GB"/>
            </w:rPr>
          </w:pPr>
          <w:hyperlink w:anchor="_Toc323293767" w:history="1">
            <w:r w:rsidRPr="00BD1D96">
              <w:rPr>
                <w:rStyle w:val="Hyperlink"/>
                <w:noProof/>
              </w:rPr>
              <w:t>6.1.1</w:t>
            </w:r>
            <w:r>
              <w:rPr>
                <w:rFonts w:eastAsiaTheme="minorEastAsia" w:cstheme="minorBidi"/>
                <w:noProof/>
                <w:lang w:eastAsia="en-GB"/>
              </w:rPr>
              <w:tab/>
            </w:r>
            <w:r w:rsidRPr="00BD1D96">
              <w:rPr>
                <w:rStyle w:val="Hyperlink"/>
                <w:noProof/>
              </w:rPr>
              <w:t>Test 1: Axial strain due to cable pre-strain and truss to cable x-sectional ratio</w:t>
            </w:r>
            <w:r>
              <w:rPr>
                <w:noProof/>
                <w:webHidden/>
              </w:rPr>
              <w:tab/>
            </w:r>
            <w:r>
              <w:rPr>
                <w:noProof/>
                <w:webHidden/>
              </w:rPr>
              <w:fldChar w:fldCharType="begin"/>
            </w:r>
            <w:r>
              <w:rPr>
                <w:noProof/>
                <w:webHidden/>
              </w:rPr>
              <w:instrText xml:space="preserve"> PAGEREF _Toc323293767 \h </w:instrText>
            </w:r>
            <w:r>
              <w:rPr>
                <w:noProof/>
                <w:webHidden/>
              </w:rPr>
            </w:r>
            <w:r>
              <w:rPr>
                <w:noProof/>
                <w:webHidden/>
              </w:rPr>
              <w:fldChar w:fldCharType="separate"/>
            </w:r>
            <w:r w:rsidR="009043C9">
              <w:rPr>
                <w:noProof/>
                <w:webHidden/>
              </w:rPr>
              <w:t>33</w:t>
            </w:r>
            <w:r>
              <w:rPr>
                <w:noProof/>
                <w:webHidden/>
              </w:rPr>
              <w:fldChar w:fldCharType="end"/>
            </w:r>
          </w:hyperlink>
        </w:p>
        <w:p w14:paraId="5F4F934D" w14:textId="77777777" w:rsidR="00CB4207" w:rsidRDefault="00CB4207">
          <w:pPr>
            <w:pStyle w:val="TOC3"/>
            <w:tabs>
              <w:tab w:val="left" w:pos="1200"/>
              <w:tab w:val="right" w:leader="dot" w:pos="9054"/>
            </w:tabs>
            <w:rPr>
              <w:rFonts w:eastAsiaTheme="minorEastAsia" w:cstheme="minorBidi"/>
              <w:noProof/>
              <w:lang w:eastAsia="en-GB"/>
            </w:rPr>
          </w:pPr>
          <w:hyperlink w:anchor="_Toc323293768" w:history="1">
            <w:r w:rsidRPr="00BD1D96">
              <w:rPr>
                <w:rStyle w:val="Hyperlink"/>
                <w:noProof/>
              </w:rPr>
              <w:t>6.1.2</w:t>
            </w:r>
            <w:r>
              <w:rPr>
                <w:rFonts w:eastAsiaTheme="minorEastAsia" w:cstheme="minorBidi"/>
                <w:noProof/>
                <w:lang w:eastAsia="en-GB"/>
              </w:rPr>
              <w:tab/>
            </w:r>
            <w:r w:rsidRPr="00BD1D96">
              <w:rPr>
                <w:rStyle w:val="Hyperlink"/>
                <w:noProof/>
              </w:rPr>
              <w:t>Test 2: Axial strain due to cable pre-strain and the number of cables</w:t>
            </w:r>
            <w:r>
              <w:rPr>
                <w:noProof/>
                <w:webHidden/>
              </w:rPr>
              <w:tab/>
            </w:r>
            <w:r>
              <w:rPr>
                <w:noProof/>
                <w:webHidden/>
              </w:rPr>
              <w:fldChar w:fldCharType="begin"/>
            </w:r>
            <w:r>
              <w:rPr>
                <w:noProof/>
                <w:webHidden/>
              </w:rPr>
              <w:instrText xml:space="preserve"> PAGEREF _Toc323293768 \h </w:instrText>
            </w:r>
            <w:r>
              <w:rPr>
                <w:noProof/>
                <w:webHidden/>
              </w:rPr>
            </w:r>
            <w:r>
              <w:rPr>
                <w:noProof/>
                <w:webHidden/>
              </w:rPr>
              <w:fldChar w:fldCharType="separate"/>
            </w:r>
            <w:r w:rsidR="009043C9">
              <w:rPr>
                <w:noProof/>
                <w:webHidden/>
              </w:rPr>
              <w:t>33</w:t>
            </w:r>
            <w:r>
              <w:rPr>
                <w:noProof/>
                <w:webHidden/>
              </w:rPr>
              <w:fldChar w:fldCharType="end"/>
            </w:r>
          </w:hyperlink>
        </w:p>
        <w:p w14:paraId="0AD2E4AA" w14:textId="77777777" w:rsidR="00CB4207" w:rsidRDefault="00CB4207">
          <w:pPr>
            <w:pStyle w:val="TOC3"/>
            <w:tabs>
              <w:tab w:val="left" w:pos="1200"/>
              <w:tab w:val="right" w:leader="dot" w:pos="9054"/>
            </w:tabs>
            <w:rPr>
              <w:rFonts w:eastAsiaTheme="minorEastAsia" w:cstheme="minorBidi"/>
              <w:noProof/>
              <w:lang w:eastAsia="en-GB"/>
            </w:rPr>
          </w:pPr>
          <w:hyperlink w:anchor="_Toc323293769" w:history="1">
            <w:r w:rsidRPr="00BD1D96">
              <w:rPr>
                <w:rStyle w:val="Hyperlink"/>
                <w:noProof/>
              </w:rPr>
              <w:t>6.1.3</w:t>
            </w:r>
            <w:r>
              <w:rPr>
                <w:rFonts w:eastAsiaTheme="minorEastAsia" w:cstheme="minorBidi"/>
                <w:noProof/>
                <w:lang w:eastAsia="en-GB"/>
              </w:rPr>
              <w:tab/>
            </w:r>
            <w:r w:rsidRPr="00BD1D96">
              <w:rPr>
                <w:rStyle w:val="Hyperlink"/>
                <w:noProof/>
              </w:rPr>
              <w:t>Test 3: Axial strain due to special case of cable arrangement</w:t>
            </w:r>
            <w:r>
              <w:rPr>
                <w:noProof/>
                <w:webHidden/>
              </w:rPr>
              <w:tab/>
            </w:r>
            <w:r>
              <w:rPr>
                <w:noProof/>
                <w:webHidden/>
              </w:rPr>
              <w:fldChar w:fldCharType="begin"/>
            </w:r>
            <w:r>
              <w:rPr>
                <w:noProof/>
                <w:webHidden/>
              </w:rPr>
              <w:instrText xml:space="preserve"> PAGEREF _Toc323293769 \h </w:instrText>
            </w:r>
            <w:r>
              <w:rPr>
                <w:noProof/>
                <w:webHidden/>
              </w:rPr>
            </w:r>
            <w:r>
              <w:rPr>
                <w:noProof/>
                <w:webHidden/>
              </w:rPr>
              <w:fldChar w:fldCharType="separate"/>
            </w:r>
            <w:r w:rsidR="009043C9">
              <w:rPr>
                <w:noProof/>
                <w:webHidden/>
              </w:rPr>
              <w:t>33</w:t>
            </w:r>
            <w:r>
              <w:rPr>
                <w:noProof/>
                <w:webHidden/>
              </w:rPr>
              <w:fldChar w:fldCharType="end"/>
            </w:r>
          </w:hyperlink>
        </w:p>
        <w:p w14:paraId="579B129E"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70" w:history="1">
            <w:r w:rsidRPr="00BD1D96">
              <w:rPr>
                <w:rStyle w:val="Hyperlink"/>
                <w:noProof/>
              </w:rPr>
              <w:t>6.2</w:t>
            </w:r>
            <w:r>
              <w:rPr>
                <w:rFonts w:eastAsiaTheme="minorEastAsia" w:cstheme="minorBidi"/>
                <w:b w:val="0"/>
                <w:noProof/>
                <w:lang w:eastAsia="en-GB"/>
              </w:rPr>
              <w:tab/>
            </w:r>
            <w:r w:rsidRPr="00BD1D96">
              <w:rPr>
                <w:rStyle w:val="Hyperlink"/>
                <w:noProof/>
              </w:rPr>
              <w:t>Further Investigation</w:t>
            </w:r>
            <w:r>
              <w:rPr>
                <w:noProof/>
                <w:webHidden/>
              </w:rPr>
              <w:tab/>
            </w:r>
            <w:r>
              <w:rPr>
                <w:noProof/>
                <w:webHidden/>
              </w:rPr>
              <w:fldChar w:fldCharType="begin"/>
            </w:r>
            <w:r>
              <w:rPr>
                <w:noProof/>
                <w:webHidden/>
              </w:rPr>
              <w:instrText xml:space="preserve"> PAGEREF _Toc323293770 \h </w:instrText>
            </w:r>
            <w:r>
              <w:rPr>
                <w:noProof/>
                <w:webHidden/>
              </w:rPr>
            </w:r>
            <w:r>
              <w:rPr>
                <w:noProof/>
                <w:webHidden/>
              </w:rPr>
              <w:fldChar w:fldCharType="separate"/>
            </w:r>
            <w:r w:rsidR="009043C9">
              <w:rPr>
                <w:noProof/>
                <w:webHidden/>
              </w:rPr>
              <w:t>33</w:t>
            </w:r>
            <w:r>
              <w:rPr>
                <w:noProof/>
                <w:webHidden/>
              </w:rPr>
              <w:fldChar w:fldCharType="end"/>
            </w:r>
          </w:hyperlink>
        </w:p>
        <w:p w14:paraId="73260E76" w14:textId="77777777" w:rsidR="00CB4207" w:rsidRDefault="00CB4207">
          <w:pPr>
            <w:pStyle w:val="TOC3"/>
            <w:tabs>
              <w:tab w:val="left" w:pos="1200"/>
              <w:tab w:val="right" w:leader="dot" w:pos="9054"/>
            </w:tabs>
            <w:rPr>
              <w:rFonts w:eastAsiaTheme="minorEastAsia" w:cstheme="minorBidi"/>
              <w:noProof/>
              <w:lang w:eastAsia="en-GB"/>
            </w:rPr>
          </w:pPr>
          <w:hyperlink w:anchor="_Toc323293771" w:history="1">
            <w:r w:rsidRPr="00BD1D96">
              <w:rPr>
                <w:rStyle w:val="Hyperlink"/>
                <w:noProof/>
              </w:rPr>
              <w:t>6.2.1</w:t>
            </w:r>
            <w:r>
              <w:rPr>
                <w:rFonts w:eastAsiaTheme="minorEastAsia" w:cstheme="minorBidi"/>
                <w:noProof/>
                <w:lang w:eastAsia="en-GB"/>
              </w:rPr>
              <w:tab/>
            </w:r>
            <w:r w:rsidRPr="00BD1D96">
              <w:rPr>
                <w:rStyle w:val="Hyperlink"/>
                <w:noProof/>
              </w:rPr>
              <w:t>Effect of varying the elastic modulus of cable and truss material</w:t>
            </w:r>
            <w:r>
              <w:rPr>
                <w:noProof/>
                <w:webHidden/>
              </w:rPr>
              <w:tab/>
            </w:r>
            <w:r>
              <w:rPr>
                <w:noProof/>
                <w:webHidden/>
              </w:rPr>
              <w:fldChar w:fldCharType="begin"/>
            </w:r>
            <w:r>
              <w:rPr>
                <w:noProof/>
                <w:webHidden/>
              </w:rPr>
              <w:instrText xml:space="preserve"> PAGEREF _Toc323293771 \h </w:instrText>
            </w:r>
            <w:r>
              <w:rPr>
                <w:noProof/>
                <w:webHidden/>
              </w:rPr>
            </w:r>
            <w:r>
              <w:rPr>
                <w:noProof/>
                <w:webHidden/>
              </w:rPr>
              <w:fldChar w:fldCharType="separate"/>
            </w:r>
            <w:r w:rsidR="009043C9">
              <w:rPr>
                <w:noProof/>
                <w:webHidden/>
              </w:rPr>
              <w:t>33</w:t>
            </w:r>
            <w:r>
              <w:rPr>
                <w:noProof/>
                <w:webHidden/>
              </w:rPr>
              <w:fldChar w:fldCharType="end"/>
            </w:r>
          </w:hyperlink>
        </w:p>
        <w:p w14:paraId="1605C79F" w14:textId="77777777" w:rsidR="00CB4207" w:rsidRDefault="00CB4207">
          <w:pPr>
            <w:pStyle w:val="TOC3"/>
            <w:tabs>
              <w:tab w:val="left" w:pos="1200"/>
              <w:tab w:val="right" w:leader="dot" w:pos="9054"/>
            </w:tabs>
            <w:rPr>
              <w:rFonts w:eastAsiaTheme="minorEastAsia" w:cstheme="minorBidi"/>
              <w:noProof/>
              <w:lang w:eastAsia="en-GB"/>
            </w:rPr>
          </w:pPr>
          <w:hyperlink w:anchor="_Toc323293772" w:history="1">
            <w:r w:rsidRPr="00BD1D96">
              <w:rPr>
                <w:rStyle w:val="Hyperlink"/>
                <w:noProof/>
              </w:rPr>
              <w:t>6.2.2</w:t>
            </w:r>
            <w:r>
              <w:rPr>
                <w:rFonts w:eastAsiaTheme="minorEastAsia" w:cstheme="minorBidi"/>
                <w:noProof/>
                <w:lang w:eastAsia="en-GB"/>
              </w:rPr>
              <w:tab/>
            </w:r>
            <w:r w:rsidRPr="00BD1D96">
              <w:rPr>
                <w:rStyle w:val="Hyperlink"/>
                <w:noProof/>
              </w:rPr>
              <w:t>Effect of varying aspect ratio and curvature ratio</w:t>
            </w:r>
            <w:r>
              <w:rPr>
                <w:noProof/>
                <w:webHidden/>
              </w:rPr>
              <w:tab/>
            </w:r>
            <w:r>
              <w:rPr>
                <w:noProof/>
                <w:webHidden/>
              </w:rPr>
              <w:fldChar w:fldCharType="begin"/>
            </w:r>
            <w:r>
              <w:rPr>
                <w:noProof/>
                <w:webHidden/>
              </w:rPr>
              <w:instrText xml:space="preserve"> PAGEREF _Toc323293772 \h </w:instrText>
            </w:r>
            <w:r>
              <w:rPr>
                <w:noProof/>
                <w:webHidden/>
              </w:rPr>
            </w:r>
            <w:r>
              <w:rPr>
                <w:noProof/>
                <w:webHidden/>
              </w:rPr>
              <w:fldChar w:fldCharType="separate"/>
            </w:r>
            <w:r w:rsidR="009043C9">
              <w:rPr>
                <w:noProof/>
                <w:webHidden/>
              </w:rPr>
              <w:t>34</w:t>
            </w:r>
            <w:r>
              <w:rPr>
                <w:noProof/>
                <w:webHidden/>
              </w:rPr>
              <w:fldChar w:fldCharType="end"/>
            </w:r>
          </w:hyperlink>
        </w:p>
        <w:p w14:paraId="76C7D0E3" w14:textId="77777777" w:rsidR="00CB4207" w:rsidRDefault="00CB4207">
          <w:pPr>
            <w:pStyle w:val="TOC3"/>
            <w:tabs>
              <w:tab w:val="left" w:pos="1200"/>
              <w:tab w:val="right" w:leader="dot" w:pos="9054"/>
            </w:tabs>
            <w:rPr>
              <w:rFonts w:eastAsiaTheme="minorEastAsia" w:cstheme="minorBidi"/>
              <w:noProof/>
              <w:lang w:eastAsia="en-GB"/>
            </w:rPr>
          </w:pPr>
          <w:hyperlink w:anchor="_Toc323293773" w:history="1">
            <w:r w:rsidRPr="00BD1D96">
              <w:rPr>
                <w:rStyle w:val="Hyperlink"/>
                <w:noProof/>
              </w:rPr>
              <w:t>6.2.3</w:t>
            </w:r>
            <w:r>
              <w:rPr>
                <w:rFonts w:eastAsiaTheme="minorEastAsia" w:cstheme="minorBidi"/>
                <w:noProof/>
                <w:lang w:eastAsia="en-GB"/>
              </w:rPr>
              <w:tab/>
            </w:r>
            <w:r w:rsidRPr="00BD1D96">
              <w:rPr>
                <w:rStyle w:val="Hyperlink"/>
                <w:noProof/>
              </w:rPr>
              <w:t>Effect of loading the frame and temperature effects</w:t>
            </w:r>
            <w:r>
              <w:rPr>
                <w:noProof/>
                <w:webHidden/>
              </w:rPr>
              <w:tab/>
            </w:r>
            <w:r>
              <w:rPr>
                <w:noProof/>
                <w:webHidden/>
              </w:rPr>
              <w:fldChar w:fldCharType="begin"/>
            </w:r>
            <w:r>
              <w:rPr>
                <w:noProof/>
                <w:webHidden/>
              </w:rPr>
              <w:instrText xml:space="preserve"> PAGEREF _Toc323293773 \h </w:instrText>
            </w:r>
            <w:r>
              <w:rPr>
                <w:noProof/>
                <w:webHidden/>
              </w:rPr>
            </w:r>
            <w:r>
              <w:rPr>
                <w:noProof/>
                <w:webHidden/>
              </w:rPr>
              <w:fldChar w:fldCharType="separate"/>
            </w:r>
            <w:r w:rsidR="009043C9">
              <w:rPr>
                <w:noProof/>
                <w:webHidden/>
              </w:rPr>
              <w:t>34</w:t>
            </w:r>
            <w:r>
              <w:rPr>
                <w:noProof/>
                <w:webHidden/>
              </w:rPr>
              <w:fldChar w:fldCharType="end"/>
            </w:r>
          </w:hyperlink>
        </w:p>
        <w:p w14:paraId="6AA58228" w14:textId="77777777" w:rsidR="00CB4207" w:rsidRDefault="00CB4207">
          <w:pPr>
            <w:pStyle w:val="TOC3"/>
            <w:tabs>
              <w:tab w:val="left" w:pos="1200"/>
              <w:tab w:val="right" w:leader="dot" w:pos="9054"/>
            </w:tabs>
            <w:rPr>
              <w:rFonts w:eastAsiaTheme="minorEastAsia" w:cstheme="minorBidi"/>
              <w:noProof/>
              <w:lang w:eastAsia="en-GB"/>
            </w:rPr>
          </w:pPr>
          <w:hyperlink w:anchor="_Toc323293774" w:history="1">
            <w:r w:rsidRPr="00BD1D96">
              <w:rPr>
                <w:rStyle w:val="Hyperlink"/>
                <w:noProof/>
              </w:rPr>
              <w:t>6.2.4</w:t>
            </w:r>
            <w:r>
              <w:rPr>
                <w:rFonts w:eastAsiaTheme="minorEastAsia" w:cstheme="minorBidi"/>
                <w:noProof/>
                <w:lang w:eastAsia="en-GB"/>
              </w:rPr>
              <w:tab/>
            </w:r>
            <w:r w:rsidRPr="00BD1D96">
              <w:rPr>
                <w:rStyle w:val="Hyperlink"/>
                <w:noProof/>
              </w:rPr>
              <w:t>Effect of pre-strain on maximum stresses experienced by the members</w:t>
            </w:r>
            <w:r>
              <w:rPr>
                <w:noProof/>
                <w:webHidden/>
              </w:rPr>
              <w:tab/>
            </w:r>
            <w:r>
              <w:rPr>
                <w:noProof/>
                <w:webHidden/>
              </w:rPr>
              <w:fldChar w:fldCharType="begin"/>
            </w:r>
            <w:r>
              <w:rPr>
                <w:noProof/>
                <w:webHidden/>
              </w:rPr>
              <w:instrText xml:space="preserve"> PAGEREF _Toc323293774 \h </w:instrText>
            </w:r>
            <w:r>
              <w:rPr>
                <w:noProof/>
                <w:webHidden/>
              </w:rPr>
            </w:r>
            <w:r>
              <w:rPr>
                <w:noProof/>
                <w:webHidden/>
              </w:rPr>
              <w:fldChar w:fldCharType="separate"/>
            </w:r>
            <w:r w:rsidR="009043C9">
              <w:rPr>
                <w:noProof/>
                <w:webHidden/>
              </w:rPr>
              <w:t>34</w:t>
            </w:r>
            <w:r>
              <w:rPr>
                <w:noProof/>
                <w:webHidden/>
              </w:rPr>
              <w:fldChar w:fldCharType="end"/>
            </w:r>
          </w:hyperlink>
        </w:p>
        <w:p w14:paraId="6A7F35BC" w14:textId="77777777" w:rsidR="00CB4207" w:rsidRDefault="00CB4207">
          <w:pPr>
            <w:pStyle w:val="TOC3"/>
            <w:tabs>
              <w:tab w:val="left" w:pos="1200"/>
              <w:tab w:val="right" w:leader="dot" w:pos="9054"/>
            </w:tabs>
            <w:rPr>
              <w:rFonts w:eastAsiaTheme="minorEastAsia" w:cstheme="minorBidi"/>
              <w:noProof/>
              <w:lang w:eastAsia="en-GB"/>
            </w:rPr>
          </w:pPr>
          <w:hyperlink w:anchor="_Toc323293775" w:history="1">
            <w:r w:rsidRPr="00BD1D96">
              <w:rPr>
                <w:rStyle w:val="Hyperlink"/>
                <w:noProof/>
              </w:rPr>
              <w:t>6.2.5</w:t>
            </w:r>
            <w:r>
              <w:rPr>
                <w:rFonts w:eastAsiaTheme="minorEastAsia" w:cstheme="minorBidi"/>
                <w:noProof/>
                <w:lang w:eastAsia="en-GB"/>
              </w:rPr>
              <w:tab/>
            </w:r>
            <w:r w:rsidRPr="00BD1D96">
              <w:rPr>
                <w:rStyle w:val="Hyperlink"/>
                <w:noProof/>
              </w:rPr>
              <w:t>Comparison of the results with a physical model</w:t>
            </w:r>
            <w:r>
              <w:rPr>
                <w:noProof/>
                <w:webHidden/>
              </w:rPr>
              <w:tab/>
            </w:r>
            <w:r>
              <w:rPr>
                <w:noProof/>
                <w:webHidden/>
              </w:rPr>
              <w:fldChar w:fldCharType="begin"/>
            </w:r>
            <w:r>
              <w:rPr>
                <w:noProof/>
                <w:webHidden/>
              </w:rPr>
              <w:instrText xml:space="preserve"> PAGEREF _Toc323293775 \h </w:instrText>
            </w:r>
            <w:r>
              <w:rPr>
                <w:noProof/>
                <w:webHidden/>
              </w:rPr>
            </w:r>
            <w:r>
              <w:rPr>
                <w:noProof/>
                <w:webHidden/>
              </w:rPr>
              <w:fldChar w:fldCharType="separate"/>
            </w:r>
            <w:r w:rsidR="009043C9">
              <w:rPr>
                <w:noProof/>
                <w:webHidden/>
              </w:rPr>
              <w:t>34</w:t>
            </w:r>
            <w:r>
              <w:rPr>
                <w:noProof/>
                <w:webHidden/>
              </w:rPr>
              <w:fldChar w:fldCharType="end"/>
            </w:r>
          </w:hyperlink>
        </w:p>
        <w:p w14:paraId="2D3D5B25" w14:textId="77777777" w:rsidR="00CB4207" w:rsidRDefault="00CB4207">
          <w:pPr>
            <w:pStyle w:val="TOC2"/>
            <w:tabs>
              <w:tab w:val="left" w:pos="960"/>
              <w:tab w:val="right" w:leader="dot" w:pos="9054"/>
            </w:tabs>
            <w:rPr>
              <w:rFonts w:eastAsiaTheme="minorEastAsia" w:cstheme="minorBidi"/>
              <w:b w:val="0"/>
              <w:noProof/>
              <w:lang w:eastAsia="en-GB"/>
            </w:rPr>
          </w:pPr>
          <w:hyperlink w:anchor="_Toc323293776" w:history="1">
            <w:r w:rsidRPr="00BD1D96">
              <w:rPr>
                <w:rStyle w:val="Hyperlink"/>
                <w:noProof/>
              </w:rPr>
              <w:t>6.3</w:t>
            </w:r>
            <w:r>
              <w:rPr>
                <w:rFonts w:eastAsiaTheme="minorEastAsia" w:cstheme="minorBidi"/>
                <w:b w:val="0"/>
                <w:noProof/>
                <w:lang w:eastAsia="en-GB"/>
              </w:rPr>
              <w:tab/>
            </w:r>
            <w:r w:rsidRPr="00BD1D96">
              <w:rPr>
                <w:rStyle w:val="Hyperlink"/>
                <w:noProof/>
              </w:rPr>
              <w:t>Final Comments</w:t>
            </w:r>
            <w:r>
              <w:rPr>
                <w:noProof/>
                <w:webHidden/>
              </w:rPr>
              <w:tab/>
            </w:r>
            <w:r>
              <w:rPr>
                <w:noProof/>
                <w:webHidden/>
              </w:rPr>
              <w:fldChar w:fldCharType="begin"/>
            </w:r>
            <w:r>
              <w:rPr>
                <w:noProof/>
                <w:webHidden/>
              </w:rPr>
              <w:instrText xml:space="preserve"> PAGEREF _Toc323293776 \h </w:instrText>
            </w:r>
            <w:r>
              <w:rPr>
                <w:noProof/>
                <w:webHidden/>
              </w:rPr>
            </w:r>
            <w:r>
              <w:rPr>
                <w:noProof/>
                <w:webHidden/>
              </w:rPr>
              <w:fldChar w:fldCharType="separate"/>
            </w:r>
            <w:r w:rsidR="009043C9">
              <w:rPr>
                <w:noProof/>
                <w:webHidden/>
              </w:rPr>
              <w:t>34</w:t>
            </w:r>
            <w:r>
              <w:rPr>
                <w:noProof/>
                <w:webHidden/>
              </w:rPr>
              <w:fldChar w:fldCharType="end"/>
            </w:r>
          </w:hyperlink>
        </w:p>
        <w:p w14:paraId="25DE58DC" w14:textId="77777777" w:rsidR="00CB4207" w:rsidRDefault="00CB4207">
          <w:pPr>
            <w:pStyle w:val="TOC1"/>
            <w:rPr>
              <w:rFonts w:eastAsiaTheme="minorEastAsia" w:cstheme="minorBidi"/>
              <w:b w:val="0"/>
              <w:noProof/>
              <w:sz w:val="22"/>
              <w:szCs w:val="22"/>
              <w:lang w:eastAsia="en-GB"/>
            </w:rPr>
          </w:pPr>
          <w:hyperlink w:anchor="_Toc323293777" w:history="1">
            <w:r w:rsidRPr="00BD1D96">
              <w:rPr>
                <w:rStyle w:val="Hyperlink"/>
                <w:noProof/>
              </w:rPr>
              <w:t>Bibliography</w:t>
            </w:r>
            <w:r>
              <w:rPr>
                <w:noProof/>
                <w:webHidden/>
              </w:rPr>
              <w:tab/>
            </w:r>
            <w:r>
              <w:rPr>
                <w:noProof/>
                <w:webHidden/>
              </w:rPr>
              <w:fldChar w:fldCharType="begin"/>
            </w:r>
            <w:r>
              <w:rPr>
                <w:noProof/>
                <w:webHidden/>
              </w:rPr>
              <w:instrText xml:space="preserve"> PAGEREF _Toc323293777 \h </w:instrText>
            </w:r>
            <w:r>
              <w:rPr>
                <w:noProof/>
                <w:webHidden/>
              </w:rPr>
            </w:r>
            <w:r>
              <w:rPr>
                <w:noProof/>
                <w:webHidden/>
              </w:rPr>
              <w:fldChar w:fldCharType="separate"/>
            </w:r>
            <w:r w:rsidR="009043C9">
              <w:rPr>
                <w:noProof/>
                <w:webHidden/>
              </w:rPr>
              <w:t>35</w:t>
            </w:r>
            <w:r>
              <w:rPr>
                <w:noProof/>
                <w:webHidden/>
              </w:rPr>
              <w:fldChar w:fldCharType="end"/>
            </w:r>
          </w:hyperlink>
        </w:p>
        <w:p w14:paraId="5E03AF29" w14:textId="77777777" w:rsidR="00CB4207" w:rsidRDefault="00CB4207">
          <w:pPr>
            <w:pStyle w:val="TOC1"/>
            <w:rPr>
              <w:rFonts w:eastAsiaTheme="minorEastAsia" w:cstheme="minorBidi"/>
              <w:b w:val="0"/>
              <w:noProof/>
              <w:sz w:val="22"/>
              <w:szCs w:val="22"/>
              <w:lang w:eastAsia="en-GB"/>
            </w:rPr>
          </w:pPr>
          <w:hyperlink w:anchor="_Toc323293778" w:history="1">
            <w:r w:rsidRPr="00BD1D96">
              <w:rPr>
                <w:rStyle w:val="Hyperlink"/>
                <w:noProof/>
              </w:rPr>
              <w:t>Appendix</w:t>
            </w:r>
            <w:r>
              <w:rPr>
                <w:noProof/>
                <w:webHidden/>
              </w:rPr>
              <w:tab/>
            </w:r>
            <w:r>
              <w:rPr>
                <w:noProof/>
                <w:webHidden/>
              </w:rPr>
              <w:fldChar w:fldCharType="begin"/>
            </w:r>
            <w:r>
              <w:rPr>
                <w:noProof/>
                <w:webHidden/>
              </w:rPr>
              <w:instrText xml:space="preserve"> PAGEREF _Toc323293778 \h </w:instrText>
            </w:r>
            <w:r>
              <w:rPr>
                <w:noProof/>
                <w:webHidden/>
              </w:rPr>
            </w:r>
            <w:r>
              <w:rPr>
                <w:noProof/>
                <w:webHidden/>
              </w:rPr>
              <w:fldChar w:fldCharType="separate"/>
            </w:r>
            <w:r w:rsidR="009043C9">
              <w:rPr>
                <w:noProof/>
                <w:webHidden/>
              </w:rPr>
              <w:t>37</w:t>
            </w:r>
            <w:r>
              <w:rPr>
                <w:noProof/>
                <w:webHidden/>
              </w:rPr>
              <w:fldChar w:fldCharType="end"/>
            </w:r>
          </w:hyperlink>
        </w:p>
        <w:p w14:paraId="4E639D6C" w14:textId="77777777" w:rsidR="00CB4207" w:rsidRDefault="00CB4207">
          <w:pPr>
            <w:pStyle w:val="TOC2"/>
            <w:tabs>
              <w:tab w:val="right" w:leader="dot" w:pos="9054"/>
            </w:tabs>
            <w:rPr>
              <w:rFonts w:eastAsiaTheme="minorEastAsia" w:cstheme="minorBidi"/>
              <w:b w:val="0"/>
              <w:noProof/>
              <w:lang w:eastAsia="en-GB"/>
            </w:rPr>
          </w:pPr>
          <w:hyperlink w:anchor="_Toc323293779" w:history="1">
            <w:r w:rsidRPr="00BD1D96">
              <w:rPr>
                <w:rStyle w:val="Hyperlink"/>
                <w:noProof/>
              </w:rPr>
              <w:t>Note on result data</w:t>
            </w:r>
            <w:r>
              <w:rPr>
                <w:noProof/>
                <w:webHidden/>
              </w:rPr>
              <w:tab/>
            </w:r>
            <w:r>
              <w:rPr>
                <w:noProof/>
                <w:webHidden/>
              </w:rPr>
              <w:fldChar w:fldCharType="begin"/>
            </w:r>
            <w:r>
              <w:rPr>
                <w:noProof/>
                <w:webHidden/>
              </w:rPr>
              <w:instrText xml:space="preserve"> PAGEREF _Toc323293779 \h </w:instrText>
            </w:r>
            <w:r>
              <w:rPr>
                <w:noProof/>
                <w:webHidden/>
              </w:rPr>
            </w:r>
            <w:r>
              <w:rPr>
                <w:noProof/>
                <w:webHidden/>
              </w:rPr>
              <w:fldChar w:fldCharType="separate"/>
            </w:r>
            <w:r w:rsidR="009043C9">
              <w:rPr>
                <w:noProof/>
                <w:webHidden/>
              </w:rPr>
              <w:t>37</w:t>
            </w:r>
            <w:r>
              <w:rPr>
                <w:noProof/>
                <w:webHidden/>
              </w:rPr>
              <w:fldChar w:fldCharType="end"/>
            </w:r>
          </w:hyperlink>
        </w:p>
        <w:p w14:paraId="5E9B16CB" w14:textId="77777777" w:rsidR="00CB4207" w:rsidRDefault="00CB4207">
          <w:pPr>
            <w:pStyle w:val="TOC2"/>
            <w:tabs>
              <w:tab w:val="right" w:leader="dot" w:pos="9054"/>
            </w:tabs>
            <w:rPr>
              <w:rFonts w:eastAsiaTheme="minorEastAsia" w:cstheme="minorBidi"/>
              <w:b w:val="0"/>
              <w:noProof/>
              <w:lang w:eastAsia="en-GB"/>
            </w:rPr>
          </w:pPr>
          <w:hyperlink w:anchor="_Toc323293780" w:history="1">
            <w:r w:rsidRPr="00BD1D96">
              <w:rPr>
                <w:rStyle w:val="Hyperlink"/>
                <w:noProof/>
              </w:rPr>
              <w:t>Note on source code</w:t>
            </w:r>
            <w:r>
              <w:rPr>
                <w:noProof/>
                <w:webHidden/>
              </w:rPr>
              <w:tab/>
            </w:r>
            <w:r>
              <w:rPr>
                <w:noProof/>
                <w:webHidden/>
              </w:rPr>
              <w:fldChar w:fldCharType="begin"/>
            </w:r>
            <w:r>
              <w:rPr>
                <w:noProof/>
                <w:webHidden/>
              </w:rPr>
              <w:instrText xml:space="preserve"> PAGEREF _Toc323293780 \h </w:instrText>
            </w:r>
            <w:r>
              <w:rPr>
                <w:noProof/>
                <w:webHidden/>
              </w:rPr>
            </w:r>
            <w:r>
              <w:rPr>
                <w:noProof/>
                <w:webHidden/>
              </w:rPr>
              <w:fldChar w:fldCharType="separate"/>
            </w:r>
            <w:r w:rsidR="009043C9">
              <w:rPr>
                <w:noProof/>
                <w:webHidden/>
              </w:rPr>
              <w:t>37</w:t>
            </w:r>
            <w:r>
              <w:rPr>
                <w:noProof/>
                <w:webHidden/>
              </w:rPr>
              <w:fldChar w:fldCharType="end"/>
            </w:r>
          </w:hyperlink>
        </w:p>
        <w:p w14:paraId="4C785FEA" w14:textId="65D6B9B5" w:rsidR="00FB1BA9" w:rsidRDefault="004E4272" w:rsidP="007F48D7">
          <w:pPr>
            <w:spacing w:line="360" w:lineRule="auto"/>
            <w:rPr>
              <w:b/>
              <w:bCs/>
              <w:noProof/>
            </w:rPr>
          </w:pPr>
          <w:r>
            <w:rPr>
              <w:b/>
              <w:bCs/>
              <w:noProof/>
            </w:rPr>
            <w:fldChar w:fldCharType="end"/>
          </w:r>
        </w:p>
      </w:sdtContent>
    </w:sdt>
    <w:p w14:paraId="10668B60" w14:textId="77777777" w:rsidR="00876B29" w:rsidRDefault="00876B29" w:rsidP="00FB1BA9">
      <w:pPr>
        <w:pStyle w:val="Heading1"/>
        <w:numPr>
          <w:ilvl w:val="0"/>
          <w:numId w:val="0"/>
        </w:numPr>
        <w:sectPr w:rsidR="00876B29" w:rsidSect="00475935">
          <w:footerReference w:type="default" r:id="rId10"/>
          <w:type w:val="continuous"/>
          <w:pgSz w:w="11900" w:h="16840"/>
          <w:pgMar w:top="1418" w:right="1418" w:bottom="1134" w:left="1418" w:header="709" w:footer="709" w:gutter="0"/>
          <w:pgNumType w:start="0"/>
          <w:cols w:space="708"/>
          <w:docGrid w:linePitch="360"/>
        </w:sectPr>
      </w:pPr>
    </w:p>
    <w:p w14:paraId="76536B04" w14:textId="6F9DB646" w:rsidR="00FB1BA9" w:rsidRPr="00C26A97" w:rsidRDefault="00FB1BA9" w:rsidP="00FB1BA9">
      <w:pPr>
        <w:pStyle w:val="Heading1"/>
        <w:numPr>
          <w:ilvl w:val="0"/>
          <w:numId w:val="0"/>
        </w:numPr>
      </w:pPr>
      <w:bookmarkStart w:id="1" w:name="_Toc323293705"/>
      <w:r>
        <w:lastRenderedPageBreak/>
        <w:t>Abstract</w:t>
      </w:r>
      <w:bookmarkEnd w:id="1"/>
    </w:p>
    <w:p w14:paraId="30A7A6A5" w14:textId="52C7DF23" w:rsidR="00331BA4" w:rsidRDefault="00331BA4" w:rsidP="00331BA4">
      <w:pPr>
        <w:rPr>
          <w:szCs w:val="24"/>
        </w:rPr>
      </w:pPr>
      <w:r>
        <w:rPr>
          <w:szCs w:val="24"/>
        </w:rPr>
        <w:t xml:space="preserve">This study investigates the behaviour of an ellipse plan cable-net hyperbolic </w:t>
      </w:r>
      <w:proofErr w:type="spellStart"/>
      <w:r>
        <w:rPr>
          <w:szCs w:val="24"/>
        </w:rPr>
        <w:t>paraboloid</w:t>
      </w:r>
      <w:proofErr w:type="spellEnd"/>
      <w:r w:rsidR="00377222">
        <w:rPr>
          <w:szCs w:val="24"/>
        </w:rPr>
        <w:t xml:space="preserve"> with a boundary</w:t>
      </w:r>
      <w:r>
        <w:rPr>
          <w:szCs w:val="24"/>
        </w:rPr>
        <w:t xml:space="preserve">. The </w:t>
      </w:r>
      <w:r w:rsidR="00722F35">
        <w:rPr>
          <w:szCs w:val="24"/>
        </w:rPr>
        <w:t xml:space="preserve">numerical </w:t>
      </w:r>
      <w:r>
        <w:rPr>
          <w:szCs w:val="24"/>
        </w:rPr>
        <w:t>analysis</w:t>
      </w:r>
      <w:r w:rsidR="00722F35">
        <w:rPr>
          <w:szCs w:val="24"/>
        </w:rPr>
        <w:t xml:space="preserve"> </w:t>
      </w:r>
      <w:r>
        <w:rPr>
          <w:szCs w:val="24"/>
        </w:rPr>
        <w:t xml:space="preserve">uses </w:t>
      </w:r>
      <w:r w:rsidR="00E34516">
        <w:rPr>
          <w:szCs w:val="24"/>
        </w:rPr>
        <w:t xml:space="preserve">a </w:t>
      </w:r>
      <w:r>
        <w:rPr>
          <w:szCs w:val="24"/>
        </w:rPr>
        <w:t xml:space="preserve">modified </w:t>
      </w:r>
      <w:r w:rsidR="001E39C1">
        <w:rPr>
          <w:szCs w:val="24"/>
        </w:rPr>
        <w:t xml:space="preserve">algorithm adapted from </w:t>
      </w:r>
      <w:r w:rsidR="00722F35">
        <w:rPr>
          <w:szCs w:val="24"/>
        </w:rPr>
        <w:t xml:space="preserve">Alistair </w:t>
      </w:r>
      <w:r>
        <w:rPr>
          <w:szCs w:val="24"/>
        </w:rPr>
        <w:t>Day’s dynamic relaxation algorithm. The modification to the</w:t>
      </w:r>
      <w:r w:rsidR="000D050A">
        <w:rPr>
          <w:szCs w:val="24"/>
        </w:rPr>
        <w:t xml:space="preserve"> </w:t>
      </w:r>
      <w:r>
        <w:rPr>
          <w:szCs w:val="24"/>
        </w:rPr>
        <w:t xml:space="preserve">algorithm allows for tracing </w:t>
      </w:r>
      <w:r w:rsidR="0032769B">
        <w:rPr>
          <w:szCs w:val="24"/>
        </w:rPr>
        <w:t>an</w:t>
      </w:r>
      <w:r>
        <w:rPr>
          <w:szCs w:val="24"/>
        </w:rPr>
        <w:t xml:space="preserve"> unknown initial geometry of </w:t>
      </w:r>
      <w:r w:rsidR="00EF640D">
        <w:rPr>
          <w:szCs w:val="24"/>
        </w:rPr>
        <w:t>a</w:t>
      </w:r>
      <w:r>
        <w:rPr>
          <w:szCs w:val="24"/>
        </w:rPr>
        <w:t xml:space="preserve"> structure </w:t>
      </w:r>
      <w:r w:rsidR="003A1003">
        <w:rPr>
          <w:szCs w:val="24"/>
        </w:rPr>
        <w:t>and an unknown</w:t>
      </w:r>
      <w:r w:rsidR="0032769B">
        <w:rPr>
          <w:szCs w:val="24"/>
        </w:rPr>
        <w:t xml:space="preserve"> final stress state from</w:t>
      </w:r>
      <w:r w:rsidR="003A1003">
        <w:rPr>
          <w:szCs w:val="24"/>
        </w:rPr>
        <w:t xml:space="preserve"> a known final geometry and a known initial stress state</w:t>
      </w:r>
      <w:r>
        <w:rPr>
          <w:szCs w:val="24"/>
        </w:rPr>
        <w:t>. This is significant</w:t>
      </w:r>
      <w:r w:rsidR="00B72B0E">
        <w:rPr>
          <w:szCs w:val="24"/>
        </w:rPr>
        <w:t>, as is likely,</w:t>
      </w:r>
      <w:r>
        <w:rPr>
          <w:szCs w:val="24"/>
        </w:rPr>
        <w:t xml:space="preserve"> if the final geometry is a critical aspect of the design brief from an engineering point of view.</w:t>
      </w:r>
      <w:r w:rsidR="00236F8A">
        <w:rPr>
          <w:szCs w:val="24"/>
        </w:rPr>
        <w:t xml:space="preserve"> </w:t>
      </w:r>
    </w:p>
    <w:p w14:paraId="74DD67B2" w14:textId="56F46B9E" w:rsidR="00870D49" w:rsidRDefault="00331BA4" w:rsidP="00331BA4">
      <w:pPr>
        <w:rPr>
          <w:szCs w:val="24"/>
        </w:rPr>
      </w:pPr>
      <w:r>
        <w:rPr>
          <w:szCs w:val="24"/>
        </w:rPr>
        <w:t xml:space="preserve">The investigation </w:t>
      </w:r>
      <w:r w:rsidR="002A6D60">
        <w:rPr>
          <w:szCs w:val="24"/>
        </w:rPr>
        <w:t xml:space="preserve">attempts to </w:t>
      </w:r>
      <w:r>
        <w:rPr>
          <w:szCs w:val="24"/>
        </w:rPr>
        <w:t>determine</w:t>
      </w:r>
      <w:r w:rsidR="002A6D60">
        <w:rPr>
          <w:szCs w:val="24"/>
        </w:rPr>
        <w:t xml:space="preserve"> the </w:t>
      </w:r>
      <w:r w:rsidR="006706AD">
        <w:rPr>
          <w:szCs w:val="24"/>
        </w:rPr>
        <w:t>effect of pre-strain in the cables</w:t>
      </w:r>
      <w:r>
        <w:rPr>
          <w:szCs w:val="24"/>
        </w:rPr>
        <w:t xml:space="preserve"> </w:t>
      </w:r>
      <w:r w:rsidR="002A6D60">
        <w:rPr>
          <w:szCs w:val="24"/>
        </w:rPr>
        <w:t xml:space="preserve">on </w:t>
      </w:r>
      <w:r w:rsidR="006706AD">
        <w:rPr>
          <w:szCs w:val="24"/>
        </w:rPr>
        <w:t xml:space="preserve">the </w:t>
      </w:r>
      <w:r w:rsidR="00666837">
        <w:rPr>
          <w:szCs w:val="24"/>
        </w:rPr>
        <w:t xml:space="preserve">resultant </w:t>
      </w:r>
      <w:r>
        <w:rPr>
          <w:szCs w:val="24"/>
        </w:rPr>
        <w:t>axial strain</w:t>
      </w:r>
      <w:r w:rsidR="002A6D60">
        <w:rPr>
          <w:szCs w:val="24"/>
        </w:rPr>
        <w:t xml:space="preserve"> </w:t>
      </w:r>
      <w:r w:rsidR="006706AD">
        <w:rPr>
          <w:szCs w:val="24"/>
        </w:rPr>
        <w:t>by</w:t>
      </w:r>
      <w:r>
        <w:rPr>
          <w:szCs w:val="24"/>
        </w:rPr>
        <w:t xml:space="preserve"> changing various parameters.</w:t>
      </w:r>
      <w:r w:rsidR="00FC734B">
        <w:rPr>
          <w:szCs w:val="24"/>
        </w:rPr>
        <w:t xml:space="preserve"> The </w:t>
      </w:r>
      <w:r w:rsidR="00870D49">
        <w:rPr>
          <w:szCs w:val="24"/>
        </w:rPr>
        <w:t xml:space="preserve">constituents of the geometry being investigated are: </w:t>
      </w:r>
      <w:r w:rsidR="00CD3D72">
        <w:rPr>
          <w:szCs w:val="24"/>
        </w:rPr>
        <w:t xml:space="preserve">cable-net grid </w:t>
      </w:r>
      <w:r w:rsidR="00B41D58">
        <w:rPr>
          <w:szCs w:val="24"/>
        </w:rPr>
        <w:t xml:space="preserve">on an ellipse plan hyperbolic </w:t>
      </w:r>
      <w:proofErr w:type="spellStart"/>
      <w:r w:rsidR="00B41D58">
        <w:rPr>
          <w:szCs w:val="24"/>
        </w:rPr>
        <w:t>paraboloid</w:t>
      </w:r>
      <w:proofErr w:type="spellEnd"/>
      <w:r w:rsidR="00B41D58">
        <w:rPr>
          <w:szCs w:val="24"/>
        </w:rPr>
        <w:t xml:space="preserve"> surface</w:t>
      </w:r>
      <w:r w:rsidR="00870D49">
        <w:rPr>
          <w:szCs w:val="24"/>
        </w:rPr>
        <w:t xml:space="preserve"> bound by a triangulated truss boundary as visible in the </w:t>
      </w:r>
      <w:r w:rsidR="00B4612A">
        <w:rPr>
          <w:szCs w:val="24"/>
        </w:rPr>
        <w:t>diagram below.</w:t>
      </w:r>
      <w:r w:rsidR="00236F8A">
        <w:rPr>
          <w:szCs w:val="24"/>
        </w:rPr>
        <w:t xml:space="preserve"> The boundary is supported vertically but it is free to move about horizontally in in x and y-axis</w:t>
      </w:r>
    </w:p>
    <w:p w14:paraId="2AB0DCC3" w14:textId="3E317008" w:rsidR="00331BA4" w:rsidRDefault="00331BA4" w:rsidP="00331BA4">
      <w:pPr>
        <w:rPr>
          <w:szCs w:val="24"/>
        </w:rPr>
      </w:pPr>
      <w:r>
        <w:rPr>
          <w:szCs w:val="24"/>
        </w:rPr>
        <w:t>It was found that increasing the truss to cable cross-section</w:t>
      </w:r>
      <w:r w:rsidR="00B4612A">
        <w:rPr>
          <w:szCs w:val="24"/>
        </w:rPr>
        <w:t>al</w:t>
      </w:r>
      <w:r>
        <w:rPr>
          <w:szCs w:val="24"/>
        </w:rPr>
        <w:t xml:space="preserve"> ratio of the frame </w:t>
      </w:r>
      <w:r w:rsidR="00EA4C6A">
        <w:rPr>
          <w:szCs w:val="24"/>
        </w:rPr>
        <w:t>gives</w:t>
      </w:r>
      <w:r>
        <w:rPr>
          <w:szCs w:val="24"/>
        </w:rPr>
        <w:t xml:space="preserve"> a stiffer frame. A high truss to cable cross-section</w:t>
      </w:r>
      <w:r w:rsidR="00057D81">
        <w:rPr>
          <w:szCs w:val="24"/>
        </w:rPr>
        <w:t>al</w:t>
      </w:r>
      <w:r>
        <w:rPr>
          <w:szCs w:val="24"/>
        </w:rPr>
        <w:t xml:space="preserve"> ratio fails due to limit imposed by cable cross sectional capacity and a low ratio </w:t>
      </w:r>
      <w:r w:rsidR="00EA4C6A">
        <w:rPr>
          <w:szCs w:val="24"/>
        </w:rPr>
        <w:t xml:space="preserve">fails due to limit imposed </w:t>
      </w:r>
      <w:r>
        <w:rPr>
          <w:szCs w:val="24"/>
        </w:rPr>
        <w:t xml:space="preserve">by truss cross sectional capacity. Increasing the number of cables embedded within the frame leads to a greater uniformity in </w:t>
      </w:r>
      <w:r w:rsidR="00A35A6B">
        <w:rPr>
          <w:szCs w:val="24"/>
        </w:rPr>
        <w:t xml:space="preserve">force </w:t>
      </w:r>
      <w:r>
        <w:rPr>
          <w:szCs w:val="24"/>
        </w:rPr>
        <w:t xml:space="preserve">transfer, </w:t>
      </w:r>
      <w:r w:rsidR="00A35A6B">
        <w:rPr>
          <w:szCs w:val="24"/>
        </w:rPr>
        <w:t>giving</w:t>
      </w:r>
      <w:r>
        <w:rPr>
          <w:szCs w:val="24"/>
        </w:rPr>
        <w:t xml:space="preserve"> a stiffer frame. Restrainin</w:t>
      </w:r>
      <w:r w:rsidR="00A35A6B">
        <w:rPr>
          <w:szCs w:val="24"/>
        </w:rPr>
        <w:t>g the cables at the intersection</w:t>
      </w:r>
      <w:r>
        <w:rPr>
          <w:szCs w:val="24"/>
        </w:rPr>
        <w:t xml:space="preserve"> nodes also leads to a stiffer frame due to </w:t>
      </w:r>
      <w:r w:rsidR="009F71C3">
        <w:rPr>
          <w:szCs w:val="24"/>
        </w:rPr>
        <w:t>an</w:t>
      </w:r>
      <w:r>
        <w:rPr>
          <w:szCs w:val="24"/>
        </w:rPr>
        <w:t xml:space="preserve"> even </w:t>
      </w:r>
      <w:r w:rsidR="009F71C3">
        <w:rPr>
          <w:szCs w:val="24"/>
        </w:rPr>
        <w:t>re</w:t>
      </w:r>
      <w:r>
        <w:rPr>
          <w:szCs w:val="24"/>
        </w:rPr>
        <w:t xml:space="preserve">distribution of initial </w:t>
      </w:r>
      <w:r w:rsidR="00BD4FFA">
        <w:rPr>
          <w:szCs w:val="24"/>
        </w:rPr>
        <w:t>pre-strain</w:t>
      </w:r>
      <w:r>
        <w:rPr>
          <w:szCs w:val="24"/>
        </w:rPr>
        <w:t xml:space="preserve"> </w:t>
      </w:r>
      <w:r w:rsidR="00D0706D">
        <w:rPr>
          <w:szCs w:val="24"/>
        </w:rPr>
        <w:t>across all the cable members</w:t>
      </w:r>
      <w:r w:rsidR="00377222">
        <w:rPr>
          <w:szCs w:val="24"/>
        </w:rPr>
        <w:t xml:space="preserve"> as the boundary shrinks</w:t>
      </w:r>
      <w:r>
        <w:rPr>
          <w:szCs w:val="24"/>
        </w:rPr>
        <w:t>. Finally, it was found that a special case of cable arrangement distinguished in the diagram below is stiffer, both when there are additional cables or the same number of cables</w:t>
      </w:r>
      <w:r w:rsidR="00B7157A">
        <w:rPr>
          <w:szCs w:val="24"/>
        </w:rPr>
        <w:t xml:space="preserve"> per direction</w:t>
      </w:r>
      <w:r>
        <w:rPr>
          <w:szCs w:val="24"/>
        </w:rPr>
        <w:t xml:space="preserve"> compa</w:t>
      </w:r>
      <w:r w:rsidR="007A6E0A">
        <w:rPr>
          <w:szCs w:val="24"/>
        </w:rPr>
        <w:t xml:space="preserve">red to an ordinary frame due to </w:t>
      </w:r>
      <w:r>
        <w:rPr>
          <w:szCs w:val="24"/>
        </w:rPr>
        <w:t>greater uniformity in transfer of force</w:t>
      </w:r>
      <w:r w:rsidR="00424737">
        <w:rPr>
          <w:szCs w:val="24"/>
        </w:rPr>
        <w:t>s</w:t>
      </w:r>
      <w:r>
        <w:rPr>
          <w:szCs w:val="24"/>
        </w:rPr>
        <w:t xml:space="preserve"> to the boundary truss</w:t>
      </w:r>
      <w:r w:rsidR="005A0579">
        <w:rPr>
          <w:szCs w:val="24"/>
        </w:rPr>
        <w:t xml:space="preserve"> in the same way arches with </w:t>
      </w:r>
      <w:r w:rsidR="00837918">
        <w:rPr>
          <w:szCs w:val="24"/>
        </w:rPr>
        <w:t>uniformly distributed load deform less</w:t>
      </w:r>
      <w:r>
        <w:rPr>
          <w:szCs w:val="24"/>
        </w:rPr>
        <w:t xml:space="preserve">. </w:t>
      </w:r>
    </w:p>
    <w:p w14:paraId="78682CF4" w14:textId="77777777" w:rsidR="00FD666A" w:rsidRDefault="00FD666A" w:rsidP="00FD666A">
      <w:r>
        <w:rPr>
          <w:noProof/>
          <w:lang w:eastAsia="en-GB"/>
        </w:rPr>
        <w:drawing>
          <wp:inline distT="0" distB="0" distL="0" distR="0" wp14:anchorId="1AE10E28" wp14:editId="46E8D139">
            <wp:extent cx="5755640" cy="1651635"/>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e number of cables.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1651635"/>
                    </a:xfrm>
                    <a:prstGeom prst="rect">
                      <a:avLst/>
                    </a:prstGeom>
                  </pic:spPr>
                </pic:pic>
              </a:graphicData>
            </a:graphic>
          </wp:inline>
        </w:drawing>
      </w:r>
    </w:p>
    <w:p w14:paraId="4F917923" w14:textId="77777777" w:rsidR="00FD666A" w:rsidRDefault="00FD666A" w:rsidP="00FD666A">
      <w:pPr>
        <w:pStyle w:val="Caption"/>
        <w:jc w:val="center"/>
      </w:pPr>
      <w:r>
        <w:t>[Figure] Special m=16 (Left) vs. ordinary m=30 (Right) where the number of cables per direction are 30</w:t>
      </w:r>
    </w:p>
    <w:p w14:paraId="5E11EFFE" w14:textId="09A3CAC3" w:rsidR="00331BA4" w:rsidRDefault="00331BA4" w:rsidP="00331BA4">
      <w:pPr>
        <w:rPr>
          <w:szCs w:val="24"/>
        </w:rPr>
      </w:pPr>
      <w:r>
        <w:rPr>
          <w:szCs w:val="24"/>
        </w:rPr>
        <w:t xml:space="preserve">Further </w:t>
      </w:r>
      <w:r w:rsidR="007A6E0A">
        <w:rPr>
          <w:szCs w:val="24"/>
        </w:rPr>
        <w:t xml:space="preserve">areas of </w:t>
      </w:r>
      <w:r>
        <w:rPr>
          <w:szCs w:val="24"/>
        </w:rPr>
        <w:t>investigation proposed include understanding the effect of: varying truss and cable elastic moduli ratio; varying aspect ratio in x and y axis;</w:t>
      </w:r>
      <w:r w:rsidR="00FD666A">
        <w:rPr>
          <w:szCs w:val="24"/>
        </w:rPr>
        <w:t xml:space="preserve"> varying frame curvature </w:t>
      </w:r>
      <w:r>
        <w:rPr>
          <w:szCs w:val="24"/>
        </w:rPr>
        <w:t>ratio in x, y and z axis; introducing dead and imposed load; incorporating thermal differences; cable pre-strain relationship with maximum stresses; and comparison with a physical model.</w:t>
      </w:r>
    </w:p>
    <w:p w14:paraId="3EBE6443" w14:textId="07A1A02B" w:rsidR="00131788" w:rsidRDefault="00131788" w:rsidP="00131788">
      <w:pPr>
        <w:rPr>
          <w:szCs w:val="24"/>
        </w:rPr>
      </w:pPr>
    </w:p>
    <w:p w14:paraId="599E0FC9" w14:textId="77777777" w:rsidR="00C70ED5" w:rsidRDefault="00C70ED5" w:rsidP="00131788">
      <w:pPr>
        <w:pStyle w:val="Heading1"/>
        <w:numPr>
          <w:ilvl w:val="0"/>
          <w:numId w:val="0"/>
        </w:numPr>
        <w:ind w:left="432" w:hanging="432"/>
      </w:pPr>
      <w:bookmarkStart w:id="2" w:name="_Toc185272843"/>
      <w:bookmarkStart w:id="3" w:name="_Toc194826076"/>
      <w:r>
        <w:br w:type="page"/>
      </w:r>
    </w:p>
    <w:p w14:paraId="68D546B1" w14:textId="201ED354" w:rsidR="00131788" w:rsidRDefault="00131788" w:rsidP="00131788">
      <w:pPr>
        <w:pStyle w:val="Heading1"/>
        <w:numPr>
          <w:ilvl w:val="0"/>
          <w:numId w:val="0"/>
        </w:numPr>
        <w:ind w:left="432" w:hanging="432"/>
      </w:pPr>
      <w:bookmarkStart w:id="4" w:name="_Toc323293706"/>
      <w:r>
        <w:lastRenderedPageBreak/>
        <w:t>Acknowledgements</w:t>
      </w:r>
      <w:bookmarkEnd w:id="2"/>
      <w:bookmarkEnd w:id="3"/>
      <w:bookmarkEnd w:id="4"/>
    </w:p>
    <w:p w14:paraId="7B2FA54A" w14:textId="4D5BDC77" w:rsidR="0079665D" w:rsidRDefault="00511F62" w:rsidP="0079665D">
      <w:r>
        <w:t>I want to thank</w:t>
      </w:r>
      <w:r w:rsidR="0079665D">
        <w:t xml:space="preserve"> my parents for their continual support throughout my studies. </w:t>
      </w:r>
    </w:p>
    <w:p w14:paraId="6000B93F" w14:textId="16CF91A3" w:rsidR="00A564AC" w:rsidRDefault="00C95A55" w:rsidP="00DA221B">
      <w:r>
        <w:t xml:space="preserve">I want to </w:t>
      </w:r>
      <w:r w:rsidR="00511F62">
        <w:t>thank</w:t>
      </w:r>
      <w:r w:rsidR="00DA221B">
        <w:t xml:space="preserve"> my supervisor Dr Chris Williams</w:t>
      </w:r>
      <w:r>
        <w:t>,</w:t>
      </w:r>
      <w:r w:rsidR="00DA221B">
        <w:t xml:space="preserve"> who </w:t>
      </w:r>
      <w:r w:rsidR="006D41E6">
        <w:t>was always welcoming</w:t>
      </w:r>
      <w:r w:rsidR="00DA221B">
        <w:t xml:space="preserve"> and </w:t>
      </w:r>
      <w:r w:rsidR="006D41E6">
        <w:t>helpful</w:t>
      </w:r>
      <w:r w:rsidR="00132CBE">
        <w:t xml:space="preserve"> </w:t>
      </w:r>
      <w:r w:rsidR="00DA221B">
        <w:t>when</w:t>
      </w:r>
      <w:r w:rsidR="00132CBE">
        <w:t>ever</w:t>
      </w:r>
      <w:r w:rsidR="00DA221B">
        <w:t xml:space="preserve"> I approached him for help </w:t>
      </w:r>
      <w:r w:rsidR="006D41E6">
        <w:t>or</w:t>
      </w:r>
      <w:r w:rsidR="00595834">
        <w:t xml:space="preserve"> for</w:t>
      </w:r>
      <w:r w:rsidR="00A3707D">
        <w:t xml:space="preserve"> new</w:t>
      </w:r>
      <w:r w:rsidR="00DA221B">
        <w:t xml:space="preserve"> inspirati</w:t>
      </w:r>
      <w:r w:rsidR="00346036">
        <w:t>on.</w:t>
      </w:r>
    </w:p>
    <w:p w14:paraId="3CF9FBBD" w14:textId="21817500" w:rsidR="002A680C" w:rsidRDefault="002A680C" w:rsidP="00DA221B">
      <w:r>
        <w:t>I want to thank Alex Kelly for all his input and the Java sessions.</w:t>
      </w:r>
    </w:p>
    <w:p w14:paraId="6FC1A3E4" w14:textId="77777777" w:rsidR="00D326AA" w:rsidRDefault="00D326AA" w:rsidP="00D326AA">
      <w:r>
        <w:t>I want to thank Kyla Darrell for all her support and patience.</w:t>
      </w:r>
    </w:p>
    <w:p w14:paraId="04C69AF1" w14:textId="665387BD" w:rsidR="00733992" w:rsidRDefault="00F32090" w:rsidP="00601E87">
      <w:r>
        <w:t>I want to thank</w:t>
      </w:r>
      <w:r w:rsidR="000C12E7">
        <w:t xml:space="preserve"> all</w:t>
      </w:r>
      <w:r>
        <w:t xml:space="preserve"> my </w:t>
      </w:r>
      <w:r w:rsidR="004A73DE">
        <w:t>c</w:t>
      </w:r>
      <w:r>
        <w:t>lose friends</w:t>
      </w:r>
      <w:r w:rsidR="000C12E7">
        <w:t xml:space="preserve"> for </w:t>
      </w:r>
      <w:r w:rsidR="00897921">
        <w:t>their</w:t>
      </w:r>
      <w:r w:rsidR="003900C0">
        <w:t xml:space="preserve"> constant encouragement</w:t>
      </w:r>
      <w:r w:rsidR="00DA221B">
        <w:t>.</w:t>
      </w:r>
      <w:bookmarkStart w:id="5" w:name="_Toc185272845"/>
      <w:bookmarkStart w:id="6" w:name="_Toc194826078"/>
      <w:r w:rsidR="00733992">
        <w:br w:type="page"/>
      </w:r>
    </w:p>
    <w:p w14:paraId="13D77E0E" w14:textId="56EE0870" w:rsidR="00D8378E" w:rsidRDefault="000E0217" w:rsidP="009B141C">
      <w:pPr>
        <w:pStyle w:val="Heading1"/>
        <w:numPr>
          <w:ilvl w:val="0"/>
          <w:numId w:val="0"/>
        </w:numPr>
      </w:pPr>
      <w:bookmarkStart w:id="7" w:name="_Toc323293707"/>
      <w:r>
        <w:lastRenderedPageBreak/>
        <w:t>List of Symbols</w:t>
      </w:r>
      <w:bookmarkEnd w:id="7"/>
    </w:p>
    <w:p w14:paraId="66AC8654" w14:textId="77777777" w:rsidR="00097DED" w:rsidRPr="00097DED" w:rsidRDefault="00097DED" w:rsidP="00097DED">
      <w:pPr>
        <w:pStyle w:val="NoSpacing"/>
        <w:rPr>
          <w:sz w:val="20"/>
          <w:szCs w:val="20"/>
        </w:rPr>
      </w:pPr>
      <m:oMath>
        <m:r>
          <w:rPr>
            <w:rFonts w:ascii="Cambria Math" w:hAnsi="Cambria Math"/>
            <w:sz w:val="20"/>
            <w:szCs w:val="20"/>
          </w:rPr>
          <m:t>H</m:t>
        </m:r>
      </m:oMath>
      <w:r w:rsidRPr="00097DED">
        <w:rPr>
          <w:sz w:val="20"/>
          <w:szCs w:val="20"/>
        </w:rPr>
        <w:tab/>
      </w:r>
      <w:r w:rsidRPr="00097DED">
        <w:rPr>
          <w:sz w:val="20"/>
          <w:szCs w:val="20"/>
        </w:rPr>
        <w:tab/>
        <w:t>Mean curvature</w:t>
      </w:r>
    </w:p>
    <w:p w14:paraId="700D47CD" w14:textId="77777777" w:rsidR="00097DED" w:rsidRPr="00097DED" w:rsidRDefault="00CB4207" w:rsidP="00097DED">
      <w:pPr>
        <w:pStyle w:val="NoSpacing"/>
        <w:rPr>
          <w:sz w:val="20"/>
          <w:szCs w:val="20"/>
        </w:rPr>
      </w:pPr>
      <m:oMath>
        <m:sSup>
          <m:sSupPr>
            <m:ctrlPr>
              <w:rPr>
                <w:rFonts w:ascii="Cambria Math" w:hAnsi="Cambria Math"/>
                <w:b/>
                <w:i/>
                <w:sz w:val="20"/>
                <w:szCs w:val="20"/>
              </w:rPr>
            </m:ctrlPr>
          </m:sSupPr>
          <m:e>
            <m:r>
              <m:rPr>
                <m:sty m:val="bi"/>
              </m:rPr>
              <w:rPr>
                <w:rFonts w:ascii="Cambria Math" w:hAnsi="Cambria Math"/>
                <w:sz w:val="20"/>
                <w:szCs w:val="20"/>
              </w:rPr>
              <m:t>R</m:t>
            </m:r>
          </m:e>
          <m:sup>
            <m:r>
              <m:rPr>
                <m:sty m:val="bi"/>
              </m:rPr>
              <w:rPr>
                <w:rFonts w:ascii="Cambria Math" w:hAnsi="Cambria Math"/>
                <w:sz w:val="20"/>
                <w:szCs w:val="20"/>
              </w:rPr>
              <m:t>3</m:t>
            </m:r>
          </m:sup>
        </m:sSup>
      </m:oMath>
      <w:r w:rsidR="00097DED" w:rsidRPr="00097DED">
        <w:rPr>
          <w:sz w:val="20"/>
          <w:szCs w:val="20"/>
        </w:rPr>
        <w:tab/>
      </w:r>
      <w:r w:rsidR="00097DED" w:rsidRPr="00097DED">
        <w:rPr>
          <w:sz w:val="20"/>
          <w:szCs w:val="20"/>
        </w:rPr>
        <w:tab/>
        <w:t>Three-dimensional Euclidian space</w:t>
      </w:r>
    </w:p>
    <w:p w14:paraId="488867F4"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k</m:t>
            </m:r>
          </m:sub>
        </m:sSub>
      </m:oMath>
      <w:r w:rsidR="00097DED" w:rsidRPr="00097DED">
        <w:rPr>
          <w:sz w:val="20"/>
          <w:szCs w:val="20"/>
        </w:rPr>
        <w:tab/>
      </w:r>
      <w:r w:rsidR="00097DED" w:rsidRPr="00097DED">
        <w:rPr>
          <w:sz w:val="20"/>
          <w:szCs w:val="20"/>
        </w:rPr>
        <w:tab/>
        <w:t>Displacement vector</w:t>
      </w:r>
    </w:p>
    <w:p w14:paraId="3408C572" w14:textId="77777777" w:rsidR="00097DED" w:rsidRPr="00097DED" w:rsidRDefault="00CB4207" w:rsidP="00097DED">
      <w:pPr>
        <w:pStyle w:val="NoSpacing"/>
        <w:rPr>
          <w:sz w:val="20"/>
          <w:szCs w:val="20"/>
        </w:rPr>
      </w:pPr>
      <m:oMath>
        <m:sSub>
          <m:sSubPr>
            <m:ctrlPr>
              <w:rPr>
                <w:rFonts w:ascii="Cambria Math" w:hAnsi="Cambria Math"/>
                <w:b/>
                <w:i/>
                <w:sz w:val="20"/>
                <w:szCs w:val="20"/>
              </w:rPr>
            </m:ctrlPr>
          </m:sSubPr>
          <m:e>
            <m:r>
              <m:rPr>
                <m:sty m:val="bi"/>
              </m:rPr>
              <w:rPr>
                <w:rFonts w:ascii="Cambria Math" w:hAnsi="Cambria Math"/>
                <w:sz w:val="20"/>
                <w:szCs w:val="20"/>
              </w:rPr>
              <m:t>g</m:t>
            </m:r>
          </m:e>
          <m:sub>
            <m:r>
              <w:rPr>
                <w:rFonts w:ascii="Cambria Math" w:hAnsi="Cambria Math"/>
                <w:sz w:val="20"/>
                <w:szCs w:val="20"/>
              </w:rPr>
              <m:t>k</m:t>
            </m:r>
          </m:sub>
        </m:sSub>
      </m:oMath>
      <w:r w:rsidR="00097DED" w:rsidRPr="00097DED">
        <w:rPr>
          <w:sz w:val="20"/>
          <w:szCs w:val="20"/>
        </w:rPr>
        <w:tab/>
      </w:r>
      <w:r w:rsidR="00097DED" w:rsidRPr="00097DED">
        <w:rPr>
          <w:sz w:val="20"/>
          <w:szCs w:val="20"/>
        </w:rPr>
        <w:tab/>
        <w:t xml:space="preserve">Gradient of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k</m:t>
            </m:r>
          </m:sub>
        </m:sSub>
      </m:oMath>
    </w:p>
    <w:p w14:paraId="4F8B7D08" w14:textId="77777777" w:rsidR="00097DED" w:rsidRPr="00097DED" w:rsidRDefault="00097DED" w:rsidP="00097DED">
      <w:pPr>
        <w:pStyle w:val="NoSpacing"/>
        <w:rPr>
          <w:sz w:val="20"/>
          <w:szCs w:val="20"/>
        </w:rPr>
      </w:pPr>
      <m:oMath>
        <m:r>
          <w:rPr>
            <w:rFonts w:ascii="Cambria Math" w:hAnsi="Cambria Math"/>
            <w:sz w:val="20"/>
            <w:szCs w:val="20"/>
          </w:rPr>
          <m:t>W</m:t>
        </m:r>
      </m:oMath>
      <w:r w:rsidRPr="00097DED">
        <w:rPr>
          <w:sz w:val="20"/>
          <w:szCs w:val="20"/>
        </w:rPr>
        <w:tab/>
      </w:r>
      <w:r w:rsidRPr="00097DED">
        <w:rPr>
          <w:sz w:val="20"/>
          <w:szCs w:val="20"/>
        </w:rPr>
        <w:tab/>
        <w:t>Total potential energy</w:t>
      </w:r>
    </w:p>
    <w:p w14:paraId="354874D9" w14:textId="77777777" w:rsidR="00097DED" w:rsidRPr="00097DED" w:rsidRDefault="00097DED" w:rsidP="00097DED">
      <w:pPr>
        <w:pStyle w:val="NoSpacing"/>
        <w:rPr>
          <w:sz w:val="20"/>
          <w:szCs w:val="20"/>
        </w:rPr>
      </w:pPr>
      <m:oMath>
        <m:r>
          <w:rPr>
            <w:rFonts w:ascii="Cambria Math" w:hAnsi="Cambria Math"/>
            <w:sz w:val="20"/>
            <w:szCs w:val="20"/>
          </w:rPr>
          <m:t>r</m:t>
        </m:r>
      </m:oMath>
      <w:r w:rsidRPr="00097DED">
        <w:rPr>
          <w:sz w:val="20"/>
          <w:szCs w:val="20"/>
        </w:rPr>
        <w:tab/>
      </w:r>
      <w:r w:rsidRPr="00097DED">
        <w:rPr>
          <w:sz w:val="20"/>
          <w:szCs w:val="20"/>
        </w:rPr>
        <w:tab/>
        <w:t>Radius of the hypar without scaling</w:t>
      </w:r>
    </w:p>
    <w:p w14:paraId="37B7739C"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oMath>
      <w:r w:rsidR="00097DED" w:rsidRPr="00097DED">
        <w:rPr>
          <w:sz w:val="20"/>
          <w:szCs w:val="20"/>
        </w:rPr>
        <w:tab/>
      </w:r>
      <w:r w:rsidR="00097DED" w:rsidRPr="00097DED">
        <w:rPr>
          <w:sz w:val="20"/>
          <w:szCs w:val="20"/>
        </w:rPr>
        <w:tab/>
        <w:t xml:space="preserve">Co-efficient to scale the radius </w:t>
      </w:r>
      <m:oMath>
        <m:r>
          <w:rPr>
            <w:rFonts w:ascii="Cambria Math" w:hAnsi="Cambria Math"/>
            <w:sz w:val="20"/>
            <w:szCs w:val="20"/>
          </w:rPr>
          <m:t>r</m:t>
        </m:r>
      </m:oMath>
      <w:r w:rsidR="00097DED" w:rsidRPr="00097DED">
        <w:rPr>
          <w:sz w:val="20"/>
          <w:szCs w:val="20"/>
        </w:rPr>
        <w:t xml:space="preserve"> in </w:t>
      </w:r>
      <m:oMath>
        <m:r>
          <w:rPr>
            <w:rFonts w:ascii="Cambria Math" w:hAnsi="Cambria Math"/>
            <w:sz w:val="20"/>
            <w:szCs w:val="20"/>
          </w:rPr>
          <m:t>i</m:t>
        </m:r>
      </m:oMath>
      <w:r w:rsidR="00097DED" w:rsidRPr="00097DED">
        <w:rPr>
          <w:sz w:val="20"/>
          <w:szCs w:val="20"/>
        </w:rPr>
        <w:t xml:space="preserve"> direction, </w:t>
      </w:r>
      <m:oMath>
        <m:r>
          <w:rPr>
            <w:rFonts w:ascii="Cambria Math" w:hAnsi="Cambria Math"/>
            <w:sz w:val="20"/>
            <w:szCs w:val="20"/>
          </w:rPr>
          <m:t>i={x, y}</m:t>
        </m:r>
      </m:oMath>
    </w:p>
    <w:p w14:paraId="13DB0C27"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i</m:t>
            </m:r>
          </m:sub>
        </m:sSub>
      </m:oMath>
      <w:r w:rsidR="00097DED" w:rsidRPr="00097DED">
        <w:rPr>
          <w:sz w:val="20"/>
          <w:szCs w:val="20"/>
        </w:rPr>
        <w:tab/>
      </w:r>
      <w:r w:rsidR="00097DED" w:rsidRPr="00097DED">
        <w:rPr>
          <w:sz w:val="20"/>
          <w:szCs w:val="20"/>
        </w:rPr>
        <w:tab/>
        <w:t xml:space="preserve">Co-efficient to scale curvature of hypar in </w:t>
      </w:r>
      <m:oMath>
        <m:r>
          <w:rPr>
            <w:rFonts w:ascii="Cambria Math" w:hAnsi="Cambria Math"/>
            <w:sz w:val="20"/>
            <w:szCs w:val="20"/>
          </w:rPr>
          <m:t>i</m:t>
        </m:r>
      </m:oMath>
      <w:r w:rsidR="00097DED" w:rsidRPr="00097DED">
        <w:rPr>
          <w:sz w:val="20"/>
          <w:szCs w:val="20"/>
        </w:rPr>
        <w:t xml:space="preserve"> direction, </w:t>
      </w:r>
      <m:oMath>
        <m:r>
          <w:rPr>
            <w:rFonts w:ascii="Cambria Math" w:hAnsi="Cambria Math"/>
            <w:sz w:val="20"/>
            <w:szCs w:val="20"/>
          </w:rPr>
          <m:t>i={x, y, z}</m:t>
        </m:r>
      </m:oMath>
    </w:p>
    <w:p w14:paraId="556DFDE5"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e</m:t>
            </m:r>
          </m:sub>
        </m:sSub>
      </m:oMath>
      <w:r w:rsidR="00097DED" w:rsidRPr="00097DED">
        <w:rPr>
          <w:sz w:val="20"/>
          <w:szCs w:val="20"/>
        </w:rPr>
        <w:tab/>
      </w:r>
      <w:r w:rsidR="00097DED" w:rsidRPr="00097DED">
        <w:rPr>
          <w:sz w:val="20"/>
          <w:szCs w:val="20"/>
        </w:rPr>
        <w:tab/>
        <w:t>Arithmetic series</w:t>
      </w:r>
    </w:p>
    <w:p w14:paraId="77B23033" w14:textId="21388DA7" w:rsidR="00097DED" w:rsidRPr="00097DED" w:rsidRDefault="00097DED" w:rsidP="00097DED">
      <w:pPr>
        <w:pStyle w:val="NoSpacing"/>
        <w:rPr>
          <w:sz w:val="20"/>
          <w:szCs w:val="20"/>
        </w:rPr>
      </w:pPr>
      <m:oMath>
        <m:r>
          <w:rPr>
            <w:rFonts w:ascii="Cambria Math" w:hAnsi="Cambria Math"/>
            <w:sz w:val="20"/>
            <w:szCs w:val="20"/>
          </w:rPr>
          <m:t>m</m:t>
        </m:r>
      </m:oMath>
      <w:r w:rsidRPr="00097DED">
        <w:rPr>
          <w:sz w:val="20"/>
          <w:szCs w:val="20"/>
        </w:rPr>
        <w:tab/>
      </w:r>
      <w:r w:rsidRPr="00097DED">
        <w:rPr>
          <w:sz w:val="20"/>
          <w:szCs w:val="20"/>
        </w:rPr>
        <w:tab/>
        <w:t xml:space="preserve">Number of cables </w:t>
      </w:r>
      <w:r w:rsidR="00F32064">
        <w:rPr>
          <w:sz w:val="20"/>
          <w:szCs w:val="20"/>
        </w:rPr>
        <w:t xml:space="preserve">per </w:t>
      </w:r>
      <w:r w:rsidR="00635904">
        <w:rPr>
          <w:sz w:val="20"/>
          <w:szCs w:val="20"/>
        </w:rPr>
        <w:t>direction</w:t>
      </w:r>
      <w:r w:rsidR="00F32064">
        <w:rPr>
          <w:sz w:val="20"/>
          <w:szCs w:val="20"/>
        </w:rPr>
        <w:t xml:space="preserve"> </w:t>
      </w:r>
      <w:r w:rsidRPr="00097DED">
        <w:rPr>
          <w:sz w:val="20"/>
          <w:szCs w:val="20"/>
        </w:rPr>
        <w:t xml:space="preserve">of the </w:t>
      </w:r>
      <w:proofErr w:type="spellStart"/>
      <w:r w:rsidRPr="00097DED">
        <w:rPr>
          <w:sz w:val="20"/>
          <w:szCs w:val="20"/>
        </w:rPr>
        <w:t>hypar</w:t>
      </w:r>
      <w:proofErr w:type="spellEnd"/>
      <w:r w:rsidR="00D6051D">
        <w:rPr>
          <w:sz w:val="20"/>
          <w:szCs w:val="20"/>
        </w:rPr>
        <w:t xml:space="preserve"> of ellipse plan</w:t>
      </w:r>
      <w:r w:rsidR="00635904">
        <w:rPr>
          <w:sz w:val="20"/>
          <w:szCs w:val="20"/>
        </w:rPr>
        <w:t xml:space="preserve"> for the ordinary case</w:t>
      </w:r>
    </w:p>
    <w:p w14:paraId="028961A2" w14:textId="43DD3730" w:rsidR="00F32064" w:rsidRPr="00097DED" w:rsidRDefault="00CB4207" w:rsidP="00F32064">
      <w:pPr>
        <w:pStyle w:val="NoSpacing"/>
        <w:rPr>
          <w:sz w:val="20"/>
          <w:szCs w:val="20"/>
        </w:rPr>
      </w:pPr>
      <m:oMath>
        <m:sSup>
          <m:sSupPr>
            <m:ctrlPr>
              <w:rPr>
                <w:rFonts w:ascii="Cambria Math" w:hAnsi="Cambria Math"/>
                <w:i/>
                <w:sz w:val="20"/>
                <w:szCs w:val="20"/>
              </w:rPr>
            </m:ctrlPr>
          </m:sSupPr>
          <m:e>
            <m:r>
              <w:rPr>
                <w:rFonts w:ascii="Cambria Math" w:hAnsi="Cambria Math"/>
                <w:sz w:val="20"/>
                <w:szCs w:val="20"/>
              </w:rPr>
              <m:t>m</m:t>
            </m:r>
          </m:e>
          <m:sup>
            <m:r>
              <w:rPr>
                <w:rFonts w:ascii="Cambria Math" w:hAnsi="Cambria Math"/>
                <w:sz w:val="20"/>
                <w:szCs w:val="20"/>
              </w:rPr>
              <m:t>&amp;</m:t>
            </m:r>
          </m:sup>
        </m:sSup>
      </m:oMath>
      <w:r w:rsidR="00F32064" w:rsidRPr="00097DED">
        <w:rPr>
          <w:sz w:val="20"/>
          <w:szCs w:val="20"/>
        </w:rPr>
        <w:tab/>
      </w:r>
      <w:r w:rsidR="00F32064" w:rsidRPr="00097DED">
        <w:rPr>
          <w:sz w:val="20"/>
          <w:szCs w:val="20"/>
        </w:rPr>
        <w:tab/>
        <w:t xml:space="preserve">Number of cables </w:t>
      </w:r>
      <w:r w:rsidR="00F32064">
        <w:rPr>
          <w:sz w:val="20"/>
          <w:szCs w:val="20"/>
        </w:rPr>
        <w:t>per</w:t>
      </w:r>
      <w:r w:rsidR="00F32064" w:rsidRPr="00097DED">
        <w:rPr>
          <w:sz w:val="20"/>
          <w:szCs w:val="20"/>
        </w:rPr>
        <w:t xml:space="preserve"> direction of the </w:t>
      </w:r>
      <w:proofErr w:type="spellStart"/>
      <w:r w:rsidR="00F32064" w:rsidRPr="00097DED">
        <w:rPr>
          <w:sz w:val="20"/>
          <w:szCs w:val="20"/>
        </w:rPr>
        <w:t>hypar</w:t>
      </w:r>
      <w:proofErr w:type="spellEnd"/>
      <w:r w:rsidR="00F32064">
        <w:rPr>
          <w:sz w:val="20"/>
          <w:szCs w:val="20"/>
        </w:rPr>
        <w:t xml:space="preserve"> of ellipse plan for the special case</w:t>
      </w:r>
    </w:p>
    <w:p w14:paraId="09F017F5" w14:textId="77777777" w:rsidR="00097DED" w:rsidRPr="00097DED" w:rsidRDefault="00097DED" w:rsidP="00097DED">
      <w:pPr>
        <w:pStyle w:val="NoSpacing"/>
        <w:rPr>
          <w:sz w:val="20"/>
          <w:szCs w:val="20"/>
        </w:rPr>
      </w:pPr>
      <m:oMath>
        <m:r>
          <w:rPr>
            <w:rFonts w:ascii="Cambria Math" w:hAnsi="Cambria Math"/>
            <w:sz w:val="20"/>
            <w:szCs w:val="20"/>
          </w:rPr>
          <m:t>n</m:t>
        </m:r>
      </m:oMath>
      <w:r w:rsidRPr="00097DED">
        <w:rPr>
          <w:sz w:val="20"/>
          <w:szCs w:val="20"/>
        </w:rPr>
        <w:tab/>
      </w:r>
      <w:r w:rsidRPr="00097DED">
        <w:rPr>
          <w:sz w:val="20"/>
          <w:szCs w:val="20"/>
        </w:rPr>
        <w:tab/>
        <w:t xml:space="preserve">Number of additional cables in each quarter for the special case </w:t>
      </w:r>
    </w:p>
    <w:p w14:paraId="5AD3B631" w14:textId="77777777" w:rsidR="00097DED" w:rsidRPr="00097DED" w:rsidRDefault="00097DED" w:rsidP="00097DED">
      <w:pPr>
        <w:pStyle w:val="NoSpacing"/>
        <w:ind w:left="1440" w:hanging="1440"/>
        <w:rPr>
          <w:sz w:val="20"/>
          <w:szCs w:val="20"/>
        </w:rPr>
      </w:pPr>
      <m:oMath>
        <m:r>
          <w:rPr>
            <w:rFonts w:ascii="Cambria Math" w:hAnsi="Cambria Math"/>
            <w:sz w:val="20"/>
            <w:szCs w:val="20"/>
          </w:rPr>
          <m:t>o</m:t>
        </m:r>
      </m:oMath>
      <w:r w:rsidRPr="00097DED">
        <w:rPr>
          <w:sz w:val="20"/>
          <w:szCs w:val="20"/>
        </w:rPr>
        <w:tab/>
        <w:t>Number of special case additional members parallel to the boundary per quarter</w:t>
      </w:r>
    </w:p>
    <w:p w14:paraId="07016BBE" w14:textId="77777777" w:rsidR="00097DED" w:rsidRPr="00097DED" w:rsidRDefault="00097DED" w:rsidP="00097DED">
      <w:pPr>
        <w:pStyle w:val="NoSpacing"/>
        <w:rPr>
          <w:sz w:val="20"/>
          <w:szCs w:val="20"/>
        </w:rPr>
      </w:pPr>
      <m:oMath>
        <m:r>
          <w:rPr>
            <w:rFonts w:ascii="Cambria Math" w:hAnsi="Cambria Math"/>
            <w:sz w:val="20"/>
            <w:szCs w:val="20"/>
          </w:rPr>
          <m:t>Node</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cable</m:t>
            </m:r>
          </m:sub>
        </m:sSub>
      </m:oMath>
      <w:r w:rsidRPr="00097DED">
        <w:rPr>
          <w:sz w:val="20"/>
          <w:szCs w:val="20"/>
        </w:rPr>
        <w:tab/>
        <w:t xml:space="preserve">Number of cable nodes </w:t>
      </w:r>
    </w:p>
    <w:p w14:paraId="5C8F07C0" w14:textId="77777777" w:rsidR="00097DED" w:rsidRPr="00097DED" w:rsidRDefault="00097DED" w:rsidP="00097DED">
      <w:pPr>
        <w:pStyle w:val="NoSpacing"/>
        <w:rPr>
          <w:sz w:val="20"/>
          <w:szCs w:val="20"/>
        </w:rPr>
      </w:pPr>
      <m:oMath>
        <m:r>
          <w:rPr>
            <w:rFonts w:ascii="Cambria Math" w:hAnsi="Cambria Math"/>
            <w:sz w:val="20"/>
            <w:szCs w:val="20"/>
          </w:rPr>
          <m:t>Node</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cable</m:t>
            </m:r>
          </m:sub>
        </m:sSub>
      </m:oMath>
      <w:r w:rsidRPr="00097DED">
        <w:rPr>
          <w:sz w:val="20"/>
          <w:szCs w:val="20"/>
        </w:rPr>
        <w:tab/>
        <w:t>Number of cable nodes for the special case</w:t>
      </w:r>
    </w:p>
    <w:p w14:paraId="762945A3" w14:textId="77777777" w:rsidR="00097DED" w:rsidRPr="00097DED" w:rsidRDefault="00097DED" w:rsidP="00097DED">
      <w:pPr>
        <w:pStyle w:val="NoSpacing"/>
        <w:rPr>
          <w:sz w:val="20"/>
          <w:szCs w:val="20"/>
        </w:rPr>
      </w:pPr>
      <m:oMath>
        <m:r>
          <w:rPr>
            <w:rFonts w:ascii="Cambria Math" w:hAnsi="Cambria Math"/>
            <w:sz w:val="20"/>
            <w:szCs w:val="20"/>
          </w:rPr>
          <m:t>Node</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truss</m:t>
            </m:r>
          </m:sub>
        </m:sSub>
      </m:oMath>
      <w:r w:rsidRPr="00097DED">
        <w:rPr>
          <w:sz w:val="20"/>
          <w:szCs w:val="20"/>
        </w:rPr>
        <w:tab/>
        <w:t>Number of boundary truss nodes</w:t>
      </w:r>
    </w:p>
    <w:p w14:paraId="286165D8" w14:textId="77777777" w:rsidR="00097DED" w:rsidRPr="00097DED" w:rsidRDefault="00097DED" w:rsidP="00097DED">
      <w:pPr>
        <w:pStyle w:val="NoSpacing"/>
        <w:rPr>
          <w:sz w:val="20"/>
          <w:szCs w:val="20"/>
        </w:rPr>
      </w:pPr>
      <m:oMath>
        <m:r>
          <w:rPr>
            <w:rFonts w:ascii="Cambria Math" w:hAnsi="Cambria Math"/>
            <w:sz w:val="20"/>
            <w:szCs w:val="20"/>
          </w:rPr>
          <m:t>Last Node</m:t>
        </m:r>
      </m:oMath>
      <w:r w:rsidRPr="00097DED">
        <w:rPr>
          <w:sz w:val="20"/>
          <w:szCs w:val="20"/>
        </w:rPr>
        <w:tab/>
        <w:t>Total number of cables nodes in the structure</w:t>
      </w:r>
    </w:p>
    <w:p w14:paraId="3B8CCB0A" w14:textId="77777777" w:rsidR="00097DED" w:rsidRPr="00097DED" w:rsidRDefault="00097DED" w:rsidP="00097DED">
      <w:pPr>
        <w:pStyle w:val="NoSpacing"/>
        <w:rPr>
          <w:sz w:val="20"/>
          <w:szCs w:val="20"/>
        </w:rPr>
      </w:pPr>
      <m:oMath>
        <m:r>
          <w:rPr>
            <w:rFonts w:ascii="Cambria Math" w:hAnsi="Cambria Math"/>
            <w:sz w:val="20"/>
            <w:szCs w:val="20"/>
          </w:rPr>
          <m:t>Member</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cable</m:t>
            </m:r>
          </m:sub>
        </m:sSub>
      </m:oMath>
      <w:r w:rsidRPr="00097DED">
        <w:rPr>
          <w:sz w:val="20"/>
          <w:szCs w:val="20"/>
        </w:rPr>
        <w:tab/>
        <w:t>Number of cable members</w:t>
      </w:r>
    </w:p>
    <w:p w14:paraId="2356019F" w14:textId="77777777" w:rsidR="00097DED" w:rsidRPr="00097DED" w:rsidRDefault="00097DED" w:rsidP="00097DED">
      <w:pPr>
        <w:pStyle w:val="NoSpacing"/>
        <w:rPr>
          <w:sz w:val="20"/>
          <w:szCs w:val="20"/>
        </w:rPr>
      </w:pPr>
      <m:oMath>
        <m:r>
          <w:rPr>
            <w:rFonts w:ascii="Cambria Math" w:hAnsi="Cambria Math"/>
            <w:sz w:val="20"/>
            <w:szCs w:val="20"/>
          </w:rPr>
          <m:t>Member</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cable</m:t>
            </m:r>
          </m:sub>
        </m:sSub>
      </m:oMath>
      <w:r w:rsidRPr="00097DED">
        <w:rPr>
          <w:sz w:val="20"/>
          <w:szCs w:val="20"/>
        </w:rPr>
        <w:tab/>
        <w:t>Number of c</w:t>
      </w:r>
      <w:proofErr w:type="spellStart"/>
      <w:r w:rsidRPr="00097DED">
        <w:rPr>
          <w:sz w:val="20"/>
          <w:szCs w:val="20"/>
        </w:rPr>
        <w:t>ables</w:t>
      </w:r>
      <w:proofErr w:type="spellEnd"/>
      <w:r w:rsidRPr="00097DED">
        <w:rPr>
          <w:sz w:val="20"/>
          <w:szCs w:val="20"/>
        </w:rPr>
        <w:t xml:space="preserve"> members for the special case</w:t>
      </w:r>
    </w:p>
    <w:p w14:paraId="3588F313" w14:textId="77777777" w:rsidR="00097DED" w:rsidRPr="00097DED" w:rsidRDefault="00097DED" w:rsidP="00097DED">
      <w:pPr>
        <w:pStyle w:val="NoSpacing"/>
        <w:rPr>
          <w:sz w:val="20"/>
          <w:szCs w:val="20"/>
        </w:rPr>
      </w:pPr>
      <m:oMath>
        <m:r>
          <w:rPr>
            <w:rFonts w:ascii="Cambria Math" w:hAnsi="Cambria Math"/>
            <w:sz w:val="20"/>
            <w:szCs w:val="20"/>
          </w:rPr>
          <m:t>Member</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truss</m:t>
            </m:r>
          </m:sub>
        </m:sSub>
      </m:oMath>
      <w:r w:rsidRPr="00097DED">
        <w:rPr>
          <w:sz w:val="20"/>
          <w:szCs w:val="20"/>
        </w:rPr>
        <w:tab/>
        <w:t xml:space="preserve">Number of boundary truss members </w:t>
      </w:r>
    </w:p>
    <w:p w14:paraId="61E1F039" w14:textId="77777777" w:rsidR="00097DED" w:rsidRPr="00097DED" w:rsidRDefault="00097DED" w:rsidP="00097DED">
      <w:pPr>
        <w:pStyle w:val="NoSpacing"/>
        <w:rPr>
          <w:sz w:val="20"/>
          <w:szCs w:val="20"/>
        </w:rPr>
      </w:pPr>
      <m:oMath>
        <m:r>
          <w:rPr>
            <w:rFonts w:ascii="Cambria Math" w:hAnsi="Cambria Math"/>
            <w:sz w:val="20"/>
            <w:szCs w:val="20"/>
          </w:rPr>
          <m:t>Last Member</m:t>
        </m:r>
      </m:oMath>
      <w:r w:rsidRPr="00097DED">
        <w:rPr>
          <w:sz w:val="20"/>
          <w:szCs w:val="20"/>
        </w:rPr>
        <w:tab/>
        <w:t>Total number of members in the structure</w:t>
      </w:r>
    </w:p>
    <w:p w14:paraId="33C9B01F" w14:textId="15B8595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oMath>
      <w:r w:rsidR="00097DED" w:rsidRPr="00097DED">
        <w:rPr>
          <w:sz w:val="20"/>
          <w:szCs w:val="20"/>
        </w:rPr>
        <w:tab/>
      </w:r>
      <w:r w:rsidR="00097DED" w:rsidRPr="00097DED">
        <w:rPr>
          <w:sz w:val="20"/>
          <w:szCs w:val="20"/>
        </w:rPr>
        <w:tab/>
      </w:r>
      <w:r w:rsidR="00E573CA">
        <w:rPr>
          <w:sz w:val="20"/>
          <w:szCs w:val="20"/>
        </w:rPr>
        <w:t>Final geometry c</w:t>
      </w:r>
      <w:r w:rsidR="00097DED" w:rsidRPr="00097DED">
        <w:rPr>
          <w:sz w:val="20"/>
          <w:szCs w:val="20"/>
        </w:rPr>
        <w:t>o</w:t>
      </w:r>
      <w:r w:rsidR="00E573CA">
        <w:rPr>
          <w:sz w:val="20"/>
          <w:szCs w:val="20"/>
        </w:rPr>
        <w:t>-</w:t>
      </w:r>
      <w:r w:rsidR="00097DED" w:rsidRPr="00097DED">
        <w:rPr>
          <w:sz w:val="20"/>
          <w:szCs w:val="20"/>
        </w:rPr>
        <w:t xml:space="preserve">ordinate for node </w:t>
      </w:r>
      <m:oMath>
        <m:r>
          <w:rPr>
            <w:rFonts w:ascii="Cambria Math" w:hAnsi="Cambria Math"/>
            <w:sz w:val="20"/>
            <w:szCs w:val="20"/>
          </w:rPr>
          <m:t>i</m:t>
        </m:r>
      </m:oMath>
      <w:r w:rsidR="00097DED" w:rsidRPr="00097DED">
        <w:rPr>
          <w:sz w:val="20"/>
          <w:szCs w:val="20"/>
        </w:rPr>
        <w:t xml:space="preserve"> in </w:t>
      </w:r>
      <m:oMath>
        <m:r>
          <w:rPr>
            <w:rFonts w:ascii="Cambria Math" w:hAnsi="Cambria Math"/>
            <w:sz w:val="20"/>
            <w:szCs w:val="20"/>
          </w:rPr>
          <m:t>j</m:t>
        </m:r>
      </m:oMath>
      <w:r w:rsidR="00097DED" w:rsidRPr="00097DED">
        <w:rPr>
          <w:sz w:val="20"/>
          <w:szCs w:val="20"/>
        </w:rPr>
        <w:t>-axis,</w:t>
      </w:r>
      <m:oMath>
        <m:r>
          <w:rPr>
            <w:rFonts w:ascii="Cambria Math" w:hAnsi="Cambria Math"/>
            <w:sz w:val="20"/>
            <w:szCs w:val="20"/>
          </w:rPr>
          <m:t xml:space="preserve"> j={x, y, z}</m:t>
        </m:r>
      </m:oMath>
    </w:p>
    <w:p w14:paraId="32718403" w14:textId="01863BFF" w:rsidR="009160FB" w:rsidRPr="00097DED" w:rsidRDefault="00CB4207" w:rsidP="009160FB">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oMath>
      <w:r w:rsidR="009160FB" w:rsidRPr="00097DED">
        <w:rPr>
          <w:sz w:val="20"/>
          <w:szCs w:val="20"/>
        </w:rPr>
        <w:tab/>
      </w:r>
      <w:r w:rsidR="009160FB" w:rsidRPr="00097DED">
        <w:rPr>
          <w:sz w:val="20"/>
          <w:szCs w:val="20"/>
        </w:rPr>
        <w:tab/>
      </w:r>
      <w:r w:rsidR="00E573CA">
        <w:rPr>
          <w:sz w:val="20"/>
          <w:szCs w:val="20"/>
        </w:rPr>
        <w:t>Initial geometry c</w:t>
      </w:r>
      <w:r w:rsidR="009160FB" w:rsidRPr="00097DED">
        <w:rPr>
          <w:sz w:val="20"/>
          <w:szCs w:val="20"/>
        </w:rPr>
        <w:t>o</w:t>
      </w:r>
      <w:r w:rsidR="00E573CA">
        <w:rPr>
          <w:sz w:val="20"/>
          <w:szCs w:val="20"/>
        </w:rPr>
        <w:t>-</w:t>
      </w:r>
      <w:r w:rsidR="009160FB" w:rsidRPr="00097DED">
        <w:rPr>
          <w:sz w:val="20"/>
          <w:szCs w:val="20"/>
        </w:rPr>
        <w:t xml:space="preserve">ordinate for node </w:t>
      </w:r>
      <m:oMath>
        <m:r>
          <w:rPr>
            <w:rFonts w:ascii="Cambria Math" w:hAnsi="Cambria Math"/>
            <w:sz w:val="20"/>
            <w:szCs w:val="20"/>
          </w:rPr>
          <m:t>i</m:t>
        </m:r>
      </m:oMath>
      <w:r w:rsidR="009160FB" w:rsidRPr="00097DED">
        <w:rPr>
          <w:sz w:val="20"/>
          <w:szCs w:val="20"/>
        </w:rPr>
        <w:t xml:space="preserve"> in </w:t>
      </w:r>
      <m:oMath>
        <m:r>
          <w:rPr>
            <w:rFonts w:ascii="Cambria Math" w:hAnsi="Cambria Math"/>
            <w:sz w:val="20"/>
            <w:szCs w:val="20"/>
          </w:rPr>
          <m:t>j</m:t>
        </m:r>
      </m:oMath>
      <w:r w:rsidR="009160FB" w:rsidRPr="00097DED">
        <w:rPr>
          <w:sz w:val="20"/>
          <w:szCs w:val="20"/>
        </w:rPr>
        <w:t>-axis,</w:t>
      </w:r>
      <m:oMath>
        <m:r>
          <w:rPr>
            <w:rFonts w:ascii="Cambria Math" w:hAnsi="Cambria Math"/>
            <w:sz w:val="20"/>
            <w:szCs w:val="20"/>
          </w:rPr>
          <m:t xml:space="preserve"> j={x, y, z}</m:t>
        </m:r>
      </m:oMath>
    </w:p>
    <w:p w14:paraId="5B7660F0"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Fix</m:t>
            </m:r>
          </m:e>
          <m:sub>
            <m:r>
              <w:rPr>
                <w:rFonts w:ascii="Cambria Math" w:hAnsi="Cambria Math"/>
                <w:sz w:val="20"/>
                <w:szCs w:val="20"/>
              </w:rPr>
              <m:t>ij</m:t>
            </m:r>
          </m:sub>
        </m:sSub>
      </m:oMath>
      <w:r w:rsidR="00097DED" w:rsidRPr="00097DED">
        <w:rPr>
          <w:sz w:val="20"/>
          <w:szCs w:val="20"/>
        </w:rPr>
        <w:tab/>
      </w:r>
      <w:r w:rsidR="00097DED" w:rsidRPr="00097DED">
        <w:rPr>
          <w:sz w:val="20"/>
          <w:szCs w:val="20"/>
        </w:rPr>
        <w:tab/>
        <w:t xml:space="preserve">Restraining condition for node </w:t>
      </w:r>
      <m:oMath>
        <m:r>
          <w:rPr>
            <w:rFonts w:ascii="Cambria Math" w:hAnsi="Cambria Math"/>
            <w:sz w:val="20"/>
            <w:szCs w:val="20"/>
          </w:rPr>
          <m:t>i</m:t>
        </m:r>
      </m:oMath>
      <w:r w:rsidR="00097DED" w:rsidRPr="00097DED">
        <w:rPr>
          <w:sz w:val="20"/>
          <w:szCs w:val="20"/>
        </w:rPr>
        <w:t xml:space="preserve"> in j-axis,</w:t>
      </w:r>
      <m:oMath>
        <m:r>
          <w:rPr>
            <w:rFonts w:ascii="Cambria Math" w:hAnsi="Cambria Math"/>
            <w:sz w:val="20"/>
            <w:szCs w:val="20"/>
          </w:rPr>
          <m:t xml:space="preserve"> j={x, y, z}</m:t>
        </m:r>
      </m:oMath>
    </w:p>
    <w:p w14:paraId="6771C28F" w14:textId="77777777" w:rsidR="00097DED" w:rsidRPr="00097DED" w:rsidRDefault="00097DED" w:rsidP="00097DED">
      <w:pPr>
        <w:pStyle w:val="NoSpacing"/>
        <w:rPr>
          <w:sz w:val="20"/>
          <w:szCs w:val="20"/>
        </w:rPr>
      </w:pPr>
      <m:oMath>
        <m:r>
          <w:rPr>
            <w:rFonts w:ascii="Cambria Math" w:hAnsi="Cambria Math"/>
            <w:sz w:val="20"/>
            <w:szCs w:val="20"/>
          </w:rPr>
          <m:t>En</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kl</m:t>
            </m:r>
          </m:sub>
        </m:sSub>
      </m:oMath>
      <w:r w:rsidRPr="00097DED">
        <w:rPr>
          <w:sz w:val="20"/>
          <w:szCs w:val="20"/>
        </w:rPr>
        <w:tab/>
      </w:r>
      <w:r w:rsidRPr="00097DED">
        <w:rPr>
          <w:sz w:val="20"/>
          <w:szCs w:val="20"/>
        </w:rPr>
        <w:tab/>
        <w:t xml:space="preserve">For </w:t>
      </w:r>
      <w:proofErr w:type="gramStart"/>
      <w:r w:rsidRPr="00097DED">
        <w:rPr>
          <w:sz w:val="20"/>
          <w:szCs w:val="20"/>
        </w:rPr>
        <w:t xml:space="preserve">member </w:t>
      </w:r>
      <w:proofErr w:type="gramEnd"/>
      <m:oMath>
        <m:r>
          <w:rPr>
            <w:rFonts w:ascii="Cambria Math" w:hAnsi="Cambria Math"/>
            <w:sz w:val="20"/>
            <w:szCs w:val="20"/>
          </w:rPr>
          <m:t>k</m:t>
        </m:r>
      </m:oMath>
      <w:r w:rsidRPr="00097DED">
        <w:rPr>
          <w:sz w:val="20"/>
          <w:szCs w:val="20"/>
        </w:rPr>
        <w:t xml:space="preserve">, </w:t>
      </w:r>
      <m:oMath>
        <m:r>
          <w:rPr>
            <w:rFonts w:ascii="Cambria Math" w:hAnsi="Cambria Math"/>
            <w:sz w:val="20"/>
            <w:szCs w:val="20"/>
          </w:rPr>
          <m:t>l</m:t>
        </m:r>
      </m:oMath>
      <w:r w:rsidRPr="00097DED">
        <w:rPr>
          <w:sz w:val="20"/>
          <w:szCs w:val="20"/>
        </w:rPr>
        <w:t xml:space="preserve"> refers to the node, </w:t>
      </w:r>
      <m:oMath>
        <m:r>
          <w:rPr>
            <w:rFonts w:ascii="Cambria Math" w:hAnsi="Cambria Math"/>
            <w:sz w:val="20"/>
            <w:szCs w:val="20"/>
          </w:rPr>
          <m:t>l={This End, That End}</m:t>
        </m:r>
      </m:oMath>
    </w:p>
    <w:p w14:paraId="1241CCF5" w14:textId="77777777" w:rsidR="00097DED" w:rsidRPr="00097DED" w:rsidRDefault="00097DED" w:rsidP="00097DED">
      <w:pPr>
        <w:pStyle w:val="NoSpacing"/>
        <w:rPr>
          <w:sz w:val="20"/>
          <w:szCs w:val="20"/>
        </w:rPr>
      </w:pPr>
      <m:oMath>
        <m:r>
          <w:rPr>
            <w:rFonts w:ascii="Cambria Math" w:hAnsi="Cambria Math"/>
            <w:sz w:val="20"/>
            <w:szCs w:val="20"/>
          </w:rPr>
          <m:t>E</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k</m:t>
            </m:r>
          </m:sub>
        </m:sSub>
      </m:oMath>
      <w:r w:rsidRPr="00097DED">
        <w:rPr>
          <w:sz w:val="20"/>
          <w:szCs w:val="20"/>
        </w:rPr>
        <w:tab/>
      </w:r>
      <w:r w:rsidRPr="00097DED">
        <w:rPr>
          <w:sz w:val="20"/>
          <w:szCs w:val="20"/>
        </w:rPr>
        <w:tab/>
        <w:t xml:space="preserve">Product of elastic modulus and its x-sectional area for member </w:t>
      </w:r>
      <m:oMath>
        <m:r>
          <w:rPr>
            <w:rFonts w:ascii="Cambria Math" w:hAnsi="Cambria Math"/>
            <w:sz w:val="20"/>
            <w:szCs w:val="20"/>
          </w:rPr>
          <m:t>k</m:t>
        </m:r>
      </m:oMath>
    </w:p>
    <w:p w14:paraId="016080CA" w14:textId="77777777" w:rsidR="00097DED" w:rsidRPr="00097DED" w:rsidRDefault="00CB4207" w:rsidP="00097DED">
      <w:pPr>
        <w:pStyle w:val="NoSpacing"/>
        <w:rPr>
          <w:sz w:val="20"/>
          <w:szCs w:val="20"/>
        </w:rPr>
      </w:pPr>
      <m:oMath>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k</m:t>
            </m:r>
          </m:sub>
          <m:sup>
            <m:r>
              <w:rPr>
                <w:rFonts w:ascii="Cambria Math" w:hAnsi="Cambria Math"/>
                <w:sz w:val="20"/>
                <w:szCs w:val="20"/>
              </w:rPr>
              <m:t>'</m:t>
            </m:r>
          </m:sup>
        </m:sSubSup>
      </m:oMath>
      <w:r w:rsidR="00097DED" w:rsidRPr="00097DED">
        <w:rPr>
          <w:sz w:val="20"/>
          <w:szCs w:val="20"/>
        </w:rPr>
        <w:tab/>
      </w:r>
      <w:r w:rsidR="00097DED" w:rsidRPr="00097DED">
        <w:rPr>
          <w:sz w:val="20"/>
          <w:szCs w:val="20"/>
        </w:rPr>
        <w:tab/>
        <w:t xml:space="preserve">Pretension in member </w:t>
      </w:r>
      <m:oMath>
        <m:r>
          <w:rPr>
            <w:rFonts w:ascii="Cambria Math" w:hAnsi="Cambria Math"/>
            <w:sz w:val="20"/>
            <w:szCs w:val="20"/>
          </w:rPr>
          <m:t>k</m:t>
        </m:r>
      </m:oMath>
    </w:p>
    <w:p w14:paraId="6E39782F" w14:textId="77777777" w:rsidR="00097DED" w:rsidRPr="00097DED" w:rsidRDefault="00CB4207" w:rsidP="00097DED">
      <w:pPr>
        <w:pStyle w:val="NoSpacing"/>
        <w:rPr>
          <w:sz w:val="20"/>
          <w:szCs w:val="20"/>
        </w:rPr>
      </w:pPr>
      <m:oMath>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k</m:t>
            </m:r>
          </m:sub>
          <m:sup>
            <m:r>
              <w:rPr>
                <w:rFonts w:ascii="Cambria Math" w:hAnsi="Cambria Math"/>
                <w:sz w:val="20"/>
                <w:szCs w:val="20"/>
              </w:rPr>
              <m:t>'</m:t>
            </m:r>
          </m:sup>
        </m:sSubSup>
      </m:oMath>
      <w:r w:rsidR="00097DED" w:rsidRPr="00097DED">
        <w:rPr>
          <w:sz w:val="20"/>
          <w:szCs w:val="20"/>
        </w:rPr>
        <w:tab/>
      </w:r>
      <w:r w:rsidR="00097DED" w:rsidRPr="00097DED">
        <w:rPr>
          <w:sz w:val="20"/>
          <w:szCs w:val="20"/>
        </w:rPr>
        <w:tab/>
        <w:t xml:space="preserve">Unstrained length of member </w:t>
      </w:r>
      <m:oMath>
        <m:r>
          <w:rPr>
            <w:rFonts w:ascii="Cambria Math" w:hAnsi="Cambria Math"/>
            <w:sz w:val="20"/>
            <w:szCs w:val="20"/>
          </w:rPr>
          <m:t>k</m:t>
        </m:r>
      </m:oMath>
    </w:p>
    <w:p w14:paraId="2DC482C3"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oMath>
      <w:r w:rsidR="00097DED" w:rsidRPr="00097DED">
        <w:rPr>
          <w:sz w:val="20"/>
          <w:szCs w:val="20"/>
        </w:rPr>
        <w:tab/>
      </w:r>
      <w:r w:rsidR="00097DED" w:rsidRPr="00097DED">
        <w:rPr>
          <w:sz w:val="20"/>
          <w:szCs w:val="20"/>
        </w:rPr>
        <w:tab/>
        <w:t xml:space="preserve">Axial force in member </w:t>
      </w:r>
      <m:oMath>
        <m:r>
          <w:rPr>
            <w:rFonts w:ascii="Cambria Math" w:hAnsi="Cambria Math"/>
            <w:sz w:val="20"/>
            <w:szCs w:val="20"/>
          </w:rPr>
          <m:t>k</m:t>
        </m:r>
      </m:oMath>
    </w:p>
    <w:p w14:paraId="66D93034"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k</m:t>
            </m:r>
          </m:sub>
        </m:sSub>
      </m:oMath>
      <w:r w:rsidR="00097DED" w:rsidRPr="00097DED">
        <w:rPr>
          <w:sz w:val="20"/>
          <w:szCs w:val="20"/>
        </w:rPr>
        <w:tab/>
      </w:r>
      <w:r w:rsidR="00097DED" w:rsidRPr="00097DED">
        <w:rPr>
          <w:sz w:val="20"/>
          <w:szCs w:val="20"/>
        </w:rPr>
        <w:tab/>
        <w:t xml:space="preserve">Strained length of member </w:t>
      </w:r>
      <m:oMath>
        <m:r>
          <w:rPr>
            <w:rFonts w:ascii="Cambria Math" w:hAnsi="Cambria Math"/>
            <w:sz w:val="20"/>
            <w:szCs w:val="20"/>
          </w:rPr>
          <m:t>k</m:t>
        </m:r>
      </m:oMath>
    </w:p>
    <w:p w14:paraId="351B3207"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k</m:t>
            </m:r>
          </m:sub>
        </m:sSub>
      </m:oMath>
      <w:r w:rsidR="00097DED" w:rsidRPr="00097DED">
        <w:rPr>
          <w:sz w:val="20"/>
          <w:szCs w:val="20"/>
        </w:rPr>
        <w:tab/>
      </w:r>
      <w:r w:rsidR="00097DED" w:rsidRPr="00097DED">
        <w:rPr>
          <w:sz w:val="20"/>
          <w:szCs w:val="20"/>
        </w:rPr>
        <w:tab/>
        <w:t xml:space="preserve">Stress in member </w:t>
      </w:r>
      <m:oMath>
        <m:r>
          <w:rPr>
            <w:rFonts w:ascii="Cambria Math" w:hAnsi="Cambria Math"/>
            <w:sz w:val="20"/>
            <w:szCs w:val="20"/>
          </w:rPr>
          <m:t>k</m:t>
        </m:r>
      </m:oMath>
    </w:p>
    <w:p w14:paraId="6F5B0909"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k</m:t>
            </m:r>
          </m:sub>
        </m:sSub>
      </m:oMath>
      <w:r w:rsidR="00097DED" w:rsidRPr="00097DED">
        <w:rPr>
          <w:sz w:val="20"/>
          <w:szCs w:val="20"/>
        </w:rPr>
        <w:tab/>
      </w:r>
      <w:r w:rsidR="00097DED" w:rsidRPr="00097DED">
        <w:rPr>
          <w:sz w:val="20"/>
          <w:szCs w:val="20"/>
        </w:rPr>
        <w:tab/>
        <w:t>Young’s modulus (Ela</w:t>
      </w:r>
      <w:proofErr w:type="spellStart"/>
      <w:r w:rsidR="00097DED" w:rsidRPr="00097DED">
        <w:rPr>
          <w:sz w:val="20"/>
          <w:szCs w:val="20"/>
        </w:rPr>
        <w:t>stic</w:t>
      </w:r>
      <w:proofErr w:type="spellEnd"/>
      <w:r w:rsidR="00097DED" w:rsidRPr="00097DED">
        <w:rPr>
          <w:sz w:val="20"/>
          <w:szCs w:val="20"/>
        </w:rPr>
        <w:t xml:space="preserve"> modulus) of member </w:t>
      </w:r>
      <m:oMath>
        <m:r>
          <w:rPr>
            <w:rFonts w:ascii="Cambria Math" w:hAnsi="Cambria Math"/>
            <w:sz w:val="20"/>
            <w:szCs w:val="20"/>
          </w:rPr>
          <m:t>k</m:t>
        </m:r>
      </m:oMath>
    </w:p>
    <w:p w14:paraId="12769DF3"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k</m:t>
            </m:r>
          </m:sub>
        </m:sSub>
      </m:oMath>
      <w:r w:rsidR="00097DED" w:rsidRPr="00097DED">
        <w:rPr>
          <w:sz w:val="20"/>
          <w:szCs w:val="20"/>
        </w:rPr>
        <w:tab/>
      </w:r>
      <w:r w:rsidR="00097DED" w:rsidRPr="00097DED">
        <w:rPr>
          <w:sz w:val="20"/>
          <w:szCs w:val="20"/>
        </w:rPr>
        <w:tab/>
        <w:t xml:space="preserve">Strain in member </w:t>
      </w:r>
      <m:oMath>
        <m:r>
          <w:rPr>
            <w:rFonts w:ascii="Cambria Math" w:hAnsi="Cambria Math"/>
            <w:sz w:val="20"/>
            <w:szCs w:val="20"/>
          </w:rPr>
          <m:t>k</m:t>
        </m:r>
      </m:oMath>
    </w:p>
    <w:p w14:paraId="6B963A88" w14:textId="77777777" w:rsidR="00097DED" w:rsidRPr="00097DED" w:rsidRDefault="00097DED" w:rsidP="00097DED">
      <w:pPr>
        <w:pStyle w:val="NoSpacing"/>
        <w:rPr>
          <w:sz w:val="20"/>
          <w:szCs w:val="20"/>
        </w:rPr>
      </w:pPr>
      <m:oMath>
        <m:r>
          <w:rPr>
            <w:rFonts w:ascii="Cambria Math" w:hAnsi="Cambria Math"/>
            <w:sz w:val="20"/>
            <w:szCs w:val="20"/>
          </w:rPr>
          <m:t>δ</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k</m:t>
            </m:r>
          </m:sub>
        </m:sSub>
      </m:oMath>
      <w:r w:rsidRPr="00097DED">
        <w:rPr>
          <w:sz w:val="20"/>
          <w:szCs w:val="20"/>
        </w:rPr>
        <w:tab/>
      </w:r>
      <w:r w:rsidRPr="00097DED">
        <w:rPr>
          <w:sz w:val="20"/>
          <w:szCs w:val="20"/>
        </w:rPr>
        <w:tab/>
        <w:t xml:space="preserve">Change in length of member </w:t>
      </w:r>
      <m:oMath>
        <m:r>
          <w:rPr>
            <w:rFonts w:ascii="Cambria Math" w:hAnsi="Cambria Math"/>
            <w:sz w:val="20"/>
            <w:szCs w:val="20"/>
          </w:rPr>
          <m:t>k</m:t>
        </m:r>
      </m:oMath>
    </w:p>
    <w:p w14:paraId="7D5069A4"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k</m:t>
            </m:r>
          </m:sub>
        </m:sSub>
      </m:oMath>
      <w:r w:rsidR="00097DED" w:rsidRPr="00097DED">
        <w:rPr>
          <w:sz w:val="20"/>
          <w:szCs w:val="20"/>
        </w:rPr>
        <w:tab/>
      </w:r>
      <w:r w:rsidR="00097DED" w:rsidRPr="00097DED">
        <w:rPr>
          <w:sz w:val="20"/>
          <w:szCs w:val="20"/>
        </w:rPr>
        <w:tab/>
        <w:t>Forces component of member</w:t>
      </w:r>
      <m:oMath>
        <m:r>
          <w:rPr>
            <w:rFonts w:ascii="Cambria Math" w:hAnsi="Cambria Math"/>
            <w:sz w:val="20"/>
            <w:szCs w:val="20"/>
          </w:rPr>
          <m:t xml:space="preserve"> k</m:t>
        </m:r>
      </m:oMath>
      <w:r w:rsidR="00097DED" w:rsidRPr="00097DED">
        <w:rPr>
          <w:sz w:val="20"/>
          <w:szCs w:val="20"/>
        </w:rPr>
        <w:t xml:space="preserve"> </w:t>
      </w:r>
    </w:p>
    <w:p w14:paraId="10F1AAB2"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ij</m:t>
            </m:r>
          </m:sub>
        </m:sSub>
      </m:oMath>
      <w:r w:rsidR="00097DED" w:rsidRPr="00097DED">
        <w:rPr>
          <w:sz w:val="20"/>
          <w:szCs w:val="20"/>
        </w:rPr>
        <w:tab/>
      </w:r>
      <w:r w:rsidR="00097DED" w:rsidRPr="00097DED">
        <w:rPr>
          <w:sz w:val="20"/>
          <w:szCs w:val="20"/>
        </w:rPr>
        <w:tab/>
        <w:t xml:space="preserve">Sum of forces at node </w:t>
      </w:r>
      <m:oMath>
        <m:r>
          <w:rPr>
            <w:rFonts w:ascii="Cambria Math" w:hAnsi="Cambria Math"/>
            <w:sz w:val="20"/>
            <w:szCs w:val="20"/>
          </w:rPr>
          <m:t>i</m:t>
        </m:r>
      </m:oMath>
      <w:r w:rsidR="00097DED" w:rsidRPr="00097DED">
        <w:rPr>
          <w:sz w:val="20"/>
          <w:szCs w:val="20"/>
        </w:rPr>
        <w:t xml:space="preserve"> in </w:t>
      </w:r>
      <m:oMath>
        <m:r>
          <w:rPr>
            <w:rFonts w:ascii="Cambria Math" w:hAnsi="Cambria Math"/>
            <w:sz w:val="20"/>
            <w:szCs w:val="20"/>
          </w:rPr>
          <m:t>j</m:t>
        </m:r>
      </m:oMath>
      <w:r w:rsidR="00097DED" w:rsidRPr="00097DED">
        <w:rPr>
          <w:sz w:val="20"/>
          <w:szCs w:val="20"/>
        </w:rPr>
        <w:t>-axis,</w:t>
      </w:r>
      <m:oMath>
        <m:r>
          <w:rPr>
            <w:rFonts w:ascii="Cambria Math" w:hAnsi="Cambria Math"/>
            <w:sz w:val="20"/>
            <w:szCs w:val="20"/>
          </w:rPr>
          <m:t xml:space="preserve"> j={x, y, z}</m:t>
        </m:r>
      </m:oMath>
    </w:p>
    <w:p w14:paraId="222E3AB8"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oMath>
      <w:r w:rsidR="00097DED" w:rsidRPr="00097DED">
        <w:rPr>
          <w:sz w:val="20"/>
          <w:szCs w:val="20"/>
        </w:rPr>
        <w:tab/>
      </w:r>
      <w:r w:rsidR="00097DED" w:rsidRPr="00097DED">
        <w:rPr>
          <w:sz w:val="20"/>
          <w:szCs w:val="20"/>
        </w:rPr>
        <w:tab/>
        <w:t xml:space="preserve">Stiffness of node </w:t>
      </w:r>
      <m:oMath>
        <m:r>
          <w:rPr>
            <w:rFonts w:ascii="Cambria Math" w:hAnsi="Cambria Math"/>
            <w:sz w:val="20"/>
            <w:szCs w:val="20"/>
          </w:rPr>
          <m:t>i</m:t>
        </m:r>
      </m:oMath>
    </w:p>
    <w:p w14:paraId="628F6654" w14:textId="77777777" w:rsidR="00097DED" w:rsidRPr="00097DED" w:rsidRDefault="00CB4207" w:rsidP="00097DED">
      <w:pPr>
        <w:pStyle w:val="NoSpacing"/>
        <w:rPr>
          <w:sz w:val="20"/>
          <w:szCs w:val="20"/>
        </w:rPr>
      </w:pPr>
      <m:oMath>
        <m:sSubSup>
          <m:sSubSupPr>
            <m:ctrlPr>
              <w:rPr>
                <w:rFonts w:ascii="Cambria Math" w:hAnsi="Cambria Math"/>
                <w:i/>
                <w:noProof/>
                <w:sz w:val="20"/>
                <w:szCs w:val="20"/>
              </w:rPr>
            </m:ctrlPr>
          </m:sSubSupPr>
          <m:e>
            <m:r>
              <w:rPr>
                <w:rFonts w:ascii="Cambria Math" w:hAnsi="Cambria Math"/>
                <w:noProof/>
                <w:sz w:val="20"/>
                <w:szCs w:val="20"/>
              </w:rPr>
              <m:t>v</m:t>
            </m:r>
          </m:e>
          <m:sub>
            <m:r>
              <w:rPr>
                <w:rFonts w:ascii="Cambria Math" w:hAnsi="Cambria Math"/>
                <w:noProof/>
                <w:sz w:val="20"/>
                <w:szCs w:val="20"/>
              </w:rPr>
              <m:t>ij</m:t>
            </m:r>
          </m:sub>
          <m:sup>
            <m:r>
              <w:rPr>
                <w:rFonts w:ascii="Cambria Math" w:hAnsi="Cambria Math"/>
                <w:noProof/>
                <w:sz w:val="20"/>
                <w:szCs w:val="20"/>
              </w:rPr>
              <m:t>t</m:t>
            </m:r>
          </m:sup>
        </m:sSubSup>
      </m:oMath>
      <w:r w:rsidR="00097DED" w:rsidRPr="00097DED">
        <w:rPr>
          <w:sz w:val="20"/>
          <w:szCs w:val="20"/>
        </w:rPr>
        <w:tab/>
      </w:r>
      <w:r w:rsidR="00097DED" w:rsidRPr="00097DED">
        <w:rPr>
          <w:sz w:val="20"/>
          <w:szCs w:val="20"/>
        </w:rPr>
        <w:tab/>
        <w:t xml:space="preserve">Velocity of node </w:t>
      </w:r>
      <m:oMath>
        <m:r>
          <w:rPr>
            <w:rFonts w:ascii="Cambria Math" w:hAnsi="Cambria Math"/>
            <w:sz w:val="20"/>
            <w:szCs w:val="20"/>
          </w:rPr>
          <m:t>i</m:t>
        </m:r>
      </m:oMath>
      <w:r w:rsidR="00097DED" w:rsidRPr="00097DED">
        <w:rPr>
          <w:sz w:val="20"/>
          <w:szCs w:val="20"/>
        </w:rPr>
        <w:t xml:space="preserve"> in </w:t>
      </w:r>
      <m:oMath>
        <m:r>
          <w:rPr>
            <w:rFonts w:ascii="Cambria Math" w:hAnsi="Cambria Math"/>
            <w:sz w:val="20"/>
            <w:szCs w:val="20"/>
          </w:rPr>
          <m:t>j</m:t>
        </m:r>
      </m:oMath>
      <w:r w:rsidR="00097DED" w:rsidRPr="00097DED">
        <w:rPr>
          <w:sz w:val="20"/>
          <w:szCs w:val="20"/>
        </w:rPr>
        <w:t>-axis,</w:t>
      </w:r>
      <m:oMath>
        <m:r>
          <w:rPr>
            <w:rFonts w:ascii="Cambria Math" w:hAnsi="Cambria Math"/>
            <w:sz w:val="20"/>
            <w:szCs w:val="20"/>
          </w:rPr>
          <m:t xml:space="preserve"> j={x, y, z}</m:t>
        </m:r>
      </m:oMath>
      <w:r w:rsidR="00097DED" w:rsidRPr="00097DED">
        <w:rPr>
          <w:sz w:val="20"/>
          <w:szCs w:val="20"/>
        </w:rPr>
        <w:t xml:space="preserve"> at time t</w:t>
      </w:r>
    </w:p>
    <w:p w14:paraId="32559B47" w14:textId="77777777" w:rsidR="00097DED" w:rsidRPr="00097DED" w:rsidRDefault="00097DED" w:rsidP="00097DED">
      <w:pPr>
        <w:pStyle w:val="NoSpacing"/>
        <w:rPr>
          <w:sz w:val="20"/>
          <w:szCs w:val="20"/>
        </w:rPr>
      </w:pPr>
      <m:oMath>
        <m:r>
          <w:rPr>
            <w:rFonts w:ascii="Cambria Math" w:hAnsi="Cambria Math"/>
            <w:sz w:val="20"/>
            <w:szCs w:val="20"/>
          </w:rPr>
          <m:t>c</m:t>
        </m:r>
      </m:oMath>
      <w:r w:rsidRPr="00097DED">
        <w:rPr>
          <w:sz w:val="20"/>
          <w:szCs w:val="20"/>
        </w:rPr>
        <w:tab/>
      </w:r>
      <w:r w:rsidRPr="00097DED">
        <w:rPr>
          <w:sz w:val="20"/>
          <w:szCs w:val="20"/>
        </w:rPr>
        <w:tab/>
        <w:t>Velocity damping coefficient</w:t>
      </w:r>
    </w:p>
    <w:p w14:paraId="1932C8D0" w14:textId="77777777" w:rsidR="00097DED" w:rsidRPr="00097DED" w:rsidRDefault="00097DED" w:rsidP="00097DED">
      <w:pPr>
        <w:pStyle w:val="NoSpacing"/>
        <w:rPr>
          <w:sz w:val="20"/>
          <w:szCs w:val="20"/>
        </w:rPr>
      </w:pPr>
      <m:oMath>
        <m:r>
          <w:rPr>
            <w:rFonts w:ascii="Cambria Math" w:hAnsi="Cambria Math"/>
            <w:sz w:val="20"/>
            <w:szCs w:val="20"/>
          </w:rPr>
          <m:t>φ</m:t>
        </m:r>
      </m:oMath>
      <w:r w:rsidRPr="00097DED">
        <w:rPr>
          <w:sz w:val="20"/>
          <w:szCs w:val="20"/>
        </w:rPr>
        <w:tab/>
      </w:r>
      <w:r w:rsidRPr="00097DED">
        <w:rPr>
          <w:sz w:val="20"/>
          <w:szCs w:val="20"/>
        </w:rPr>
        <w:tab/>
        <w:t>Angular interval for the outer boundary truss ring</w:t>
      </w:r>
    </w:p>
    <w:p w14:paraId="4C4E9B1E" w14:textId="77777777" w:rsidR="00097DED" w:rsidRPr="00097DED" w:rsidRDefault="00097DED" w:rsidP="00097DED">
      <w:pPr>
        <w:pStyle w:val="NoSpacing"/>
        <w:rPr>
          <w:sz w:val="20"/>
          <w:szCs w:val="20"/>
        </w:rPr>
      </w:pPr>
      <m:oMath>
        <m:r>
          <w:rPr>
            <w:rFonts w:ascii="Cambria Math" w:hAnsi="Cambria Math"/>
            <w:sz w:val="20"/>
            <w:szCs w:val="20"/>
          </w:rPr>
          <m:t>θ</m:t>
        </m:r>
      </m:oMath>
      <w:r w:rsidRPr="00097DED">
        <w:rPr>
          <w:sz w:val="20"/>
          <w:szCs w:val="20"/>
        </w:rPr>
        <w:tab/>
      </w:r>
      <w:r w:rsidRPr="00097DED">
        <w:rPr>
          <w:sz w:val="20"/>
          <w:szCs w:val="20"/>
        </w:rPr>
        <w:tab/>
        <w:t>Offset to angular interval of the inner boundary truss ring</w:t>
      </w:r>
    </w:p>
    <w:p w14:paraId="7EA1B9A4" w14:textId="77777777" w:rsidR="00097DED" w:rsidRPr="00097DED" w:rsidRDefault="00097DED" w:rsidP="00097DED">
      <w:pPr>
        <w:pStyle w:val="NoSpacing"/>
        <w:rPr>
          <w:sz w:val="20"/>
          <w:szCs w:val="20"/>
        </w:rPr>
      </w:pPr>
      <m:oMath>
        <m:r>
          <w:rPr>
            <w:rFonts w:ascii="Cambria Math" w:hAnsi="Cambria Math"/>
            <w:sz w:val="20"/>
            <w:szCs w:val="20"/>
          </w:rPr>
          <m:t xml:space="preserve"> ω</m:t>
        </m:r>
      </m:oMath>
      <w:r w:rsidRPr="00097DED">
        <w:rPr>
          <w:sz w:val="20"/>
          <w:szCs w:val="20"/>
        </w:rPr>
        <w:tab/>
      </w:r>
      <w:r w:rsidRPr="00097DED">
        <w:rPr>
          <w:sz w:val="20"/>
          <w:szCs w:val="20"/>
        </w:rPr>
        <w:tab/>
        <w:t>Initial orientation angle for orthogonal grid of cable</w:t>
      </w:r>
    </w:p>
    <w:p w14:paraId="1D5BD06D"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i</m:t>
            </m:r>
          </m:sub>
        </m:sSub>
      </m:oMath>
      <w:r w:rsidR="00097DED" w:rsidRPr="00097DED">
        <w:rPr>
          <w:sz w:val="20"/>
          <w:szCs w:val="20"/>
        </w:rPr>
        <w:tab/>
      </w:r>
      <w:r w:rsidR="00097DED" w:rsidRPr="00097DED">
        <w:rPr>
          <w:sz w:val="20"/>
          <w:szCs w:val="20"/>
        </w:rPr>
        <w:tab/>
        <w:t>Length of a member in the inner boundary truss ring</w:t>
      </w:r>
    </w:p>
    <w:p w14:paraId="6657A536"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o</m:t>
            </m:r>
          </m:sub>
        </m:sSub>
      </m:oMath>
      <w:r w:rsidR="00097DED" w:rsidRPr="00097DED">
        <w:rPr>
          <w:sz w:val="20"/>
          <w:szCs w:val="20"/>
        </w:rPr>
        <w:tab/>
      </w:r>
      <w:r w:rsidR="00097DED" w:rsidRPr="00097DED">
        <w:rPr>
          <w:sz w:val="20"/>
          <w:szCs w:val="20"/>
        </w:rPr>
        <w:tab/>
        <w:t>Length of a member in the outer boundary truss ring</w:t>
      </w:r>
    </w:p>
    <w:p w14:paraId="4B69EA9F"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oMath>
      <w:r w:rsidR="00097DED" w:rsidRPr="00097DED">
        <w:rPr>
          <w:sz w:val="20"/>
          <w:szCs w:val="20"/>
        </w:rPr>
        <w:tab/>
      </w:r>
      <w:r w:rsidR="00097DED" w:rsidRPr="00097DED">
        <w:rPr>
          <w:sz w:val="20"/>
          <w:szCs w:val="20"/>
        </w:rPr>
        <w:tab/>
        <w:t>Radius of the inner boundary truss ring</w:t>
      </w:r>
    </w:p>
    <w:p w14:paraId="395AC614"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o</m:t>
            </m:r>
          </m:sub>
        </m:sSub>
      </m:oMath>
      <w:r w:rsidR="00097DED" w:rsidRPr="00097DED">
        <w:rPr>
          <w:sz w:val="20"/>
          <w:szCs w:val="20"/>
        </w:rPr>
        <w:tab/>
      </w:r>
      <w:r w:rsidR="00097DED" w:rsidRPr="00097DED">
        <w:rPr>
          <w:sz w:val="20"/>
          <w:szCs w:val="20"/>
        </w:rPr>
        <w:tab/>
        <w:t>Radius of the outer boundary truss ring</w:t>
      </w:r>
    </w:p>
    <w:p w14:paraId="6A6DD1D1" w14:textId="77777777" w:rsidR="00097DED" w:rsidRPr="00097DED" w:rsidRDefault="00097DED" w:rsidP="00097DED">
      <w:pPr>
        <w:pStyle w:val="NoSpacing"/>
        <w:rPr>
          <w:sz w:val="20"/>
          <w:szCs w:val="20"/>
        </w:rPr>
      </w:pPr>
      <m:oMath>
        <m:r>
          <w:rPr>
            <w:rFonts w:ascii="Cambria Math" w:hAnsi="Cambria Math"/>
            <w:sz w:val="20"/>
            <w:szCs w:val="20"/>
          </w:rPr>
          <m:t>δ</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cable</m:t>
            </m:r>
          </m:sub>
        </m:sSub>
      </m:oMath>
      <w:r w:rsidRPr="00097DED">
        <w:rPr>
          <w:sz w:val="20"/>
          <w:szCs w:val="20"/>
        </w:rPr>
        <w:tab/>
      </w:r>
      <w:r w:rsidRPr="00097DED">
        <w:rPr>
          <w:sz w:val="20"/>
          <w:szCs w:val="20"/>
        </w:rPr>
        <w:tab/>
        <w:t>Difference of initial pre-stress and effective tensile stress (slide case)</w:t>
      </w:r>
    </w:p>
    <w:p w14:paraId="121735FD"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EA</m:t>
            </m:r>
          </m:e>
          <m:sub>
            <m:r>
              <w:rPr>
                <w:rFonts w:ascii="Cambria Math" w:hAnsi="Cambria Math"/>
                <w:sz w:val="20"/>
                <w:szCs w:val="20"/>
              </w:rPr>
              <m:t>cable</m:t>
            </m:r>
          </m:sub>
        </m:sSub>
      </m:oMath>
      <w:r w:rsidR="00097DED" w:rsidRPr="00097DED">
        <w:rPr>
          <w:sz w:val="20"/>
          <w:szCs w:val="20"/>
        </w:rPr>
        <w:tab/>
      </w:r>
      <w:r w:rsidR="00097DED" w:rsidRPr="00097DED">
        <w:rPr>
          <w:sz w:val="20"/>
          <w:szCs w:val="20"/>
        </w:rPr>
        <w:tab/>
        <w:t>Product of cable Young’s modulus and cable cross sectional area (slide case)</w:t>
      </w:r>
    </w:p>
    <w:p w14:paraId="1F7EF671"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cable</m:t>
            </m:r>
          </m:sub>
        </m:sSub>
      </m:oMath>
      <w:r w:rsidR="00097DED" w:rsidRPr="00097DED">
        <w:rPr>
          <w:sz w:val="20"/>
          <w:szCs w:val="20"/>
        </w:rPr>
        <w:tab/>
      </w:r>
      <w:r w:rsidR="00097DED" w:rsidRPr="00097DED">
        <w:rPr>
          <w:sz w:val="20"/>
          <w:szCs w:val="20"/>
        </w:rPr>
        <w:tab/>
        <w:t>Effective tensile stress (slide case)</w:t>
      </w:r>
    </w:p>
    <w:p w14:paraId="64C1041F" w14:textId="77777777" w:rsidR="00097DED" w:rsidRPr="00097DED" w:rsidRDefault="00CB4207" w:rsidP="00097DED">
      <w:pPr>
        <w:pStyle w:val="NoSpacing"/>
        <w:rPr>
          <w:sz w:val="20"/>
          <w:szCs w:val="20"/>
        </w:rPr>
      </w:pPr>
      <m:oMath>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cable</m:t>
            </m:r>
          </m:sub>
          <m:sup>
            <m:r>
              <w:rPr>
                <w:rFonts w:ascii="Cambria Math" w:hAnsi="Cambria Math"/>
                <w:sz w:val="20"/>
                <w:szCs w:val="20"/>
              </w:rPr>
              <m:t>'</m:t>
            </m:r>
          </m:sup>
        </m:sSubSup>
      </m:oMath>
      <w:r w:rsidR="00097DED" w:rsidRPr="00097DED">
        <w:rPr>
          <w:sz w:val="20"/>
          <w:szCs w:val="20"/>
        </w:rPr>
        <w:tab/>
      </w:r>
      <w:r w:rsidR="00097DED" w:rsidRPr="00097DED">
        <w:rPr>
          <w:sz w:val="20"/>
          <w:szCs w:val="20"/>
        </w:rPr>
        <w:tab/>
        <w:t>Cable pre-stress (slide c</w:t>
      </w:r>
      <w:proofErr w:type="spellStart"/>
      <w:r w:rsidR="00097DED" w:rsidRPr="00097DED">
        <w:rPr>
          <w:sz w:val="20"/>
          <w:szCs w:val="20"/>
        </w:rPr>
        <w:t>ase</w:t>
      </w:r>
      <w:proofErr w:type="spellEnd"/>
      <w:r w:rsidR="00097DED" w:rsidRPr="00097DED">
        <w:rPr>
          <w:sz w:val="20"/>
          <w:szCs w:val="20"/>
        </w:rPr>
        <w:t>)</w:t>
      </w:r>
    </w:p>
    <w:p w14:paraId="5BC80681" w14:textId="77777777" w:rsidR="00097DED" w:rsidRPr="00097DED" w:rsidRDefault="00097DED" w:rsidP="00097DED">
      <w:pPr>
        <w:pStyle w:val="NoSpacing"/>
        <w:rPr>
          <w:sz w:val="20"/>
          <w:szCs w:val="20"/>
        </w:rPr>
      </w:pPr>
      <m:oMath>
        <m:r>
          <w:rPr>
            <w:rFonts w:ascii="Cambria Math" w:hAnsi="Cambria Math"/>
            <w:sz w:val="20"/>
            <w:szCs w:val="20"/>
          </w:rPr>
          <m:t>E</m:t>
        </m:r>
      </m:oMath>
      <w:r w:rsidRPr="00097DED">
        <w:rPr>
          <w:sz w:val="20"/>
          <w:szCs w:val="20"/>
        </w:rPr>
        <w:tab/>
      </w:r>
      <w:r w:rsidRPr="00097DED">
        <w:rPr>
          <w:sz w:val="20"/>
          <w:szCs w:val="20"/>
        </w:rPr>
        <w:tab/>
        <w:t>Young’s modulus</w:t>
      </w:r>
    </w:p>
    <w:p w14:paraId="23AE7CA0"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t</m:t>
            </m:r>
          </m:sub>
        </m:sSub>
      </m:oMath>
      <w:r w:rsidR="00097DED" w:rsidRPr="00097DED">
        <w:rPr>
          <w:sz w:val="20"/>
          <w:szCs w:val="20"/>
        </w:rPr>
        <w:tab/>
      </w:r>
      <w:r w:rsidR="00097DED" w:rsidRPr="00097DED">
        <w:rPr>
          <w:sz w:val="20"/>
          <w:szCs w:val="20"/>
        </w:rPr>
        <w:tab/>
        <w:t>Tensile strength</w:t>
      </w:r>
    </w:p>
    <w:p w14:paraId="77EFBFF7"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oMath>
      <w:r w:rsidR="00097DED" w:rsidRPr="00097DED">
        <w:rPr>
          <w:sz w:val="20"/>
          <w:szCs w:val="20"/>
        </w:rPr>
        <w:tab/>
      </w:r>
      <w:r w:rsidR="00097DED" w:rsidRPr="00097DED">
        <w:rPr>
          <w:sz w:val="20"/>
          <w:szCs w:val="20"/>
        </w:rPr>
        <w:tab/>
        <w:t>Compressive strength</w:t>
      </w:r>
    </w:p>
    <w:p w14:paraId="43A46FA0" w14:textId="77777777" w:rsidR="00097DED" w:rsidRPr="00097DED" w:rsidRDefault="00097DED" w:rsidP="00097DED">
      <w:pPr>
        <w:pStyle w:val="NoSpacing"/>
        <w:rPr>
          <w:sz w:val="20"/>
          <w:szCs w:val="20"/>
        </w:rPr>
      </w:pPr>
      <m:oMath>
        <m:r>
          <w:rPr>
            <w:rFonts w:ascii="Cambria Math" w:hAnsi="Cambria Math"/>
            <w:sz w:val="20"/>
            <w:szCs w:val="20"/>
          </w:rPr>
          <m:t>ε</m:t>
        </m:r>
      </m:oMath>
      <w:r w:rsidRPr="00097DED">
        <w:rPr>
          <w:sz w:val="20"/>
          <w:szCs w:val="20"/>
        </w:rPr>
        <w:tab/>
      </w:r>
      <w:r w:rsidRPr="00097DED">
        <w:rPr>
          <w:sz w:val="20"/>
          <w:szCs w:val="20"/>
        </w:rPr>
        <w:tab/>
        <w:t>Strain limit</w:t>
      </w:r>
    </w:p>
    <w:p w14:paraId="165B2192"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truss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cable</m:t>
            </m:r>
          </m:sub>
        </m:sSub>
      </m:oMath>
      <w:r w:rsidR="00097DED" w:rsidRPr="00097DED">
        <w:rPr>
          <w:sz w:val="20"/>
          <w:szCs w:val="20"/>
        </w:rPr>
        <w:tab/>
        <w:t>Ratio of truss cross sectional area to cable cross sectional area</w:t>
      </w:r>
    </w:p>
    <w:p w14:paraId="4123ACB7" w14:textId="77777777" w:rsidR="00097DED" w:rsidRPr="00097DED" w:rsidRDefault="00CB4207" w:rsidP="00097DED">
      <w:pPr>
        <w:pStyle w:val="NoSpacing"/>
        <w:rPr>
          <w:sz w:val="20"/>
          <w:szCs w:val="20"/>
        </w:rPr>
      </w:pPr>
      <m:oMath>
        <m:sSub>
          <m:sSubPr>
            <m:ctrlPr>
              <w:rPr>
                <w:rFonts w:ascii="Cambria Math" w:hAnsi="Cambria Math"/>
                <w:bCs/>
                <w:i/>
                <w:sz w:val="20"/>
                <w:szCs w:val="20"/>
              </w:rPr>
            </m:ctrlPr>
          </m:sSubPr>
          <m:e>
            <m:r>
              <w:rPr>
                <w:rFonts w:ascii="Cambria Math" w:hAnsi="Cambria Math"/>
                <w:sz w:val="20"/>
                <w:szCs w:val="20"/>
              </w:rPr>
              <m:t>r</m:t>
            </m:r>
            <m:ctrlPr>
              <w:rPr>
                <w:rFonts w:ascii="Cambria Math" w:hAnsi="Cambria Math"/>
                <w:i/>
                <w:sz w:val="20"/>
                <w:szCs w:val="20"/>
              </w:rPr>
            </m:ctrlPr>
          </m:e>
          <m:sub>
            <m:r>
              <w:rPr>
                <w:rFonts w:ascii="Cambria Math" w:hAnsi="Cambria Math"/>
                <w:sz w:val="20"/>
                <w:szCs w:val="20"/>
              </w:rPr>
              <m:t>cable</m:t>
            </m:r>
          </m:sub>
        </m:sSub>
      </m:oMath>
      <w:r w:rsidR="00097DED" w:rsidRPr="00097DED">
        <w:rPr>
          <w:sz w:val="20"/>
          <w:szCs w:val="20"/>
        </w:rPr>
        <w:tab/>
      </w:r>
      <w:r w:rsidR="00097DED" w:rsidRPr="00097DED">
        <w:rPr>
          <w:sz w:val="20"/>
          <w:szCs w:val="20"/>
        </w:rPr>
        <w:tab/>
        <w:t>Radius of the individual cables present in the frame</w:t>
      </w:r>
    </w:p>
    <w:p w14:paraId="10A5B7AF" w14:textId="77777777" w:rsidR="00097DED" w:rsidRPr="00097DED" w:rsidRDefault="00CB4207" w:rsidP="00097DED">
      <w:pPr>
        <w:pStyle w:val="NoSpacing"/>
        <w:rPr>
          <w:sz w:val="20"/>
          <w:szCs w:val="20"/>
        </w:rPr>
      </w:pPr>
      <m:oMath>
        <m:sSub>
          <m:sSubPr>
            <m:ctrlPr>
              <w:rPr>
                <w:rFonts w:ascii="Cambria Math" w:hAnsi="Cambria Math"/>
                <w:bCs/>
                <w:i/>
                <w:sz w:val="20"/>
                <w:szCs w:val="20"/>
              </w:rPr>
            </m:ctrlPr>
          </m:sSubPr>
          <m:e>
            <m:r>
              <w:rPr>
                <w:rFonts w:ascii="Cambria Math" w:hAnsi="Cambria Math"/>
                <w:sz w:val="20"/>
                <w:szCs w:val="20"/>
              </w:rPr>
              <m:t>r</m:t>
            </m:r>
            <m:ctrlPr>
              <w:rPr>
                <w:rFonts w:ascii="Cambria Math" w:hAnsi="Cambria Math"/>
                <w:i/>
                <w:sz w:val="20"/>
                <w:szCs w:val="20"/>
              </w:rPr>
            </m:ctrlPr>
          </m:e>
          <m:sub>
            <m:r>
              <w:rPr>
                <w:rFonts w:ascii="Cambria Math" w:hAnsi="Cambria Math"/>
                <w:sz w:val="20"/>
                <w:szCs w:val="20"/>
              </w:rPr>
              <m:t>truss</m:t>
            </m:r>
          </m:sub>
        </m:sSub>
      </m:oMath>
      <w:r w:rsidR="00097DED" w:rsidRPr="00097DED">
        <w:rPr>
          <w:sz w:val="20"/>
          <w:szCs w:val="20"/>
        </w:rPr>
        <w:tab/>
      </w:r>
      <w:r w:rsidR="00097DED" w:rsidRPr="00097DED">
        <w:rPr>
          <w:sz w:val="20"/>
          <w:szCs w:val="20"/>
        </w:rPr>
        <w:tab/>
        <w:t>Outer radius of the cross section of the boundary truss</w:t>
      </w:r>
    </w:p>
    <w:p w14:paraId="408467D3" w14:textId="77777777" w:rsidR="00097DED" w:rsidRPr="00097DED" w:rsidRDefault="00CB4207" w:rsidP="00097DED">
      <w:pPr>
        <w:pStyle w:val="NoSpacing"/>
        <w:rPr>
          <w:sz w:val="20"/>
          <w:szCs w:val="20"/>
        </w:rPr>
      </w:pPr>
      <m:oMath>
        <m:sSub>
          <m:sSubPr>
            <m:ctrlPr>
              <w:rPr>
                <w:rFonts w:ascii="Cambria Math" w:hAnsi="Cambria Math"/>
                <w:bCs/>
                <w:i/>
                <w:sz w:val="20"/>
                <w:szCs w:val="20"/>
              </w:rPr>
            </m:ctrlPr>
          </m:sSubPr>
          <m:e>
            <m:r>
              <w:rPr>
                <w:rFonts w:ascii="Cambria Math" w:hAnsi="Cambria Math"/>
                <w:sz w:val="20"/>
                <w:szCs w:val="20"/>
              </w:rPr>
              <m:t>t</m:t>
            </m:r>
          </m:e>
          <m:sub>
            <m:r>
              <w:rPr>
                <w:rFonts w:ascii="Cambria Math" w:hAnsi="Cambria Math"/>
                <w:sz w:val="20"/>
                <w:szCs w:val="20"/>
              </w:rPr>
              <m:t>truss</m:t>
            </m:r>
          </m:sub>
        </m:sSub>
      </m:oMath>
      <w:r w:rsidR="00097DED" w:rsidRPr="00097DED">
        <w:rPr>
          <w:sz w:val="20"/>
          <w:szCs w:val="20"/>
        </w:rPr>
        <w:tab/>
      </w:r>
      <w:r w:rsidR="00097DED" w:rsidRPr="00097DED">
        <w:rPr>
          <w:sz w:val="20"/>
          <w:szCs w:val="20"/>
        </w:rPr>
        <w:tab/>
        <w:t>Thickness of the cross section of the boundary truss</w:t>
      </w:r>
    </w:p>
    <w:p w14:paraId="328FECC9" w14:textId="77777777"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i, cables</m:t>
            </m:r>
          </m:sub>
        </m:sSub>
      </m:oMath>
      <w:r w:rsidR="00097DED" w:rsidRPr="00097DED">
        <w:rPr>
          <w:sz w:val="20"/>
          <w:szCs w:val="20"/>
        </w:rPr>
        <w:tab/>
      </w:r>
      <w:r w:rsidR="00097DED" w:rsidRPr="00097DED">
        <w:rPr>
          <w:sz w:val="20"/>
          <w:szCs w:val="20"/>
        </w:rPr>
        <w:tab/>
        <w:t>Cable pre-strain</w:t>
      </w:r>
    </w:p>
    <w:p w14:paraId="567B9A68" w14:textId="0D5899FF"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i, frame</m:t>
            </m:r>
          </m:sub>
        </m:sSub>
      </m:oMath>
      <w:r w:rsidR="00097DED" w:rsidRPr="00097DED">
        <w:rPr>
          <w:sz w:val="20"/>
          <w:szCs w:val="20"/>
        </w:rPr>
        <w:tab/>
      </w:r>
      <w:r w:rsidR="00097DED">
        <w:rPr>
          <w:sz w:val="20"/>
          <w:szCs w:val="20"/>
        </w:rPr>
        <w:tab/>
      </w:r>
      <w:r w:rsidR="00097DED" w:rsidRPr="00097DED">
        <w:rPr>
          <w:sz w:val="20"/>
          <w:szCs w:val="20"/>
        </w:rPr>
        <w:t>Frame axial strain</w:t>
      </w:r>
    </w:p>
    <w:p w14:paraId="5EDF7B3F" w14:textId="77777777" w:rsidR="00097DED" w:rsidRPr="00097DED" w:rsidRDefault="00CB4207" w:rsidP="00097DED">
      <w:pPr>
        <w:pStyle w:val="NoSpacing"/>
        <w:rPr>
          <w:b/>
          <w:sz w:val="20"/>
          <w:szCs w:val="20"/>
        </w:rPr>
      </w:pP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oMath>
      <w:r w:rsidR="00097DED" w:rsidRPr="00097DED">
        <w:rPr>
          <w:sz w:val="20"/>
          <w:szCs w:val="20"/>
        </w:rPr>
        <w:tab/>
      </w:r>
      <w:r w:rsidR="00097DED" w:rsidRPr="00097DED">
        <w:rPr>
          <w:sz w:val="20"/>
          <w:szCs w:val="20"/>
        </w:rPr>
        <w:tab/>
        <w:t xml:space="preserve">Ratio of </w:t>
      </w:r>
      <m:oMath>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i, cables</m:t>
            </m:r>
          </m:sub>
        </m:sSub>
      </m:oMath>
      <w:r w:rsidR="00097DED" w:rsidRPr="00097DED">
        <w:rPr>
          <w:sz w:val="20"/>
          <w:szCs w:val="20"/>
        </w:rPr>
        <w:t xml:space="preserve"> to </w:t>
      </w:r>
      <m:oMath>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i, frame</m:t>
            </m:r>
          </m:sub>
        </m:sSub>
      </m:oMath>
    </w:p>
    <w:p w14:paraId="3E87F634" w14:textId="1B1882CA" w:rsidR="00097DED" w:rsidRPr="00097DED" w:rsidRDefault="00CB4207" w:rsidP="00097DED">
      <w:pPr>
        <w:pStyle w:val="NoSpacing"/>
        <w:rPr>
          <w:sz w:val="20"/>
          <w:szCs w:val="20"/>
        </w:rPr>
      </w:p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i,frame</m:t>
            </m:r>
          </m:sub>
        </m:sSub>
      </m:oMath>
      <w:r w:rsidR="00097DED" w:rsidRPr="00097DED">
        <w:rPr>
          <w:sz w:val="20"/>
          <w:szCs w:val="20"/>
        </w:rPr>
        <w:tab/>
      </w:r>
      <w:r w:rsidR="00097DED">
        <w:rPr>
          <w:sz w:val="20"/>
          <w:szCs w:val="20"/>
        </w:rPr>
        <w:tab/>
      </w:r>
      <w:r w:rsidR="00097DED" w:rsidRPr="00097DED">
        <w:rPr>
          <w:sz w:val="20"/>
          <w:szCs w:val="20"/>
        </w:rPr>
        <w:t>Final, predefined span length of the frame</w:t>
      </w:r>
    </w:p>
    <w:p w14:paraId="00FD0C53" w14:textId="165E3DE0" w:rsidR="00097DED" w:rsidRPr="00097DED" w:rsidRDefault="00CB4207" w:rsidP="00097DED">
      <w:pPr>
        <w:pStyle w:val="NoSpacing"/>
        <w:rPr>
          <w:sz w:val="20"/>
          <w:szCs w:val="20"/>
        </w:rPr>
      </w:pPr>
      <m:oMath>
        <m:sSubSup>
          <m:sSubSupPr>
            <m:ctrlPr>
              <w:rPr>
                <w:rFonts w:ascii="Cambria Math" w:hAnsi="Cambria Math"/>
                <w:i/>
                <w:sz w:val="20"/>
                <w:szCs w:val="20"/>
              </w:rPr>
            </m:ctrlPr>
          </m:sSubSupPr>
          <m:e>
            <m:r>
              <w:rPr>
                <w:rFonts w:ascii="Cambria Math" w:hAnsi="Cambria Math"/>
                <w:sz w:val="20"/>
                <w:szCs w:val="20"/>
              </w:rPr>
              <m:t>L</m:t>
            </m:r>
          </m:e>
          <m:sub>
            <m:r>
              <w:rPr>
                <w:rFonts w:ascii="Cambria Math" w:hAnsi="Cambria Math"/>
                <w:sz w:val="20"/>
                <w:szCs w:val="20"/>
              </w:rPr>
              <m:t>i,frame</m:t>
            </m:r>
          </m:sub>
          <m:sup>
            <m:r>
              <w:rPr>
                <w:rFonts w:ascii="Cambria Math" w:hAnsi="Cambria Math"/>
                <w:sz w:val="20"/>
                <w:szCs w:val="20"/>
              </w:rPr>
              <m:t>'</m:t>
            </m:r>
          </m:sup>
        </m:sSubSup>
      </m:oMath>
      <w:r w:rsidR="00097DED" w:rsidRPr="00097DED">
        <w:rPr>
          <w:sz w:val="20"/>
          <w:szCs w:val="20"/>
        </w:rPr>
        <w:tab/>
      </w:r>
      <w:r w:rsidR="00097DED">
        <w:rPr>
          <w:sz w:val="20"/>
          <w:szCs w:val="20"/>
        </w:rPr>
        <w:tab/>
      </w:r>
      <w:r w:rsidR="00097DED" w:rsidRPr="00097DED">
        <w:rPr>
          <w:sz w:val="20"/>
          <w:szCs w:val="20"/>
        </w:rPr>
        <w:t>Initial, unknown span length of the frame</w:t>
      </w:r>
    </w:p>
    <w:p w14:paraId="06CE810E" w14:textId="77777777" w:rsidR="00097DED" w:rsidRPr="00097DED" w:rsidRDefault="00CB4207" w:rsidP="00097DED">
      <w:pPr>
        <w:pStyle w:val="NoSpacing"/>
        <w:rPr>
          <w:sz w:val="20"/>
          <w:szCs w:val="20"/>
        </w:rPr>
      </w:pPr>
      <m:oMath>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i,cables</m:t>
            </m:r>
          </m:sub>
          <m:sup>
            <m:r>
              <w:rPr>
                <w:rFonts w:ascii="Cambria Math" w:hAnsi="Cambria Math"/>
                <w:sz w:val="20"/>
                <w:szCs w:val="20"/>
              </w:rPr>
              <m:t>'</m:t>
            </m:r>
          </m:sup>
        </m:sSubSup>
      </m:oMath>
      <w:r w:rsidR="00097DED" w:rsidRPr="00097DED">
        <w:rPr>
          <w:sz w:val="20"/>
          <w:szCs w:val="20"/>
        </w:rPr>
        <w:tab/>
      </w:r>
      <w:r w:rsidR="00097DED" w:rsidRPr="00097DED">
        <w:rPr>
          <w:sz w:val="20"/>
          <w:szCs w:val="20"/>
        </w:rPr>
        <w:tab/>
        <w:t>Total pre-stress force applied to the boundary truss by the cables</w:t>
      </w:r>
    </w:p>
    <w:p w14:paraId="6F4FD0AC" w14:textId="77777777" w:rsidR="009B141C" w:rsidRPr="00A30EF7" w:rsidRDefault="009B141C" w:rsidP="009B141C">
      <w:pPr>
        <w:pStyle w:val="Heading1"/>
        <w:numPr>
          <w:ilvl w:val="0"/>
          <w:numId w:val="0"/>
        </w:numPr>
        <w:ind w:left="432" w:hanging="432"/>
      </w:pPr>
      <w:bookmarkStart w:id="8" w:name="_Toc194826077"/>
      <w:bookmarkStart w:id="9" w:name="_Toc323293708"/>
      <w:r w:rsidRPr="00A30EF7">
        <w:t>L</w:t>
      </w:r>
      <w:r>
        <w:t>ist of F</w:t>
      </w:r>
      <w:r w:rsidRPr="00A30EF7">
        <w:t>igures</w:t>
      </w:r>
      <w:bookmarkEnd w:id="8"/>
      <w:bookmarkEnd w:id="9"/>
    </w:p>
    <w:p w14:paraId="6B7E11CE" w14:textId="77777777" w:rsidR="004A3BA9" w:rsidRPr="004A3BA9" w:rsidRDefault="009B141C">
      <w:pPr>
        <w:pStyle w:val="TableofFigures"/>
        <w:tabs>
          <w:tab w:val="right" w:pos="9054"/>
        </w:tabs>
        <w:rPr>
          <w:rFonts w:eastAsiaTheme="minorEastAsia" w:cstheme="minorBidi"/>
          <w:b w:val="0"/>
          <w:noProof/>
          <w:sz w:val="24"/>
          <w:szCs w:val="24"/>
          <w:lang w:val="en-US" w:eastAsia="ja-JP"/>
        </w:rPr>
      </w:pPr>
      <w:r w:rsidRPr="004A3BA9">
        <w:rPr>
          <w:b w:val="0"/>
          <w:szCs w:val="16"/>
        </w:rPr>
        <w:fldChar w:fldCharType="begin"/>
      </w:r>
      <w:r w:rsidRPr="004A3BA9">
        <w:rPr>
          <w:b w:val="0"/>
          <w:szCs w:val="16"/>
        </w:rPr>
        <w:instrText xml:space="preserve"> TOC \c "Figure" </w:instrText>
      </w:r>
      <w:r w:rsidRPr="004A3BA9">
        <w:rPr>
          <w:b w:val="0"/>
          <w:szCs w:val="16"/>
        </w:rPr>
        <w:fldChar w:fldCharType="separate"/>
      </w:r>
      <w:r w:rsidR="004A3BA9" w:rsidRPr="004A3BA9">
        <w:rPr>
          <w:b w:val="0"/>
          <w:noProof/>
        </w:rPr>
        <w:t>[Figure 2.1] Frie Otto’s Mannheim grid shell hanging chain model (Left) and Raleigh arena (Right)</w:t>
      </w:r>
      <w:r w:rsidR="004A3BA9" w:rsidRPr="004A3BA9">
        <w:rPr>
          <w:b w:val="0"/>
          <w:noProof/>
        </w:rPr>
        <w:tab/>
      </w:r>
      <w:r w:rsidR="004A3BA9" w:rsidRPr="004A3BA9">
        <w:rPr>
          <w:b w:val="0"/>
          <w:noProof/>
        </w:rPr>
        <w:fldChar w:fldCharType="begin"/>
      </w:r>
      <w:r w:rsidR="004A3BA9" w:rsidRPr="004A3BA9">
        <w:rPr>
          <w:b w:val="0"/>
          <w:noProof/>
        </w:rPr>
        <w:instrText xml:space="preserve"> PAGEREF _Toc197147873 \h </w:instrText>
      </w:r>
      <w:r w:rsidR="004A3BA9" w:rsidRPr="004A3BA9">
        <w:rPr>
          <w:b w:val="0"/>
          <w:noProof/>
        </w:rPr>
      </w:r>
      <w:r w:rsidR="004A3BA9" w:rsidRPr="004A3BA9">
        <w:rPr>
          <w:b w:val="0"/>
          <w:noProof/>
        </w:rPr>
        <w:fldChar w:fldCharType="separate"/>
      </w:r>
      <w:r w:rsidR="009043C9">
        <w:rPr>
          <w:b w:val="0"/>
          <w:noProof/>
        </w:rPr>
        <w:t>3</w:t>
      </w:r>
      <w:r w:rsidR="004A3BA9" w:rsidRPr="004A3BA9">
        <w:rPr>
          <w:b w:val="0"/>
          <w:noProof/>
        </w:rPr>
        <w:fldChar w:fldCharType="end"/>
      </w:r>
    </w:p>
    <w:p w14:paraId="5E7DF735"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2.2] Soap film surface with multiple boundaries</w:t>
      </w:r>
      <w:r w:rsidRPr="004A3BA9">
        <w:rPr>
          <w:b w:val="0"/>
          <w:noProof/>
        </w:rPr>
        <w:tab/>
      </w:r>
      <w:r w:rsidRPr="004A3BA9">
        <w:rPr>
          <w:b w:val="0"/>
          <w:noProof/>
        </w:rPr>
        <w:fldChar w:fldCharType="begin"/>
      </w:r>
      <w:r w:rsidRPr="004A3BA9">
        <w:rPr>
          <w:b w:val="0"/>
          <w:noProof/>
        </w:rPr>
        <w:instrText xml:space="preserve"> PAGEREF _Toc197147874 \h </w:instrText>
      </w:r>
      <w:r w:rsidRPr="004A3BA9">
        <w:rPr>
          <w:b w:val="0"/>
          <w:noProof/>
        </w:rPr>
      </w:r>
      <w:r w:rsidRPr="004A3BA9">
        <w:rPr>
          <w:b w:val="0"/>
          <w:noProof/>
        </w:rPr>
        <w:fldChar w:fldCharType="separate"/>
      </w:r>
      <w:r w:rsidR="009043C9">
        <w:rPr>
          <w:b w:val="0"/>
          <w:noProof/>
        </w:rPr>
        <w:t>4</w:t>
      </w:r>
      <w:r w:rsidRPr="004A3BA9">
        <w:rPr>
          <w:b w:val="0"/>
          <w:noProof/>
        </w:rPr>
        <w:fldChar w:fldCharType="end"/>
      </w:r>
    </w:p>
    <w:p w14:paraId="21819156"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2.3] Catenoid</w:t>
      </w:r>
      <w:r w:rsidRPr="004A3BA9">
        <w:rPr>
          <w:b w:val="0"/>
          <w:noProof/>
        </w:rPr>
        <w:tab/>
      </w:r>
      <w:r w:rsidRPr="004A3BA9">
        <w:rPr>
          <w:b w:val="0"/>
          <w:noProof/>
        </w:rPr>
        <w:fldChar w:fldCharType="begin"/>
      </w:r>
      <w:r w:rsidRPr="004A3BA9">
        <w:rPr>
          <w:b w:val="0"/>
          <w:noProof/>
        </w:rPr>
        <w:instrText xml:space="preserve"> PAGEREF _Toc197147875 \h </w:instrText>
      </w:r>
      <w:r w:rsidRPr="004A3BA9">
        <w:rPr>
          <w:b w:val="0"/>
          <w:noProof/>
        </w:rPr>
      </w:r>
      <w:r w:rsidRPr="004A3BA9">
        <w:rPr>
          <w:b w:val="0"/>
          <w:noProof/>
        </w:rPr>
        <w:fldChar w:fldCharType="separate"/>
      </w:r>
      <w:r w:rsidR="009043C9">
        <w:rPr>
          <w:b w:val="0"/>
          <w:noProof/>
        </w:rPr>
        <w:t>4</w:t>
      </w:r>
      <w:r w:rsidRPr="004A3BA9">
        <w:rPr>
          <w:b w:val="0"/>
          <w:noProof/>
        </w:rPr>
        <w:fldChar w:fldCharType="end"/>
      </w:r>
    </w:p>
    <w:p w14:paraId="02B144FF"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 xml:space="preserve">[Figure 2.4] Göteborg Scandinavium Arena </w:t>
      </w:r>
      <w:r w:rsidRPr="004A3BA9">
        <w:rPr>
          <w:b w:val="0"/>
          <w:noProof/>
          <w:lang w:val="en-US"/>
        </w:rPr>
        <w:t>(Tibert, 1999)</w:t>
      </w:r>
      <w:r w:rsidRPr="004A3BA9">
        <w:rPr>
          <w:b w:val="0"/>
          <w:noProof/>
        </w:rPr>
        <w:tab/>
      </w:r>
      <w:r w:rsidRPr="004A3BA9">
        <w:rPr>
          <w:b w:val="0"/>
          <w:noProof/>
        </w:rPr>
        <w:fldChar w:fldCharType="begin"/>
      </w:r>
      <w:r w:rsidRPr="004A3BA9">
        <w:rPr>
          <w:b w:val="0"/>
          <w:noProof/>
        </w:rPr>
        <w:instrText xml:space="preserve"> PAGEREF _Toc197147876 \h </w:instrText>
      </w:r>
      <w:r w:rsidRPr="004A3BA9">
        <w:rPr>
          <w:b w:val="0"/>
          <w:noProof/>
        </w:rPr>
      </w:r>
      <w:r w:rsidRPr="004A3BA9">
        <w:rPr>
          <w:b w:val="0"/>
          <w:noProof/>
        </w:rPr>
        <w:fldChar w:fldCharType="separate"/>
      </w:r>
      <w:r w:rsidR="009043C9">
        <w:rPr>
          <w:b w:val="0"/>
          <w:noProof/>
        </w:rPr>
        <w:t>7</w:t>
      </w:r>
      <w:r w:rsidRPr="004A3BA9">
        <w:rPr>
          <w:b w:val="0"/>
          <w:noProof/>
        </w:rPr>
        <w:fldChar w:fldCharType="end"/>
      </w:r>
    </w:p>
    <w:p w14:paraId="65B09951"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2.5] London Olympic Stadium</w:t>
      </w:r>
      <w:r w:rsidRPr="004A3BA9">
        <w:rPr>
          <w:b w:val="0"/>
          <w:noProof/>
        </w:rPr>
        <w:tab/>
      </w:r>
      <w:r w:rsidRPr="004A3BA9">
        <w:rPr>
          <w:b w:val="0"/>
          <w:noProof/>
        </w:rPr>
        <w:fldChar w:fldCharType="begin"/>
      </w:r>
      <w:r w:rsidRPr="004A3BA9">
        <w:rPr>
          <w:b w:val="0"/>
          <w:noProof/>
        </w:rPr>
        <w:instrText xml:space="preserve"> PAGEREF _Toc197147877 \h </w:instrText>
      </w:r>
      <w:r w:rsidRPr="004A3BA9">
        <w:rPr>
          <w:b w:val="0"/>
          <w:noProof/>
        </w:rPr>
      </w:r>
      <w:r w:rsidRPr="004A3BA9">
        <w:rPr>
          <w:b w:val="0"/>
          <w:noProof/>
        </w:rPr>
        <w:fldChar w:fldCharType="separate"/>
      </w:r>
      <w:r w:rsidR="009043C9">
        <w:rPr>
          <w:b w:val="0"/>
          <w:noProof/>
        </w:rPr>
        <w:t>8</w:t>
      </w:r>
      <w:r w:rsidRPr="004A3BA9">
        <w:rPr>
          <w:b w:val="0"/>
          <w:noProof/>
        </w:rPr>
        <w:fldChar w:fldCharType="end"/>
      </w:r>
    </w:p>
    <w:p w14:paraId="42F6987D"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2.6] London Olympic Velodrome</w:t>
      </w:r>
      <w:r w:rsidRPr="004A3BA9">
        <w:rPr>
          <w:b w:val="0"/>
          <w:noProof/>
        </w:rPr>
        <w:tab/>
      </w:r>
      <w:r w:rsidRPr="004A3BA9">
        <w:rPr>
          <w:b w:val="0"/>
          <w:noProof/>
        </w:rPr>
        <w:fldChar w:fldCharType="begin"/>
      </w:r>
      <w:r w:rsidRPr="004A3BA9">
        <w:rPr>
          <w:b w:val="0"/>
          <w:noProof/>
        </w:rPr>
        <w:instrText xml:space="preserve"> PAGEREF _Toc197147878 \h </w:instrText>
      </w:r>
      <w:r w:rsidRPr="004A3BA9">
        <w:rPr>
          <w:b w:val="0"/>
          <w:noProof/>
        </w:rPr>
      </w:r>
      <w:r w:rsidRPr="004A3BA9">
        <w:rPr>
          <w:b w:val="0"/>
          <w:noProof/>
        </w:rPr>
        <w:fldChar w:fldCharType="separate"/>
      </w:r>
      <w:r w:rsidR="009043C9">
        <w:rPr>
          <w:b w:val="0"/>
          <w:noProof/>
        </w:rPr>
        <w:t>8</w:t>
      </w:r>
      <w:r w:rsidRPr="004A3BA9">
        <w:rPr>
          <w:b w:val="0"/>
          <w:noProof/>
        </w:rPr>
        <w:fldChar w:fldCharType="end"/>
      </w:r>
    </w:p>
    <w:p w14:paraId="0944B8A6"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3.1] Plan view of ordinary case of cable layout where m = 10, 15 and 20 for (1), (2) and (3)</w:t>
      </w:r>
      <w:r w:rsidRPr="004A3BA9">
        <w:rPr>
          <w:b w:val="0"/>
          <w:noProof/>
        </w:rPr>
        <w:tab/>
      </w:r>
      <w:r w:rsidRPr="004A3BA9">
        <w:rPr>
          <w:b w:val="0"/>
          <w:noProof/>
        </w:rPr>
        <w:fldChar w:fldCharType="begin"/>
      </w:r>
      <w:r w:rsidRPr="004A3BA9">
        <w:rPr>
          <w:b w:val="0"/>
          <w:noProof/>
        </w:rPr>
        <w:instrText xml:space="preserve"> PAGEREF _Toc197147879 \h </w:instrText>
      </w:r>
      <w:r w:rsidRPr="004A3BA9">
        <w:rPr>
          <w:b w:val="0"/>
          <w:noProof/>
        </w:rPr>
      </w:r>
      <w:r w:rsidRPr="004A3BA9">
        <w:rPr>
          <w:b w:val="0"/>
          <w:noProof/>
        </w:rPr>
        <w:fldChar w:fldCharType="separate"/>
      </w:r>
      <w:r w:rsidR="009043C9">
        <w:rPr>
          <w:b w:val="0"/>
          <w:noProof/>
        </w:rPr>
        <w:t>11</w:t>
      </w:r>
      <w:r w:rsidRPr="004A3BA9">
        <w:rPr>
          <w:b w:val="0"/>
          <w:noProof/>
        </w:rPr>
        <w:fldChar w:fldCharType="end"/>
      </w:r>
    </w:p>
    <w:p w14:paraId="2C6C657D"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3.2] Plan view of special case cable layout when m = 10 for (4)</w:t>
      </w:r>
      <w:r w:rsidRPr="004A3BA9">
        <w:rPr>
          <w:b w:val="0"/>
          <w:noProof/>
        </w:rPr>
        <w:tab/>
      </w:r>
      <w:r w:rsidRPr="004A3BA9">
        <w:rPr>
          <w:b w:val="0"/>
          <w:noProof/>
        </w:rPr>
        <w:fldChar w:fldCharType="begin"/>
      </w:r>
      <w:r w:rsidRPr="004A3BA9">
        <w:rPr>
          <w:b w:val="0"/>
          <w:noProof/>
        </w:rPr>
        <w:instrText xml:space="preserve"> PAGEREF _Toc197147880 \h </w:instrText>
      </w:r>
      <w:r w:rsidRPr="004A3BA9">
        <w:rPr>
          <w:b w:val="0"/>
          <w:noProof/>
        </w:rPr>
      </w:r>
      <w:r w:rsidRPr="004A3BA9">
        <w:rPr>
          <w:b w:val="0"/>
          <w:noProof/>
        </w:rPr>
        <w:fldChar w:fldCharType="separate"/>
      </w:r>
      <w:r w:rsidR="009043C9">
        <w:rPr>
          <w:b w:val="0"/>
          <w:noProof/>
        </w:rPr>
        <w:t>11</w:t>
      </w:r>
      <w:r w:rsidRPr="004A3BA9">
        <w:rPr>
          <w:b w:val="0"/>
          <w:noProof/>
        </w:rPr>
        <w:fldChar w:fldCharType="end"/>
      </w:r>
    </w:p>
    <w:p w14:paraId="557E3431"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3.3] Isometric view of ordinary cable layout with definitions where m = 10</w:t>
      </w:r>
      <w:r w:rsidRPr="004A3BA9">
        <w:rPr>
          <w:b w:val="0"/>
          <w:noProof/>
        </w:rPr>
        <w:tab/>
      </w:r>
      <w:r w:rsidRPr="004A3BA9">
        <w:rPr>
          <w:b w:val="0"/>
          <w:noProof/>
        </w:rPr>
        <w:fldChar w:fldCharType="begin"/>
      </w:r>
      <w:r w:rsidRPr="004A3BA9">
        <w:rPr>
          <w:b w:val="0"/>
          <w:noProof/>
        </w:rPr>
        <w:instrText xml:space="preserve"> PAGEREF _Toc197147881 \h </w:instrText>
      </w:r>
      <w:r w:rsidRPr="004A3BA9">
        <w:rPr>
          <w:b w:val="0"/>
          <w:noProof/>
        </w:rPr>
      </w:r>
      <w:r w:rsidRPr="004A3BA9">
        <w:rPr>
          <w:b w:val="0"/>
          <w:noProof/>
        </w:rPr>
        <w:fldChar w:fldCharType="separate"/>
      </w:r>
      <w:r w:rsidR="009043C9">
        <w:rPr>
          <w:b w:val="0"/>
          <w:noProof/>
        </w:rPr>
        <w:t>11</w:t>
      </w:r>
      <w:r w:rsidRPr="004A3BA9">
        <w:rPr>
          <w:b w:val="0"/>
          <w:noProof/>
        </w:rPr>
        <w:fldChar w:fldCharType="end"/>
      </w:r>
    </w:p>
    <w:p w14:paraId="65A51616"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3.4] Velodrome roof cable layout</w:t>
      </w:r>
      <w:r w:rsidRPr="004A3BA9">
        <w:rPr>
          <w:b w:val="0"/>
          <w:noProof/>
        </w:rPr>
        <w:tab/>
      </w:r>
      <w:r w:rsidRPr="004A3BA9">
        <w:rPr>
          <w:b w:val="0"/>
          <w:noProof/>
        </w:rPr>
        <w:fldChar w:fldCharType="begin"/>
      </w:r>
      <w:r w:rsidRPr="004A3BA9">
        <w:rPr>
          <w:b w:val="0"/>
          <w:noProof/>
        </w:rPr>
        <w:instrText xml:space="preserve"> PAGEREF _Toc197147882 \h </w:instrText>
      </w:r>
      <w:r w:rsidRPr="004A3BA9">
        <w:rPr>
          <w:b w:val="0"/>
          <w:noProof/>
        </w:rPr>
      </w:r>
      <w:r w:rsidRPr="004A3BA9">
        <w:rPr>
          <w:b w:val="0"/>
          <w:noProof/>
        </w:rPr>
        <w:fldChar w:fldCharType="separate"/>
      </w:r>
      <w:r w:rsidR="009043C9">
        <w:rPr>
          <w:b w:val="0"/>
          <w:noProof/>
        </w:rPr>
        <w:t>12</w:t>
      </w:r>
      <w:r w:rsidRPr="004A3BA9">
        <w:rPr>
          <w:b w:val="0"/>
          <w:noProof/>
        </w:rPr>
        <w:fldChar w:fldCharType="end"/>
      </w:r>
    </w:p>
    <w:p w14:paraId="094D457A"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3.5] Definition of a typical member connecting nodes (This End) and (That End)</w:t>
      </w:r>
      <w:r w:rsidRPr="004A3BA9">
        <w:rPr>
          <w:b w:val="0"/>
          <w:noProof/>
        </w:rPr>
        <w:tab/>
      </w:r>
      <w:r w:rsidRPr="004A3BA9">
        <w:rPr>
          <w:b w:val="0"/>
          <w:noProof/>
        </w:rPr>
        <w:fldChar w:fldCharType="begin"/>
      </w:r>
      <w:r w:rsidRPr="004A3BA9">
        <w:rPr>
          <w:b w:val="0"/>
          <w:noProof/>
        </w:rPr>
        <w:instrText xml:space="preserve"> PAGEREF _Toc197147883 \h </w:instrText>
      </w:r>
      <w:r w:rsidRPr="004A3BA9">
        <w:rPr>
          <w:b w:val="0"/>
          <w:noProof/>
        </w:rPr>
      </w:r>
      <w:r w:rsidRPr="004A3BA9">
        <w:rPr>
          <w:b w:val="0"/>
          <w:noProof/>
        </w:rPr>
        <w:fldChar w:fldCharType="separate"/>
      </w:r>
      <w:r w:rsidR="009043C9">
        <w:rPr>
          <w:b w:val="0"/>
          <w:noProof/>
        </w:rPr>
        <w:t>14</w:t>
      </w:r>
      <w:r w:rsidRPr="004A3BA9">
        <w:rPr>
          <w:b w:val="0"/>
          <w:noProof/>
        </w:rPr>
        <w:fldChar w:fldCharType="end"/>
      </w:r>
    </w:p>
    <w:p w14:paraId="746F19FB"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3.6] Definition of variables linked to the length of members</w:t>
      </w:r>
      <w:r w:rsidRPr="004A3BA9">
        <w:rPr>
          <w:b w:val="0"/>
          <w:noProof/>
        </w:rPr>
        <w:tab/>
      </w:r>
      <w:r w:rsidRPr="004A3BA9">
        <w:rPr>
          <w:b w:val="0"/>
          <w:noProof/>
        </w:rPr>
        <w:fldChar w:fldCharType="begin"/>
      </w:r>
      <w:r w:rsidRPr="004A3BA9">
        <w:rPr>
          <w:b w:val="0"/>
          <w:noProof/>
        </w:rPr>
        <w:instrText xml:space="preserve"> PAGEREF _Toc197147884 \h </w:instrText>
      </w:r>
      <w:r w:rsidRPr="004A3BA9">
        <w:rPr>
          <w:b w:val="0"/>
          <w:noProof/>
        </w:rPr>
      </w:r>
      <w:r w:rsidRPr="004A3BA9">
        <w:rPr>
          <w:b w:val="0"/>
          <w:noProof/>
        </w:rPr>
        <w:fldChar w:fldCharType="separate"/>
      </w:r>
      <w:r w:rsidR="009043C9">
        <w:rPr>
          <w:b w:val="0"/>
          <w:noProof/>
        </w:rPr>
        <w:t>15</w:t>
      </w:r>
      <w:r w:rsidRPr="004A3BA9">
        <w:rPr>
          <w:b w:val="0"/>
          <w:noProof/>
        </w:rPr>
        <w:fldChar w:fldCharType="end"/>
      </w:r>
    </w:p>
    <w:p w14:paraId="6544A905"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3.7] Boundary truss triangles that has been straightened out</w:t>
      </w:r>
      <w:r w:rsidRPr="004A3BA9">
        <w:rPr>
          <w:b w:val="0"/>
          <w:noProof/>
        </w:rPr>
        <w:tab/>
      </w:r>
      <w:r w:rsidRPr="004A3BA9">
        <w:rPr>
          <w:b w:val="0"/>
          <w:noProof/>
        </w:rPr>
        <w:fldChar w:fldCharType="begin"/>
      </w:r>
      <w:r w:rsidRPr="004A3BA9">
        <w:rPr>
          <w:b w:val="0"/>
          <w:noProof/>
        </w:rPr>
        <w:instrText xml:space="preserve"> PAGEREF _Toc197147885 \h </w:instrText>
      </w:r>
      <w:r w:rsidRPr="004A3BA9">
        <w:rPr>
          <w:b w:val="0"/>
          <w:noProof/>
        </w:rPr>
      </w:r>
      <w:r w:rsidRPr="004A3BA9">
        <w:rPr>
          <w:b w:val="0"/>
          <w:noProof/>
        </w:rPr>
        <w:fldChar w:fldCharType="separate"/>
      </w:r>
      <w:r w:rsidR="009043C9">
        <w:rPr>
          <w:b w:val="0"/>
          <w:noProof/>
        </w:rPr>
        <w:t>16</w:t>
      </w:r>
      <w:r w:rsidRPr="004A3BA9">
        <w:rPr>
          <w:b w:val="0"/>
          <w:noProof/>
        </w:rPr>
        <w:fldChar w:fldCharType="end"/>
      </w:r>
    </w:p>
    <w:p w14:paraId="161501F5"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3.8] Dynamic Relaxation Algorithm</w:t>
      </w:r>
      <w:r w:rsidRPr="004A3BA9">
        <w:rPr>
          <w:b w:val="0"/>
          <w:noProof/>
        </w:rPr>
        <w:tab/>
      </w:r>
      <w:r w:rsidRPr="004A3BA9">
        <w:rPr>
          <w:b w:val="0"/>
          <w:noProof/>
        </w:rPr>
        <w:fldChar w:fldCharType="begin"/>
      </w:r>
      <w:r w:rsidRPr="004A3BA9">
        <w:rPr>
          <w:b w:val="0"/>
          <w:noProof/>
        </w:rPr>
        <w:instrText xml:space="preserve"> PAGEREF _Toc197147886 \h </w:instrText>
      </w:r>
      <w:r w:rsidRPr="004A3BA9">
        <w:rPr>
          <w:b w:val="0"/>
          <w:noProof/>
        </w:rPr>
      </w:r>
      <w:r w:rsidRPr="004A3BA9">
        <w:rPr>
          <w:b w:val="0"/>
          <w:noProof/>
        </w:rPr>
        <w:fldChar w:fldCharType="separate"/>
      </w:r>
      <w:r w:rsidR="009043C9">
        <w:rPr>
          <w:b w:val="0"/>
          <w:noProof/>
        </w:rPr>
        <w:t>17</w:t>
      </w:r>
      <w:r w:rsidRPr="004A3BA9">
        <w:rPr>
          <w:b w:val="0"/>
          <w:noProof/>
        </w:rPr>
        <w:fldChar w:fldCharType="end"/>
      </w:r>
    </w:p>
    <w:p w14:paraId="3EF8BF03"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3.9] London Olympic Stadium (Left) and London Olympic Velodrome (Right)</w:t>
      </w:r>
      <w:r w:rsidRPr="004A3BA9">
        <w:rPr>
          <w:b w:val="0"/>
          <w:noProof/>
        </w:rPr>
        <w:tab/>
      </w:r>
      <w:r w:rsidRPr="004A3BA9">
        <w:rPr>
          <w:b w:val="0"/>
          <w:noProof/>
        </w:rPr>
        <w:fldChar w:fldCharType="begin"/>
      </w:r>
      <w:r w:rsidRPr="004A3BA9">
        <w:rPr>
          <w:b w:val="0"/>
          <w:noProof/>
        </w:rPr>
        <w:instrText xml:space="preserve"> PAGEREF _Toc197147887 \h </w:instrText>
      </w:r>
      <w:r w:rsidRPr="004A3BA9">
        <w:rPr>
          <w:b w:val="0"/>
          <w:noProof/>
        </w:rPr>
      </w:r>
      <w:r w:rsidRPr="004A3BA9">
        <w:rPr>
          <w:b w:val="0"/>
          <w:noProof/>
        </w:rPr>
        <w:fldChar w:fldCharType="separate"/>
      </w:r>
      <w:r w:rsidR="009043C9">
        <w:rPr>
          <w:b w:val="0"/>
          <w:noProof/>
        </w:rPr>
        <w:t>17</w:t>
      </w:r>
      <w:r w:rsidRPr="004A3BA9">
        <w:rPr>
          <w:b w:val="0"/>
          <w:noProof/>
        </w:rPr>
        <w:fldChar w:fldCharType="end"/>
      </w:r>
    </w:p>
    <w:p w14:paraId="67C4B9F8"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3.10] Pre-strained (unknown geometry) vs. defined final geometry (unknown stress)</w:t>
      </w:r>
      <w:r w:rsidRPr="004A3BA9">
        <w:rPr>
          <w:b w:val="0"/>
          <w:noProof/>
        </w:rPr>
        <w:tab/>
      </w:r>
      <w:r w:rsidRPr="004A3BA9">
        <w:rPr>
          <w:b w:val="0"/>
          <w:noProof/>
        </w:rPr>
        <w:fldChar w:fldCharType="begin"/>
      </w:r>
      <w:r w:rsidRPr="004A3BA9">
        <w:rPr>
          <w:b w:val="0"/>
          <w:noProof/>
        </w:rPr>
        <w:instrText xml:space="preserve"> PAGEREF _Toc197147888 \h </w:instrText>
      </w:r>
      <w:r w:rsidRPr="004A3BA9">
        <w:rPr>
          <w:b w:val="0"/>
          <w:noProof/>
        </w:rPr>
      </w:r>
      <w:r w:rsidRPr="004A3BA9">
        <w:rPr>
          <w:b w:val="0"/>
          <w:noProof/>
        </w:rPr>
        <w:fldChar w:fldCharType="separate"/>
      </w:r>
      <w:r w:rsidR="009043C9">
        <w:rPr>
          <w:b w:val="0"/>
          <w:noProof/>
        </w:rPr>
        <w:t>17</w:t>
      </w:r>
      <w:r w:rsidRPr="004A3BA9">
        <w:rPr>
          <w:b w:val="0"/>
          <w:noProof/>
        </w:rPr>
        <w:fldChar w:fldCharType="end"/>
      </w:r>
    </w:p>
    <w:p w14:paraId="011F3DCF"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3.11] Elevation of continuous cable members where m = 3</w:t>
      </w:r>
      <w:r w:rsidRPr="004A3BA9">
        <w:rPr>
          <w:b w:val="0"/>
          <w:noProof/>
        </w:rPr>
        <w:tab/>
      </w:r>
      <w:r w:rsidRPr="004A3BA9">
        <w:rPr>
          <w:b w:val="0"/>
          <w:noProof/>
        </w:rPr>
        <w:fldChar w:fldCharType="begin"/>
      </w:r>
      <w:r w:rsidRPr="004A3BA9">
        <w:rPr>
          <w:b w:val="0"/>
          <w:noProof/>
        </w:rPr>
        <w:instrText xml:space="preserve"> PAGEREF _Toc197147889 \h </w:instrText>
      </w:r>
      <w:r w:rsidRPr="004A3BA9">
        <w:rPr>
          <w:b w:val="0"/>
          <w:noProof/>
        </w:rPr>
      </w:r>
      <w:r w:rsidRPr="004A3BA9">
        <w:rPr>
          <w:b w:val="0"/>
          <w:noProof/>
        </w:rPr>
        <w:fldChar w:fldCharType="separate"/>
      </w:r>
      <w:r w:rsidR="009043C9">
        <w:rPr>
          <w:b w:val="0"/>
          <w:noProof/>
        </w:rPr>
        <w:t>19</w:t>
      </w:r>
      <w:r w:rsidRPr="004A3BA9">
        <w:rPr>
          <w:b w:val="0"/>
          <w:noProof/>
        </w:rPr>
        <w:fldChar w:fldCharType="end"/>
      </w:r>
    </w:p>
    <w:p w14:paraId="2692D217"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3.12] Plan view of frame deformation due to pre-strain</w:t>
      </w:r>
      <w:r w:rsidRPr="004A3BA9">
        <w:rPr>
          <w:b w:val="0"/>
          <w:noProof/>
        </w:rPr>
        <w:tab/>
      </w:r>
      <w:r w:rsidRPr="004A3BA9">
        <w:rPr>
          <w:b w:val="0"/>
          <w:noProof/>
        </w:rPr>
        <w:fldChar w:fldCharType="begin"/>
      </w:r>
      <w:r w:rsidRPr="004A3BA9">
        <w:rPr>
          <w:b w:val="0"/>
          <w:noProof/>
        </w:rPr>
        <w:instrText xml:space="preserve"> PAGEREF _Toc197147890 \h </w:instrText>
      </w:r>
      <w:r w:rsidRPr="004A3BA9">
        <w:rPr>
          <w:b w:val="0"/>
          <w:noProof/>
        </w:rPr>
      </w:r>
      <w:r w:rsidRPr="004A3BA9">
        <w:rPr>
          <w:b w:val="0"/>
          <w:noProof/>
        </w:rPr>
        <w:fldChar w:fldCharType="separate"/>
      </w:r>
      <w:r w:rsidR="009043C9">
        <w:rPr>
          <w:b w:val="0"/>
          <w:noProof/>
        </w:rPr>
        <w:t>20</w:t>
      </w:r>
      <w:r w:rsidRPr="004A3BA9">
        <w:rPr>
          <w:b w:val="0"/>
          <w:noProof/>
        </w:rPr>
        <w:fldChar w:fldCharType="end"/>
      </w:r>
    </w:p>
    <w:p w14:paraId="6992966B"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4.1] Anticlockwise: Plan, elevation and isometric view of the reference frame</w:t>
      </w:r>
      <w:r w:rsidRPr="004A3BA9">
        <w:rPr>
          <w:b w:val="0"/>
          <w:noProof/>
        </w:rPr>
        <w:tab/>
      </w:r>
      <w:r w:rsidRPr="004A3BA9">
        <w:rPr>
          <w:b w:val="0"/>
          <w:noProof/>
        </w:rPr>
        <w:fldChar w:fldCharType="begin"/>
      </w:r>
      <w:r w:rsidRPr="004A3BA9">
        <w:rPr>
          <w:b w:val="0"/>
          <w:noProof/>
        </w:rPr>
        <w:instrText xml:space="preserve"> PAGEREF _Toc197147891 \h </w:instrText>
      </w:r>
      <w:r w:rsidRPr="004A3BA9">
        <w:rPr>
          <w:b w:val="0"/>
          <w:noProof/>
        </w:rPr>
      </w:r>
      <w:r w:rsidRPr="004A3BA9">
        <w:rPr>
          <w:b w:val="0"/>
          <w:noProof/>
        </w:rPr>
        <w:fldChar w:fldCharType="separate"/>
      </w:r>
      <w:r w:rsidR="009043C9">
        <w:rPr>
          <w:b w:val="0"/>
          <w:noProof/>
        </w:rPr>
        <w:t>21</w:t>
      </w:r>
      <w:r w:rsidRPr="004A3BA9">
        <w:rPr>
          <w:b w:val="0"/>
          <w:noProof/>
        </w:rPr>
        <w:fldChar w:fldCharType="end"/>
      </w:r>
    </w:p>
    <w:p w14:paraId="37A178F3"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5.1] Cable pre-strain (T’/EA) vs. axial strain (</w:t>
      </w:r>
      <w:r w:rsidRPr="004A3BA9">
        <w:rPr>
          <w:b w:val="0"/>
          <w:noProof/>
          <w:lang w:val="el-GR"/>
        </w:rPr>
        <w:t>δ</w:t>
      </w:r>
      <w:r w:rsidRPr="004A3BA9">
        <w:rPr>
          <w:b w:val="0"/>
          <w:noProof/>
        </w:rPr>
        <w:t>/L') for various Atruss:Acable  ratio (Non-slide)</w:t>
      </w:r>
      <w:r w:rsidRPr="004A3BA9">
        <w:rPr>
          <w:b w:val="0"/>
          <w:noProof/>
        </w:rPr>
        <w:tab/>
      </w:r>
      <w:r w:rsidRPr="004A3BA9">
        <w:rPr>
          <w:b w:val="0"/>
          <w:noProof/>
        </w:rPr>
        <w:fldChar w:fldCharType="begin"/>
      </w:r>
      <w:r w:rsidRPr="004A3BA9">
        <w:rPr>
          <w:b w:val="0"/>
          <w:noProof/>
        </w:rPr>
        <w:instrText xml:space="preserve"> PAGEREF _Toc197147892 \h </w:instrText>
      </w:r>
      <w:r w:rsidRPr="004A3BA9">
        <w:rPr>
          <w:b w:val="0"/>
          <w:noProof/>
        </w:rPr>
      </w:r>
      <w:r w:rsidRPr="004A3BA9">
        <w:rPr>
          <w:b w:val="0"/>
          <w:noProof/>
        </w:rPr>
        <w:fldChar w:fldCharType="separate"/>
      </w:r>
      <w:r w:rsidR="009043C9">
        <w:rPr>
          <w:b w:val="0"/>
          <w:noProof/>
        </w:rPr>
        <w:t>22</w:t>
      </w:r>
      <w:r w:rsidRPr="004A3BA9">
        <w:rPr>
          <w:b w:val="0"/>
          <w:noProof/>
        </w:rPr>
        <w:fldChar w:fldCharType="end"/>
      </w:r>
    </w:p>
    <w:p w14:paraId="48A9DDFD"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5.2] Cable pre-strain (T’/EA) vs. axial strain (</w:t>
      </w:r>
      <w:r w:rsidRPr="004A3BA9">
        <w:rPr>
          <w:b w:val="0"/>
          <w:noProof/>
          <w:lang w:val="el-GR"/>
        </w:rPr>
        <w:t>δ</w:t>
      </w:r>
      <w:r w:rsidRPr="004A3BA9">
        <w:rPr>
          <w:b w:val="0"/>
          <w:noProof/>
        </w:rPr>
        <w:t>/L') for various Atruss:Acable  ratio (Slide)</w:t>
      </w:r>
      <w:r w:rsidRPr="004A3BA9">
        <w:rPr>
          <w:b w:val="0"/>
          <w:noProof/>
        </w:rPr>
        <w:tab/>
      </w:r>
      <w:r w:rsidRPr="004A3BA9">
        <w:rPr>
          <w:b w:val="0"/>
          <w:noProof/>
        </w:rPr>
        <w:fldChar w:fldCharType="begin"/>
      </w:r>
      <w:r w:rsidRPr="004A3BA9">
        <w:rPr>
          <w:b w:val="0"/>
          <w:noProof/>
        </w:rPr>
        <w:instrText xml:space="preserve"> PAGEREF _Toc197147893 \h </w:instrText>
      </w:r>
      <w:r w:rsidRPr="004A3BA9">
        <w:rPr>
          <w:b w:val="0"/>
          <w:noProof/>
        </w:rPr>
      </w:r>
      <w:r w:rsidRPr="004A3BA9">
        <w:rPr>
          <w:b w:val="0"/>
          <w:noProof/>
        </w:rPr>
        <w:fldChar w:fldCharType="separate"/>
      </w:r>
      <w:r w:rsidR="009043C9">
        <w:rPr>
          <w:b w:val="0"/>
          <w:noProof/>
        </w:rPr>
        <w:t>23</w:t>
      </w:r>
      <w:r w:rsidRPr="004A3BA9">
        <w:rPr>
          <w:b w:val="0"/>
          <w:noProof/>
        </w:rPr>
        <w:fldChar w:fldCharType="end"/>
      </w:r>
    </w:p>
    <w:p w14:paraId="37B61957"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5.3] Si ((T’/EA)/ (</w:t>
      </w:r>
      <w:r w:rsidRPr="004A3BA9">
        <w:rPr>
          <w:b w:val="0"/>
          <w:noProof/>
          <w:lang w:val="el-GR"/>
        </w:rPr>
        <w:t>δ</w:t>
      </w:r>
      <w:r w:rsidRPr="004A3BA9">
        <w:rPr>
          <w:b w:val="0"/>
          <w:noProof/>
        </w:rPr>
        <w:t>/L')) vs. cable pre-strain (T’/EA) for various Atruss:Acable  ratio (Non-slide)</w:t>
      </w:r>
      <w:r w:rsidRPr="004A3BA9">
        <w:rPr>
          <w:b w:val="0"/>
          <w:noProof/>
        </w:rPr>
        <w:tab/>
      </w:r>
      <w:r w:rsidRPr="004A3BA9">
        <w:rPr>
          <w:b w:val="0"/>
          <w:noProof/>
        </w:rPr>
        <w:fldChar w:fldCharType="begin"/>
      </w:r>
      <w:r w:rsidRPr="004A3BA9">
        <w:rPr>
          <w:b w:val="0"/>
          <w:noProof/>
        </w:rPr>
        <w:instrText xml:space="preserve"> PAGEREF _Toc197147894 \h </w:instrText>
      </w:r>
      <w:r w:rsidRPr="004A3BA9">
        <w:rPr>
          <w:b w:val="0"/>
          <w:noProof/>
        </w:rPr>
      </w:r>
      <w:r w:rsidRPr="004A3BA9">
        <w:rPr>
          <w:b w:val="0"/>
          <w:noProof/>
        </w:rPr>
        <w:fldChar w:fldCharType="separate"/>
      </w:r>
      <w:r w:rsidR="009043C9">
        <w:rPr>
          <w:b w:val="0"/>
          <w:noProof/>
        </w:rPr>
        <w:t>23</w:t>
      </w:r>
      <w:r w:rsidRPr="004A3BA9">
        <w:rPr>
          <w:b w:val="0"/>
          <w:noProof/>
        </w:rPr>
        <w:fldChar w:fldCharType="end"/>
      </w:r>
    </w:p>
    <w:p w14:paraId="5FF6DDB2"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5.4] Si ((T’/EA)/ (</w:t>
      </w:r>
      <w:r w:rsidRPr="004A3BA9">
        <w:rPr>
          <w:b w:val="0"/>
          <w:noProof/>
          <w:lang w:val="el-GR"/>
        </w:rPr>
        <w:t>δ</w:t>
      </w:r>
      <w:r w:rsidRPr="004A3BA9">
        <w:rPr>
          <w:b w:val="0"/>
          <w:noProof/>
        </w:rPr>
        <w:t>/L')) vs. cable pre-strain (T’/EA) for various Atruss:Acable  ratio (Slide)</w:t>
      </w:r>
      <w:r w:rsidRPr="004A3BA9">
        <w:rPr>
          <w:b w:val="0"/>
          <w:noProof/>
        </w:rPr>
        <w:tab/>
      </w:r>
      <w:r w:rsidRPr="004A3BA9">
        <w:rPr>
          <w:b w:val="0"/>
          <w:noProof/>
        </w:rPr>
        <w:fldChar w:fldCharType="begin"/>
      </w:r>
      <w:r w:rsidRPr="004A3BA9">
        <w:rPr>
          <w:b w:val="0"/>
          <w:noProof/>
        </w:rPr>
        <w:instrText xml:space="preserve"> PAGEREF _Toc197147895 \h </w:instrText>
      </w:r>
      <w:r w:rsidRPr="004A3BA9">
        <w:rPr>
          <w:b w:val="0"/>
          <w:noProof/>
        </w:rPr>
      </w:r>
      <w:r w:rsidRPr="004A3BA9">
        <w:rPr>
          <w:b w:val="0"/>
          <w:noProof/>
        </w:rPr>
        <w:fldChar w:fldCharType="separate"/>
      </w:r>
      <w:r w:rsidR="009043C9">
        <w:rPr>
          <w:b w:val="0"/>
          <w:noProof/>
        </w:rPr>
        <w:t>24</w:t>
      </w:r>
      <w:r w:rsidRPr="004A3BA9">
        <w:rPr>
          <w:b w:val="0"/>
          <w:noProof/>
        </w:rPr>
        <w:fldChar w:fldCharType="end"/>
      </w:r>
    </w:p>
    <w:p w14:paraId="1CA3CD42"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5.5] Si ((T’/EA)/ (</w:t>
      </w:r>
      <w:r w:rsidRPr="004A3BA9">
        <w:rPr>
          <w:b w:val="0"/>
          <w:noProof/>
          <w:lang w:val="el-GR"/>
        </w:rPr>
        <w:t>δ</w:t>
      </w:r>
      <w:r w:rsidRPr="004A3BA9">
        <w:rPr>
          <w:b w:val="0"/>
          <w:noProof/>
        </w:rPr>
        <w:t>/L')) ratio vs. Atruss:Acable ratio</w:t>
      </w:r>
      <w:r w:rsidRPr="004A3BA9">
        <w:rPr>
          <w:b w:val="0"/>
          <w:noProof/>
        </w:rPr>
        <w:tab/>
      </w:r>
      <w:r w:rsidRPr="004A3BA9">
        <w:rPr>
          <w:b w:val="0"/>
          <w:noProof/>
        </w:rPr>
        <w:fldChar w:fldCharType="begin"/>
      </w:r>
      <w:r w:rsidRPr="004A3BA9">
        <w:rPr>
          <w:b w:val="0"/>
          <w:noProof/>
        </w:rPr>
        <w:instrText xml:space="preserve"> PAGEREF _Toc197147896 \h </w:instrText>
      </w:r>
      <w:r w:rsidRPr="004A3BA9">
        <w:rPr>
          <w:b w:val="0"/>
          <w:noProof/>
        </w:rPr>
      </w:r>
      <w:r w:rsidRPr="004A3BA9">
        <w:rPr>
          <w:b w:val="0"/>
          <w:noProof/>
        </w:rPr>
        <w:fldChar w:fldCharType="separate"/>
      </w:r>
      <w:r w:rsidR="009043C9">
        <w:rPr>
          <w:b w:val="0"/>
          <w:noProof/>
        </w:rPr>
        <w:t>24</w:t>
      </w:r>
      <w:r w:rsidRPr="004A3BA9">
        <w:rPr>
          <w:b w:val="0"/>
          <w:noProof/>
        </w:rPr>
        <w:fldChar w:fldCharType="end"/>
      </w:r>
    </w:p>
    <w:p w14:paraId="53061D6A"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5.6] Slide (Left) vs. non-slide (Right) m=25 where (Max stress=Green, Min stress=Black)</w:t>
      </w:r>
      <w:r w:rsidRPr="004A3BA9">
        <w:rPr>
          <w:b w:val="0"/>
          <w:noProof/>
        </w:rPr>
        <w:tab/>
      </w:r>
      <w:r w:rsidRPr="004A3BA9">
        <w:rPr>
          <w:b w:val="0"/>
          <w:noProof/>
        </w:rPr>
        <w:fldChar w:fldCharType="begin"/>
      </w:r>
      <w:r w:rsidRPr="004A3BA9">
        <w:rPr>
          <w:b w:val="0"/>
          <w:noProof/>
        </w:rPr>
        <w:instrText xml:space="preserve"> PAGEREF _Toc197147897 \h </w:instrText>
      </w:r>
      <w:r w:rsidRPr="004A3BA9">
        <w:rPr>
          <w:b w:val="0"/>
          <w:noProof/>
        </w:rPr>
      </w:r>
      <w:r w:rsidRPr="004A3BA9">
        <w:rPr>
          <w:b w:val="0"/>
          <w:noProof/>
        </w:rPr>
        <w:fldChar w:fldCharType="separate"/>
      </w:r>
      <w:r w:rsidR="009043C9">
        <w:rPr>
          <w:b w:val="0"/>
          <w:noProof/>
        </w:rPr>
        <w:t>25</w:t>
      </w:r>
      <w:r w:rsidRPr="004A3BA9">
        <w:rPr>
          <w:b w:val="0"/>
          <w:noProof/>
        </w:rPr>
        <w:fldChar w:fldCharType="end"/>
      </w:r>
    </w:p>
    <w:p w14:paraId="2CA34D71"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5.7] Maximum and minimum slide Si/non-slide Si vs. Atruss:Acable ratio</w:t>
      </w:r>
      <w:r w:rsidRPr="004A3BA9">
        <w:rPr>
          <w:b w:val="0"/>
          <w:noProof/>
        </w:rPr>
        <w:tab/>
      </w:r>
      <w:r w:rsidRPr="004A3BA9">
        <w:rPr>
          <w:b w:val="0"/>
          <w:noProof/>
        </w:rPr>
        <w:fldChar w:fldCharType="begin"/>
      </w:r>
      <w:r w:rsidRPr="004A3BA9">
        <w:rPr>
          <w:b w:val="0"/>
          <w:noProof/>
        </w:rPr>
        <w:instrText xml:space="preserve"> PAGEREF _Toc197147898 \h </w:instrText>
      </w:r>
      <w:r w:rsidRPr="004A3BA9">
        <w:rPr>
          <w:b w:val="0"/>
          <w:noProof/>
        </w:rPr>
      </w:r>
      <w:r w:rsidRPr="004A3BA9">
        <w:rPr>
          <w:b w:val="0"/>
          <w:noProof/>
        </w:rPr>
        <w:fldChar w:fldCharType="separate"/>
      </w:r>
      <w:r w:rsidR="009043C9">
        <w:rPr>
          <w:b w:val="0"/>
          <w:noProof/>
        </w:rPr>
        <w:t>25</w:t>
      </w:r>
      <w:r w:rsidRPr="004A3BA9">
        <w:rPr>
          <w:b w:val="0"/>
          <w:noProof/>
        </w:rPr>
        <w:fldChar w:fldCharType="end"/>
      </w:r>
    </w:p>
    <w:p w14:paraId="0FDEAB0A"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5.8] Radius and radial ratio vs. m (Number of cables per direction)</w:t>
      </w:r>
      <w:r w:rsidRPr="004A3BA9">
        <w:rPr>
          <w:b w:val="0"/>
          <w:noProof/>
        </w:rPr>
        <w:tab/>
      </w:r>
      <w:r w:rsidRPr="004A3BA9">
        <w:rPr>
          <w:b w:val="0"/>
          <w:noProof/>
        </w:rPr>
        <w:fldChar w:fldCharType="begin"/>
      </w:r>
      <w:r w:rsidRPr="004A3BA9">
        <w:rPr>
          <w:b w:val="0"/>
          <w:noProof/>
        </w:rPr>
        <w:instrText xml:space="preserve"> PAGEREF _Toc197147899 \h </w:instrText>
      </w:r>
      <w:r w:rsidRPr="004A3BA9">
        <w:rPr>
          <w:b w:val="0"/>
          <w:noProof/>
        </w:rPr>
      </w:r>
      <w:r w:rsidRPr="004A3BA9">
        <w:rPr>
          <w:b w:val="0"/>
          <w:noProof/>
        </w:rPr>
        <w:fldChar w:fldCharType="separate"/>
      </w:r>
      <w:r w:rsidR="009043C9">
        <w:rPr>
          <w:b w:val="0"/>
          <w:noProof/>
        </w:rPr>
        <w:t>26</w:t>
      </w:r>
      <w:r w:rsidRPr="004A3BA9">
        <w:rPr>
          <w:b w:val="0"/>
          <w:noProof/>
        </w:rPr>
        <w:fldChar w:fldCharType="end"/>
      </w:r>
    </w:p>
    <w:p w14:paraId="6C5460F1"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5.9] Cable pre-strain (T’/EA) vs. axial strain (</w:t>
      </w:r>
      <w:r w:rsidRPr="004A3BA9">
        <w:rPr>
          <w:b w:val="0"/>
          <w:noProof/>
          <w:lang w:val="el-GR"/>
        </w:rPr>
        <w:t>δ</w:t>
      </w:r>
      <w:r w:rsidRPr="004A3BA9">
        <w:rPr>
          <w:b w:val="0"/>
          <w:noProof/>
        </w:rPr>
        <w:t>/L') for various m (Non-slide)</w:t>
      </w:r>
      <w:r w:rsidRPr="004A3BA9">
        <w:rPr>
          <w:b w:val="0"/>
          <w:noProof/>
        </w:rPr>
        <w:tab/>
      </w:r>
      <w:r w:rsidRPr="004A3BA9">
        <w:rPr>
          <w:b w:val="0"/>
          <w:noProof/>
        </w:rPr>
        <w:fldChar w:fldCharType="begin"/>
      </w:r>
      <w:r w:rsidRPr="004A3BA9">
        <w:rPr>
          <w:b w:val="0"/>
          <w:noProof/>
        </w:rPr>
        <w:instrText xml:space="preserve"> PAGEREF _Toc197147900 \h </w:instrText>
      </w:r>
      <w:r w:rsidRPr="004A3BA9">
        <w:rPr>
          <w:b w:val="0"/>
          <w:noProof/>
        </w:rPr>
      </w:r>
      <w:r w:rsidRPr="004A3BA9">
        <w:rPr>
          <w:b w:val="0"/>
          <w:noProof/>
        </w:rPr>
        <w:fldChar w:fldCharType="separate"/>
      </w:r>
      <w:r w:rsidR="009043C9">
        <w:rPr>
          <w:b w:val="0"/>
          <w:noProof/>
        </w:rPr>
        <w:t>27</w:t>
      </w:r>
      <w:r w:rsidRPr="004A3BA9">
        <w:rPr>
          <w:b w:val="0"/>
          <w:noProof/>
        </w:rPr>
        <w:fldChar w:fldCharType="end"/>
      </w:r>
    </w:p>
    <w:p w14:paraId="7C17F43C"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5.10] Cable pre-strain (T’/EA) vs. axial strain (</w:t>
      </w:r>
      <w:r w:rsidRPr="004A3BA9">
        <w:rPr>
          <w:b w:val="0"/>
          <w:noProof/>
          <w:lang w:val="el-GR"/>
        </w:rPr>
        <w:t>δ</w:t>
      </w:r>
      <w:r w:rsidRPr="004A3BA9">
        <w:rPr>
          <w:b w:val="0"/>
          <w:noProof/>
        </w:rPr>
        <w:t>/L') for various m (Slide)</w:t>
      </w:r>
      <w:r w:rsidRPr="004A3BA9">
        <w:rPr>
          <w:b w:val="0"/>
          <w:noProof/>
        </w:rPr>
        <w:tab/>
      </w:r>
      <w:r w:rsidRPr="004A3BA9">
        <w:rPr>
          <w:b w:val="0"/>
          <w:noProof/>
        </w:rPr>
        <w:fldChar w:fldCharType="begin"/>
      </w:r>
      <w:r w:rsidRPr="004A3BA9">
        <w:rPr>
          <w:b w:val="0"/>
          <w:noProof/>
        </w:rPr>
        <w:instrText xml:space="preserve"> PAGEREF _Toc197147901 \h </w:instrText>
      </w:r>
      <w:r w:rsidRPr="004A3BA9">
        <w:rPr>
          <w:b w:val="0"/>
          <w:noProof/>
        </w:rPr>
      </w:r>
      <w:r w:rsidRPr="004A3BA9">
        <w:rPr>
          <w:b w:val="0"/>
          <w:noProof/>
        </w:rPr>
        <w:fldChar w:fldCharType="separate"/>
      </w:r>
      <w:r w:rsidR="009043C9">
        <w:rPr>
          <w:b w:val="0"/>
          <w:noProof/>
        </w:rPr>
        <w:t>27</w:t>
      </w:r>
      <w:r w:rsidRPr="004A3BA9">
        <w:rPr>
          <w:b w:val="0"/>
          <w:noProof/>
        </w:rPr>
        <w:fldChar w:fldCharType="end"/>
      </w:r>
    </w:p>
    <w:p w14:paraId="3E019736"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5.11] Si ((T’/EA)/ (</w:t>
      </w:r>
      <w:r w:rsidRPr="004A3BA9">
        <w:rPr>
          <w:b w:val="0"/>
          <w:noProof/>
          <w:lang w:val="el-GR"/>
        </w:rPr>
        <w:t>δ</w:t>
      </w:r>
      <w:r w:rsidRPr="004A3BA9">
        <w:rPr>
          <w:b w:val="0"/>
          <w:noProof/>
        </w:rPr>
        <w:t>/L')) ratio vs. cable pre-strain (T’/EA) for various m (Non-slide)</w:t>
      </w:r>
      <w:r w:rsidRPr="004A3BA9">
        <w:rPr>
          <w:b w:val="0"/>
          <w:noProof/>
        </w:rPr>
        <w:tab/>
      </w:r>
      <w:r w:rsidRPr="004A3BA9">
        <w:rPr>
          <w:b w:val="0"/>
          <w:noProof/>
        </w:rPr>
        <w:fldChar w:fldCharType="begin"/>
      </w:r>
      <w:r w:rsidRPr="004A3BA9">
        <w:rPr>
          <w:b w:val="0"/>
          <w:noProof/>
        </w:rPr>
        <w:instrText xml:space="preserve"> PAGEREF _Toc197147902 \h </w:instrText>
      </w:r>
      <w:r w:rsidRPr="004A3BA9">
        <w:rPr>
          <w:b w:val="0"/>
          <w:noProof/>
        </w:rPr>
      </w:r>
      <w:r w:rsidRPr="004A3BA9">
        <w:rPr>
          <w:b w:val="0"/>
          <w:noProof/>
        </w:rPr>
        <w:fldChar w:fldCharType="separate"/>
      </w:r>
      <w:r w:rsidR="009043C9">
        <w:rPr>
          <w:b w:val="0"/>
          <w:noProof/>
        </w:rPr>
        <w:t>27</w:t>
      </w:r>
      <w:r w:rsidRPr="004A3BA9">
        <w:rPr>
          <w:b w:val="0"/>
          <w:noProof/>
        </w:rPr>
        <w:fldChar w:fldCharType="end"/>
      </w:r>
    </w:p>
    <w:p w14:paraId="5E12BE5E"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5.12] Si ((T’/EA)/ (</w:t>
      </w:r>
      <w:r w:rsidRPr="004A3BA9">
        <w:rPr>
          <w:b w:val="0"/>
          <w:noProof/>
          <w:lang w:val="el-GR"/>
        </w:rPr>
        <w:t>δ</w:t>
      </w:r>
      <w:r w:rsidRPr="004A3BA9">
        <w:rPr>
          <w:b w:val="0"/>
          <w:noProof/>
        </w:rPr>
        <w:t>/L')) ratio vs. cable pre-strain (T’/EA) for various m (Slide)</w:t>
      </w:r>
      <w:r w:rsidRPr="004A3BA9">
        <w:rPr>
          <w:b w:val="0"/>
          <w:noProof/>
        </w:rPr>
        <w:tab/>
      </w:r>
      <w:r w:rsidRPr="004A3BA9">
        <w:rPr>
          <w:b w:val="0"/>
          <w:noProof/>
        </w:rPr>
        <w:fldChar w:fldCharType="begin"/>
      </w:r>
      <w:r w:rsidRPr="004A3BA9">
        <w:rPr>
          <w:b w:val="0"/>
          <w:noProof/>
        </w:rPr>
        <w:instrText xml:space="preserve"> PAGEREF _Toc197147903 \h </w:instrText>
      </w:r>
      <w:r w:rsidRPr="004A3BA9">
        <w:rPr>
          <w:b w:val="0"/>
          <w:noProof/>
        </w:rPr>
      </w:r>
      <w:r w:rsidRPr="004A3BA9">
        <w:rPr>
          <w:b w:val="0"/>
          <w:noProof/>
        </w:rPr>
        <w:fldChar w:fldCharType="separate"/>
      </w:r>
      <w:r w:rsidR="009043C9">
        <w:rPr>
          <w:b w:val="0"/>
          <w:noProof/>
        </w:rPr>
        <w:t>28</w:t>
      </w:r>
      <w:r w:rsidRPr="004A3BA9">
        <w:rPr>
          <w:b w:val="0"/>
          <w:noProof/>
        </w:rPr>
        <w:fldChar w:fldCharType="end"/>
      </w:r>
    </w:p>
    <w:p w14:paraId="101E0E7E"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5.13] Si ((T’/EA)/ (</w:t>
      </w:r>
      <w:r w:rsidRPr="004A3BA9">
        <w:rPr>
          <w:b w:val="0"/>
          <w:noProof/>
          <w:lang w:val="el-GR"/>
        </w:rPr>
        <w:t>δ</w:t>
      </w:r>
      <w:r w:rsidRPr="004A3BA9">
        <w:rPr>
          <w:b w:val="0"/>
          <w:noProof/>
        </w:rPr>
        <w:t>/L')) ratio vs. m</w:t>
      </w:r>
      <w:r w:rsidRPr="004A3BA9">
        <w:rPr>
          <w:b w:val="0"/>
          <w:noProof/>
        </w:rPr>
        <w:tab/>
      </w:r>
      <w:r w:rsidRPr="004A3BA9">
        <w:rPr>
          <w:b w:val="0"/>
          <w:noProof/>
        </w:rPr>
        <w:fldChar w:fldCharType="begin"/>
      </w:r>
      <w:r w:rsidRPr="004A3BA9">
        <w:rPr>
          <w:b w:val="0"/>
          <w:noProof/>
        </w:rPr>
        <w:instrText xml:space="preserve"> PAGEREF _Toc197147904 \h </w:instrText>
      </w:r>
      <w:r w:rsidRPr="004A3BA9">
        <w:rPr>
          <w:b w:val="0"/>
          <w:noProof/>
        </w:rPr>
      </w:r>
      <w:r w:rsidRPr="004A3BA9">
        <w:rPr>
          <w:b w:val="0"/>
          <w:noProof/>
        </w:rPr>
        <w:fldChar w:fldCharType="separate"/>
      </w:r>
      <w:r w:rsidR="009043C9">
        <w:rPr>
          <w:b w:val="0"/>
          <w:noProof/>
        </w:rPr>
        <w:t>28</w:t>
      </w:r>
      <w:r w:rsidRPr="004A3BA9">
        <w:rPr>
          <w:b w:val="0"/>
          <w:noProof/>
        </w:rPr>
        <w:fldChar w:fldCharType="end"/>
      </w:r>
    </w:p>
    <w:p w14:paraId="6C1EB24A"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5.14] Maximum and minimum slide Si/non-slide Si vs. m</w:t>
      </w:r>
      <w:r w:rsidRPr="004A3BA9">
        <w:rPr>
          <w:b w:val="0"/>
          <w:noProof/>
        </w:rPr>
        <w:tab/>
      </w:r>
      <w:r w:rsidRPr="004A3BA9">
        <w:rPr>
          <w:b w:val="0"/>
          <w:noProof/>
        </w:rPr>
        <w:fldChar w:fldCharType="begin"/>
      </w:r>
      <w:r w:rsidRPr="004A3BA9">
        <w:rPr>
          <w:b w:val="0"/>
          <w:noProof/>
        </w:rPr>
        <w:instrText xml:space="preserve"> PAGEREF _Toc197147905 \h </w:instrText>
      </w:r>
      <w:r w:rsidRPr="004A3BA9">
        <w:rPr>
          <w:b w:val="0"/>
          <w:noProof/>
        </w:rPr>
      </w:r>
      <w:r w:rsidRPr="004A3BA9">
        <w:rPr>
          <w:b w:val="0"/>
          <w:noProof/>
        </w:rPr>
        <w:fldChar w:fldCharType="separate"/>
      </w:r>
      <w:r w:rsidR="009043C9">
        <w:rPr>
          <w:b w:val="0"/>
          <w:noProof/>
        </w:rPr>
        <w:t>28</w:t>
      </w:r>
      <w:r w:rsidRPr="004A3BA9">
        <w:rPr>
          <w:b w:val="0"/>
          <w:noProof/>
        </w:rPr>
        <w:fldChar w:fldCharType="end"/>
      </w:r>
    </w:p>
    <w:p w14:paraId="70AABBC3"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5.15] Number of cables vs. the total length of truss and cables and their ratios</w:t>
      </w:r>
      <w:r w:rsidRPr="004A3BA9">
        <w:rPr>
          <w:b w:val="0"/>
          <w:noProof/>
        </w:rPr>
        <w:tab/>
      </w:r>
      <w:r w:rsidRPr="004A3BA9">
        <w:rPr>
          <w:b w:val="0"/>
          <w:noProof/>
        </w:rPr>
        <w:fldChar w:fldCharType="begin"/>
      </w:r>
      <w:r w:rsidRPr="004A3BA9">
        <w:rPr>
          <w:b w:val="0"/>
          <w:noProof/>
        </w:rPr>
        <w:instrText xml:space="preserve"> PAGEREF _Toc197147906 \h </w:instrText>
      </w:r>
      <w:r w:rsidRPr="004A3BA9">
        <w:rPr>
          <w:b w:val="0"/>
          <w:noProof/>
        </w:rPr>
      </w:r>
      <w:r w:rsidRPr="004A3BA9">
        <w:rPr>
          <w:b w:val="0"/>
          <w:noProof/>
        </w:rPr>
        <w:fldChar w:fldCharType="separate"/>
      </w:r>
      <w:r w:rsidR="009043C9">
        <w:rPr>
          <w:b w:val="0"/>
          <w:noProof/>
        </w:rPr>
        <w:t>29</w:t>
      </w:r>
      <w:r w:rsidRPr="004A3BA9">
        <w:rPr>
          <w:b w:val="0"/>
          <w:noProof/>
        </w:rPr>
        <w:fldChar w:fldCharType="end"/>
      </w:r>
    </w:p>
    <w:p w14:paraId="60F223D8"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5.16] Cable pre-strain (T’/EA) vs. axial strain (</w:t>
      </w:r>
      <w:r w:rsidRPr="004A3BA9">
        <w:rPr>
          <w:b w:val="0"/>
          <w:noProof/>
          <w:lang w:val="el-GR"/>
        </w:rPr>
        <w:t>δ</w:t>
      </w:r>
      <w:r w:rsidRPr="004A3BA9">
        <w:rPr>
          <w:b w:val="0"/>
          <w:noProof/>
        </w:rPr>
        <w:t>/L') for various m (Non-slide, Special case)</w:t>
      </w:r>
      <w:r w:rsidRPr="004A3BA9">
        <w:rPr>
          <w:b w:val="0"/>
          <w:noProof/>
        </w:rPr>
        <w:tab/>
      </w:r>
      <w:r w:rsidRPr="004A3BA9">
        <w:rPr>
          <w:b w:val="0"/>
          <w:noProof/>
        </w:rPr>
        <w:fldChar w:fldCharType="begin"/>
      </w:r>
      <w:r w:rsidRPr="004A3BA9">
        <w:rPr>
          <w:b w:val="0"/>
          <w:noProof/>
        </w:rPr>
        <w:instrText xml:space="preserve"> PAGEREF _Toc197147907 \h </w:instrText>
      </w:r>
      <w:r w:rsidRPr="004A3BA9">
        <w:rPr>
          <w:b w:val="0"/>
          <w:noProof/>
        </w:rPr>
      </w:r>
      <w:r w:rsidRPr="004A3BA9">
        <w:rPr>
          <w:b w:val="0"/>
          <w:noProof/>
        </w:rPr>
        <w:fldChar w:fldCharType="separate"/>
      </w:r>
      <w:r w:rsidR="009043C9">
        <w:rPr>
          <w:b w:val="0"/>
          <w:noProof/>
        </w:rPr>
        <w:t>30</w:t>
      </w:r>
      <w:r w:rsidRPr="004A3BA9">
        <w:rPr>
          <w:b w:val="0"/>
          <w:noProof/>
        </w:rPr>
        <w:fldChar w:fldCharType="end"/>
      </w:r>
    </w:p>
    <w:p w14:paraId="445606FC"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5.17] Si ((T’/EA)/ (</w:t>
      </w:r>
      <w:r w:rsidRPr="004A3BA9">
        <w:rPr>
          <w:b w:val="0"/>
          <w:noProof/>
          <w:lang w:val="el-GR"/>
        </w:rPr>
        <w:t>δ</w:t>
      </w:r>
      <w:r w:rsidRPr="004A3BA9">
        <w:rPr>
          <w:b w:val="0"/>
          <w:noProof/>
        </w:rPr>
        <w:t>/L')) ratio vs. cable pre-strain (T’/EA) for various m (Non-slide, Special)</w:t>
      </w:r>
      <w:r w:rsidRPr="004A3BA9">
        <w:rPr>
          <w:b w:val="0"/>
          <w:noProof/>
        </w:rPr>
        <w:tab/>
      </w:r>
      <w:r w:rsidRPr="004A3BA9">
        <w:rPr>
          <w:b w:val="0"/>
          <w:noProof/>
        </w:rPr>
        <w:fldChar w:fldCharType="begin"/>
      </w:r>
      <w:r w:rsidRPr="004A3BA9">
        <w:rPr>
          <w:b w:val="0"/>
          <w:noProof/>
        </w:rPr>
        <w:instrText xml:space="preserve"> PAGEREF _Toc197147908 \h </w:instrText>
      </w:r>
      <w:r w:rsidRPr="004A3BA9">
        <w:rPr>
          <w:b w:val="0"/>
          <w:noProof/>
        </w:rPr>
      </w:r>
      <w:r w:rsidRPr="004A3BA9">
        <w:rPr>
          <w:b w:val="0"/>
          <w:noProof/>
        </w:rPr>
        <w:fldChar w:fldCharType="separate"/>
      </w:r>
      <w:r w:rsidR="009043C9">
        <w:rPr>
          <w:b w:val="0"/>
          <w:noProof/>
        </w:rPr>
        <w:t>30</w:t>
      </w:r>
      <w:r w:rsidRPr="004A3BA9">
        <w:rPr>
          <w:b w:val="0"/>
          <w:noProof/>
        </w:rPr>
        <w:fldChar w:fldCharType="end"/>
      </w:r>
    </w:p>
    <w:p w14:paraId="3356D281"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5.18] Si ((T’/EA)/ (</w:t>
      </w:r>
      <w:r w:rsidRPr="004A3BA9">
        <w:rPr>
          <w:b w:val="0"/>
          <w:noProof/>
          <w:lang w:val="el-GR"/>
        </w:rPr>
        <w:t>δ</w:t>
      </w:r>
      <w:r w:rsidRPr="004A3BA9">
        <w:rPr>
          <w:b w:val="0"/>
          <w:noProof/>
        </w:rPr>
        <w:t>/L')) ratio vs. m (&amp;Special case)</w:t>
      </w:r>
      <w:r w:rsidRPr="004A3BA9">
        <w:rPr>
          <w:b w:val="0"/>
          <w:noProof/>
        </w:rPr>
        <w:tab/>
      </w:r>
      <w:r w:rsidRPr="004A3BA9">
        <w:rPr>
          <w:b w:val="0"/>
          <w:noProof/>
        </w:rPr>
        <w:fldChar w:fldCharType="begin"/>
      </w:r>
      <w:r w:rsidRPr="004A3BA9">
        <w:rPr>
          <w:b w:val="0"/>
          <w:noProof/>
        </w:rPr>
        <w:instrText xml:space="preserve"> PAGEREF _Toc197147909 \h </w:instrText>
      </w:r>
      <w:r w:rsidRPr="004A3BA9">
        <w:rPr>
          <w:b w:val="0"/>
          <w:noProof/>
        </w:rPr>
      </w:r>
      <w:r w:rsidRPr="004A3BA9">
        <w:rPr>
          <w:b w:val="0"/>
          <w:noProof/>
        </w:rPr>
        <w:fldChar w:fldCharType="separate"/>
      </w:r>
      <w:r w:rsidR="009043C9">
        <w:rPr>
          <w:b w:val="0"/>
          <w:noProof/>
        </w:rPr>
        <w:t>31</w:t>
      </w:r>
      <w:r w:rsidRPr="004A3BA9">
        <w:rPr>
          <w:b w:val="0"/>
          <w:noProof/>
        </w:rPr>
        <w:fldChar w:fldCharType="end"/>
      </w:r>
    </w:p>
    <w:p w14:paraId="24D67A5A"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5.19] Special m=40 (Left) vs. ordinary m=40(Right) where stress (Max =Green, Min =Black)</w:t>
      </w:r>
      <w:r w:rsidRPr="004A3BA9">
        <w:rPr>
          <w:b w:val="0"/>
          <w:noProof/>
        </w:rPr>
        <w:tab/>
      </w:r>
      <w:r w:rsidRPr="004A3BA9">
        <w:rPr>
          <w:b w:val="0"/>
          <w:noProof/>
        </w:rPr>
        <w:fldChar w:fldCharType="begin"/>
      </w:r>
      <w:r w:rsidRPr="004A3BA9">
        <w:rPr>
          <w:b w:val="0"/>
          <w:noProof/>
        </w:rPr>
        <w:instrText xml:space="preserve"> PAGEREF _Toc197147910 \h </w:instrText>
      </w:r>
      <w:r w:rsidRPr="004A3BA9">
        <w:rPr>
          <w:b w:val="0"/>
          <w:noProof/>
        </w:rPr>
      </w:r>
      <w:r w:rsidRPr="004A3BA9">
        <w:rPr>
          <w:b w:val="0"/>
          <w:noProof/>
        </w:rPr>
        <w:fldChar w:fldCharType="separate"/>
      </w:r>
      <w:r w:rsidR="009043C9">
        <w:rPr>
          <w:b w:val="0"/>
          <w:noProof/>
        </w:rPr>
        <w:t>31</w:t>
      </w:r>
      <w:r w:rsidRPr="004A3BA9">
        <w:rPr>
          <w:b w:val="0"/>
          <w:noProof/>
        </w:rPr>
        <w:fldChar w:fldCharType="end"/>
      </w:r>
    </w:p>
    <w:p w14:paraId="5320A037"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5.20] Force acting on boundary truss for the special (Left) and the ordinary (Right) case (m=10)</w:t>
      </w:r>
      <w:r w:rsidRPr="004A3BA9">
        <w:rPr>
          <w:b w:val="0"/>
          <w:noProof/>
        </w:rPr>
        <w:tab/>
      </w:r>
      <w:r w:rsidRPr="004A3BA9">
        <w:rPr>
          <w:b w:val="0"/>
          <w:noProof/>
        </w:rPr>
        <w:fldChar w:fldCharType="begin"/>
      </w:r>
      <w:r w:rsidRPr="004A3BA9">
        <w:rPr>
          <w:b w:val="0"/>
          <w:noProof/>
        </w:rPr>
        <w:instrText xml:space="preserve"> PAGEREF _Toc197147911 \h </w:instrText>
      </w:r>
      <w:r w:rsidRPr="004A3BA9">
        <w:rPr>
          <w:b w:val="0"/>
          <w:noProof/>
        </w:rPr>
      </w:r>
      <w:r w:rsidRPr="004A3BA9">
        <w:rPr>
          <w:b w:val="0"/>
          <w:noProof/>
        </w:rPr>
        <w:fldChar w:fldCharType="separate"/>
      </w:r>
      <w:r w:rsidR="009043C9">
        <w:rPr>
          <w:b w:val="0"/>
          <w:noProof/>
        </w:rPr>
        <w:t>31</w:t>
      </w:r>
      <w:r w:rsidRPr="004A3BA9">
        <w:rPr>
          <w:b w:val="0"/>
          <w:noProof/>
        </w:rPr>
        <w:fldChar w:fldCharType="end"/>
      </w:r>
    </w:p>
    <w:p w14:paraId="25AF4FCC"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5.21] Special m=16 (Left) vs. ordinary m=30 (Right) where stress (Max =Green, Min =Black)</w:t>
      </w:r>
      <w:r w:rsidRPr="004A3BA9">
        <w:rPr>
          <w:b w:val="0"/>
          <w:noProof/>
        </w:rPr>
        <w:tab/>
      </w:r>
      <w:r w:rsidRPr="004A3BA9">
        <w:rPr>
          <w:b w:val="0"/>
          <w:noProof/>
        </w:rPr>
        <w:fldChar w:fldCharType="begin"/>
      </w:r>
      <w:r w:rsidRPr="004A3BA9">
        <w:rPr>
          <w:b w:val="0"/>
          <w:noProof/>
        </w:rPr>
        <w:instrText xml:space="preserve"> PAGEREF _Toc197147912 \h </w:instrText>
      </w:r>
      <w:r w:rsidRPr="004A3BA9">
        <w:rPr>
          <w:b w:val="0"/>
          <w:noProof/>
        </w:rPr>
      </w:r>
      <w:r w:rsidRPr="004A3BA9">
        <w:rPr>
          <w:b w:val="0"/>
          <w:noProof/>
        </w:rPr>
        <w:fldChar w:fldCharType="separate"/>
      </w:r>
      <w:r w:rsidR="009043C9">
        <w:rPr>
          <w:b w:val="0"/>
          <w:noProof/>
        </w:rPr>
        <w:t>32</w:t>
      </w:r>
      <w:r w:rsidRPr="004A3BA9">
        <w:rPr>
          <w:b w:val="0"/>
          <w:noProof/>
        </w:rPr>
        <w:fldChar w:fldCharType="end"/>
      </w:r>
    </w:p>
    <w:p w14:paraId="51951B93" w14:textId="77777777" w:rsidR="004A3BA9" w:rsidRPr="004A3BA9" w:rsidRDefault="004A3BA9">
      <w:pPr>
        <w:pStyle w:val="TableofFigures"/>
        <w:tabs>
          <w:tab w:val="right" w:pos="9054"/>
        </w:tabs>
        <w:rPr>
          <w:rFonts w:eastAsiaTheme="minorEastAsia" w:cstheme="minorBidi"/>
          <w:b w:val="0"/>
          <w:noProof/>
          <w:sz w:val="24"/>
          <w:szCs w:val="24"/>
          <w:lang w:val="en-US" w:eastAsia="ja-JP"/>
        </w:rPr>
      </w:pPr>
      <w:r w:rsidRPr="004A3BA9">
        <w:rPr>
          <w:b w:val="0"/>
          <w:noProof/>
        </w:rPr>
        <w:t>[Figure 5.22] Si ((T’/EA)/ (</w:t>
      </w:r>
      <w:r w:rsidRPr="004A3BA9">
        <w:rPr>
          <w:b w:val="0"/>
          <w:noProof/>
          <w:lang w:val="el-GR"/>
        </w:rPr>
        <w:t>δ</w:t>
      </w:r>
      <w:r w:rsidRPr="004A3BA9">
        <w:rPr>
          <w:b w:val="0"/>
          <w:noProof/>
        </w:rPr>
        <w:t>/L')) ratio vs. actual number of cables  (* refers to the special case)</w:t>
      </w:r>
      <w:r w:rsidRPr="004A3BA9">
        <w:rPr>
          <w:b w:val="0"/>
          <w:noProof/>
        </w:rPr>
        <w:tab/>
      </w:r>
      <w:r w:rsidRPr="004A3BA9">
        <w:rPr>
          <w:b w:val="0"/>
          <w:noProof/>
        </w:rPr>
        <w:fldChar w:fldCharType="begin"/>
      </w:r>
      <w:r w:rsidRPr="004A3BA9">
        <w:rPr>
          <w:b w:val="0"/>
          <w:noProof/>
        </w:rPr>
        <w:instrText xml:space="preserve"> PAGEREF _Toc197147913 \h </w:instrText>
      </w:r>
      <w:r w:rsidRPr="004A3BA9">
        <w:rPr>
          <w:b w:val="0"/>
          <w:noProof/>
        </w:rPr>
      </w:r>
      <w:r w:rsidRPr="004A3BA9">
        <w:rPr>
          <w:b w:val="0"/>
          <w:noProof/>
        </w:rPr>
        <w:fldChar w:fldCharType="separate"/>
      </w:r>
      <w:r w:rsidR="009043C9">
        <w:rPr>
          <w:b w:val="0"/>
          <w:noProof/>
        </w:rPr>
        <w:t>32</w:t>
      </w:r>
      <w:r w:rsidRPr="004A3BA9">
        <w:rPr>
          <w:b w:val="0"/>
          <w:noProof/>
        </w:rPr>
        <w:fldChar w:fldCharType="end"/>
      </w:r>
    </w:p>
    <w:p w14:paraId="29F956CD" w14:textId="41AFA049" w:rsidR="00215C6E" w:rsidRDefault="009B141C" w:rsidP="00215C6E">
      <w:pPr>
        <w:pStyle w:val="Heading1"/>
        <w:numPr>
          <w:ilvl w:val="0"/>
          <w:numId w:val="0"/>
        </w:numPr>
        <w:ind w:left="432" w:hanging="432"/>
      </w:pPr>
      <w:r w:rsidRPr="004A3BA9">
        <w:rPr>
          <w:rFonts w:asciiTheme="minorHAnsi" w:hAnsiTheme="minorHAnsi"/>
          <w:b w:val="0"/>
          <w:sz w:val="20"/>
          <w:szCs w:val="16"/>
        </w:rPr>
        <w:fldChar w:fldCharType="end"/>
      </w:r>
      <w:bookmarkStart w:id="10" w:name="_Toc323293709"/>
      <w:bookmarkEnd w:id="5"/>
      <w:bookmarkEnd w:id="6"/>
      <w:r w:rsidR="00215C6E" w:rsidRPr="00A30EF7">
        <w:t xml:space="preserve">List of </w:t>
      </w:r>
      <w:r w:rsidR="00215C6E">
        <w:t>Tables</w:t>
      </w:r>
      <w:bookmarkEnd w:id="10"/>
    </w:p>
    <w:p w14:paraId="2968F9E0" w14:textId="77777777" w:rsidR="004A3BA9" w:rsidRPr="00F32064" w:rsidRDefault="00215C6E">
      <w:pPr>
        <w:pStyle w:val="TableofFigures"/>
        <w:tabs>
          <w:tab w:val="right" w:leader="dot" w:pos="9054"/>
        </w:tabs>
        <w:rPr>
          <w:rFonts w:eastAsiaTheme="minorEastAsia" w:cstheme="minorBidi"/>
          <w:b w:val="0"/>
          <w:noProof/>
          <w:sz w:val="24"/>
          <w:szCs w:val="24"/>
          <w:lang w:val="en-US" w:eastAsia="ja-JP"/>
        </w:rPr>
      </w:pPr>
      <w:r w:rsidRPr="00F32064">
        <w:rPr>
          <w:b w:val="0"/>
        </w:rPr>
        <w:fldChar w:fldCharType="begin"/>
      </w:r>
      <w:r w:rsidRPr="00F32064">
        <w:rPr>
          <w:b w:val="0"/>
        </w:rPr>
        <w:instrText xml:space="preserve"> TOC \c "Table" </w:instrText>
      </w:r>
      <w:r w:rsidRPr="00F32064">
        <w:rPr>
          <w:b w:val="0"/>
        </w:rPr>
        <w:fldChar w:fldCharType="separate"/>
      </w:r>
      <w:r w:rsidR="004A3BA9" w:rsidRPr="00F32064">
        <w:rPr>
          <w:b w:val="0"/>
          <w:noProof/>
        </w:rPr>
        <w:t>[Table 3.1] Known and unknown variables</w:t>
      </w:r>
      <w:r w:rsidR="004A3BA9" w:rsidRPr="00F32064">
        <w:rPr>
          <w:b w:val="0"/>
          <w:noProof/>
        </w:rPr>
        <w:tab/>
      </w:r>
      <w:r w:rsidR="004A3BA9" w:rsidRPr="00F32064">
        <w:rPr>
          <w:b w:val="0"/>
          <w:noProof/>
        </w:rPr>
        <w:fldChar w:fldCharType="begin"/>
      </w:r>
      <w:r w:rsidR="004A3BA9" w:rsidRPr="00F32064">
        <w:rPr>
          <w:b w:val="0"/>
          <w:noProof/>
        </w:rPr>
        <w:instrText xml:space="preserve"> PAGEREF _Toc197147914 \h </w:instrText>
      </w:r>
      <w:r w:rsidR="004A3BA9" w:rsidRPr="00F32064">
        <w:rPr>
          <w:b w:val="0"/>
          <w:noProof/>
        </w:rPr>
      </w:r>
      <w:r w:rsidR="004A3BA9" w:rsidRPr="00F32064">
        <w:rPr>
          <w:b w:val="0"/>
          <w:noProof/>
        </w:rPr>
        <w:fldChar w:fldCharType="separate"/>
      </w:r>
      <w:r w:rsidR="009043C9">
        <w:rPr>
          <w:b w:val="0"/>
          <w:noProof/>
        </w:rPr>
        <w:t>18</w:t>
      </w:r>
      <w:r w:rsidR="004A3BA9" w:rsidRPr="00F32064">
        <w:rPr>
          <w:b w:val="0"/>
          <w:noProof/>
        </w:rPr>
        <w:fldChar w:fldCharType="end"/>
      </w:r>
    </w:p>
    <w:p w14:paraId="3B46CDA2" w14:textId="77777777" w:rsidR="004A3BA9" w:rsidRPr="00F32064" w:rsidRDefault="004A3BA9">
      <w:pPr>
        <w:pStyle w:val="TableofFigures"/>
        <w:tabs>
          <w:tab w:val="right" w:leader="dot" w:pos="9054"/>
        </w:tabs>
        <w:rPr>
          <w:rFonts w:eastAsiaTheme="minorEastAsia" w:cstheme="minorBidi"/>
          <w:b w:val="0"/>
          <w:noProof/>
          <w:sz w:val="24"/>
          <w:szCs w:val="24"/>
          <w:lang w:val="en-US" w:eastAsia="ja-JP"/>
        </w:rPr>
      </w:pPr>
      <w:r w:rsidRPr="00F32064">
        <w:rPr>
          <w:b w:val="0"/>
          <w:noProof/>
        </w:rPr>
        <w:t>[Table 4.1] Material properties</w:t>
      </w:r>
      <w:r w:rsidRPr="00F32064">
        <w:rPr>
          <w:b w:val="0"/>
          <w:noProof/>
        </w:rPr>
        <w:tab/>
      </w:r>
      <w:r w:rsidRPr="00F32064">
        <w:rPr>
          <w:b w:val="0"/>
          <w:noProof/>
        </w:rPr>
        <w:fldChar w:fldCharType="begin"/>
      </w:r>
      <w:r w:rsidRPr="00F32064">
        <w:rPr>
          <w:b w:val="0"/>
          <w:noProof/>
        </w:rPr>
        <w:instrText xml:space="preserve"> PAGEREF _Toc197147915 \h </w:instrText>
      </w:r>
      <w:r w:rsidRPr="00F32064">
        <w:rPr>
          <w:b w:val="0"/>
          <w:noProof/>
        </w:rPr>
      </w:r>
      <w:r w:rsidRPr="00F32064">
        <w:rPr>
          <w:b w:val="0"/>
          <w:noProof/>
        </w:rPr>
        <w:fldChar w:fldCharType="separate"/>
      </w:r>
      <w:r w:rsidR="009043C9">
        <w:rPr>
          <w:b w:val="0"/>
          <w:noProof/>
        </w:rPr>
        <w:t>21</w:t>
      </w:r>
      <w:r w:rsidRPr="00F32064">
        <w:rPr>
          <w:b w:val="0"/>
          <w:noProof/>
        </w:rPr>
        <w:fldChar w:fldCharType="end"/>
      </w:r>
    </w:p>
    <w:p w14:paraId="264B8FBA" w14:textId="77777777" w:rsidR="004A3BA9" w:rsidRPr="00F32064" w:rsidRDefault="004A3BA9">
      <w:pPr>
        <w:pStyle w:val="TableofFigures"/>
        <w:tabs>
          <w:tab w:val="right" w:leader="dot" w:pos="9054"/>
        </w:tabs>
        <w:rPr>
          <w:rFonts w:eastAsiaTheme="minorEastAsia" w:cstheme="minorBidi"/>
          <w:b w:val="0"/>
          <w:noProof/>
          <w:sz w:val="24"/>
          <w:szCs w:val="24"/>
          <w:lang w:val="en-US" w:eastAsia="ja-JP"/>
        </w:rPr>
      </w:pPr>
      <w:r w:rsidRPr="00F32064">
        <w:rPr>
          <w:b w:val="0"/>
          <w:noProof/>
        </w:rPr>
        <w:t>[Table 4.2] Properties of the frame to be used as a reference frame</w:t>
      </w:r>
      <w:r w:rsidRPr="00F32064">
        <w:rPr>
          <w:b w:val="0"/>
          <w:noProof/>
        </w:rPr>
        <w:tab/>
      </w:r>
      <w:r w:rsidRPr="00F32064">
        <w:rPr>
          <w:b w:val="0"/>
          <w:noProof/>
        </w:rPr>
        <w:fldChar w:fldCharType="begin"/>
      </w:r>
      <w:r w:rsidRPr="00F32064">
        <w:rPr>
          <w:b w:val="0"/>
          <w:noProof/>
        </w:rPr>
        <w:instrText xml:space="preserve"> PAGEREF _Toc197147916 \h </w:instrText>
      </w:r>
      <w:r w:rsidRPr="00F32064">
        <w:rPr>
          <w:b w:val="0"/>
          <w:noProof/>
        </w:rPr>
      </w:r>
      <w:r w:rsidRPr="00F32064">
        <w:rPr>
          <w:b w:val="0"/>
          <w:noProof/>
        </w:rPr>
        <w:fldChar w:fldCharType="separate"/>
      </w:r>
      <w:r w:rsidR="009043C9">
        <w:rPr>
          <w:b w:val="0"/>
          <w:noProof/>
        </w:rPr>
        <w:t>21</w:t>
      </w:r>
      <w:r w:rsidRPr="00F32064">
        <w:rPr>
          <w:b w:val="0"/>
          <w:noProof/>
        </w:rPr>
        <w:fldChar w:fldCharType="end"/>
      </w:r>
    </w:p>
    <w:p w14:paraId="3BD59E2C" w14:textId="77777777" w:rsidR="004A3BA9" w:rsidRPr="00F32064" w:rsidRDefault="004A3BA9">
      <w:pPr>
        <w:pStyle w:val="TableofFigures"/>
        <w:tabs>
          <w:tab w:val="right" w:leader="dot" w:pos="9054"/>
        </w:tabs>
        <w:rPr>
          <w:rFonts w:eastAsiaTheme="minorEastAsia" w:cstheme="minorBidi"/>
          <w:b w:val="0"/>
          <w:noProof/>
          <w:sz w:val="24"/>
          <w:szCs w:val="24"/>
          <w:lang w:val="en-US" w:eastAsia="ja-JP"/>
        </w:rPr>
      </w:pPr>
      <w:r w:rsidRPr="00F32064">
        <w:rPr>
          <w:b w:val="0"/>
          <w:noProof/>
        </w:rPr>
        <w:t>[Table 5.1] Table of x-sectional area ratio variables tested (*Reference frame)</w:t>
      </w:r>
      <w:r w:rsidRPr="00F32064">
        <w:rPr>
          <w:b w:val="0"/>
          <w:noProof/>
        </w:rPr>
        <w:tab/>
      </w:r>
      <w:r w:rsidRPr="00F32064">
        <w:rPr>
          <w:b w:val="0"/>
          <w:noProof/>
        </w:rPr>
        <w:fldChar w:fldCharType="begin"/>
      </w:r>
      <w:r w:rsidRPr="00F32064">
        <w:rPr>
          <w:b w:val="0"/>
          <w:noProof/>
        </w:rPr>
        <w:instrText xml:space="preserve"> PAGEREF _Toc197147917 \h </w:instrText>
      </w:r>
      <w:r w:rsidRPr="00F32064">
        <w:rPr>
          <w:b w:val="0"/>
          <w:noProof/>
        </w:rPr>
      </w:r>
      <w:r w:rsidRPr="00F32064">
        <w:rPr>
          <w:b w:val="0"/>
          <w:noProof/>
        </w:rPr>
        <w:fldChar w:fldCharType="separate"/>
      </w:r>
      <w:r w:rsidR="009043C9">
        <w:rPr>
          <w:b w:val="0"/>
          <w:noProof/>
        </w:rPr>
        <w:t>22</w:t>
      </w:r>
      <w:r w:rsidRPr="00F32064">
        <w:rPr>
          <w:b w:val="0"/>
          <w:noProof/>
        </w:rPr>
        <w:fldChar w:fldCharType="end"/>
      </w:r>
    </w:p>
    <w:p w14:paraId="0D21E264" w14:textId="77777777" w:rsidR="004A3BA9" w:rsidRPr="00F32064" w:rsidRDefault="004A3BA9">
      <w:pPr>
        <w:pStyle w:val="TableofFigures"/>
        <w:tabs>
          <w:tab w:val="right" w:leader="dot" w:pos="9054"/>
        </w:tabs>
        <w:rPr>
          <w:rFonts w:eastAsiaTheme="minorEastAsia" w:cstheme="minorBidi"/>
          <w:b w:val="0"/>
          <w:noProof/>
          <w:sz w:val="24"/>
          <w:szCs w:val="24"/>
          <w:lang w:val="en-US" w:eastAsia="ja-JP"/>
        </w:rPr>
      </w:pPr>
      <w:r w:rsidRPr="00F32064">
        <w:rPr>
          <w:b w:val="0"/>
          <w:noProof/>
        </w:rPr>
        <w:t>[Table 5.2] Change in outer radius with the change in number of cables (*Reference frame)</w:t>
      </w:r>
      <w:r w:rsidRPr="00F32064">
        <w:rPr>
          <w:b w:val="0"/>
          <w:noProof/>
        </w:rPr>
        <w:tab/>
      </w:r>
      <w:r w:rsidRPr="00F32064">
        <w:rPr>
          <w:b w:val="0"/>
          <w:noProof/>
        </w:rPr>
        <w:fldChar w:fldCharType="begin"/>
      </w:r>
      <w:r w:rsidRPr="00F32064">
        <w:rPr>
          <w:b w:val="0"/>
          <w:noProof/>
        </w:rPr>
        <w:instrText xml:space="preserve"> PAGEREF _Toc197147918 \h </w:instrText>
      </w:r>
      <w:r w:rsidRPr="00F32064">
        <w:rPr>
          <w:b w:val="0"/>
          <w:noProof/>
        </w:rPr>
      </w:r>
      <w:r w:rsidRPr="00F32064">
        <w:rPr>
          <w:b w:val="0"/>
          <w:noProof/>
        </w:rPr>
        <w:fldChar w:fldCharType="separate"/>
      </w:r>
      <w:r w:rsidR="009043C9">
        <w:rPr>
          <w:b w:val="0"/>
          <w:noProof/>
        </w:rPr>
        <w:t>26</w:t>
      </w:r>
      <w:r w:rsidRPr="00F32064">
        <w:rPr>
          <w:b w:val="0"/>
          <w:noProof/>
        </w:rPr>
        <w:fldChar w:fldCharType="end"/>
      </w:r>
    </w:p>
    <w:p w14:paraId="67F6D916" w14:textId="77777777" w:rsidR="004A3BA9" w:rsidRPr="00F32064" w:rsidRDefault="004A3BA9">
      <w:pPr>
        <w:pStyle w:val="TableofFigures"/>
        <w:tabs>
          <w:tab w:val="right" w:leader="dot" w:pos="9054"/>
        </w:tabs>
        <w:rPr>
          <w:rFonts w:eastAsiaTheme="minorEastAsia" w:cstheme="minorBidi"/>
          <w:b w:val="0"/>
          <w:noProof/>
          <w:sz w:val="24"/>
          <w:szCs w:val="24"/>
          <w:lang w:val="en-US" w:eastAsia="ja-JP"/>
        </w:rPr>
      </w:pPr>
      <w:r w:rsidRPr="00F32064">
        <w:rPr>
          <w:b w:val="0"/>
          <w:noProof/>
        </w:rPr>
        <w:t>[Table 5.3] Total length of truss and cables used and their ratios (* Reference frame, &amp;Special case)</w:t>
      </w:r>
      <w:r w:rsidRPr="00F32064">
        <w:rPr>
          <w:b w:val="0"/>
          <w:noProof/>
        </w:rPr>
        <w:tab/>
      </w:r>
      <w:r w:rsidRPr="00F32064">
        <w:rPr>
          <w:b w:val="0"/>
          <w:noProof/>
        </w:rPr>
        <w:fldChar w:fldCharType="begin"/>
      </w:r>
      <w:r w:rsidRPr="00F32064">
        <w:rPr>
          <w:b w:val="0"/>
          <w:noProof/>
        </w:rPr>
        <w:instrText xml:space="preserve"> PAGEREF _Toc197147919 \h </w:instrText>
      </w:r>
      <w:r w:rsidRPr="00F32064">
        <w:rPr>
          <w:b w:val="0"/>
          <w:noProof/>
        </w:rPr>
      </w:r>
      <w:r w:rsidRPr="00F32064">
        <w:rPr>
          <w:b w:val="0"/>
          <w:noProof/>
        </w:rPr>
        <w:fldChar w:fldCharType="separate"/>
      </w:r>
      <w:r w:rsidR="009043C9">
        <w:rPr>
          <w:b w:val="0"/>
          <w:noProof/>
        </w:rPr>
        <w:t>30</w:t>
      </w:r>
      <w:r w:rsidRPr="00F32064">
        <w:rPr>
          <w:b w:val="0"/>
          <w:noProof/>
        </w:rPr>
        <w:fldChar w:fldCharType="end"/>
      </w:r>
    </w:p>
    <w:p w14:paraId="7F99430B" w14:textId="7C357533" w:rsidR="00876B29" w:rsidRPr="00165CFF" w:rsidRDefault="00215C6E" w:rsidP="00215C6E">
      <w:pPr>
        <w:sectPr w:rsidR="00876B29" w:rsidRPr="00165CFF" w:rsidSect="00475935">
          <w:footerReference w:type="default" r:id="rId12"/>
          <w:pgSz w:w="11900" w:h="16840"/>
          <w:pgMar w:top="1418" w:right="1418" w:bottom="1134" w:left="1418" w:header="709" w:footer="709" w:gutter="0"/>
          <w:pgNumType w:fmt="lowerRoman" w:start="1"/>
          <w:cols w:space="708"/>
          <w:docGrid w:linePitch="360"/>
        </w:sectPr>
      </w:pPr>
      <w:r w:rsidRPr="00F32064">
        <w:rPr>
          <w:sz w:val="20"/>
          <w:szCs w:val="20"/>
        </w:rPr>
        <w:fldChar w:fldCharType="end"/>
      </w:r>
    </w:p>
    <w:p w14:paraId="6E8952CB" w14:textId="489FE1F4" w:rsidR="007E46D8" w:rsidRPr="007E46D8" w:rsidRDefault="00131788" w:rsidP="00041798">
      <w:pPr>
        <w:pStyle w:val="Heading1"/>
        <w:rPr>
          <w:szCs w:val="24"/>
        </w:rPr>
      </w:pPr>
      <w:bookmarkStart w:id="11" w:name="_Toc194826079"/>
      <w:bookmarkStart w:id="12" w:name="_Toc323293710"/>
      <w:commentRangeStart w:id="13"/>
      <w:r>
        <w:lastRenderedPageBreak/>
        <w:t>Introduction</w:t>
      </w:r>
      <w:commentRangeEnd w:id="13"/>
      <w:r w:rsidR="000E0C3C" w:rsidRPr="007E46D8">
        <w:commentReference w:id="13"/>
      </w:r>
      <w:bookmarkEnd w:id="11"/>
      <w:bookmarkEnd w:id="12"/>
    </w:p>
    <w:p w14:paraId="02E455EC" w14:textId="587979B0" w:rsidR="00DF1486" w:rsidRDefault="00FC1331" w:rsidP="00FC1331">
      <w:r>
        <w:t>Cable-net</w:t>
      </w:r>
      <w:r w:rsidR="00AE2115">
        <w:t>s</w:t>
      </w:r>
      <w:r w:rsidR="00061B4E">
        <w:t>,</w:t>
      </w:r>
      <w:r w:rsidR="00061B4E" w:rsidRPr="00061B4E">
        <w:t xml:space="preserve"> </w:t>
      </w:r>
      <w:r w:rsidR="00061B4E">
        <w:t>concrete shells and fabric structures</w:t>
      </w:r>
      <w:r>
        <w:t xml:space="preserve"> </w:t>
      </w:r>
      <w:r w:rsidR="00D54C86">
        <w:t>are</w:t>
      </w:r>
      <w:r w:rsidR="00C003DF">
        <w:t xml:space="preserve"> a</w:t>
      </w:r>
      <w:r>
        <w:t xml:space="preserve"> family of membrane structures. They have been of growing interest in recent years, as they are associated with lightweight </w:t>
      </w:r>
      <w:proofErr w:type="gramStart"/>
      <w:r>
        <w:t>structures</w:t>
      </w:r>
      <w:r w:rsidR="00376020">
        <w:t>,</w:t>
      </w:r>
      <w:r>
        <w:t xml:space="preserve"> which means</w:t>
      </w:r>
      <w:proofErr w:type="gramEnd"/>
      <w:r>
        <w:t xml:space="preserve"> materials are used efficiently. </w:t>
      </w:r>
      <w:r w:rsidR="00076290">
        <w:t>There are v</w:t>
      </w:r>
      <w:r w:rsidR="00376020">
        <w:t>arious</w:t>
      </w:r>
      <w:r>
        <w:t xml:space="preserve"> methods and tools available to understand the</w:t>
      </w:r>
      <w:r w:rsidR="00076290">
        <w:t>ir</w:t>
      </w:r>
      <w:r>
        <w:t xml:space="preserve"> behaviour</w:t>
      </w:r>
      <w:r w:rsidR="00DF1486">
        <w:t>.</w:t>
      </w:r>
    </w:p>
    <w:p w14:paraId="7877C811" w14:textId="20CBB8F4" w:rsidR="00FC1331" w:rsidRDefault="008A54E1" w:rsidP="00FC1331">
      <w:r>
        <w:t>An a</w:t>
      </w:r>
      <w:r w:rsidR="00FC1331">
        <w:t>nalytical basis of understanding, typically using differential geometry, has a steep learning curve, even for a competent engineer. P</w:t>
      </w:r>
      <w:r w:rsidR="00213AFD">
        <w:t xml:space="preserve">hysical models using soap films, </w:t>
      </w:r>
      <w:r w:rsidR="00FC1331">
        <w:t xml:space="preserve">hanging chains, </w:t>
      </w:r>
      <w:r w:rsidR="00213AFD">
        <w:t xml:space="preserve">etc. </w:t>
      </w:r>
      <w:r w:rsidR="00A84CF0">
        <w:t xml:space="preserve">are </w:t>
      </w:r>
      <w:r w:rsidR="00FC1331">
        <w:t xml:space="preserve">good for demonstrating </w:t>
      </w:r>
      <w:r>
        <w:t xml:space="preserve">and visualising </w:t>
      </w:r>
      <w:r w:rsidR="00FC1331">
        <w:t xml:space="preserve">the tangible behaviour. Numerical methods are </w:t>
      </w:r>
      <w:r w:rsidR="00007416">
        <w:t xml:space="preserve">often </w:t>
      </w:r>
      <w:r w:rsidR="00FC1331">
        <w:t>used for approaching the problem due to their versatility in terms of accommodating complex geometries defined by a set of logical conditions, which have greater resemblance to real life problem</w:t>
      </w:r>
      <w:r w:rsidR="00DF1486">
        <w:t>s.</w:t>
      </w:r>
      <w:r w:rsidR="002B1090">
        <w:t xml:space="preserve"> </w:t>
      </w:r>
      <w:r w:rsidR="00FC1331">
        <w:t>However, numerical methods have a greater potential by allowing for structures to be simulated and tested in a virtual environment where precise measurements can be extracted to help understand the behaviour all the way up to a defined failure limit.</w:t>
      </w:r>
    </w:p>
    <w:p w14:paraId="4B6D3329" w14:textId="42151B56" w:rsidR="00DF1486" w:rsidRDefault="00FC1331" w:rsidP="00FC1331">
      <w:r>
        <w:t xml:space="preserve">Form finding is a </w:t>
      </w:r>
      <w:r w:rsidR="00061B4E">
        <w:t xml:space="preserve">commonly </w:t>
      </w:r>
      <w:r w:rsidR="00AE2115">
        <w:t xml:space="preserve">used </w:t>
      </w:r>
      <w:r>
        <w:t xml:space="preserve">term to refer to the method </w:t>
      </w:r>
      <w:r w:rsidR="00A00254">
        <w:t>of</w:t>
      </w:r>
      <w:r>
        <w:t xml:space="preserve"> determin</w:t>
      </w:r>
      <w:r w:rsidR="00061B4E">
        <w:t>ing</w:t>
      </w:r>
      <w:r>
        <w:t xml:space="preserve"> the shape of a membrane structure</w:t>
      </w:r>
      <w:r w:rsidR="00061B4E">
        <w:t>s</w:t>
      </w:r>
      <w:r>
        <w:t>. With form finding, it is often the case that the final geometry of the structure is a result of the load and stress distr</w:t>
      </w:r>
      <w:r w:rsidR="00DF1486">
        <w:t>ibution that it is subject to.</w:t>
      </w:r>
    </w:p>
    <w:p w14:paraId="26433EA5" w14:textId="3EC683EA" w:rsidR="00FC1331" w:rsidRDefault="00FC1331" w:rsidP="00FC1331">
      <w:r>
        <w:t xml:space="preserve">While </w:t>
      </w:r>
      <w:r w:rsidR="00A00254">
        <w:t xml:space="preserve">the </w:t>
      </w:r>
      <w:r w:rsidR="00EB27D6">
        <w:t xml:space="preserve">numerical method of </w:t>
      </w:r>
      <w:r w:rsidR="00DF1486">
        <w:t>form finding</w:t>
      </w:r>
      <w:r>
        <w:t xml:space="preserve"> makes it possible for the shape of the structure to be adjusted such that the final geometry tends closer to the desired shape, the question still remain</w:t>
      </w:r>
      <w:r w:rsidR="00336EB4">
        <w:t>s</w:t>
      </w:r>
      <w:r>
        <w:t xml:space="preserve"> whether it is possible to find the initial shape and the final stress distribution of the geometry if the initial stress distribution and the final geometry is known. If so, what </w:t>
      </w:r>
      <w:r w:rsidR="00336EB4">
        <w:t>initial shape has to be provided for the</w:t>
      </w:r>
      <w:r>
        <w:t xml:space="preserve"> structure </w:t>
      </w:r>
      <w:r w:rsidR="00336EB4">
        <w:t xml:space="preserve">to </w:t>
      </w:r>
      <w:r>
        <w:t>come to the desired final shape?</w:t>
      </w:r>
    </w:p>
    <w:p w14:paraId="7CC70D30" w14:textId="281CA154" w:rsidR="00FC1331" w:rsidRDefault="00FC1331" w:rsidP="00FC1331">
      <w:r>
        <w:t>Th</w:t>
      </w:r>
      <w:r w:rsidR="00BB421B">
        <w:t>is</w:t>
      </w:r>
      <w:r>
        <w:t xml:space="preserve"> </w:t>
      </w:r>
      <w:r w:rsidR="00955248">
        <w:t>investigation</w:t>
      </w:r>
      <w:r>
        <w:t xml:space="preserve"> will </w:t>
      </w:r>
      <w:r w:rsidR="00A00254">
        <w:t xml:space="preserve">initially </w:t>
      </w:r>
      <w:r>
        <w:t xml:space="preserve">outline a review of literature to place the work in </w:t>
      </w:r>
      <w:r w:rsidR="004E756C">
        <w:t>a</w:t>
      </w:r>
      <w:r>
        <w:t xml:space="preserve"> historical context. Then, a </w:t>
      </w:r>
      <w:r w:rsidR="00007416">
        <w:t>selection of</w:t>
      </w:r>
      <w:r>
        <w:t xml:space="preserve"> case studies of several construction projects that have implemented the use of </w:t>
      </w:r>
      <w:r w:rsidR="004E756C">
        <w:t>membrane</w:t>
      </w:r>
      <w:r>
        <w:t xml:space="preserve"> structures and/or form finding techniques </w:t>
      </w:r>
      <w:r w:rsidR="00832173">
        <w:t>will be reviewed</w:t>
      </w:r>
      <w:r>
        <w:t>.</w:t>
      </w:r>
    </w:p>
    <w:p w14:paraId="1232F56D" w14:textId="6161E3FF" w:rsidR="00FC1331" w:rsidRDefault="00FC1331" w:rsidP="00FC1331">
      <w:r>
        <w:t>The sequence of how the geometry being investigated came about will be described in the model development section. As the tests being conducted will be within a computational program, the nature of the calculations performed and the methods used in the program source code will be defined. The section will also attempt to state all the assumptions and simplifications made to make the tests feasible within the scope of this investigation.</w:t>
      </w:r>
      <w:r w:rsidR="00A82F67">
        <w:t xml:space="preserve"> </w:t>
      </w:r>
      <w:r>
        <w:t xml:space="preserve">A modified version of Alistair Day’s dynamic relaxation algorithm will also be explored within the model development </w:t>
      </w:r>
      <w:r w:rsidR="004F2809">
        <w:t>section, which</w:t>
      </w:r>
      <w:r w:rsidR="004F35F9">
        <w:t xml:space="preserve"> computes the initial geometry of the structure with </w:t>
      </w:r>
      <w:r w:rsidR="009E2C7B">
        <w:t xml:space="preserve">a </w:t>
      </w:r>
      <w:r w:rsidR="004F35F9">
        <w:t>known stress state from</w:t>
      </w:r>
      <w:r>
        <w:t xml:space="preserve"> the </w:t>
      </w:r>
      <w:r w:rsidR="00A82F67">
        <w:t xml:space="preserve">predefined </w:t>
      </w:r>
      <w:r>
        <w:t>final geometry of the structure</w:t>
      </w:r>
      <w:r w:rsidR="004F2809">
        <w:t xml:space="preserve"> with </w:t>
      </w:r>
      <w:r w:rsidR="009E2C7B">
        <w:t xml:space="preserve">an </w:t>
      </w:r>
      <w:r w:rsidR="004F2809">
        <w:t>unknown</w:t>
      </w:r>
      <w:r>
        <w:t xml:space="preserve"> </w:t>
      </w:r>
      <w:r w:rsidR="004F2809">
        <w:t>stress state</w:t>
      </w:r>
      <w:r>
        <w:t xml:space="preserve">. </w:t>
      </w:r>
    </w:p>
    <w:p w14:paraId="6A4CF68E" w14:textId="1E381A0B" w:rsidR="0077561A" w:rsidRDefault="0077561A" w:rsidP="0077561A">
      <w:r>
        <w:t xml:space="preserve">The conditions that </w:t>
      </w:r>
      <w:r w:rsidR="004C3996">
        <w:t xml:space="preserve">will </w:t>
      </w:r>
      <w:r>
        <w:t xml:space="preserve">govern the hyperbolic </w:t>
      </w:r>
      <w:proofErr w:type="spellStart"/>
      <w:r>
        <w:t>paraboloid</w:t>
      </w:r>
      <w:proofErr w:type="spellEnd"/>
      <w:r>
        <w:t xml:space="preserve"> cable net structure </w:t>
      </w:r>
      <w:r w:rsidR="00742CFE">
        <w:t xml:space="preserve">being explored </w:t>
      </w:r>
      <w:r w:rsidR="004C3996">
        <w:t>will be</w:t>
      </w:r>
      <w:r>
        <w:t xml:space="preserve">: </w:t>
      </w:r>
      <w:r w:rsidR="00291546">
        <w:t>in plan, the</w:t>
      </w:r>
      <w:r>
        <w:t xml:space="preserve"> boundary truss</w:t>
      </w:r>
      <w:r w:rsidR="00291546">
        <w:t xml:space="preserve"> </w:t>
      </w:r>
      <w:r w:rsidR="004C3996">
        <w:t>will follow</w:t>
      </w:r>
      <w:r w:rsidR="00291546">
        <w:t xml:space="preserve"> the shape of an ellipse </w:t>
      </w:r>
      <w:r>
        <w:t xml:space="preserve">in </w:t>
      </w:r>
      <w:r w:rsidR="00E522D0">
        <w:t>a</w:t>
      </w:r>
      <w:r>
        <w:t xml:space="preserve"> hyperbolic </w:t>
      </w:r>
      <w:proofErr w:type="spellStart"/>
      <w:r>
        <w:t>paraboloi</w:t>
      </w:r>
      <w:r w:rsidR="00742CFE">
        <w:t>d</w:t>
      </w:r>
      <w:proofErr w:type="spellEnd"/>
      <w:r w:rsidR="00742CFE">
        <w:t xml:space="preserve"> plane</w:t>
      </w:r>
      <w:r>
        <w:t xml:space="preserve">; there </w:t>
      </w:r>
      <w:r w:rsidR="004C3996">
        <w:t>will be</w:t>
      </w:r>
      <w:r>
        <w:t xml:space="preserve"> cables that span from the nodes in the inner </w:t>
      </w:r>
      <w:r w:rsidR="00511EB1">
        <w:t xml:space="preserve">quarter of the </w:t>
      </w:r>
      <w:r>
        <w:t>boundary to the opposite quarter</w:t>
      </w:r>
      <w:r w:rsidR="00742CFE">
        <w:t xml:space="preserve"> for the ordinary case of cable arrangement; there </w:t>
      </w:r>
      <w:r w:rsidR="005F3CF1">
        <w:t>will be</w:t>
      </w:r>
      <w:r w:rsidR="00742CFE">
        <w:t xml:space="preserve"> cables that span from </w:t>
      </w:r>
      <w:r w:rsidR="002A72DA">
        <w:t xml:space="preserve">the nodes in the inner </w:t>
      </w:r>
      <w:r w:rsidR="00571DC1">
        <w:t xml:space="preserve">half of the </w:t>
      </w:r>
      <w:r w:rsidR="002A72DA">
        <w:t>boundary to the opposite half for the special case of cable arrangement</w:t>
      </w:r>
      <w:r>
        <w:t xml:space="preserve">; and the boundary truss </w:t>
      </w:r>
      <w:r w:rsidR="009E3C69">
        <w:t>will</w:t>
      </w:r>
      <w:r>
        <w:t xml:space="preserve"> only</w:t>
      </w:r>
      <w:r w:rsidR="009E3C69">
        <w:t xml:space="preserve"> be</w:t>
      </w:r>
      <w:r>
        <w:t xml:space="preserve"> supported vertically, </w:t>
      </w:r>
      <w:r w:rsidR="00832173">
        <w:t>and so is</w:t>
      </w:r>
      <w:r w:rsidR="009E3C69">
        <w:t xml:space="preserve"> </w:t>
      </w:r>
      <w:r>
        <w:t>free to move about in the</w:t>
      </w:r>
      <w:r w:rsidR="002A72DA">
        <w:t xml:space="preserve"> horizontal</w:t>
      </w:r>
      <w:r>
        <w:t xml:space="preserve"> x and y axis, </w:t>
      </w:r>
      <w:r w:rsidR="002B1090">
        <w:t xml:space="preserve">thus </w:t>
      </w:r>
      <w:r>
        <w:t>allowing</w:t>
      </w:r>
      <w:r w:rsidR="003F6406">
        <w:t xml:space="preserve"> for</w:t>
      </w:r>
      <w:r>
        <w:t xml:space="preserve"> the </w:t>
      </w:r>
      <w:r w:rsidR="003F6406">
        <w:t>perimeter</w:t>
      </w:r>
      <w:r>
        <w:t xml:space="preserve"> to expand or contract depending</w:t>
      </w:r>
      <w:r w:rsidR="003F6406">
        <w:t xml:space="preserve"> on</w:t>
      </w:r>
      <w:r>
        <w:t xml:space="preserve"> the forces acting on it.</w:t>
      </w:r>
    </w:p>
    <w:p w14:paraId="5AE29497" w14:textId="295AC04C" w:rsidR="002C2F36" w:rsidRDefault="00C4270E" w:rsidP="00FC1331">
      <w:r>
        <w:lastRenderedPageBreak/>
        <w:t>The cables transfer</w:t>
      </w:r>
      <w:r w:rsidR="000F75B6">
        <w:t xml:space="preserve"> forces</w:t>
      </w:r>
      <w:r w:rsidR="00FC1331">
        <w:t xml:space="preserve"> to </w:t>
      </w:r>
      <w:r w:rsidR="000F75B6">
        <w:t>the boundary truss</w:t>
      </w:r>
      <w:r>
        <w:t xml:space="preserve"> due to cable pre-strain</w:t>
      </w:r>
      <w:r w:rsidR="0077561A">
        <w:t xml:space="preserve"> causing </w:t>
      </w:r>
      <w:r w:rsidR="00513C5C">
        <w:t xml:space="preserve">axial </w:t>
      </w:r>
      <w:r w:rsidR="0077561A">
        <w:t xml:space="preserve">displacement due to </w:t>
      </w:r>
      <w:r w:rsidR="00513C5C">
        <w:t xml:space="preserve">the </w:t>
      </w:r>
      <w:r w:rsidR="0077561A">
        <w:t>lack of horizontal restraint</w:t>
      </w:r>
      <w:r w:rsidR="000F75B6">
        <w:t xml:space="preserve">. </w:t>
      </w:r>
      <w:r w:rsidR="00513C5C">
        <w:t xml:space="preserve">All tests will examine the axial strain of the frame due </w:t>
      </w:r>
      <w:r w:rsidR="00427762">
        <w:t>to the cable pre-strain applied and</w:t>
      </w:r>
      <w:r w:rsidR="00513C5C">
        <w:t xml:space="preserve"> </w:t>
      </w:r>
      <w:r w:rsidR="00427762">
        <w:t>t</w:t>
      </w:r>
      <w:r w:rsidR="00D35F5D">
        <w:t xml:space="preserve">he influence on the </w:t>
      </w:r>
      <w:r w:rsidR="002A2E2B">
        <w:t xml:space="preserve">derived </w:t>
      </w:r>
      <w:r w:rsidR="00D35F5D">
        <w:t xml:space="preserve">initial geometry due to change in </w:t>
      </w:r>
      <w:r w:rsidR="00427762">
        <w:t>specific variable</w:t>
      </w:r>
      <w:r w:rsidR="00823B4D">
        <w:t>s (detailed below)</w:t>
      </w:r>
      <w:r w:rsidR="00FC1331">
        <w:t>. The computer program will output the results in numerical as well</w:t>
      </w:r>
      <w:r w:rsidR="005E65C0">
        <w:t xml:space="preserve"> as</w:t>
      </w:r>
      <w:r w:rsidR="00FC1331">
        <w:t xml:space="preserve"> graphical format for the </w:t>
      </w:r>
      <w:r w:rsidR="00427762">
        <w:t>variables,</w:t>
      </w:r>
      <w:r w:rsidR="00FC1331">
        <w:t xml:space="preserve"> a selection of </w:t>
      </w:r>
      <w:r w:rsidR="00427762">
        <w:t>which</w:t>
      </w:r>
      <w:r w:rsidR="00FC1331">
        <w:t xml:space="preserve"> will be used </w:t>
      </w:r>
      <w:r w:rsidR="00CE4DBE">
        <w:t>in</w:t>
      </w:r>
      <w:r w:rsidR="00427762">
        <w:t xml:space="preserve"> the</w:t>
      </w:r>
      <w:r w:rsidR="002C2F36">
        <w:t xml:space="preserve"> discussion.</w:t>
      </w:r>
    </w:p>
    <w:p w14:paraId="0304594A" w14:textId="60767379" w:rsidR="002C2F36" w:rsidRDefault="00FC1331" w:rsidP="00FC1331">
      <w:r>
        <w:t xml:space="preserve">The </w:t>
      </w:r>
      <w:r w:rsidR="004300E6">
        <w:t>variables</w:t>
      </w:r>
      <w:r>
        <w:t xml:space="preserve"> whose effect</w:t>
      </w:r>
      <w:r w:rsidR="005E65C0">
        <w:t>s</w:t>
      </w:r>
      <w:r>
        <w:t xml:space="preserve"> will be examined include</w:t>
      </w:r>
      <w:r w:rsidR="004300E6">
        <w:t>:</w:t>
      </w:r>
      <w:r>
        <w:t xml:space="preserve"> the ratio of the truss cross sectional area to</w:t>
      </w:r>
      <w:r w:rsidR="004300E6">
        <w:t xml:space="preserve"> the cable cross sectional area;</w:t>
      </w:r>
      <w:r>
        <w:t xml:space="preserve"> </w:t>
      </w:r>
      <w:r w:rsidR="004300E6">
        <w:t xml:space="preserve">the </w:t>
      </w:r>
      <w:r>
        <w:t>number of cables embedded within the frame</w:t>
      </w:r>
      <w:r w:rsidR="004300E6">
        <w:t>;</w:t>
      </w:r>
      <w:r>
        <w:t xml:space="preserve"> and</w:t>
      </w:r>
      <w:r w:rsidR="004300E6">
        <w:t xml:space="preserve"> a</w:t>
      </w:r>
      <w:r>
        <w:t xml:space="preserve"> comparison of </w:t>
      </w:r>
      <w:r w:rsidR="007D65C0">
        <w:t>the</w:t>
      </w:r>
      <w:r>
        <w:t xml:space="preserve"> special case of cable arrangement </w:t>
      </w:r>
      <w:r w:rsidR="007D65C0">
        <w:t xml:space="preserve">with the ordinary </w:t>
      </w:r>
      <w:r w:rsidR="00DB231F">
        <w:t>case</w:t>
      </w:r>
      <w:r w:rsidR="007D65C0">
        <w:t xml:space="preserve"> of cable arrangement</w:t>
      </w:r>
      <w:r w:rsidR="003D0023">
        <w:t xml:space="preserve"> </w:t>
      </w:r>
      <w:r>
        <w:t>to determine which of the two is more</w:t>
      </w:r>
      <w:r w:rsidR="002C2F36">
        <w:t xml:space="preserve"> efficient.</w:t>
      </w:r>
    </w:p>
    <w:p w14:paraId="47FE1A42" w14:textId="03A36B59" w:rsidR="00FC1331" w:rsidRDefault="00FC1331" w:rsidP="00FC1331">
      <w:r>
        <w:t>The difference</w:t>
      </w:r>
      <w:r w:rsidR="00DB231F">
        <w:t>s</w:t>
      </w:r>
      <w:r>
        <w:t xml:space="preserve"> in behaviour when the cables are allowed to slide over </w:t>
      </w:r>
      <w:r w:rsidR="003D0023">
        <w:t xml:space="preserve">each other </w:t>
      </w:r>
      <w:r>
        <w:t>as opposed to being restrained at the intersection nodes will also be examined</w:t>
      </w:r>
      <w:r w:rsidR="003D0023">
        <w:t xml:space="preserve"> </w:t>
      </w:r>
      <w:r w:rsidR="00DB231F">
        <w:t>when the</w:t>
      </w:r>
      <w:r w:rsidR="00102B3D">
        <w:t xml:space="preserve"> truss to cable cross sectional</w:t>
      </w:r>
      <w:r w:rsidR="00DB231F">
        <w:t xml:space="preserve"> area</w:t>
      </w:r>
      <w:r w:rsidR="00102B3D">
        <w:t xml:space="preserve"> ratio</w:t>
      </w:r>
      <w:r w:rsidR="00380B59">
        <w:t>s</w:t>
      </w:r>
      <w:r w:rsidR="00102B3D">
        <w:t xml:space="preserve"> </w:t>
      </w:r>
      <w:r w:rsidR="00DB231F">
        <w:t>and</w:t>
      </w:r>
      <w:r w:rsidR="00102B3D">
        <w:t xml:space="preserve"> the number of cables embedded within the frame</w:t>
      </w:r>
      <w:r w:rsidR="00152DB8">
        <w:t xml:space="preserve"> vary</w:t>
      </w:r>
      <w:r>
        <w:t>.</w:t>
      </w:r>
    </w:p>
    <w:p w14:paraId="711DC2A4" w14:textId="77C02B37" w:rsidR="00BB4BC4" w:rsidRDefault="00BB4BC4" w:rsidP="00FC1331">
      <w:r>
        <w:t xml:space="preserve">This </w:t>
      </w:r>
      <w:r w:rsidR="00955248">
        <w:t>investigation</w:t>
      </w:r>
      <w:r>
        <w:t xml:space="preserve"> hopes to provide a useful basis to inform a designer </w:t>
      </w:r>
      <w:r w:rsidR="00C128BF">
        <w:t>who is interested in designing a similar kind of roof structure</w:t>
      </w:r>
      <w:r w:rsidR="008619DA">
        <w:t>,</w:t>
      </w:r>
      <w:r w:rsidR="00C128BF">
        <w:t xml:space="preserve"> of the </w:t>
      </w:r>
      <w:r w:rsidR="008619DA">
        <w:t>consequences</w:t>
      </w:r>
      <w:r w:rsidR="00C128BF">
        <w:t xml:space="preserve"> of choosing the various possible routes.</w:t>
      </w:r>
      <w:r w:rsidR="002D2128">
        <w:t xml:space="preserve"> </w:t>
      </w:r>
      <w:r w:rsidR="002C2F36">
        <w:t>G</w:t>
      </w:r>
      <w:r w:rsidR="002D2128">
        <w:t xml:space="preserve">raphical charts will be presented </w:t>
      </w:r>
      <w:r w:rsidR="00016E22">
        <w:t>with</w:t>
      </w:r>
      <w:r w:rsidR="00823B4D">
        <w:t xml:space="preserve"> experimental data represented</w:t>
      </w:r>
      <w:r w:rsidR="00016E22">
        <w:t xml:space="preserve"> in terms of</w:t>
      </w:r>
      <w:r w:rsidR="002D2128">
        <w:t xml:space="preserve"> dimensionless</w:t>
      </w:r>
      <w:r w:rsidR="009B2D2C">
        <w:t xml:space="preserve"> </w:t>
      </w:r>
      <w:r w:rsidR="002D2128">
        <w:t xml:space="preserve">quantities </w:t>
      </w:r>
      <w:r w:rsidR="00FC3F51">
        <w:t xml:space="preserve">where possible </w:t>
      </w:r>
      <w:r w:rsidR="002D2128">
        <w:t xml:space="preserve">so that the information can be extracted and scaled to </w:t>
      </w:r>
      <w:r w:rsidR="00085BBD">
        <w:t>the required size.</w:t>
      </w:r>
      <w:r w:rsidR="002C2F36">
        <w:t xml:space="preserve"> </w:t>
      </w:r>
    </w:p>
    <w:p w14:paraId="7BAD73F1" w14:textId="10A947F7" w:rsidR="00016E22" w:rsidRDefault="00FC1331" w:rsidP="00085BBD">
      <w:r>
        <w:t xml:space="preserve">The main limitation of this </w:t>
      </w:r>
      <w:r w:rsidR="00955248">
        <w:t>investigation</w:t>
      </w:r>
      <w:r>
        <w:t xml:space="preserve"> is that the results will be </w:t>
      </w:r>
      <w:r w:rsidR="00FC3F51">
        <w:t>presented</w:t>
      </w:r>
      <w:r>
        <w:t xml:space="preserve"> for a specific configuration of geometry. Within the model </w:t>
      </w:r>
      <w:r w:rsidR="00C851E8">
        <w:t>environment</w:t>
      </w:r>
      <w:r>
        <w:t xml:space="preserve">, the examination of the slide behaviour will assume absence of friction to simplify the problem. The investigation will only cover the behaviour of a limited range of </w:t>
      </w:r>
      <w:r w:rsidR="000F0373">
        <w:t>variables</w:t>
      </w:r>
      <w:r>
        <w:t>, which are best assume</w:t>
      </w:r>
      <w:r w:rsidR="000F0373">
        <w:t>d</w:t>
      </w:r>
      <w:r w:rsidR="00380B59">
        <w:t xml:space="preserve"> remain</w:t>
      </w:r>
      <w:r>
        <w:t xml:space="preserve"> valid within </w:t>
      </w:r>
      <w:r w:rsidR="000F0373">
        <w:t>the</w:t>
      </w:r>
      <w:r>
        <w:t xml:space="preserve"> range. A separate analysis would be required to establish the exact </w:t>
      </w:r>
      <w:r w:rsidR="00016E22">
        <w:t>behaviour outside of the range.</w:t>
      </w:r>
    </w:p>
    <w:p w14:paraId="6552ED10" w14:textId="31C2359E" w:rsidR="00085BBD" w:rsidRDefault="00E86177" w:rsidP="00085BBD">
      <w:r>
        <w:t>Nevertheless, t</w:t>
      </w:r>
      <w:r w:rsidR="00FC1331">
        <w:t xml:space="preserve">he outlined method would </w:t>
      </w:r>
      <w:r w:rsidR="00A97528">
        <w:t xml:space="preserve">still </w:t>
      </w:r>
      <w:r w:rsidR="00FC1331">
        <w:t>be applicable</w:t>
      </w:r>
      <w:r w:rsidR="002B5072">
        <w:t xml:space="preserve"> to new situations</w:t>
      </w:r>
      <w:r w:rsidR="00FC1331">
        <w:t>.</w:t>
      </w:r>
      <w:r w:rsidR="00085BBD">
        <w:t xml:space="preserve"> </w:t>
      </w:r>
      <w:r w:rsidR="00AC499A">
        <w:t xml:space="preserve">It would be possible to </w:t>
      </w:r>
      <w:r w:rsidR="005C1FE0">
        <w:t>re-</w:t>
      </w:r>
      <w:r w:rsidR="00AC499A">
        <w:t>adapt the algorithm when</w:t>
      </w:r>
      <w:r w:rsidR="00E94C1B">
        <w:t xml:space="preserve"> the in</w:t>
      </w:r>
      <w:r w:rsidR="004C64C9">
        <w:t>itial geometry</w:t>
      </w:r>
      <w:r w:rsidR="00B975C9">
        <w:t xml:space="preserve"> </w:t>
      </w:r>
      <w:r w:rsidR="00123C87">
        <w:t xml:space="preserve">and the final stress state </w:t>
      </w:r>
      <w:r w:rsidR="00B975C9">
        <w:t xml:space="preserve">needs to be determined </w:t>
      </w:r>
      <w:r w:rsidR="00123C87">
        <w:t>for</w:t>
      </w:r>
      <w:r w:rsidR="004C64C9">
        <w:t xml:space="preserve"> a </w:t>
      </w:r>
      <w:r w:rsidR="008E74BA">
        <w:t>membrane</w:t>
      </w:r>
      <w:r w:rsidR="00E94C1B">
        <w:t xml:space="preserve"> </w:t>
      </w:r>
      <w:r w:rsidR="00123C87">
        <w:t>structure where</w:t>
      </w:r>
      <w:r w:rsidR="004C64C9">
        <w:t xml:space="preserve"> the final geometry and the initial stress state </w:t>
      </w:r>
      <w:r w:rsidR="008E74BA">
        <w:t>are</w:t>
      </w:r>
      <w:r w:rsidR="004C64C9">
        <w:t xml:space="preserve"> known</w:t>
      </w:r>
      <w:r w:rsidR="00085BBD">
        <w:t>.</w:t>
      </w:r>
    </w:p>
    <w:p w14:paraId="184E3A9A" w14:textId="77777777" w:rsidR="00FC1331" w:rsidRDefault="00FC1331" w:rsidP="00FC1331">
      <w:pPr>
        <w:tabs>
          <w:tab w:val="left" w:pos="3083"/>
        </w:tabs>
      </w:pPr>
      <w:r>
        <w:tab/>
      </w:r>
    </w:p>
    <w:p w14:paraId="21A475CC" w14:textId="6D41E898" w:rsidR="004A4CFB" w:rsidRDefault="009F6DB2" w:rsidP="00501D97">
      <w:pPr>
        <w:pStyle w:val="Heading1"/>
      </w:pPr>
      <w:r>
        <w:br w:type="page"/>
      </w:r>
      <w:bookmarkStart w:id="14" w:name="_Toc194826080"/>
      <w:bookmarkStart w:id="15" w:name="_Toc323293711"/>
      <w:commentRangeStart w:id="16"/>
      <w:r w:rsidR="00F2129F" w:rsidRPr="00B5334E">
        <w:lastRenderedPageBreak/>
        <w:t xml:space="preserve">Literature survey </w:t>
      </w:r>
      <w:commentRangeEnd w:id="16"/>
      <w:r w:rsidR="00131788" w:rsidRPr="00853308">
        <w:rPr>
          <w:rStyle w:val="CommentReference"/>
          <w:rFonts w:ascii="Cambria" w:eastAsia="MS Mincho" w:hAnsi="Cambria"/>
          <w:b w:val="0"/>
          <w:bCs w:val="0"/>
          <w:color w:val="auto"/>
        </w:rPr>
        <w:commentReference w:id="16"/>
      </w:r>
      <w:bookmarkEnd w:id="14"/>
      <w:bookmarkEnd w:id="15"/>
    </w:p>
    <w:p w14:paraId="2DD0ACBB" w14:textId="5BF03563" w:rsidR="00622042" w:rsidRDefault="00F2129F" w:rsidP="00041798">
      <w:r>
        <w:t xml:space="preserve">In nature, plants and animals have evolved over millions of years to become efficient in their use of natural resources. </w:t>
      </w:r>
      <w:r w:rsidR="00823B4D">
        <w:t>O</w:t>
      </w:r>
      <w:r>
        <w:t>rganism</w:t>
      </w:r>
      <w:r w:rsidR="00AA288C">
        <w:t>s</w:t>
      </w:r>
      <w:r>
        <w:t xml:space="preserve"> have th</w:t>
      </w:r>
      <w:r w:rsidR="00F659EA">
        <w:t xml:space="preserve">e capacity to repair themselves, </w:t>
      </w:r>
      <w:r>
        <w:t>decompose at the end of</w:t>
      </w:r>
      <w:r w:rsidR="00F659EA">
        <w:t xml:space="preserve"> their lives</w:t>
      </w:r>
      <w:r>
        <w:t xml:space="preserve"> </w:t>
      </w:r>
      <w:r w:rsidR="00F659EA">
        <w:t>and</w:t>
      </w:r>
      <w:r>
        <w:t xml:space="preserve"> re-enter the ecological cycle.</w:t>
      </w:r>
      <w:r w:rsidR="004C09B3">
        <w:t xml:space="preserve"> A tent is </w:t>
      </w:r>
      <w:r w:rsidR="008E74BA">
        <w:t>an ingenious invention</w:t>
      </w:r>
      <w:r w:rsidR="004C09B3">
        <w:t xml:space="preserve"> that humans have produced allowing settlements to spread throughout the world</w:t>
      </w:r>
      <w:r w:rsidR="004C09B3">
        <w:rPr>
          <w:noProof/>
          <w:lang w:val="en-US"/>
        </w:rPr>
        <w:t xml:space="preserve"> </w:t>
      </w:r>
      <w:sdt>
        <w:sdtPr>
          <w:rPr>
            <w:noProof/>
            <w:lang w:val="en-US"/>
          </w:rPr>
          <w:id w:val="405267618"/>
          <w:citation/>
        </w:sdtPr>
        <w:sdtContent>
          <w:r w:rsidR="000D63D3">
            <w:rPr>
              <w:noProof/>
              <w:lang w:val="en-US"/>
            </w:rPr>
            <w:fldChar w:fldCharType="begin"/>
          </w:r>
          <w:r w:rsidR="000D63D3">
            <w:rPr>
              <w:noProof/>
              <w:lang w:val="en-US"/>
            </w:rPr>
            <w:instrText xml:space="preserve"> CITATION Ott95 \l 1033 </w:instrText>
          </w:r>
          <w:r w:rsidR="000D63D3">
            <w:rPr>
              <w:noProof/>
              <w:lang w:val="en-US"/>
            </w:rPr>
            <w:fldChar w:fldCharType="separate"/>
          </w:r>
          <w:r w:rsidR="002358D3">
            <w:rPr>
              <w:noProof/>
              <w:lang w:val="en-US"/>
            </w:rPr>
            <w:t>(Otto &amp; Rasch, 1995)</w:t>
          </w:r>
          <w:r w:rsidR="000D63D3">
            <w:rPr>
              <w:noProof/>
              <w:lang w:val="en-US"/>
            </w:rPr>
            <w:fldChar w:fldCharType="end"/>
          </w:r>
        </w:sdtContent>
      </w:sdt>
      <w:r w:rsidR="004C09B3">
        <w:t xml:space="preserve">. Nomadic tribes still make use of them in areas where natural shelters are scarce. </w:t>
      </w:r>
      <w:r w:rsidR="00A94DC0">
        <w:t>There is a paramount</w:t>
      </w:r>
      <w:r w:rsidR="004C09B3">
        <w:t xml:space="preserve"> need to use the finite reserve of resources in the world sparingly. </w:t>
      </w:r>
      <w:proofErr w:type="spellStart"/>
      <w:r w:rsidR="00DC59D7">
        <w:t>Biomimetic</w:t>
      </w:r>
      <w:r w:rsidR="002A14F6">
        <w:t>s</w:t>
      </w:r>
      <w:proofErr w:type="spellEnd"/>
      <w:r w:rsidR="00182676">
        <w:t>, term first coined by</w:t>
      </w:r>
      <w:r w:rsidR="00DC59D7">
        <w:t xml:space="preserve"> Otto H. Schmitt, has use</w:t>
      </w:r>
      <w:r>
        <w:t xml:space="preserve"> in engineering to </w:t>
      </w:r>
      <w:r w:rsidR="008730FF">
        <w:t>deal with</w:t>
      </w:r>
      <w:r>
        <w:t xml:space="preserve"> </w:t>
      </w:r>
      <w:r w:rsidR="008730FF">
        <w:t>resource scarcity</w:t>
      </w:r>
      <w:r w:rsidR="0092608E">
        <w:t>. A</w:t>
      </w:r>
      <w:r>
        <w:t xml:space="preserve"> good example </w:t>
      </w:r>
      <w:r w:rsidR="0092608E">
        <w:t xml:space="preserve">this </w:t>
      </w:r>
      <w:r>
        <w:t>is form finding.</w:t>
      </w:r>
    </w:p>
    <w:p w14:paraId="4D393698" w14:textId="12E91636" w:rsidR="004A4CFB" w:rsidRDefault="004A4CFB" w:rsidP="00A2176F">
      <w:pPr>
        <w:pStyle w:val="Heading2"/>
      </w:pPr>
      <w:bookmarkStart w:id="26" w:name="_Toc194826082"/>
      <w:bookmarkStart w:id="27" w:name="_Toc323293712"/>
      <w:r>
        <w:t>Form Finding</w:t>
      </w:r>
      <w:bookmarkEnd w:id="26"/>
      <w:bookmarkEnd w:id="27"/>
    </w:p>
    <w:p w14:paraId="5FF2CE53" w14:textId="072C7B32" w:rsidR="005B16E8" w:rsidRDefault="00014D6B" w:rsidP="000D135E">
      <w:r>
        <w:t>Form finding is a technique employed to produce lightweight structures</w:t>
      </w:r>
      <w:r w:rsidR="00EC3206">
        <w:t>,</w:t>
      </w:r>
      <w:r>
        <w:t xml:space="preserve"> </w:t>
      </w:r>
      <w:r w:rsidR="00EC3206">
        <w:t>which</w:t>
      </w:r>
      <w:r w:rsidR="00DF2606">
        <w:t xml:space="preserve"> could be described as</w:t>
      </w:r>
      <w:r>
        <w:t xml:space="preserve"> naturally elegant</w:t>
      </w:r>
      <w:r w:rsidR="00C86557">
        <w:t>,</w:t>
      </w:r>
      <w:r>
        <w:t xml:space="preserve"> since they make</w:t>
      </w:r>
      <w:r w:rsidR="00C86557">
        <w:t xml:space="preserve"> an</w:t>
      </w:r>
      <w:r>
        <w:t xml:space="preserve"> optimal use of materials</w:t>
      </w:r>
      <w:r w:rsidR="0011407A">
        <w:t xml:space="preserve"> with minimal mass</w:t>
      </w:r>
      <w:sdt>
        <w:sdtPr>
          <w:id w:val="-378406108"/>
          <w:citation/>
        </w:sdtPr>
        <w:sdtContent>
          <w:r w:rsidR="00AB6AEE">
            <w:fldChar w:fldCharType="begin"/>
          </w:r>
          <w:r w:rsidR="00AB6AEE">
            <w:rPr>
              <w:noProof/>
              <w:lang w:val="en-US"/>
            </w:rPr>
            <w:instrText xml:space="preserve"> CITATION Ott95 \l 1033 </w:instrText>
          </w:r>
          <w:r w:rsidR="00AB6AEE">
            <w:fldChar w:fldCharType="separate"/>
          </w:r>
          <w:r w:rsidR="002358D3">
            <w:rPr>
              <w:noProof/>
              <w:lang w:val="en-US"/>
            </w:rPr>
            <w:t xml:space="preserve"> (Otto &amp; Rasch, 1995)</w:t>
          </w:r>
          <w:r w:rsidR="00AB6AEE">
            <w:fldChar w:fldCharType="end"/>
          </w:r>
        </w:sdtContent>
      </w:sdt>
      <w:r w:rsidR="00380048">
        <w:t>.</w:t>
      </w:r>
      <w:r w:rsidR="000B69FE">
        <w:t xml:space="preserve"> </w:t>
      </w:r>
      <w:r w:rsidR="0010024C">
        <w:t xml:space="preserve"> </w:t>
      </w:r>
      <w:r w:rsidR="00630E3D">
        <w:t xml:space="preserve">It deals with finding the ideal deflected shape </w:t>
      </w:r>
      <w:r w:rsidR="005B16E8">
        <w:t xml:space="preserve">of a structure </w:t>
      </w:r>
      <w:r w:rsidR="00C86557">
        <w:t>with</w:t>
      </w:r>
      <w:r w:rsidR="00630E3D">
        <w:t xml:space="preserve"> a </w:t>
      </w:r>
      <w:r w:rsidR="005B16E8">
        <w:t>particular</w:t>
      </w:r>
      <w:r w:rsidR="00630E3D">
        <w:t xml:space="preserve"> stress distribution</w:t>
      </w:r>
      <w:r w:rsidR="005B16E8">
        <w:t>.</w:t>
      </w:r>
    </w:p>
    <w:p w14:paraId="77D35C01" w14:textId="1E0FC787" w:rsidR="00EF01D7" w:rsidRDefault="0090408E" w:rsidP="00BF0937">
      <w:pPr>
        <w:jc w:val="center"/>
      </w:pPr>
      <w:r>
        <w:rPr>
          <w:noProof/>
          <w:lang w:eastAsia="en-GB"/>
        </w:rPr>
        <w:drawing>
          <wp:inline distT="0" distB="0" distL="0" distR="0" wp14:anchorId="352EA35E" wp14:editId="3944C394">
            <wp:extent cx="2700000" cy="1768313"/>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20 07-mannheimchainmodel-BA.jpg"/>
                    <pic:cNvPicPr/>
                  </pic:nvPicPr>
                  <pic:blipFill>
                    <a:blip r:embed="rId14" cstate="print">
                      <a:extLst>
                        <a:ext uri="{28A0092B-C50C-407E-A947-70E740481C1C}">
                          <a14:useLocalDpi xmlns:a14="http://schemas.microsoft.com/office/drawing/2010/main"/>
                        </a:ext>
                      </a:extLst>
                    </a:blip>
                    <a:stretch>
                      <a:fillRect/>
                    </a:stretch>
                  </pic:blipFill>
                  <pic:spPr>
                    <a:xfrm>
                      <a:off x="0" y="0"/>
                      <a:ext cx="2700000" cy="1768313"/>
                    </a:xfrm>
                    <a:prstGeom prst="rect">
                      <a:avLst/>
                    </a:prstGeom>
                  </pic:spPr>
                </pic:pic>
              </a:graphicData>
            </a:graphic>
          </wp:inline>
        </w:drawing>
      </w:r>
      <w:r w:rsidR="00FD00CA">
        <w:rPr>
          <w:noProof/>
          <w:lang w:eastAsia="en-GB"/>
        </w:rPr>
        <w:drawing>
          <wp:inline distT="0" distB="0" distL="0" distR="0" wp14:anchorId="338926BB" wp14:editId="36DFC030">
            <wp:extent cx="2880000" cy="1777059"/>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0000" cy="1777059"/>
                    </a:xfrm>
                    <a:prstGeom prst="rect">
                      <a:avLst/>
                    </a:prstGeom>
                    <a:noFill/>
                    <a:ln>
                      <a:noFill/>
                    </a:ln>
                  </pic:spPr>
                </pic:pic>
              </a:graphicData>
            </a:graphic>
          </wp:inline>
        </w:drawing>
      </w:r>
    </w:p>
    <w:p w14:paraId="77BDC3A3" w14:textId="69EB2F27" w:rsidR="0090408E" w:rsidRDefault="0090408E" w:rsidP="0090408E">
      <w:pPr>
        <w:pStyle w:val="Caption"/>
        <w:jc w:val="center"/>
      </w:pPr>
      <w:bookmarkStart w:id="28" w:name="_Ref197024889"/>
      <w:bookmarkStart w:id="29" w:name="_Toc197147873"/>
      <w:proofErr w:type="gramStart"/>
      <w:r>
        <w:t xml:space="preserve">[Figure </w:t>
      </w:r>
      <w:fldSimple w:instr=" STYLEREF 1 \s ">
        <w:r w:rsidR="009043C9">
          <w:rPr>
            <w:noProof/>
          </w:rPr>
          <w:t>2</w:t>
        </w:r>
      </w:fldSimple>
      <w:r>
        <w:t>.</w:t>
      </w:r>
      <w:proofErr w:type="gramEnd"/>
      <w:r w:rsidR="002A680C">
        <w:fldChar w:fldCharType="begin"/>
      </w:r>
      <w:r w:rsidR="002A680C">
        <w:instrText xml:space="preserve"> SEQ Figure \* ARABIC \s 1 </w:instrText>
      </w:r>
      <w:r w:rsidR="002A680C">
        <w:fldChar w:fldCharType="separate"/>
      </w:r>
      <w:r w:rsidR="009043C9">
        <w:rPr>
          <w:noProof/>
        </w:rPr>
        <w:t>1</w:t>
      </w:r>
      <w:r w:rsidR="002A680C">
        <w:rPr>
          <w:noProof/>
        </w:rPr>
        <w:fldChar w:fldCharType="end"/>
      </w:r>
      <w:bookmarkEnd w:id="28"/>
      <w:r>
        <w:t xml:space="preserve">] </w:t>
      </w:r>
      <w:proofErr w:type="spellStart"/>
      <w:r>
        <w:t>Frie</w:t>
      </w:r>
      <w:proofErr w:type="spellEnd"/>
      <w:r>
        <w:t xml:space="preserve"> Otto’s Mannheim </w:t>
      </w:r>
      <w:r w:rsidR="003F474C">
        <w:t xml:space="preserve">grid shell </w:t>
      </w:r>
      <w:r>
        <w:t>hangin</w:t>
      </w:r>
      <w:r w:rsidR="003F474C">
        <w:t>g chain model</w:t>
      </w:r>
      <w:r w:rsidR="00247047">
        <w:t xml:space="preserve"> (Left) and Raleigh arena</w:t>
      </w:r>
      <w:r w:rsidR="001C1648">
        <w:t xml:space="preserve"> (R</w:t>
      </w:r>
      <w:r w:rsidR="00247047">
        <w:t>ight)</w:t>
      </w:r>
      <w:bookmarkEnd w:id="29"/>
    </w:p>
    <w:p w14:paraId="0CAFC696" w14:textId="5E6659D0" w:rsidR="000D135E" w:rsidRDefault="002032A0" w:rsidP="000D135E">
      <w:r>
        <w:t xml:space="preserve">Gaudi and </w:t>
      </w:r>
      <w:proofErr w:type="spellStart"/>
      <w:r>
        <w:t>Frie</w:t>
      </w:r>
      <w:proofErr w:type="spellEnd"/>
      <w:r>
        <w:t xml:space="preserve"> Otto experimented with hanging chain models to find the optimal shap</w:t>
      </w:r>
      <w:r w:rsidR="00CE18D4">
        <w:t>e of compressive</w:t>
      </w:r>
      <w:r w:rsidR="007E3139">
        <w:t xml:space="preserve"> membrane</w:t>
      </w:r>
      <w:r w:rsidR="00CE18D4">
        <w:t xml:space="preserve"> structures. </w:t>
      </w:r>
      <w:proofErr w:type="spellStart"/>
      <w:r w:rsidR="00CE18D4">
        <w:t>Fr</w:t>
      </w:r>
      <w:r>
        <w:t>i</w:t>
      </w:r>
      <w:r w:rsidR="00CE18D4">
        <w:t>e</w:t>
      </w:r>
      <w:proofErr w:type="spellEnd"/>
      <w:r>
        <w:t xml:space="preserve"> Otto used nets made up of spring and rubber grid </w:t>
      </w:r>
      <w:sdt>
        <w:sdtPr>
          <w:id w:val="-1765600015"/>
          <w:citation/>
        </w:sdtPr>
        <w:sdtContent>
          <w:r w:rsidR="00AB6AEE">
            <w:fldChar w:fldCharType="begin"/>
          </w:r>
          <w:r w:rsidR="00AB6AEE">
            <w:rPr>
              <w:noProof/>
              <w:lang w:val="en-US"/>
            </w:rPr>
            <w:instrText xml:space="preserve"> CITATION Des69 \l 1033 </w:instrText>
          </w:r>
          <w:r w:rsidR="00AB6AEE">
            <w:fldChar w:fldCharType="separate"/>
          </w:r>
          <w:r w:rsidR="002358D3">
            <w:rPr>
              <w:noProof/>
              <w:lang w:val="en-US"/>
            </w:rPr>
            <w:t>(Design Quarterly, 1969)</w:t>
          </w:r>
          <w:r w:rsidR="00AB6AEE">
            <w:fldChar w:fldCharType="end"/>
          </w:r>
        </w:sdtContent>
      </w:sdt>
      <w:r>
        <w:t xml:space="preserve">. </w:t>
      </w:r>
      <w:r w:rsidR="00CE18D4">
        <w:t>Much of his work was creating the “maximum from the minimum”</w:t>
      </w:r>
      <w:r w:rsidR="00CE18D4">
        <w:rPr>
          <w:noProof/>
          <w:lang w:val="en-US"/>
        </w:rPr>
        <w:t xml:space="preserve"> </w:t>
      </w:r>
      <w:sdt>
        <w:sdtPr>
          <w:rPr>
            <w:noProof/>
            <w:lang w:val="en-US"/>
          </w:rPr>
          <w:id w:val="1643082077"/>
          <w:citation/>
        </w:sdtPr>
        <w:sdtContent>
          <w:r w:rsidR="00AB6AEE">
            <w:rPr>
              <w:noProof/>
              <w:lang w:val="en-US"/>
            </w:rPr>
            <w:fldChar w:fldCharType="begin"/>
          </w:r>
          <w:r w:rsidR="00AB6AEE">
            <w:rPr>
              <w:noProof/>
              <w:lang w:val="en-US"/>
            </w:rPr>
            <w:instrText xml:space="preserve"> CITATION Bar94 \l 1033 </w:instrText>
          </w:r>
          <w:r w:rsidR="00AB6AEE">
            <w:rPr>
              <w:noProof/>
              <w:lang w:val="en-US"/>
            </w:rPr>
            <w:fldChar w:fldCharType="separate"/>
          </w:r>
          <w:r w:rsidR="002358D3">
            <w:rPr>
              <w:noProof/>
              <w:lang w:val="en-US"/>
            </w:rPr>
            <w:t>(Barnes, 1994)</w:t>
          </w:r>
          <w:r w:rsidR="00AB6AEE">
            <w:rPr>
              <w:noProof/>
              <w:lang w:val="en-US"/>
            </w:rPr>
            <w:fldChar w:fldCharType="end"/>
          </w:r>
        </w:sdtContent>
      </w:sdt>
      <w:r w:rsidR="00317DC0">
        <w:t xml:space="preserve">. </w:t>
      </w:r>
      <w:r>
        <w:t xml:space="preserve">When </w:t>
      </w:r>
      <w:r w:rsidR="00687D98">
        <w:t>a</w:t>
      </w:r>
      <w:r>
        <w:t xml:space="preserve"> hanging chain model is inverted, the forces in the membrane are reversed and act in compression</w:t>
      </w:r>
      <w:r w:rsidR="0014399F">
        <w:t xml:space="preserve"> to become</w:t>
      </w:r>
      <w:r>
        <w:t xml:space="preserve"> shell structures</w:t>
      </w:r>
      <w:r w:rsidR="0014399F">
        <w:t>. They</w:t>
      </w:r>
      <w:r>
        <w:t xml:space="preserve"> exhibit minimised bending moment like the hanging chain models.</w:t>
      </w:r>
      <w:r w:rsidR="00574A5B">
        <w:t xml:space="preserve"> </w:t>
      </w:r>
      <w:r w:rsidR="0014399F">
        <w:t>F</w:t>
      </w:r>
      <w:r w:rsidR="001764B9">
        <w:t>abric and cable-</w:t>
      </w:r>
      <w:r w:rsidR="000D135E">
        <w:t xml:space="preserve">net structures </w:t>
      </w:r>
      <w:r w:rsidR="0014399F">
        <w:t xml:space="preserve">also </w:t>
      </w:r>
      <w:r w:rsidR="000D135E">
        <w:t>behave purely by membrane tensile action</w:t>
      </w:r>
      <w:r w:rsidR="004F5B0D">
        <w:t xml:space="preserve">. </w:t>
      </w:r>
      <w:r w:rsidR="00DE679A">
        <w:t>More recently, s</w:t>
      </w:r>
      <w:r w:rsidR="00E1426C">
        <w:t>addle shaped</w:t>
      </w:r>
      <w:r w:rsidR="00955706">
        <w:t xml:space="preserve"> shell structures and</w:t>
      </w:r>
      <w:r w:rsidR="00E1426C">
        <w:t xml:space="preserve"> </w:t>
      </w:r>
      <w:r w:rsidR="00955706">
        <w:t xml:space="preserve">orthogonal </w:t>
      </w:r>
      <w:r w:rsidR="00E1426C">
        <w:t xml:space="preserve">cable-net structures </w:t>
      </w:r>
      <w:r w:rsidR="001C1648">
        <w:t xml:space="preserve">like </w:t>
      </w:r>
      <w:r w:rsidR="00403DE5">
        <w:t xml:space="preserve">the </w:t>
      </w:r>
      <w:r w:rsidR="00E1426C">
        <w:t xml:space="preserve">Raleigh arena </w:t>
      </w:r>
      <w:r w:rsidR="00403DE5">
        <w:t>are emerging worldwide</w:t>
      </w:r>
      <w:r w:rsidR="00F8428E">
        <w:t xml:space="preserve"> </w:t>
      </w:r>
      <w:sdt>
        <w:sdtPr>
          <w:id w:val="-1941911123"/>
          <w:citation/>
        </w:sdtPr>
        <w:sdtContent>
          <w:r w:rsidR="00E1426C">
            <w:fldChar w:fldCharType="begin"/>
          </w:r>
          <w:r w:rsidR="00E1426C">
            <w:rPr>
              <w:lang w:val="en-US"/>
            </w:rPr>
            <w:instrText xml:space="preserve"> CITATION Hor96 \l 1033 </w:instrText>
          </w:r>
          <w:r w:rsidR="00E1426C">
            <w:fldChar w:fldCharType="separate"/>
          </w:r>
          <w:r w:rsidR="00E1426C">
            <w:rPr>
              <w:noProof/>
              <w:lang w:val="en-US"/>
            </w:rPr>
            <w:t>(Berger, 1996)</w:t>
          </w:r>
          <w:r w:rsidR="00E1426C">
            <w:fldChar w:fldCharType="end"/>
          </w:r>
        </w:sdtContent>
      </w:sdt>
      <w:r w:rsidR="00E1426C">
        <w:t>.</w:t>
      </w:r>
      <w:r w:rsidR="000D135E">
        <w:t xml:space="preserve"> </w:t>
      </w:r>
      <w:r w:rsidR="00BF0937">
        <w:t>In general, t</w:t>
      </w:r>
      <w:r w:rsidR="000D135E">
        <w:t xml:space="preserve">he </w:t>
      </w:r>
      <w:r w:rsidR="00DE679A">
        <w:t>problems with membrane structures are</w:t>
      </w:r>
      <w:r w:rsidR="000D135E">
        <w:t xml:space="preserve"> </w:t>
      </w:r>
      <w:r w:rsidR="00BF0937">
        <w:t xml:space="preserve">often </w:t>
      </w:r>
      <w:r w:rsidR="000D135E">
        <w:t>congruent</w:t>
      </w:r>
      <w:r w:rsidR="000D135E" w:rsidRPr="000B69FE">
        <w:t xml:space="preserve"> </w:t>
      </w:r>
      <w:r w:rsidR="000D135E">
        <w:t>to that of minimal surfaces.</w:t>
      </w:r>
    </w:p>
    <w:p w14:paraId="4EFB569E" w14:textId="77777777" w:rsidR="00FE2E00" w:rsidRDefault="00FE2E00" w:rsidP="00FE2E00">
      <w:pPr>
        <w:pStyle w:val="Heading2"/>
      </w:pPr>
      <w:bookmarkStart w:id="30" w:name="_Toc194826081"/>
      <w:bookmarkStart w:id="31" w:name="_Toc323293713"/>
      <w:r w:rsidRPr="00FD0AE4">
        <w:t>Minimal Surfaces</w:t>
      </w:r>
      <w:bookmarkEnd w:id="30"/>
      <w:bookmarkEnd w:id="31"/>
    </w:p>
    <w:p w14:paraId="1A62BC6B" w14:textId="77777777" w:rsidR="001C1648" w:rsidRDefault="001764B9" w:rsidP="00D370C3">
      <w:r>
        <w:t>Minimal surfaces are</w:t>
      </w:r>
      <w:r w:rsidR="00FE2E00">
        <w:t xml:space="preserve"> </w:t>
      </w:r>
      <w:r w:rsidR="005B6311">
        <w:t>described</w:t>
      </w:r>
      <w:r w:rsidR="00FE2E00">
        <w:t xml:space="preserve"> as surfaces with a mean curvature of zero </w:t>
      </w:r>
      <w:sdt>
        <w:sdtPr>
          <w:id w:val="2028748416"/>
          <w:citation/>
        </w:sdtPr>
        <w:sdtContent>
          <w:r>
            <w:fldChar w:fldCharType="begin"/>
          </w:r>
          <w:r>
            <w:rPr>
              <w:noProof/>
              <w:lang w:val="en-US"/>
            </w:rPr>
            <w:instrText xml:space="preserve"> CITATION Str61 \l 1033 </w:instrText>
          </w:r>
          <w:r>
            <w:fldChar w:fldCharType="separate"/>
          </w:r>
          <w:r w:rsidR="002358D3">
            <w:rPr>
              <w:noProof/>
              <w:lang w:val="en-US"/>
            </w:rPr>
            <w:t>(Struik, 1961)</w:t>
          </w:r>
          <w:r>
            <w:fldChar w:fldCharType="end"/>
          </w:r>
        </w:sdtContent>
      </w:sdt>
      <w:r w:rsidR="00FE2E00">
        <w:t xml:space="preserve">. </w:t>
      </w:r>
      <w:r w:rsidR="00A81DF2">
        <w:t>Mean</w:t>
      </w:r>
      <w:r w:rsidR="00D370C3">
        <w:t xml:space="preserve"> curvature</w:t>
      </w:r>
      <w:r w:rsidR="005B6311">
        <w:t xml:space="preserve"> </w:t>
      </w:r>
      <m:oMath>
        <m:r>
          <w:rPr>
            <w:rFonts w:ascii="Cambria Math" w:hAnsi="Cambria Math"/>
          </w:rPr>
          <m:t>H</m:t>
        </m:r>
      </m:oMath>
      <w:r w:rsidR="00A81DF2">
        <w:t xml:space="preserve"> can be written as,</w:t>
      </w:r>
    </w:p>
    <w:p w14:paraId="5115CEC2" w14:textId="58E30DF7" w:rsidR="00D370C3" w:rsidRPr="00CF40A7" w:rsidRDefault="00D370C3" w:rsidP="00D370C3">
      <w:pPr>
        <w:rPr>
          <w:rFonts w:ascii="Cambria Math" w:hAnsi="Cambria Math" w:hint="eastAsia"/>
          <w:i/>
        </w:rPr>
      </w:pPr>
      <m:oMathPara>
        <m:oMath>
          <m:r>
            <w:rPr>
              <w:rFonts w:ascii="Cambria Math" w:hAnsi="Cambria Math"/>
            </w:rPr>
            <m:t>H=</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e>
              </m:d>
            </m:num>
            <m:den>
              <m:r>
                <w:rPr>
                  <w:rFonts w:ascii="Cambria Math" w:hAnsi="Cambria Math"/>
                </w:rPr>
                <m:t>2</m:t>
              </m:r>
            </m:den>
          </m:f>
          <m:r>
            <w:rPr>
              <w:rFonts w:ascii="Cambria Math" w:hAnsi="Cambria Math"/>
            </w:rPr>
            <m:t>=0</m:t>
          </m:r>
        </m:oMath>
      </m:oMathPara>
    </w:p>
    <w:p w14:paraId="25234EE3" w14:textId="1E96EE28" w:rsidR="005D3E92" w:rsidRDefault="00247047" w:rsidP="00247047">
      <w:pPr>
        <w:pStyle w:val="Caption"/>
        <w:keepNext/>
        <w:jc w:val="center"/>
      </w:pPr>
      <w:bookmarkStart w:id="32" w:name="_Ref196457157"/>
      <w:r>
        <w:t xml:space="preserve"> </w:t>
      </w:r>
      <w:proofErr w:type="gramStart"/>
      <w:r w:rsidR="004C1E33">
        <w:t xml:space="preserve">[Equation </w:t>
      </w:r>
      <w:fldSimple w:instr=" STYLEREF 1 \s ">
        <w:r w:rsidR="009043C9">
          <w:rPr>
            <w:noProof/>
          </w:rPr>
          <w:t>2</w:t>
        </w:r>
      </w:fldSimple>
      <w:r w:rsidR="004C1E33">
        <w:t>.</w:t>
      </w:r>
      <w:proofErr w:type="gramEnd"/>
      <w:r w:rsidR="002A680C">
        <w:fldChar w:fldCharType="begin"/>
      </w:r>
      <w:r w:rsidR="002A680C">
        <w:instrText xml:space="preserve"> SEQ Equation \* ARABIC \s 1 </w:instrText>
      </w:r>
      <w:r w:rsidR="002A680C">
        <w:fldChar w:fldCharType="separate"/>
      </w:r>
      <w:r w:rsidR="009043C9">
        <w:rPr>
          <w:noProof/>
        </w:rPr>
        <w:t>1</w:t>
      </w:r>
      <w:r w:rsidR="002A680C">
        <w:rPr>
          <w:noProof/>
        </w:rPr>
        <w:fldChar w:fldCharType="end"/>
      </w:r>
      <w:r w:rsidR="004C1E33">
        <w:t>]</w:t>
      </w:r>
      <w:bookmarkEnd w:id="32"/>
    </w:p>
    <w:p w14:paraId="2CD6EDB0" w14:textId="77777777" w:rsidR="001C1648" w:rsidRPr="001C1648" w:rsidRDefault="001C1648" w:rsidP="001C1648"/>
    <w:p w14:paraId="62BB8A0C" w14:textId="222B3DCB" w:rsidR="00D370C3" w:rsidRDefault="00A81DF2" w:rsidP="00D370C3">
      <w:r>
        <w:lastRenderedPageBreak/>
        <w:t xml:space="preserve">In </w:t>
      </w:r>
      <w:r w:rsidR="00D27E85">
        <w:fldChar w:fldCharType="begin"/>
      </w:r>
      <w:r w:rsidR="00D27E85">
        <w:instrText xml:space="preserve"> REF _Ref196457157 \h </w:instrText>
      </w:r>
      <w:r w:rsidR="00D27E85">
        <w:fldChar w:fldCharType="separate"/>
      </w:r>
      <w:r w:rsidR="009043C9">
        <w:t xml:space="preserve"> [Equation </w:t>
      </w:r>
      <w:r w:rsidR="009043C9">
        <w:rPr>
          <w:noProof/>
        </w:rPr>
        <w:t>2</w:t>
      </w:r>
      <w:r w:rsidR="009043C9">
        <w:t>.</w:t>
      </w:r>
      <w:r w:rsidR="009043C9">
        <w:rPr>
          <w:noProof/>
        </w:rPr>
        <w:t>1</w:t>
      </w:r>
      <w:r w:rsidR="009043C9">
        <w:t>]</w:t>
      </w:r>
      <w:r w:rsidR="00D27E85">
        <w:fldChar w:fldCharType="end"/>
      </w:r>
      <w:r>
        <w:t>, as</w:t>
      </w:r>
      <w:r w:rsidR="00D27E85">
        <w:t xml:space="preserve"> </w:t>
      </w:r>
      <w:r w:rsidR="00071AD0">
        <w:t>explained</w:t>
      </w:r>
      <w:r w:rsidR="00D370C3">
        <w:t xml:space="preserve"> by</w:t>
      </w:r>
      <w:r w:rsidR="00D370C3">
        <w:rPr>
          <w:noProof/>
          <w:lang w:val="en-US"/>
        </w:rPr>
        <w:t xml:space="preserve"> </w:t>
      </w:r>
      <w:sdt>
        <w:sdtPr>
          <w:rPr>
            <w:noProof/>
            <w:lang w:val="en-US"/>
          </w:rPr>
          <w:id w:val="-1639176440"/>
          <w:citation/>
        </w:sdtPr>
        <w:sdtContent>
          <w:r w:rsidR="0096795A">
            <w:rPr>
              <w:noProof/>
              <w:lang w:val="en-US"/>
            </w:rPr>
            <w:fldChar w:fldCharType="begin"/>
          </w:r>
          <w:r w:rsidR="0096795A">
            <w:rPr>
              <w:noProof/>
              <w:lang w:val="en-US"/>
            </w:rPr>
            <w:instrText xml:space="preserve"> CITATION Pla73 \l 1033 </w:instrText>
          </w:r>
          <w:r w:rsidR="0096795A">
            <w:rPr>
              <w:noProof/>
              <w:lang w:val="en-US"/>
            </w:rPr>
            <w:fldChar w:fldCharType="separate"/>
          </w:r>
          <w:r w:rsidR="002358D3">
            <w:rPr>
              <w:noProof/>
              <w:lang w:val="en-US"/>
            </w:rPr>
            <w:t>(Plateau, 1873)</w:t>
          </w:r>
          <w:r w:rsidR="0096795A">
            <w:rPr>
              <w:noProof/>
              <w:lang w:val="en-US"/>
            </w:rPr>
            <w:fldChar w:fldCharType="end"/>
          </w:r>
        </w:sdtContent>
      </w:sdt>
      <w:proofErr w:type="gramStart"/>
      <w:r w:rsidR="00D370C3">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1/r</m:t>
            </m:r>
          </m:e>
          <m:sub>
            <m:r>
              <w:rPr>
                <w:rFonts w:ascii="Cambria Math" w:hAnsi="Cambria Math"/>
              </w:rPr>
              <m:t>1</m:t>
            </m:r>
          </m:sub>
        </m:sSub>
      </m:oMath>
      <w:r w:rsidR="00D370C3">
        <w:t xml:space="preserve">, </w:t>
      </w:r>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1/r</m:t>
            </m:r>
          </m:e>
          <m:sub>
            <m:r>
              <w:rPr>
                <w:rFonts w:ascii="Cambria Math" w:hAnsi="Cambria Math"/>
              </w:rPr>
              <m:t>2</m:t>
            </m:r>
          </m:sub>
        </m:sSub>
      </m:oMath>
      <w:r w:rsidR="00D370C3">
        <w:t xml:space="preserve"> </w:t>
      </w:r>
      <w:r w:rsidR="002D3881">
        <w:t xml:space="preserve">are the principal curvatures </w:t>
      </w:r>
      <w:r w:rsidR="00D370C3">
        <w:t xml:space="preserve">and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370C3">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2D3881">
        <w:t xml:space="preserve"> are the corresponding radii</w:t>
      </w:r>
      <w:r w:rsidR="00D370C3">
        <w:t>.</w:t>
      </w:r>
      <w:r w:rsidR="00105C32">
        <w:t xml:space="preserve"> </w:t>
      </w:r>
      <w:r w:rsidR="00071AD0">
        <w:t>Minimal</w:t>
      </w:r>
      <w:r w:rsidR="00FE2E00">
        <w:t xml:space="preserve"> surfaces have </w:t>
      </w:r>
      <w:r w:rsidR="002A14F6">
        <w:t>the</w:t>
      </w:r>
      <w:r w:rsidR="00FE2E00">
        <w:t xml:space="preserve"> attribute of </w:t>
      </w:r>
      <w:r w:rsidR="00F022F0">
        <w:t xml:space="preserve">a </w:t>
      </w:r>
      <w:r w:rsidR="00FE2E00">
        <w:t>locally minimised area giving the overall surface the smallest area for a given boundary condition. Soap films demonstrate this when a closed wire is dipped into a soap solution</w:t>
      </w:r>
      <w:r w:rsidR="00BD2DB8">
        <w:t xml:space="preserve"> and then</w:t>
      </w:r>
      <w:r w:rsidR="00FE2E00">
        <w:t xml:space="preserve"> taken out</w:t>
      </w:r>
      <w:r w:rsidR="00FE2E00">
        <w:rPr>
          <w:noProof/>
          <w:lang w:val="en-US"/>
        </w:rPr>
        <w:t xml:space="preserve"> </w:t>
      </w:r>
      <w:sdt>
        <w:sdtPr>
          <w:rPr>
            <w:noProof/>
            <w:lang w:val="en-US"/>
          </w:rPr>
          <w:id w:val="-948698167"/>
          <w:citation/>
        </w:sdtPr>
        <w:sdtContent>
          <w:r w:rsidR="00F022F0">
            <w:rPr>
              <w:noProof/>
              <w:lang w:val="en-US"/>
            </w:rPr>
            <w:fldChar w:fldCharType="begin"/>
          </w:r>
          <w:r w:rsidR="00F022F0">
            <w:rPr>
              <w:noProof/>
              <w:lang w:val="en-US"/>
            </w:rPr>
            <w:instrText xml:space="preserve"> CITATION Tob \l 1033 </w:instrText>
          </w:r>
          <w:r w:rsidR="00F022F0">
            <w:rPr>
              <w:noProof/>
              <w:lang w:val="en-US"/>
            </w:rPr>
            <w:fldChar w:fldCharType="separate"/>
          </w:r>
          <w:r w:rsidR="002358D3">
            <w:rPr>
              <w:noProof/>
              <w:lang w:val="en-US"/>
            </w:rPr>
            <w:t>(Colding &amp; Minicozzi, 2006)</w:t>
          </w:r>
          <w:r w:rsidR="00F022F0">
            <w:rPr>
              <w:noProof/>
              <w:lang w:val="en-US"/>
            </w:rPr>
            <w:fldChar w:fldCharType="end"/>
          </w:r>
        </w:sdtContent>
      </w:sdt>
      <w:r w:rsidR="00FE2E00">
        <w:t xml:space="preserve">. </w:t>
      </w:r>
    </w:p>
    <w:p w14:paraId="19519F3D" w14:textId="3F698BB7" w:rsidR="0011407A" w:rsidRDefault="0011407A" w:rsidP="00A2176F">
      <w:pPr>
        <w:pStyle w:val="Heading2"/>
      </w:pPr>
      <w:bookmarkStart w:id="33" w:name="_Toc194826083"/>
      <w:bookmarkStart w:id="34" w:name="_Toc323293714"/>
      <w:r>
        <w:t>Soap Films</w:t>
      </w:r>
      <w:bookmarkEnd w:id="33"/>
      <w:bookmarkEnd w:id="34"/>
    </w:p>
    <w:p w14:paraId="117B3201" w14:textId="2BE973B4" w:rsidR="00BA743D" w:rsidRDefault="00466BDB" w:rsidP="00041798">
      <w:r>
        <w:t>Soap film membranes are made up of liquids, which form when a non-intersecting closed loop of desired shape is dipped into a membrane-forming liquid and</w:t>
      </w:r>
      <w:r w:rsidR="00BD2DB8">
        <w:t xml:space="preserve"> then</w:t>
      </w:r>
      <w:r>
        <w:t xml:space="preserve"> taken out. </w:t>
      </w:r>
      <w:r w:rsidR="00E6044A">
        <w:t xml:space="preserve">The </w:t>
      </w:r>
      <w:r w:rsidR="006F3E87">
        <w:t xml:space="preserve">primary </w:t>
      </w:r>
      <w:r w:rsidR="00E6044A">
        <w:t>driving factor for research behind soap film has been to establish what the different forms of possible surfaces are and why they are possible.</w:t>
      </w:r>
      <w:r w:rsidR="00EF01D7">
        <w:t xml:space="preserve"> </w:t>
      </w:r>
      <w:r w:rsidR="002A14F6">
        <w:t>The b</w:t>
      </w:r>
      <w:r>
        <w:t xml:space="preserve">est-known membrane-forming liquid is soap lye. </w:t>
      </w:r>
      <w:r w:rsidR="003170E5">
        <w:t>The structure is</w:t>
      </w:r>
      <w:r w:rsidR="002614BC">
        <w:t xml:space="preserve"> </w:t>
      </w:r>
      <w:r>
        <w:t>very thin</w:t>
      </w:r>
      <w:r w:rsidR="003170E5">
        <w:t>. It is</w:t>
      </w:r>
      <w:r>
        <w:t xml:space="preserve"> </w:t>
      </w:r>
      <w:proofErr w:type="spellStart"/>
      <w:r>
        <w:t>prestressed</w:t>
      </w:r>
      <w:proofErr w:type="spellEnd"/>
      <w:r w:rsidR="002614BC">
        <w:t>,</w:t>
      </w:r>
      <w:r w:rsidR="000B59B7">
        <w:t xml:space="preserve"> </w:t>
      </w:r>
      <w:proofErr w:type="spellStart"/>
      <w:r w:rsidR="000B59B7">
        <w:t>flexurally</w:t>
      </w:r>
      <w:proofErr w:type="spellEnd"/>
      <w:r w:rsidR="000B59B7">
        <w:t xml:space="preserve"> non-rigid and </w:t>
      </w:r>
      <w:r w:rsidR="006847DC">
        <w:t xml:space="preserve">only </w:t>
      </w:r>
      <w:r w:rsidR="000B59B7">
        <w:t xml:space="preserve">bears </w:t>
      </w:r>
      <w:r w:rsidR="006847DC">
        <w:t xml:space="preserve">axial </w:t>
      </w:r>
      <w:r w:rsidR="000B59B7">
        <w:t xml:space="preserve">load </w:t>
      </w:r>
      <w:sdt>
        <w:sdtPr>
          <w:id w:val="-1779710485"/>
          <w:citation/>
        </w:sdtPr>
        <w:sdtContent>
          <w:r w:rsidR="0096795A">
            <w:fldChar w:fldCharType="begin"/>
          </w:r>
          <w:r w:rsidR="0096795A">
            <w:rPr>
              <w:noProof/>
              <w:lang w:val="en-US"/>
            </w:rPr>
            <w:instrText xml:space="preserve"> CITATION Ott95 \l 1033 </w:instrText>
          </w:r>
          <w:r w:rsidR="0096795A">
            <w:fldChar w:fldCharType="separate"/>
          </w:r>
          <w:r w:rsidR="002358D3">
            <w:rPr>
              <w:noProof/>
              <w:lang w:val="en-US"/>
            </w:rPr>
            <w:t>(Otto &amp; Rasch, 1995)</w:t>
          </w:r>
          <w:r w:rsidR="0096795A">
            <w:fldChar w:fldCharType="end"/>
          </w:r>
        </w:sdtContent>
      </w:sdt>
      <w:r w:rsidR="002614BC">
        <w:rPr>
          <w:noProof/>
          <w:lang w:val="en-US"/>
        </w:rPr>
        <w:t>.</w:t>
      </w:r>
      <w:r w:rsidR="00EF01D7">
        <w:t xml:space="preserve"> </w:t>
      </w:r>
      <w:r w:rsidR="002614BC">
        <w:t>T</w:t>
      </w:r>
      <w:r w:rsidR="00E6044A">
        <w:t xml:space="preserve">he given shape is </w:t>
      </w:r>
      <w:r w:rsidR="000B59B7">
        <w:t xml:space="preserve">also </w:t>
      </w:r>
      <w:r w:rsidR="00E6044A">
        <w:t>in a state of static equilibrium.</w:t>
      </w:r>
    </w:p>
    <w:p w14:paraId="62AE646E" w14:textId="64358416" w:rsidR="006D73DE" w:rsidRDefault="004F2A98" w:rsidP="004F2A98">
      <w:pPr>
        <w:jc w:val="center"/>
      </w:pPr>
      <w:r>
        <w:rPr>
          <w:noProof/>
          <w:lang w:eastAsia="en-GB"/>
        </w:rPr>
        <w:drawing>
          <wp:inline distT="0" distB="0" distL="0" distR="0" wp14:anchorId="741932B4" wp14:editId="77C39DC1">
            <wp:extent cx="1560830" cy="14156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1.jpg"/>
                    <pic:cNvPicPr/>
                  </pic:nvPicPr>
                  <pic:blipFill>
                    <a:blip r:embed="rId16" cstate="print">
                      <a:extLst>
                        <a:ext uri="{28A0092B-C50C-407E-A947-70E740481C1C}">
                          <a14:useLocalDpi xmlns:a14="http://schemas.microsoft.com/office/drawing/2010/main"/>
                        </a:ext>
                      </a:extLst>
                    </a:blip>
                    <a:stretch>
                      <a:fillRect/>
                    </a:stretch>
                  </pic:blipFill>
                  <pic:spPr>
                    <a:xfrm>
                      <a:off x="0" y="0"/>
                      <a:ext cx="1562772" cy="1417427"/>
                    </a:xfrm>
                    <a:prstGeom prst="rect">
                      <a:avLst/>
                    </a:prstGeom>
                  </pic:spPr>
                </pic:pic>
              </a:graphicData>
            </a:graphic>
          </wp:inline>
        </w:drawing>
      </w:r>
    </w:p>
    <w:p w14:paraId="7194AAFA" w14:textId="40DD6B7D" w:rsidR="00482785" w:rsidRDefault="00482785" w:rsidP="00482785">
      <w:pPr>
        <w:pStyle w:val="Caption"/>
        <w:jc w:val="center"/>
      </w:pPr>
      <w:bookmarkStart w:id="35" w:name="_Toc197147874"/>
      <w:proofErr w:type="gramStart"/>
      <w:r>
        <w:t xml:space="preserve">[Figure </w:t>
      </w:r>
      <w:fldSimple w:instr=" STYLEREF 1 \s ">
        <w:r w:rsidR="009043C9">
          <w:rPr>
            <w:noProof/>
          </w:rPr>
          <w:t>2</w:t>
        </w:r>
      </w:fldSimple>
      <w:r>
        <w:t>.</w:t>
      </w:r>
      <w:proofErr w:type="gramEnd"/>
      <w:r w:rsidR="002A680C">
        <w:fldChar w:fldCharType="begin"/>
      </w:r>
      <w:r w:rsidR="002A680C">
        <w:instrText xml:space="preserve"> SEQ Figure \* ARABIC \s 1 </w:instrText>
      </w:r>
      <w:r w:rsidR="002A680C">
        <w:fldChar w:fldCharType="separate"/>
      </w:r>
      <w:r w:rsidR="009043C9">
        <w:rPr>
          <w:noProof/>
        </w:rPr>
        <w:t>2</w:t>
      </w:r>
      <w:r w:rsidR="002A680C">
        <w:rPr>
          <w:noProof/>
        </w:rPr>
        <w:fldChar w:fldCharType="end"/>
      </w:r>
      <w:r>
        <w:t xml:space="preserve">] </w:t>
      </w:r>
      <w:r w:rsidR="00FA42A1">
        <w:t>Soap film surface with multiple boundaries</w:t>
      </w:r>
      <w:bookmarkEnd w:id="35"/>
    </w:p>
    <w:p w14:paraId="6487A789" w14:textId="7869B71A" w:rsidR="0011407A" w:rsidRDefault="002A14F6" w:rsidP="00A2176F">
      <w:r>
        <w:t>The f</w:t>
      </w:r>
      <w:r w:rsidR="00466BDB">
        <w:t>irst documented</w:t>
      </w:r>
      <w:r w:rsidR="006A72EF">
        <w:t xml:space="preserve"> experiments</w:t>
      </w:r>
      <w:r w:rsidR="00466BDB">
        <w:t xml:space="preserve"> by </w:t>
      </w:r>
      <w:sdt>
        <w:sdtPr>
          <w:id w:val="-1629152749"/>
          <w:citation/>
        </w:sdtPr>
        <w:sdtContent>
          <w:r w:rsidR="0096795A">
            <w:fldChar w:fldCharType="begin"/>
          </w:r>
          <w:r w:rsidR="0096795A">
            <w:rPr>
              <w:noProof/>
              <w:lang w:val="en-US"/>
            </w:rPr>
            <w:instrText xml:space="preserve"> CITATION Pla73 \l 1033 </w:instrText>
          </w:r>
          <w:r w:rsidR="0096795A">
            <w:fldChar w:fldCharType="separate"/>
          </w:r>
          <w:r w:rsidR="002358D3">
            <w:rPr>
              <w:noProof/>
              <w:lang w:val="en-US"/>
            </w:rPr>
            <w:t>(Plateau, 1873)</w:t>
          </w:r>
          <w:r w:rsidR="0096795A">
            <w:fldChar w:fldCharType="end"/>
          </w:r>
        </w:sdtContent>
      </w:sdt>
      <w:r w:rsidR="0096795A">
        <w:t xml:space="preserve"> </w:t>
      </w:r>
      <w:r w:rsidR="006A72EF">
        <w:t>propose</w:t>
      </w:r>
      <w:r>
        <w:t>d</w:t>
      </w:r>
      <w:r w:rsidR="00466BDB">
        <w:t xml:space="preserve"> that soap films could be use</w:t>
      </w:r>
      <w:r w:rsidR="006A72EF">
        <w:t>d to visualise minimal surfaces. T</w:t>
      </w:r>
      <w:r w:rsidR="00466BDB">
        <w:t xml:space="preserve">hey have been the traditional tools to demonstrate </w:t>
      </w:r>
      <w:r w:rsidR="00687272">
        <w:t xml:space="preserve">various </w:t>
      </w:r>
      <w:r w:rsidR="00466BDB">
        <w:t xml:space="preserve">minimal surfaces but </w:t>
      </w:r>
      <w:r w:rsidR="009F55B4">
        <w:t>the knowledge gap is closing with</w:t>
      </w:r>
      <w:r w:rsidR="00466BDB">
        <w:t xml:space="preserve"> numerous examples demonstrated mathematically, some of which are difficult to achieve using soap film</w:t>
      </w:r>
      <w:r w:rsidR="00C85E9D">
        <w:t xml:space="preserve"> alone</w:t>
      </w:r>
      <w:r w:rsidR="00466BDB">
        <w:t>. This is normally the cas</w:t>
      </w:r>
      <w:r w:rsidR="008D062E">
        <w:t xml:space="preserve">e for unstable minimal surfaces, </w:t>
      </w:r>
      <w:r w:rsidR="00466BDB">
        <w:t>when the genus is higher than zero.</w:t>
      </w:r>
      <w:r w:rsidR="00D02A8E" w:rsidRPr="00D02A8E">
        <w:t xml:space="preserve"> </w:t>
      </w:r>
      <w:r w:rsidR="00D02A8E">
        <w:t xml:space="preserve">To clarify the concept of genus, a sphere has a genus of zero; a torus has a genus of one and so on. </w:t>
      </w:r>
      <w:r w:rsidR="0036241D">
        <w:t xml:space="preserve">Torus, an unstable surface, is visually demonstrated by </w:t>
      </w:r>
      <w:sdt>
        <w:sdtPr>
          <w:id w:val="-1797601649"/>
          <w:citation/>
        </w:sdtPr>
        <w:sdtContent>
          <w:r w:rsidR="00543E14">
            <w:fldChar w:fldCharType="begin"/>
          </w:r>
          <w:r w:rsidR="00543E14">
            <w:rPr>
              <w:noProof/>
              <w:lang w:val="en-US"/>
            </w:rPr>
            <w:instrText xml:space="preserve"> CITATION Nod04 \l 1033 </w:instrText>
          </w:r>
          <w:r w:rsidR="00543E14">
            <w:fldChar w:fldCharType="separate"/>
          </w:r>
          <w:r w:rsidR="002358D3">
            <w:rPr>
              <w:noProof/>
              <w:lang w:val="en-US"/>
            </w:rPr>
            <w:t>(Noddy, 2004)</w:t>
          </w:r>
          <w:r w:rsidR="00543E14">
            <w:fldChar w:fldCharType="end"/>
          </w:r>
        </w:sdtContent>
      </w:sdt>
      <w:r w:rsidR="0036241D">
        <w:t xml:space="preserve"> on his website. </w:t>
      </w:r>
      <w:r w:rsidR="00010C5A">
        <w:t xml:space="preserve">A </w:t>
      </w:r>
      <w:r w:rsidR="00D02A8E">
        <w:t>soap film with a non-intersecting boundary provides a stable surface</w:t>
      </w:r>
      <w:r w:rsidR="00466BDB">
        <w:t>.</w:t>
      </w:r>
      <w:r w:rsidR="003B1CCE">
        <w:t xml:space="preserve"> </w:t>
      </w:r>
      <w:r w:rsidR="00845DB4">
        <w:t>A sphere is the</w:t>
      </w:r>
      <w:r w:rsidR="00466BDB">
        <w:t xml:space="preserve"> only</w:t>
      </w:r>
      <w:r w:rsidR="00845DB4">
        <w:t xml:space="preserve"> unbound</w:t>
      </w:r>
      <w:r w:rsidR="00BB3A16" w:rsidRPr="00BB3A16">
        <w:t xml:space="preserve"> </w:t>
      </w:r>
      <w:r w:rsidR="00BB3A16">
        <w:t>shape with</w:t>
      </w:r>
      <w:r w:rsidR="00466BDB">
        <w:t xml:space="preserve"> stable equilibrium. </w:t>
      </w:r>
      <w:r w:rsidR="007969D0">
        <w:t xml:space="preserve">However, </w:t>
      </w:r>
      <w:r w:rsidR="00131EF2">
        <w:t xml:space="preserve">for </w:t>
      </w:r>
      <w:r w:rsidR="00BB2363">
        <w:t xml:space="preserve">an </w:t>
      </w:r>
      <w:r w:rsidR="00131EF2">
        <w:t>engineering purpose,</w:t>
      </w:r>
      <w:r w:rsidR="00E62F41">
        <w:t xml:space="preserve"> </w:t>
      </w:r>
      <w:r w:rsidR="007F3D93">
        <w:t>a</w:t>
      </w:r>
      <w:r w:rsidR="00466BDB">
        <w:t xml:space="preserve"> </w:t>
      </w:r>
      <w:r w:rsidR="007969D0">
        <w:t>bound</w:t>
      </w:r>
      <w:r w:rsidR="00E62F41">
        <w:t>ary</w:t>
      </w:r>
      <w:r w:rsidR="007969D0">
        <w:t xml:space="preserve"> </w:t>
      </w:r>
      <w:r w:rsidR="00131EF2">
        <w:t xml:space="preserve">is required </w:t>
      </w:r>
      <w:r w:rsidR="007969D0">
        <w:t xml:space="preserve">and </w:t>
      </w:r>
      <w:r w:rsidR="00131EF2">
        <w:t xml:space="preserve">the structure </w:t>
      </w:r>
      <w:r w:rsidR="00E62F41">
        <w:t>need</w:t>
      </w:r>
      <w:r w:rsidR="00131EF2">
        <w:t>s</w:t>
      </w:r>
      <w:r w:rsidR="00E62F41">
        <w:t xml:space="preserve"> to be </w:t>
      </w:r>
      <w:r w:rsidR="00AC5B19">
        <w:t>stable.</w:t>
      </w:r>
    </w:p>
    <w:p w14:paraId="71D200CE" w14:textId="40DDCD88" w:rsidR="00FD0AE4" w:rsidRPr="009B481C" w:rsidRDefault="0011407A" w:rsidP="00A2176F">
      <w:pPr>
        <w:pStyle w:val="Heading2"/>
      </w:pPr>
      <w:bookmarkStart w:id="36" w:name="_Toc194826084"/>
      <w:bookmarkStart w:id="37" w:name="_Toc323293715"/>
      <w:r w:rsidRPr="009B481C">
        <w:t>Analytical Approach</w:t>
      </w:r>
      <w:bookmarkEnd w:id="36"/>
      <w:bookmarkEnd w:id="37"/>
    </w:p>
    <w:p w14:paraId="0D922DD0" w14:textId="17809AE8" w:rsidR="00FD0AE4" w:rsidRDefault="00BB2363" w:rsidP="00041798">
      <w:r>
        <w:t>An</w:t>
      </w:r>
      <w:r w:rsidR="00FD0AE4">
        <w:t xml:space="preserve"> </w:t>
      </w:r>
      <w:r w:rsidR="0004204B">
        <w:t>analytical approach to examination</w:t>
      </w:r>
      <w:r w:rsidR="00FD0AE4">
        <w:t xml:space="preserve"> of</w:t>
      </w:r>
      <w:r w:rsidR="0004204B">
        <w:t xml:space="preserve"> </w:t>
      </w:r>
      <w:r w:rsidR="00FD0AE4">
        <w:t>surfaces require</w:t>
      </w:r>
      <w:r w:rsidR="0004204B">
        <w:t>s</w:t>
      </w:r>
      <w:r w:rsidR="00FD0AE4">
        <w:t xml:space="preserve"> an in depth understanding of differential geometry </w:t>
      </w:r>
      <w:r w:rsidR="0004204B">
        <w:t xml:space="preserve">with </w:t>
      </w:r>
      <w:r w:rsidR="00FD0AE4">
        <w:t xml:space="preserve">a fairly steep learning curve. However </w:t>
      </w:r>
      <w:r w:rsidR="001635CA">
        <w:t>topics relevant to form</w:t>
      </w:r>
      <w:r w:rsidR="003D47A8">
        <w:t xml:space="preserve"> finding</w:t>
      </w:r>
      <w:r w:rsidR="00771968">
        <w:t xml:space="preserve"> </w:t>
      </w:r>
      <w:r w:rsidR="001635CA">
        <w:t>are briefly outlined</w:t>
      </w:r>
      <w:r w:rsidR="00FD0AE4">
        <w:t>.</w:t>
      </w:r>
    </w:p>
    <w:p w14:paraId="64AF1366" w14:textId="77777777" w:rsidR="00824526" w:rsidRDefault="00824526" w:rsidP="00824526">
      <w:pPr>
        <w:jc w:val="center"/>
      </w:pPr>
      <w:r>
        <w:rPr>
          <w:noProof/>
          <w:lang w:eastAsia="en-GB"/>
        </w:rPr>
        <w:drawing>
          <wp:inline distT="0" distB="0" distL="0" distR="0" wp14:anchorId="1DAB3F76" wp14:editId="0ADFA6E4">
            <wp:extent cx="2637204" cy="1440000"/>
            <wp:effectExtent l="0" t="0" r="444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637204" cy="1440000"/>
                    </a:xfrm>
                    <a:prstGeom prst="rect">
                      <a:avLst/>
                    </a:prstGeom>
                    <a:noFill/>
                    <a:ln>
                      <a:noFill/>
                    </a:ln>
                  </pic:spPr>
                </pic:pic>
              </a:graphicData>
            </a:graphic>
          </wp:inline>
        </w:drawing>
      </w:r>
    </w:p>
    <w:p w14:paraId="2B880EC4" w14:textId="77777777" w:rsidR="00824526" w:rsidRDefault="00824526" w:rsidP="00824526">
      <w:pPr>
        <w:pStyle w:val="Caption"/>
        <w:jc w:val="center"/>
      </w:pPr>
      <w:bookmarkStart w:id="38" w:name="_Ref196382830"/>
      <w:bookmarkStart w:id="39" w:name="_Toc197147875"/>
      <w:proofErr w:type="gramStart"/>
      <w:r>
        <w:t xml:space="preserve">[Figure </w:t>
      </w:r>
      <w:fldSimple w:instr=" STYLEREF 1 \s ">
        <w:r w:rsidR="009043C9">
          <w:rPr>
            <w:noProof/>
          </w:rPr>
          <w:t>2</w:t>
        </w:r>
      </w:fldSimple>
      <w:r>
        <w:t>.</w:t>
      </w:r>
      <w:proofErr w:type="gramEnd"/>
      <w:r w:rsidR="002A680C">
        <w:fldChar w:fldCharType="begin"/>
      </w:r>
      <w:r w:rsidR="002A680C">
        <w:instrText xml:space="preserve"> SEQ Figure \* ARABIC \s 1 </w:instrText>
      </w:r>
      <w:r w:rsidR="002A680C">
        <w:fldChar w:fldCharType="separate"/>
      </w:r>
      <w:r w:rsidR="009043C9">
        <w:rPr>
          <w:noProof/>
        </w:rPr>
        <w:t>3</w:t>
      </w:r>
      <w:r w:rsidR="002A680C">
        <w:rPr>
          <w:noProof/>
        </w:rPr>
        <w:fldChar w:fldCharType="end"/>
      </w:r>
      <w:bookmarkEnd w:id="38"/>
      <w:r>
        <w:t xml:space="preserve">] </w:t>
      </w:r>
      <w:proofErr w:type="spellStart"/>
      <w:r>
        <w:t>Catenoid</w:t>
      </w:r>
      <w:bookmarkEnd w:id="39"/>
      <w:proofErr w:type="spellEnd"/>
    </w:p>
    <w:p w14:paraId="317E2D77" w14:textId="1C59A2BC" w:rsidR="00824526" w:rsidRDefault="00A1581E" w:rsidP="00824526">
      <w:proofErr w:type="spellStart"/>
      <w:r>
        <w:lastRenderedPageBreak/>
        <w:t>Catenoid</w:t>
      </w:r>
      <w:proofErr w:type="spellEnd"/>
      <w:r>
        <w:t xml:space="preserve"> </w:t>
      </w:r>
      <w:r>
        <w:rPr>
          <w:highlight w:val="green"/>
        </w:rPr>
        <w:fldChar w:fldCharType="begin"/>
      </w:r>
      <w:r>
        <w:instrText xml:space="preserve"> REF _Ref196382830 \h </w:instrText>
      </w:r>
      <w:r>
        <w:rPr>
          <w:highlight w:val="green"/>
        </w:rPr>
      </w:r>
      <w:r>
        <w:rPr>
          <w:highlight w:val="green"/>
        </w:rPr>
        <w:fldChar w:fldCharType="separate"/>
      </w:r>
      <w:r w:rsidR="009043C9">
        <w:t xml:space="preserve">[Figure </w:t>
      </w:r>
      <w:r w:rsidR="009043C9">
        <w:rPr>
          <w:noProof/>
        </w:rPr>
        <w:t>2</w:t>
      </w:r>
      <w:r w:rsidR="009043C9">
        <w:t>.</w:t>
      </w:r>
      <w:r w:rsidR="009043C9">
        <w:rPr>
          <w:noProof/>
        </w:rPr>
        <w:t>3</w:t>
      </w:r>
      <w:r>
        <w:rPr>
          <w:highlight w:val="green"/>
        </w:rPr>
        <w:fldChar w:fldCharType="end"/>
      </w:r>
      <w:r>
        <w:t>] was the first non-trivial minimal surface identified by Euler in 1740s and</w:t>
      </w:r>
      <w:r w:rsidRPr="00716187">
        <w:t xml:space="preserve"> </w:t>
      </w:r>
      <w:r>
        <w:t>explained by Lagrange in 1760s using differential geometry.  A generic non-parametric minimal surface with co-ordinates of the surface on a three-dimensional Euclidian space (</w:t>
      </w:r>
      <m:oMath>
        <m:sSup>
          <m:sSupPr>
            <m:ctrlPr>
              <w:rPr>
                <w:rFonts w:ascii="Cambria Math" w:hAnsi="Cambria Math"/>
                <w:i/>
              </w:rPr>
            </m:ctrlPr>
          </m:sSupPr>
          <m:e>
            <m:r>
              <m:rPr>
                <m:sty m:val="bi"/>
              </m:rPr>
              <w:rPr>
                <w:rFonts w:ascii="Cambria Math" w:hAnsi="Cambria Math"/>
              </w:rPr>
              <m:t>R</m:t>
            </m:r>
          </m:e>
          <m:sup>
            <m:r>
              <w:rPr>
                <w:rFonts w:ascii="Cambria Math" w:hAnsi="Cambria Math"/>
              </w:rPr>
              <m:t>3</m:t>
            </m:r>
          </m:sup>
        </m:sSup>
      </m:oMath>
      <w:r>
        <w:t xml:space="preserve">) is given </w:t>
      </w:r>
      <w:proofErr w:type="gramStart"/>
      <w:r>
        <w:t xml:space="preserve">by </w:t>
      </w:r>
      <w:proofErr w:type="gramEnd"/>
      <m:oMath>
        <m:d>
          <m:dPr>
            <m:ctrlPr>
              <w:rPr>
                <w:rFonts w:ascii="Cambria Math" w:hAnsi="Cambria Math"/>
                <w:i/>
              </w:rPr>
            </m:ctrlPr>
          </m:dPr>
          <m:e>
            <m:r>
              <w:rPr>
                <w:rFonts w:ascii="Cambria Math" w:hAnsi="Cambria Math"/>
              </w:rPr>
              <m:t>x, y, f</m:t>
            </m:r>
            <m:d>
              <m:dPr>
                <m:ctrlPr>
                  <w:rPr>
                    <w:rFonts w:ascii="Cambria Math" w:hAnsi="Cambria Math"/>
                    <w:i/>
                  </w:rPr>
                </m:ctrlPr>
              </m:dPr>
              <m:e>
                <m:r>
                  <w:rPr>
                    <w:rFonts w:ascii="Cambria Math" w:hAnsi="Cambria Math"/>
                  </w:rPr>
                  <m:t>x, y</m:t>
                </m:r>
              </m:e>
            </m:d>
          </m:e>
        </m:d>
      </m:oMath>
      <w:r>
        <w:t>. For such a configuration, the Euler-Lagrange equation</w:t>
      </w:r>
      <w:r w:rsidR="00A17224">
        <w:t xml:space="preserve"> is given by</w:t>
      </w:r>
      <w:r w:rsidR="00824526">
        <w:t xml:space="preserve"> </w:t>
      </w:r>
      <w:r w:rsidR="00824526">
        <w:fldChar w:fldCharType="begin"/>
      </w:r>
      <w:r w:rsidR="00824526">
        <w:instrText xml:space="preserve"> REF _Ref197011283 \h </w:instrText>
      </w:r>
      <w:r w:rsidR="00824526">
        <w:fldChar w:fldCharType="separate"/>
      </w:r>
      <w:r w:rsidR="009043C9">
        <w:t xml:space="preserve">[Equation </w:t>
      </w:r>
      <w:r w:rsidR="009043C9">
        <w:rPr>
          <w:noProof/>
        </w:rPr>
        <w:t>2</w:t>
      </w:r>
      <w:r w:rsidR="009043C9">
        <w:t>.</w:t>
      </w:r>
      <w:r w:rsidR="009043C9">
        <w:rPr>
          <w:noProof/>
        </w:rPr>
        <w:t>2</w:t>
      </w:r>
      <w:r w:rsidR="009043C9">
        <w:t>]</w:t>
      </w:r>
      <w:r w:rsidR="00824526">
        <w:fldChar w:fldCharType="end"/>
      </w:r>
      <w:r w:rsidR="00824526">
        <w:t xml:space="preserve"> 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proofErr w:type="gramStart"/>
      <w:r w:rsidR="00824526">
        <w:t xml:space="preserve"> is the partial derivative with respect to </w:t>
      </w:r>
      <m:oMath>
        <m:r>
          <w:rPr>
            <w:rFonts w:ascii="Cambria Math" w:hAnsi="Cambria Math"/>
          </w:rPr>
          <m:t>i</m:t>
        </m:r>
      </m:oMath>
      <w:r w:rsidR="00824526">
        <w:rPr>
          <w:noProof/>
          <w:lang w:val="en-US"/>
        </w:rPr>
        <w:t xml:space="preserve"> </w:t>
      </w:r>
      <w:sdt>
        <w:sdtPr>
          <w:rPr>
            <w:noProof/>
            <w:lang w:val="en-US"/>
          </w:rPr>
          <w:id w:val="-1598251970"/>
          <w:citation/>
        </w:sdtPr>
        <w:sdtContent>
          <w:r w:rsidR="00824526">
            <w:rPr>
              <w:noProof/>
              <w:lang w:val="en-US"/>
            </w:rPr>
            <w:fldChar w:fldCharType="begin"/>
          </w:r>
          <w:r w:rsidR="00824526">
            <w:rPr>
              <w:noProof/>
              <w:lang w:val="en-US"/>
            </w:rPr>
            <w:instrText xml:space="preserve"> CITATION Oss86 \l 1033 </w:instrText>
          </w:r>
          <w:r w:rsidR="00824526">
            <w:rPr>
              <w:noProof/>
              <w:lang w:val="en-US"/>
            </w:rPr>
            <w:fldChar w:fldCharType="separate"/>
          </w:r>
          <w:r w:rsidR="00824526">
            <w:rPr>
              <w:noProof/>
              <w:lang w:val="en-US"/>
            </w:rPr>
            <w:t>(Osserman, 1986)</w:t>
          </w:r>
          <w:proofErr w:type="gramEnd"/>
          <w:r w:rsidR="00824526">
            <w:rPr>
              <w:noProof/>
              <w:lang w:val="en-US"/>
            </w:rPr>
            <w:fldChar w:fldCharType="end"/>
          </w:r>
        </w:sdtContent>
      </w:sdt>
      <w:r w:rsidR="00824526">
        <w:t>.</w:t>
      </w:r>
    </w:p>
    <w:p w14:paraId="2AC1563D" w14:textId="77777777" w:rsidR="00A1581E" w:rsidRPr="00CF40A7" w:rsidRDefault="00CB4207" w:rsidP="00A1581E">
      <m:oMathPara>
        <m:oMath>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e>
          </m:d>
          <m:sSub>
            <m:sSubPr>
              <m:ctrlPr>
                <w:rPr>
                  <w:rFonts w:ascii="Cambria Math" w:hAnsi="Cambria Math"/>
                  <w:i/>
                </w:rPr>
              </m:ctrlPr>
            </m:sSubPr>
            <m:e>
              <m:r>
                <w:rPr>
                  <w:rFonts w:ascii="Cambria Math" w:hAnsi="Cambria Math"/>
                </w:rPr>
                <m:t>f</m:t>
              </m:r>
            </m:e>
            <m:sub>
              <m:r>
                <w:rPr>
                  <w:rFonts w:ascii="Cambria Math" w:hAnsi="Cambria Math"/>
                </w:rPr>
                <m:t>xx</m:t>
              </m:r>
            </m:sub>
          </m:sSub>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e>
          </m:d>
          <m:sSub>
            <m:sSubPr>
              <m:ctrlPr>
                <w:rPr>
                  <w:rFonts w:ascii="Cambria Math" w:hAnsi="Cambria Math"/>
                  <w:i/>
                </w:rPr>
              </m:ctrlPr>
            </m:sSubPr>
            <m:e>
              <m:r>
                <w:rPr>
                  <w:rFonts w:ascii="Cambria Math" w:hAnsi="Cambria Math"/>
                </w:rPr>
                <m:t>f</m:t>
              </m:r>
            </m:e>
            <m:sub>
              <m:r>
                <w:rPr>
                  <w:rFonts w:ascii="Cambria Math" w:hAnsi="Cambria Math"/>
                </w:rPr>
                <m:t>yy</m:t>
              </m:r>
            </m:sub>
          </m:sSub>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y</m:t>
              </m:r>
            </m:sub>
          </m:sSub>
          <m:sSub>
            <m:sSubPr>
              <m:ctrlPr>
                <w:rPr>
                  <w:rFonts w:ascii="Cambria Math" w:hAnsi="Cambria Math"/>
                  <w:i/>
                </w:rPr>
              </m:ctrlPr>
            </m:sSubPr>
            <m:e>
              <m:r>
                <w:rPr>
                  <w:rFonts w:ascii="Cambria Math" w:hAnsi="Cambria Math"/>
                </w:rPr>
                <m:t>f</m:t>
              </m:r>
            </m:e>
            <m:sub>
              <m:r>
                <w:rPr>
                  <w:rFonts w:ascii="Cambria Math" w:hAnsi="Cambria Math"/>
                </w:rPr>
                <m:t>xy</m:t>
              </m:r>
            </m:sub>
          </m:sSub>
          <m:r>
            <w:rPr>
              <w:rFonts w:ascii="Cambria Math" w:hAnsi="Cambria Math"/>
            </w:rPr>
            <m:t>=0</m:t>
          </m:r>
        </m:oMath>
      </m:oMathPara>
    </w:p>
    <w:p w14:paraId="561622D2" w14:textId="77777777" w:rsidR="00A1581E" w:rsidRDefault="00A1581E" w:rsidP="00A1581E">
      <w:pPr>
        <w:pStyle w:val="Caption"/>
        <w:keepNext/>
        <w:jc w:val="center"/>
      </w:pPr>
      <w:bookmarkStart w:id="40" w:name="_Ref197011283"/>
      <w:proofErr w:type="gramStart"/>
      <w:r>
        <w:t xml:space="preserve">[Equation </w:t>
      </w:r>
      <w:fldSimple w:instr=" STYLEREF 1 \s ">
        <w:r w:rsidR="009043C9">
          <w:rPr>
            <w:noProof/>
          </w:rPr>
          <w:t>2</w:t>
        </w:r>
      </w:fldSimple>
      <w:r>
        <w:t>.</w:t>
      </w:r>
      <w:proofErr w:type="gramEnd"/>
      <w:r w:rsidR="002A680C">
        <w:fldChar w:fldCharType="begin"/>
      </w:r>
      <w:r w:rsidR="002A680C">
        <w:instrText xml:space="preserve"> SEQ Equation \* ARABIC \s 1 </w:instrText>
      </w:r>
      <w:r w:rsidR="002A680C">
        <w:fldChar w:fldCharType="separate"/>
      </w:r>
      <w:r w:rsidR="009043C9">
        <w:rPr>
          <w:noProof/>
        </w:rPr>
        <w:t>2</w:t>
      </w:r>
      <w:r w:rsidR="002A680C">
        <w:rPr>
          <w:noProof/>
        </w:rPr>
        <w:fldChar w:fldCharType="end"/>
      </w:r>
      <w:r>
        <w:t>]</w:t>
      </w:r>
      <w:bookmarkEnd w:id="40"/>
    </w:p>
    <w:p w14:paraId="77FFA54E" w14:textId="3B21E31F" w:rsidR="00E85CC4" w:rsidRDefault="00771968" w:rsidP="00041798">
      <w:r>
        <w:t>A two dimensional s</w:t>
      </w:r>
      <w:r w:rsidR="00E85CC4">
        <w:t xml:space="preserve">urface that is characterised by </w:t>
      </w:r>
      <w:r>
        <w:t xml:space="preserve">parameters </w:t>
      </w:r>
      <w:r w:rsidR="00E85CC4">
        <w:t xml:space="preserve">in </w:t>
      </w:r>
      <m:oMath>
        <m:sSup>
          <m:sSupPr>
            <m:ctrlPr>
              <w:rPr>
                <w:rFonts w:ascii="Cambria Math" w:hAnsi="Cambria Math"/>
                <w:i/>
              </w:rPr>
            </m:ctrlPr>
          </m:sSupPr>
          <m:e>
            <m:r>
              <m:rPr>
                <m:sty m:val="bi"/>
              </m:rPr>
              <w:rPr>
                <w:rFonts w:ascii="Cambria Math" w:hAnsi="Cambria Math"/>
              </w:rPr>
              <m:t>R</m:t>
            </m:r>
          </m:e>
          <m:sup>
            <m:r>
              <w:rPr>
                <w:rFonts w:ascii="Cambria Math" w:hAnsi="Cambria Math"/>
              </w:rPr>
              <m:t>3</m:t>
            </m:r>
          </m:sup>
        </m:sSup>
      </m:oMath>
      <w:r w:rsidR="000446CD">
        <w:rPr>
          <w:noProof/>
          <w:lang w:val="en-US"/>
        </w:rPr>
        <w:t xml:space="preserve"> </w:t>
      </w:r>
      <w:sdt>
        <w:sdtPr>
          <w:rPr>
            <w:noProof/>
            <w:lang w:val="en-US"/>
          </w:rPr>
          <w:id w:val="287253880"/>
          <w:citation/>
        </w:sdtPr>
        <w:sdtContent>
          <w:r w:rsidR="00F705E9">
            <w:rPr>
              <w:noProof/>
              <w:lang w:val="en-US"/>
            </w:rPr>
            <w:fldChar w:fldCharType="begin"/>
          </w:r>
          <w:r w:rsidR="00F705E9">
            <w:rPr>
              <w:noProof/>
              <w:lang w:val="en-US"/>
            </w:rPr>
            <w:instrText xml:space="preserve"> CITATION Spi99 \l 1033 </w:instrText>
          </w:r>
          <w:r w:rsidR="00F705E9">
            <w:rPr>
              <w:noProof/>
              <w:lang w:val="en-US"/>
            </w:rPr>
            <w:fldChar w:fldCharType="separate"/>
          </w:r>
          <w:r w:rsidR="002358D3">
            <w:rPr>
              <w:noProof/>
              <w:lang w:val="en-US"/>
            </w:rPr>
            <w:t>(Spivak, 1999)</w:t>
          </w:r>
          <w:r w:rsidR="00F705E9">
            <w:rPr>
              <w:noProof/>
              <w:lang w:val="en-US"/>
            </w:rPr>
            <w:fldChar w:fldCharType="end"/>
          </w:r>
        </w:sdtContent>
      </w:sdt>
      <w:r w:rsidR="00E85CC4">
        <w:t xml:space="preserve"> </w:t>
      </w:r>
      <w:r>
        <w:t xml:space="preserve">can be </w:t>
      </w:r>
      <w:r w:rsidR="0037330D">
        <w:t>written</w:t>
      </w:r>
      <w:r>
        <w:t xml:space="preserve"> as </w:t>
      </w:r>
      <m:oMath>
        <m:r>
          <w:rPr>
            <w:rFonts w:ascii="Cambria Math" w:hAnsi="Cambria Math"/>
          </w:rPr>
          <m:t>(x</m:t>
        </m:r>
        <m:d>
          <m:dPr>
            <m:ctrlPr>
              <w:rPr>
                <w:rFonts w:ascii="Cambria Math" w:hAnsi="Cambria Math"/>
                <w:i/>
              </w:rPr>
            </m:ctrlPr>
          </m:dPr>
          <m:e>
            <m:r>
              <w:rPr>
                <w:rFonts w:ascii="Cambria Math" w:hAnsi="Cambria Math"/>
              </w:rPr>
              <m:t>u, v</m:t>
            </m:r>
          </m:e>
        </m:d>
        <m:r>
          <w:rPr>
            <w:rFonts w:ascii="Cambria Math" w:hAnsi="Cambria Math"/>
          </w:rPr>
          <m:t>, y</m:t>
        </m:r>
        <m:d>
          <m:dPr>
            <m:ctrlPr>
              <w:rPr>
                <w:rFonts w:ascii="Cambria Math" w:hAnsi="Cambria Math"/>
                <w:i/>
              </w:rPr>
            </m:ctrlPr>
          </m:dPr>
          <m:e>
            <m:r>
              <w:rPr>
                <w:rFonts w:ascii="Cambria Math" w:hAnsi="Cambria Math"/>
              </w:rPr>
              <m:t>u, v</m:t>
            </m:r>
          </m:e>
        </m:d>
        <m:r>
          <w:rPr>
            <w:rFonts w:ascii="Cambria Math" w:hAnsi="Cambria Math"/>
          </w:rPr>
          <m:t xml:space="preserve">, z </m:t>
        </m:r>
        <m:d>
          <m:dPr>
            <m:ctrlPr>
              <w:rPr>
                <w:rFonts w:ascii="Cambria Math" w:hAnsi="Cambria Math"/>
                <w:i/>
              </w:rPr>
            </m:ctrlPr>
          </m:dPr>
          <m:e>
            <m:r>
              <w:rPr>
                <w:rFonts w:ascii="Cambria Math" w:hAnsi="Cambria Math"/>
              </w:rPr>
              <m:t>u, v</m:t>
            </m:r>
          </m:e>
        </m:d>
        <m:r>
          <w:rPr>
            <w:rFonts w:ascii="Cambria Math" w:hAnsi="Cambria Math"/>
          </w:rPr>
          <m:t>)</m:t>
        </m:r>
      </m:oMath>
      <w:r w:rsidR="00E85CC4">
        <w:t xml:space="preserve"> </w:t>
      </w:r>
      <w:proofErr w:type="gramStart"/>
      <w:r w:rsidR="00663D2D">
        <w:t>where</w:t>
      </w:r>
      <w:r w:rsidR="00946099">
        <w:t xml:space="preserve"> </w:t>
      </w:r>
      <w:proofErr w:type="gramEnd"/>
      <m:oMath>
        <m:r>
          <w:rPr>
            <w:rFonts w:ascii="Cambria Math" w:hAnsi="Cambria Math"/>
          </w:rPr>
          <m:t>x</m:t>
        </m:r>
      </m:oMath>
      <w:r w:rsidR="00946099">
        <w:t>,</w:t>
      </w:r>
      <m:oMath>
        <m:r>
          <w:rPr>
            <w:rFonts w:ascii="Cambria Math" w:hAnsi="Cambria Math"/>
          </w:rPr>
          <m:t xml:space="preserve"> y</m:t>
        </m:r>
      </m:oMath>
      <w:r w:rsidR="00946099">
        <w:t xml:space="preserve"> and </w:t>
      </w:r>
      <m:oMath>
        <m:r>
          <w:rPr>
            <w:rFonts w:ascii="Cambria Math" w:hAnsi="Cambria Math"/>
          </w:rPr>
          <m:t>z</m:t>
        </m:r>
      </m:oMath>
      <w:r w:rsidR="00EC10A0">
        <w:t xml:space="preserve"> are functions of</w:t>
      </w:r>
      <m:oMath>
        <m:r>
          <w:rPr>
            <w:rFonts w:ascii="Cambria Math" w:hAnsi="Cambria Math"/>
          </w:rPr>
          <m:t xml:space="preserve"> u</m:t>
        </m:r>
      </m:oMath>
      <w:r w:rsidR="00EC10A0">
        <w:t xml:space="preserve"> and </w:t>
      </w:r>
      <m:oMath>
        <m:r>
          <w:rPr>
            <w:rFonts w:ascii="Cambria Math" w:hAnsi="Cambria Math"/>
          </w:rPr>
          <m:t>v</m:t>
        </m:r>
      </m:oMath>
      <w:r w:rsidR="000B0C0F">
        <w:t xml:space="preserve"> to determine the</w:t>
      </w:r>
      <w:r w:rsidR="00A40F9F">
        <w:t xml:space="preserve"> various</w:t>
      </w:r>
      <w:r w:rsidR="000B0C0F">
        <w:t xml:space="preserve"> co-ordinates</w:t>
      </w:r>
      <w:r w:rsidR="00A40F9F">
        <w:t xml:space="preserve"> of the surface</w:t>
      </w:r>
      <w:r w:rsidR="00946099">
        <w:t>.</w:t>
      </w:r>
    </w:p>
    <w:p w14:paraId="38697461" w14:textId="13A98C4D" w:rsidR="00466BDB" w:rsidRDefault="00466BDB" w:rsidP="00A2176F">
      <w:pPr>
        <w:pStyle w:val="Heading2"/>
      </w:pPr>
      <w:bookmarkStart w:id="41" w:name="_Toc194826085"/>
      <w:bookmarkStart w:id="42" w:name="_Toc323293716"/>
      <w:r>
        <w:t>Numerical Approach</w:t>
      </w:r>
      <w:bookmarkEnd w:id="41"/>
      <w:bookmarkEnd w:id="42"/>
    </w:p>
    <w:p w14:paraId="7EC0F648" w14:textId="1E7949EB" w:rsidR="00254531" w:rsidRDefault="00A20F89" w:rsidP="00041798">
      <w:r>
        <w:t>Development in numerical methods of form finding has</w:t>
      </w:r>
      <w:r w:rsidR="003D054D">
        <w:t xml:space="preserve"> taken several routes. </w:t>
      </w:r>
      <w:r w:rsidR="00630E3D">
        <w:t>The problem in all cases is</w:t>
      </w:r>
      <w:r w:rsidR="001450F8">
        <w:t xml:space="preserve"> the question of</w:t>
      </w:r>
      <w:r w:rsidR="00630E3D">
        <w:t xml:space="preserve"> </w:t>
      </w:r>
      <w:r w:rsidR="00520653">
        <w:t xml:space="preserve">how </w:t>
      </w:r>
      <w:r w:rsidR="00630E3D">
        <w:t xml:space="preserve">the prescribed stress distribution </w:t>
      </w:r>
      <w:r w:rsidR="00EB6576">
        <w:t xml:space="preserve">can be applied </w:t>
      </w:r>
      <w:r w:rsidR="00520653">
        <w:t>with</w:t>
      </w:r>
      <w:r>
        <w:t>in a given boundary condition;</w:t>
      </w:r>
      <w:r w:rsidR="00630E3D">
        <w:t xml:space="preserve"> </w:t>
      </w:r>
      <w:r>
        <w:t>this</w:t>
      </w:r>
      <w:r w:rsidR="00630E3D">
        <w:t xml:space="preserve"> introduces an inverse mathematical problem</w:t>
      </w:r>
      <w:r w:rsidR="00C45B6F" w:rsidRPr="00C45B6F">
        <w:t xml:space="preserve"> </w:t>
      </w:r>
      <w:sdt>
        <w:sdtPr>
          <w:id w:val="-831678315"/>
          <w:citation/>
        </w:sdtPr>
        <w:sdtContent>
          <w:r w:rsidR="00C45B6F">
            <w:fldChar w:fldCharType="begin"/>
          </w:r>
          <w:r w:rsidR="00C45B6F">
            <w:rPr>
              <w:lang w:val="en-US"/>
            </w:rPr>
            <w:instrText xml:space="preserve">CITATION Kai98 \l 1033 </w:instrText>
          </w:r>
          <w:r w:rsidR="00C45B6F">
            <w:fldChar w:fldCharType="separate"/>
          </w:r>
          <w:r w:rsidR="00C45B6F">
            <w:rPr>
              <w:noProof/>
              <w:lang w:val="en-US"/>
            </w:rPr>
            <w:t>(Bletzinger, Wu¨chner, Daoud, &amp; Camprubı, 1998)</w:t>
          </w:r>
          <w:r w:rsidR="00C45B6F">
            <w:fldChar w:fldCharType="end"/>
          </w:r>
        </w:sdtContent>
      </w:sdt>
      <w:r w:rsidR="00630E3D">
        <w:t xml:space="preserve">. This </w:t>
      </w:r>
      <w:r w:rsidR="00EB6576">
        <w:t xml:space="preserve">contrasts with </w:t>
      </w:r>
      <w:r w:rsidR="00630E3D">
        <w:t xml:space="preserve">standard calculations in mechanics where the structural deformation of the </w:t>
      </w:r>
      <w:r w:rsidR="00C979D0">
        <w:t>object</w:t>
      </w:r>
      <w:r w:rsidR="00630E3D">
        <w:t xml:space="preserve"> </w:t>
      </w:r>
      <w:r w:rsidR="00CF6236">
        <w:t>determines the</w:t>
      </w:r>
      <w:r w:rsidR="00630E3D">
        <w:t xml:space="preserve"> stress distribution</w:t>
      </w:r>
      <w:r w:rsidR="00C979D0">
        <w:t xml:space="preserve"> in the object</w:t>
      </w:r>
      <w:r w:rsidR="00630E3D">
        <w:t xml:space="preserve">. </w:t>
      </w:r>
      <w:r w:rsidR="0016538C">
        <w:t>Different parties have developed different procedures and algorithm</w:t>
      </w:r>
      <w:r w:rsidR="00C979D0">
        <w:t>s</w:t>
      </w:r>
      <w:r w:rsidR="0016538C">
        <w:t xml:space="preserve">, each with their own strengths and </w:t>
      </w:r>
      <w:r w:rsidR="00B500E1">
        <w:t xml:space="preserve">weaknesses, discussed </w:t>
      </w:r>
      <w:r w:rsidR="006B6CE9">
        <w:t>as follows</w:t>
      </w:r>
      <w:r w:rsidR="0016538C">
        <w:t xml:space="preserve">. </w:t>
      </w:r>
    </w:p>
    <w:p w14:paraId="2A997EDA" w14:textId="0EE05443" w:rsidR="00630E3D" w:rsidRDefault="00630E3D" w:rsidP="00A2176F">
      <w:pPr>
        <w:pStyle w:val="Heading3"/>
      </w:pPr>
      <w:bookmarkStart w:id="43" w:name="_Toc194826086"/>
      <w:bookmarkStart w:id="44" w:name="_Toc323293717"/>
      <w:r>
        <w:t>Force Density Method</w:t>
      </w:r>
      <w:bookmarkEnd w:id="43"/>
      <w:bookmarkEnd w:id="44"/>
    </w:p>
    <w:p w14:paraId="039B9A6F" w14:textId="2CCBA474" w:rsidR="00375AA7" w:rsidRDefault="00254531" w:rsidP="00041798">
      <w:r>
        <w:t xml:space="preserve">Force density method </w:t>
      </w:r>
      <w:r w:rsidR="002E4774">
        <w:t>is</w:t>
      </w:r>
      <w:r>
        <w:t xml:space="preserve"> one of the earliest</w:t>
      </w:r>
      <w:r w:rsidR="002E4774">
        <w:t xml:space="preserve"> numerical</w:t>
      </w:r>
      <w:r w:rsidR="00B500E1">
        <w:t xml:space="preserve"> </w:t>
      </w:r>
      <w:r w:rsidR="00A77793">
        <w:t xml:space="preserve">form-finding </w:t>
      </w:r>
      <w:r w:rsidR="00B500E1">
        <w:t xml:space="preserve">techniques introduced </w:t>
      </w:r>
      <w:r>
        <w:t>by</w:t>
      </w:r>
      <w:r w:rsidR="009F21DC" w:rsidRPr="009F21DC">
        <w:t xml:space="preserve"> </w:t>
      </w:r>
      <w:sdt>
        <w:sdtPr>
          <w:id w:val="1446126475"/>
          <w:citation/>
        </w:sdtPr>
        <w:sdtContent>
          <w:r w:rsidR="009F21DC">
            <w:fldChar w:fldCharType="begin"/>
          </w:r>
          <w:r w:rsidR="009F21DC">
            <w:rPr>
              <w:lang w:val="en-US"/>
            </w:rPr>
            <w:instrText xml:space="preserve"> CITATION Sch74 \l 1033 </w:instrText>
          </w:r>
          <w:r w:rsidR="009F21DC">
            <w:fldChar w:fldCharType="separate"/>
          </w:r>
          <w:r w:rsidR="002358D3">
            <w:rPr>
              <w:noProof/>
              <w:lang w:val="en-US"/>
            </w:rPr>
            <w:t>(Scheck, 1974)</w:t>
          </w:r>
          <w:r w:rsidR="009F21DC">
            <w:fldChar w:fldCharType="end"/>
          </w:r>
        </w:sdtContent>
      </w:sdt>
      <w:r w:rsidR="009F21DC">
        <w:t xml:space="preserve"> and developed by</w:t>
      </w:r>
      <w:r w:rsidR="000446CD">
        <w:rPr>
          <w:noProof/>
          <w:lang w:val="en-US"/>
        </w:rPr>
        <w:t xml:space="preserve"> </w:t>
      </w:r>
      <w:sdt>
        <w:sdtPr>
          <w:rPr>
            <w:noProof/>
            <w:lang w:val="en-US"/>
          </w:rPr>
          <w:id w:val="2058893943"/>
          <w:citation/>
        </w:sdtPr>
        <w:sdtContent>
          <w:r w:rsidR="006B6CE9">
            <w:rPr>
              <w:noProof/>
              <w:lang w:val="en-US"/>
            </w:rPr>
            <w:fldChar w:fldCharType="begin"/>
          </w:r>
          <w:r w:rsidR="006B6CE9">
            <w:rPr>
              <w:noProof/>
              <w:lang w:val="en-US"/>
            </w:rPr>
            <w:instrText xml:space="preserve"> CITATION Oss86 \l 1033 </w:instrText>
          </w:r>
          <w:r w:rsidR="006B6CE9">
            <w:rPr>
              <w:noProof/>
              <w:lang w:val="en-US"/>
            </w:rPr>
            <w:fldChar w:fldCharType="separate"/>
          </w:r>
          <w:r w:rsidR="002358D3">
            <w:rPr>
              <w:noProof/>
              <w:lang w:val="en-US"/>
            </w:rPr>
            <w:t>(Osserman, 1986)</w:t>
          </w:r>
          <w:r w:rsidR="006B6CE9">
            <w:rPr>
              <w:noProof/>
              <w:lang w:val="en-US"/>
            </w:rPr>
            <w:fldChar w:fldCharType="end"/>
          </w:r>
        </w:sdtContent>
      </w:sdt>
      <w:r>
        <w:t>. This relatively simple method is applicable in various forms of cable</w:t>
      </w:r>
      <w:r w:rsidR="00CC177E">
        <w:t>-net</w:t>
      </w:r>
      <w:r>
        <w:t xml:space="preserve"> structures but </w:t>
      </w:r>
      <w:r w:rsidR="00150C69">
        <w:t>is very</w:t>
      </w:r>
      <w:r>
        <w:t xml:space="preserve"> useful for stru</w:t>
      </w:r>
      <w:r w:rsidR="006A04E0">
        <w:t>ctures with compression members</w:t>
      </w:r>
      <w:r w:rsidR="000446CD">
        <w:rPr>
          <w:noProof/>
          <w:lang w:val="en-US"/>
        </w:rPr>
        <w:t xml:space="preserve"> </w:t>
      </w:r>
      <w:sdt>
        <w:sdtPr>
          <w:rPr>
            <w:noProof/>
            <w:lang w:val="en-US"/>
          </w:rPr>
          <w:id w:val="745694626"/>
          <w:citation/>
        </w:sdtPr>
        <w:sdtContent>
          <w:r w:rsidR="00B4092B">
            <w:rPr>
              <w:noProof/>
              <w:lang w:val="en-US"/>
            </w:rPr>
            <w:fldChar w:fldCharType="begin"/>
          </w:r>
          <w:r w:rsidR="00B4092B">
            <w:rPr>
              <w:noProof/>
              <w:lang w:val="en-US"/>
            </w:rPr>
            <w:instrText xml:space="preserve"> CITATION Gun99 \l 1033 </w:instrText>
          </w:r>
          <w:r w:rsidR="00B4092B">
            <w:rPr>
              <w:noProof/>
              <w:lang w:val="en-US"/>
            </w:rPr>
            <w:fldChar w:fldCharType="separate"/>
          </w:r>
          <w:r w:rsidR="002358D3">
            <w:rPr>
              <w:noProof/>
              <w:lang w:val="en-US"/>
            </w:rPr>
            <w:t>(Tibert, 1999)</w:t>
          </w:r>
          <w:r w:rsidR="00B4092B">
            <w:rPr>
              <w:noProof/>
              <w:lang w:val="en-US"/>
            </w:rPr>
            <w:fldChar w:fldCharType="end"/>
          </w:r>
        </w:sdtContent>
      </w:sdt>
      <w:r w:rsidR="006A04E0">
        <w:t>.</w:t>
      </w:r>
      <w:r w:rsidR="00B500E1">
        <w:t xml:space="preserve"> The technique was further developed by </w:t>
      </w:r>
      <w:sdt>
        <w:sdtPr>
          <w:id w:val="-468512311"/>
          <w:citation/>
        </w:sdtPr>
        <w:sdtContent>
          <w:r w:rsidR="00B4092B">
            <w:fldChar w:fldCharType="begin"/>
          </w:r>
          <w:r w:rsidR="00B4092B">
            <w:rPr>
              <w:noProof/>
              <w:lang w:val="en-US"/>
            </w:rPr>
            <w:instrText xml:space="preserve"> CITATION Wan03 \l 1033 </w:instrText>
          </w:r>
          <w:r w:rsidR="00B4092B">
            <w:fldChar w:fldCharType="separate"/>
          </w:r>
          <w:r w:rsidR="002358D3">
            <w:rPr>
              <w:noProof/>
              <w:lang w:val="en-US"/>
            </w:rPr>
            <w:t>(Lewis W. J., 2003)</w:t>
          </w:r>
          <w:r w:rsidR="00B4092B">
            <w:fldChar w:fldCharType="end"/>
          </w:r>
        </w:sdtContent>
      </w:sdt>
      <w:r w:rsidR="00B500E1">
        <w:t xml:space="preserve"> in response </w:t>
      </w:r>
      <w:r w:rsidR="00B77E7A">
        <w:t xml:space="preserve">to </w:t>
      </w:r>
      <w:r w:rsidR="00B4092B">
        <w:t xml:space="preserve">the </w:t>
      </w:r>
      <w:r w:rsidR="00B500E1">
        <w:t>modelling</w:t>
      </w:r>
      <w:r w:rsidR="00B77E7A">
        <w:t xml:space="preserve"> requirements</w:t>
      </w:r>
      <w:r w:rsidR="00B500E1">
        <w:t xml:space="preserve"> of </w:t>
      </w:r>
      <w:r w:rsidR="004F1ECF">
        <w:t xml:space="preserve">certain elements of the </w:t>
      </w:r>
      <w:r w:rsidR="00B500E1">
        <w:t>Munich Olympic complex.</w:t>
      </w:r>
      <w:r w:rsidR="002E4774">
        <w:t xml:space="preserve"> </w:t>
      </w:r>
      <w:r w:rsidR="00B500E1">
        <w:t xml:space="preserve">The </w:t>
      </w:r>
      <w:r w:rsidR="00942371">
        <w:t xml:space="preserve">non-linear </w:t>
      </w:r>
      <w:r w:rsidR="00B500E1">
        <w:t xml:space="preserve">problem of </w:t>
      </w:r>
      <w:r w:rsidR="00942371">
        <w:t>form finding</w:t>
      </w:r>
      <w:r w:rsidR="00B500E1">
        <w:t xml:space="preserve"> of cable</w:t>
      </w:r>
      <w:r w:rsidR="004F1ECF">
        <w:t>-net</w:t>
      </w:r>
      <w:r w:rsidR="00B500E1">
        <w:t xml:space="preserve"> structures</w:t>
      </w:r>
      <w:r w:rsidR="00802C57">
        <w:t xml:space="preserve"> is</w:t>
      </w:r>
      <w:r w:rsidR="00942371">
        <w:t xml:space="preserve"> linearized by this method</w:t>
      </w:r>
      <w:r w:rsidR="00B500E1">
        <w:t>. It</w:t>
      </w:r>
      <w:r w:rsidR="002E4774">
        <w:t xml:space="preserve"> is fold-over free as demonstrated by</w:t>
      </w:r>
      <w:r w:rsidR="000446CD">
        <w:rPr>
          <w:noProof/>
          <w:lang w:val="en-US"/>
        </w:rPr>
        <w:t xml:space="preserve"> </w:t>
      </w:r>
      <w:sdt>
        <w:sdtPr>
          <w:rPr>
            <w:noProof/>
            <w:lang w:val="en-US"/>
          </w:rPr>
          <w:id w:val="534474928"/>
          <w:citation/>
        </w:sdtPr>
        <w:sdtContent>
          <w:r w:rsidR="00410DA5">
            <w:rPr>
              <w:noProof/>
              <w:lang w:val="en-US"/>
            </w:rPr>
            <w:fldChar w:fldCharType="begin"/>
          </w:r>
          <w:r w:rsidR="00410DA5">
            <w:rPr>
              <w:noProof/>
              <w:lang w:val="en-US"/>
            </w:rPr>
            <w:instrText xml:space="preserve"> CITATION Sou11 \l 1033 </w:instrText>
          </w:r>
          <w:r w:rsidR="00410DA5">
            <w:rPr>
              <w:noProof/>
              <w:lang w:val="en-US"/>
            </w:rPr>
            <w:fldChar w:fldCharType="separate"/>
          </w:r>
          <w:r w:rsidR="002358D3">
            <w:rPr>
              <w:noProof/>
              <w:lang w:val="en-US"/>
            </w:rPr>
            <w:t>(Southern, 2011)</w:t>
          </w:r>
          <w:r w:rsidR="00410DA5">
            <w:rPr>
              <w:noProof/>
              <w:lang w:val="en-US"/>
            </w:rPr>
            <w:fldChar w:fldCharType="end"/>
          </w:r>
        </w:sdtContent>
      </w:sdt>
      <w:r w:rsidR="002E4774">
        <w:t xml:space="preserve"> because such a configuration would n</w:t>
      </w:r>
      <w:r w:rsidR="00B500E1">
        <w:t>ot be in a state of equilibrium</w:t>
      </w:r>
      <w:r w:rsidR="002E4774">
        <w:t>.</w:t>
      </w:r>
      <w:r w:rsidR="00375AA7">
        <w:t xml:space="preserve"> This method of </w:t>
      </w:r>
      <w:r w:rsidR="00E74090">
        <w:t>form finding</w:t>
      </w:r>
      <w:r w:rsidR="00375AA7">
        <w:t xml:space="preserve"> is </w:t>
      </w:r>
      <w:r w:rsidR="00361AC3">
        <w:t>also</w:t>
      </w:r>
      <w:r w:rsidR="00375AA7">
        <w:t xml:space="preserve"> suitable f</w:t>
      </w:r>
      <w:r w:rsidR="00E74090">
        <w:t>or</w:t>
      </w:r>
      <w:r w:rsidR="00361AC3">
        <w:t xml:space="preserve"> generating cutting patterns </w:t>
      </w:r>
      <w:r w:rsidR="002D5F5A">
        <w:t>rapidly due to its simple formulation</w:t>
      </w:r>
      <w:sdt>
        <w:sdtPr>
          <w:id w:val="-1031721366"/>
          <w:citation/>
        </w:sdtPr>
        <w:sdtContent>
          <w:r w:rsidR="00410DA5">
            <w:fldChar w:fldCharType="begin"/>
          </w:r>
          <w:r w:rsidR="00410DA5">
            <w:rPr>
              <w:lang w:val="en-US"/>
            </w:rPr>
            <w:instrText xml:space="preserve"> CITATION Gun99 \l 1033 </w:instrText>
          </w:r>
          <w:r w:rsidR="00410DA5">
            <w:fldChar w:fldCharType="separate"/>
          </w:r>
          <w:r w:rsidR="002358D3">
            <w:rPr>
              <w:noProof/>
              <w:lang w:val="en-US"/>
            </w:rPr>
            <w:t xml:space="preserve"> (Tibert, 1999)</w:t>
          </w:r>
          <w:r w:rsidR="00410DA5">
            <w:fldChar w:fldCharType="end"/>
          </w:r>
        </w:sdtContent>
      </w:sdt>
      <w:r w:rsidR="00361AC3">
        <w:t>.</w:t>
      </w:r>
    </w:p>
    <w:p w14:paraId="02E8098F" w14:textId="3384BABA" w:rsidR="00630E3D" w:rsidRDefault="00630E3D" w:rsidP="00A2176F">
      <w:pPr>
        <w:pStyle w:val="Heading3"/>
      </w:pPr>
      <w:bookmarkStart w:id="45" w:name="_Toc194826087"/>
      <w:bookmarkStart w:id="46" w:name="_Toc323293718"/>
      <w:r>
        <w:t>Dynamic Relaxation</w:t>
      </w:r>
      <w:bookmarkEnd w:id="45"/>
      <w:bookmarkEnd w:id="46"/>
    </w:p>
    <w:p w14:paraId="1C8F0362" w14:textId="786CA03D" w:rsidR="00E553E0" w:rsidRDefault="0016538C" w:rsidP="00041798">
      <w:r>
        <w:t>Dynamic relaxation is a com</w:t>
      </w:r>
      <w:r w:rsidR="005818B5">
        <w:t>putational</w:t>
      </w:r>
      <w:r w:rsidR="00D2156A">
        <w:t xml:space="preserve"> method</w:t>
      </w:r>
      <w:r w:rsidR="005818B5">
        <w:t xml:space="preserve"> </w:t>
      </w:r>
      <w:r w:rsidR="00D2156A">
        <w:t>developed</w:t>
      </w:r>
      <w:r w:rsidR="005818B5">
        <w:t xml:space="preserve"> </w:t>
      </w:r>
      <w:r w:rsidR="004F37CB">
        <w:t>to</w:t>
      </w:r>
      <w:r w:rsidR="005818B5">
        <w:t xml:space="preserve"> </w:t>
      </w:r>
      <w:r w:rsidR="004F37CB">
        <w:t>find</w:t>
      </w:r>
      <w:r>
        <w:t xml:space="preserve"> </w:t>
      </w:r>
      <w:r w:rsidR="00CF0CFE">
        <w:t>geometry</w:t>
      </w:r>
      <w:r w:rsidR="004F37CB">
        <w:t xml:space="preserve"> of </w:t>
      </w:r>
      <w:r>
        <w:t xml:space="preserve">lightweight tension </w:t>
      </w:r>
      <w:r w:rsidR="005818B5">
        <w:t>structures, consist</w:t>
      </w:r>
      <w:r w:rsidR="003221B4">
        <w:t>ing of pre-stressed cable-</w:t>
      </w:r>
      <w:r w:rsidR="005818B5">
        <w:t>nets and fabric membranes</w:t>
      </w:r>
      <w:r w:rsidR="006A04E0">
        <w:t xml:space="preserve">. </w:t>
      </w:r>
      <w:r w:rsidR="003515E0">
        <w:t>E</w:t>
      </w:r>
      <w:r w:rsidR="00E27279">
        <w:t xml:space="preserve">arliest </w:t>
      </w:r>
      <w:r w:rsidR="005D357D">
        <w:t xml:space="preserve">version using simplified </w:t>
      </w:r>
      <w:proofErr w:type="spellStart"/>
      <w:r w:rsidR="005D357D">
        <w:t>Verlet</w:t>
      </w:r>
      <w:proofErr w:type="spellEnd"/>
      <w:r w:rsidR="005D357D">
        <w:t xml:space="preserve"> algorithm</w:t>
      </w:r>
      <w:r w:rsidR="00E27279">
        <w:t xml:space="preserve"> was described</w:t>
      </w:r>
      <w:r w:rsidR="005D357D">
        <w:t xml:space="preserve"> by</w:t>
      </w:r>
      <w:r w:rsidR="003515E0">
        <w:t xml:space="preserve"> </w:t>
      </w:r>
      <w:sdt>
        <w:sdtPr>
          <w:id w:val="4340884"/>
          <w:citation/>
        </w:sdtPr>
        <w:sdtContent>
          <w:r w:rsidR="003515E0">
            <w:fldChar w:fldCharType="begin"/>
          </w:r>
          <w:r w:rsidR="003515E0">
            <w:rPr>
              <w:lang w:val="en-US"/>
            </w:rPr>
            <w:instrText xml:space="preserve"> CITATION Day65 \l 1033 </w:instrText>
          </w:r>
          <w:r w:rsidR="003515E0">
            <w:fldChar w:fldCharType="separate"/>
          </w:r>
          <w:r w:rsidR="003515E0">
            <w:rPr>
              <w:noProof/>
              <w:lang w:val="en-US"/>
            </w:rPr>
            <w:t>(Day, 1965)</w:t>
          </w:r>
          <w:r w:rsidR="003515E0">
            <w:fldChar w:fldCharType="end"/>
          </w:r>
        </w:sdtContent>
      </w:sdt>
      <w:r w:rsidR="003515E0">
        <w:t xml:space="preserve">. </w:t>
      </w:r>
      <w:r w:rsidR="006A04E0">
        <w:t>P</w:t>
      </w:r>
      <w:r w:rsidR="00254531">
        <w:t>rogramming l</w:t>
      </w:r>
      <w:r w:rsidR="006A04E0">
        <w:t xml:space="preserve">anguages such as </w:t>
      </w:r>
      <w:proofErr w:type="spellStart"/>
      <w:r w:rsidR="005818B5">
        <w:t>Formian</w:t>
      </w:r>
      <w:proofErr w:type="spellEnd"/>
      <w:r w:rsidR="0071385B">
        <w:t xml:space="preserve"> have been used</w:t>
      </w:r>
      <w:r w:rsidR="005818B5">
        <w:t xml:space="preserve"> to generate the initial surf</w:t>
      </w:r>
      <w:r w:rsidR="0071385B">
        <w:t xml:space="preserve">ace topology and </w:t>
      </w:r>
      <w:r w:rsidR="007050D5">
        <w:t xml:space="preserve">undertake </w:t>
      </w:r>
      <w:r w:rsidR="0071385B">
        <w:t>post process</w:t>
      </w:r>
      <w:r w:rsidR="007050D5">
        <w:t>ing of</w:t>
      </w:r>
      <w:r w:rsidR="005818B5">
        <w:t xml:space="preserve"> data</w:t>
      </w:r>
      <w:r w:rsidR="006A04E0">
        <w:t xml:space="preserve"> by </w:t>
      </w:r>
      <w:sdt>
        <w:sdtPr>
          <w:id w:val="-972749300"/>
          <w:citation/>
        </w:sdtPr>
        <w:sdtContent>
          <w:r w:rsidR="003221B4">
            <w:fldChar w:fldCharType="begin"/>
          </w:r>
          <w:r w:rsidR="003221B4">
            <w:rPr>
              <w:noProof/>
              <w:lang w:val="en-US"/>
            </w:rPr>
            <w:instrText xml:space="preserve"> CITATION Lew96 \l 1033 </w:instrText>
          </w:r>
          <w:r w:rsidR="003221B4">
            <w:fldChar w:fldCharType="separate"/>
          </w:r>
          <w:r w:rsidR="002358D3">
            <w:rPr>
              <w:noProof/>
              <w:lang w:val="en-US"/>
            </w:rPr>
            <w:t>(Lewis &amp; Lewis, 1996)</w:t>
          </w:r>
          <w:r w:rsidR="003221B4">
            <w:fldChar w:fldCharType="end"/>
          </w:r>
        </w:sdtContent>
      </w:sdt>
      <w:r w:rsidR="006A3DA8">
        <w:t xml:space="preserve"> using</w:t>
      </w:r>
      <w:r w:rsidR="006A04E0">
        <w:t xml:space="preserve"> dynamic relaxation algorithm</w:t>
      </w:r>
      <w:r w:rsidR="005C3F5C">
        <w:t xml:space="preserve"> </w:t>
      </w:r>
      <w:r w:rsidR="006A04E0">
        <w:t>as a solver for the resulting non-linear system of equilibrium equations</w:t>
      </w:r>
      <w:r>
        <w:t>.</w:t>
      </w:r>
      <w:r w:rsidR="005818B5">
        <w:t xml:space="preserve"> By using the principle of </w:t>
      </w:r>
      <w:r w:rsidR="003D429B">
        <w:t>minimising the</w:t>
      </w:r>
      <w:r w:rsidR="005818B5">
        <w:t xml:space="preserve"> potential energy of surface tension</w:t>
      </w:r>
      <w:r w:rsidR="003D429B">
        <w:t xml:space="preserve"> indirectly, i.e. focusing on the nodes where the kinetic energy is high</w:t>
      </w:r>
      <w:r w:rsidR="005C3F5C">
        <w:t xml:space="preserve">, it derives the optimal shape </w:t>
      </w:r>
      <w:r w:rsidR="005818B5">
        <w:t>of tension membranes.</w:t>
      </w:r>
    </w:p>
    <w:p w14:paraId="53F732B3" w14:textId="440637CA" w:rsidR="00EE5E49" w:rsidRDefault="00357574" w:rsidP="00041798">
      <w:r>
        <w:t>D</w:t>
      </w:r>
      <w:r w:rsidR="00C53FD8">
        <w:t>irect minimisation of potential energy with respect to displacement</w:t>
      </w:r>
      <w:r w:rsidR="00C53FD8">
        <w:rPr>
          <w:noProof/>
          <w:lang w:val="en-US"/>
        </w:rPr>
        <w:t xml:space="preserve"> </w:t>
      </w:r>
      <w:r>
        <w:rPr>
          <w:noProof/>
          <w:lang w:val="en-US"/>
        </w:rPr>
        <w:t xml:space="preserve">has been demonstrated </w:t>
      </w:r>
      <w:sdt>
        <w:sdtPr>
          <w:rPr>
            <w:noProof/>
            <w:lang w:val="en-US"/>
          </w:rPr>
          <w:id w:val="219492860"/>
          <w:citation/>
        </w:sdtPr>
        <w:sdtContent>
          <w:r w:rsidR="00CF0CFE">
            <w:rPr>
              <w:noProof/>
              <w:lang w:val="en-US"/>
            </w:rPr>
            <w:fldChar w:fldCharType="begin"/>
          </w:r>
          <w:r w:rsidR="00CF0CFE">
            <w:rPr>
              <w:noProof/>
              <w:lang w:val="en-US"/>
            </w:rPr>
            <w:instrText xml:space="preserve"> CITATION Zha99 \l 1033 </w:instrText>
          </w:r>
          <w:r w:rsidR="00CF0CFE">
            <w:rPr>
              <w:noProof/>
              <w:lang w:val="en-US"/>
            </w:rPr>
            <w:fldChar w:fldCharType="separate"/>
          </w:r>
          <w:r w:rsidR="002358D3">
            <w:rPr>
              <w:noProof/>
              <w:lang w:val="en-US"/>
            </w:rPr>
            <w:t>(Zhang &amp; Tabarrok, 1999)</w:t>
          </w:r>
          <w:r w:rsidR="00CF0CFE">
            <w:rPr>
              <w:noProof/>
              <w:lang w:val="en-US"/>
            </w:rPr>
            <w:fldChar w:fldCharType="end"/>
          </w:r>
        </w:sdtContent>
      </w:sdt>
      <w:r w:rsidR="00C53FD8">
        <w:t>.</w:t>
      </w:r>
      <w:r w:rsidR="00287289" w:rsidRPr="00287289">
        <w:t xml:space="preserve"> </w:t>
      </w:r>
      <w:r w:rsidR="006C3A3D">
        <w:t xml:space="preserve">Total potential energy </w:t>
      </w:r>
      <m:oMath>
        <m:r>
          <w:rPr>
            <w:rFonts w:ascii="Cambria Math" w:hAnsi="Cambria Math"/>
          </w:rPr>
          <m:t>W</m:t>
        </m:r>
      </m:oMath>
      <w:r w:rsidR="006C3A3D">
        <w:t xml:space="preserve"> has been minimised by i</w:t>
      </w:r>
      <w:proofErr w:type="spellStart"/>
      <w:r w:rsidR="000900FF">
        <w:t>ncorporating</w:t>
      </w:r>
      <w:proofErr w:type="spellEnd"/>
      <w:r w:rsidR="000900FF">
        <w:t xml:space="preserve"> t</w:t>
      </w:r>
      <w:r w:rsidR="00287289">
        <w:t>he Newton-</w:t>
      </w:r>
      <w:proofErr w:type="spellStart"/>
      <w:r w:rsidR="00287289">
        <w:t>Raphson</w:t>
      </w:r>
      <w:proofErr w:type="spellEnd"/>
      <w:r w:rsidR="00287289">
        <w:t xml:space="preserve"> method</w:t>
      </w:r>
      <w:r w:rsidR="000900FF">
        <w:t xml:space="preserve"> </w:t>
      </w:r>
      <w:sdt>
        <w:sdtPr>
          <w:id w:val="570782620"/>
          <w:citation/>
        </w:sdtPr>
        <w:sdtContent>
          <w:r w:rsidR="006C3A3D">
            <w:fldChar w:fldCharType="begin"/>
          </w:r>
          <w:r w:rsidR="006C3A3D">
            <w:rPr>
              <w:noProof/>
              <w:lang w:val="en-US"/>
            </w:rPr>
            <w:instrText xml:space="preserve"> CITATION Buc99 \l 1033 </w:instrText>
          </w:r>
          <w:r w:rsidR="006C3A3D">
            <w:fldChar w:fldCharType="separate"/>
          </w:r>
          <w:r w:rsidR="002358D3">
            <w:rPr>
              <w:noProof/>
              <w:lang w:val="en-US"/>
            </w:rPr>
            <w:t>(Buchholdt, 1999)</w:t>
          </w:r>
          <w:r w:rsidR="006C3A3D">
            <w:fldChar w:fldCharType="end"/>
          </w:r>
        </w:sdtContent>
      </w:sdt>
      <w:r w:rsidR="00287289">
        <w:t>.</w:t>
      </w:r>
      <w:r w:rsidR="00287289" w:rsidRPr="00C53FD8">
        <w:t xml:space="preserve"> </w:t>
      </w:r>
      <w:r w:rsidR="000A1508">
        <w:t xml:space="preserve"> </w:t>
      </w:r>
      <w:r w:rsidR="00191EEF">
        <w:t>By s</w:t>
      </w:r>
      <w:r w:rsidR="000A1508">
        <w:t xml:space="preserve">upposing that the change in the displacement vector at the end of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003D429B">
        <w:t xml:space="preserve"> </w:t>
      </w:r>
      <w:r w:rsidR="000A1508">
        <w:t xml:space="preserve">iteration </w:t>
      </w:r>
      <w:proofErr w:type="gramStart"/>
      <w:r w:rsidR="000A1508">
        <w:t xml:space="preserve">is </w:t>
      </w:r>
      <w:proofErr w:type="gramEnd"/>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k</m:t>
            </m:r>
          </m:sub>
        </m:sSub>
      </m:oMath>
      <w:r w:rsidR="000A1508">
        <w:t xml:space="preserve">, the gradients </w:t>
      </w:r>
      <w:r w:rsidR="00191EEF">
        <w:t xml:space="preserve">of </w:t>
      </w:r>
      <w:r w:rsidR="0072508C">
        <w:t>position vector</w:t>
      </w:r>
      <w:r w:rsidR="000A1508">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0A1508">
        <w:t xml:space="preserve"> and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72508C">
        <w:t xml:space="preserve"> are given by</w:t>
      </w:r>
      <w:r w:rsidR="000A1508">
        <w:t>,</w:t>
      </w:r>
    </w:p>
    <w:p w14:paraId="7D9AD1F9" w14:textId="77777777" w:rsidR="00556063" w:rsidRDefault="00556063" w:rsidP="00041798">
      <w:pPr>
        <w:rPr>
          <w:rFonts w:ascii="Cambria Math" w:hAnsi="Cambria Math" w:hint="eastAsia"/>
          <w:oMath/>
        </w:rPr>
        <w:sectPr w:rsidR="00556063" w:rsidSect="00475935">
          <w:footerReference w:type="default" r:id="rId18"/>
          <w:pgSz w:w="11900" w:h="16840"/>
          <w:pgMar w:top="1418" w:right="1418" w:bottom="1134" w:left="1418" w:header="709" w:footer="709" w:gutter="0"/>
          <w:pgNumType w:start="1"/>
          <w:cols w:space="708"/>
          <w:docGrid w:linePitch="360"/>
        </w:sectPr>
      </w:pPr>
    </w:p>
    <w:p w14:paraId="43635CA8" w14:textId="03A5758A" w:rsidR="000A1508" w:rsidRPr="00802C57" w:rsidRDefault="00CB4207" w:rsidP="00041798">
      <m:oMathPara>
        <m:oMath>
          <m:sSub>
            <m:sSubPr>
              <m:ctrlPr>
                <w:rPr>
                  <w:rFonts w:ascii="Cambria Math" w:hAnsi="Cambria Math"/>
                  <w:b/>
                  <w:i/>
                </w:rPr>
              </m:ctrlPr>
            </m:sSubPr>
            <m:e>
              <m:r>
                <m:rPr>
                  <m:sty m:val="bi"/>
                </m:rPr>
                <w:rPr>
                  <w:rFonts w:ascii="Cambria Math" w:hAnsi="Cambria Math"/>
                </w:rPr>
                <m:t>g</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δW</m:t>
              </m:r>
            </m:num>
            <m:den>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k</m:t>
                  </m:r>
                </m:sub>
              </m:sSub>
            </m:den>
          </m:f>
        </m:oMath>
      </m:oMathPara>
    </w:p>
    <w:p w14:paraId="320F73FC" w14:textId="15E15A20" w:rsidR="00FC1896" w:rsidRDefault="00802C57" w:rsidP="00FC1896">
      <w:pPr>
        <w:pStyle w:val="Caption"/>
        <w:keepNext/>
        <w:jc w:val="center"/>
      </w:pPr>
      <w:proofErr w:type="gramStart"/>
      <w:r>
        <w:t xml:space="preserve">[Equation </w:t>
      </w:r>
      <w:fldSimple w:instr=" STYLEREF 1 \s ">
        <w:r w:rsidR="009043C9">
          <w:rPr>
            <w:noProof/>
          </w:rPr>
          <w:t>2</w:t>
        </w:r>
      </w:fldSimple>
      <w:r>
        <w:t>.</w:t>
      </w:r>
      <w:proofErr w:type="gramEnd"/>
      <w:r w:rsidR="002A680C">
        <w:fldChar w:fldCharType="begin"/>
      </w:r>
      <w:r w:rsidR="002A680C">
        <w:instrText xml:space="preserve"> SEQ Equation \* ARABIC \s 1 </w:instrText>
      </w:r>
      <w:r w:rsidR="002A680C">
        <w:fldChar w:fldCharType="separate"/>
      </w:r>
      <w:r w:rsidR="009043C9">
        <w:rPr>
          <w:noProof/>
        </w:rPr>
        <w:t>3</w:t>
      </w:r>
      <w:r w:rsidR="002A680C">
        <w:rPr>
          <w:noProof/>
        </w:rPr>
        <w:fldChar w:fldCharType="end"/>
      </w:r>
      <w:r>
        <w:t>]</w:t>
      </w:r>
    </w:p>
    <w:p w14:paraId="69CF5FD9" w14:textId="77777777" w:rsidR="001645BD" w:rsidRPr="001645BD" w:rsidRDefault="001645BD" w:rsidP="001645BD">
      <w:pPr>
        <w:pStyle w:val="NoSpacing"/>
      </w:pPr>
    </w:p>
    <w:p w14:paraId="2B6D923E" w14:textId="6E9606D3" w:rsidR="00EE5E49" w:rsidRPr="00CF40A7" w:rsidRDefault="00CB4207" w:rsidP="00041798">
      <m:oMathPara>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δW</m:t>
              </m:r>
            </m:num>
            <m:den>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k+1</m:t>
                  </m:r>
                </m:sub>
              </m:sSub>
            </m:den>
          </m:f>
        </m:oMath>
      </m:oMathPara>
    </w:p>
    <w:p w14:paraId="4B11D1A1" w14:textId="7EF95023" w:rsidR="00556063" w:rsidRDefault="007B4A40" w:rsidP="00556063">
      <w:pPr>
        <w:pStyle w:val="Caption"/>
        <w:keepNext/>
        <w:jc w:val="center"/>
        <w:sectPr w:rsidR="00556063" w:rsidSect="00475935">
          <w:type w:val="continuous"/>
          <w:pgSz w:w="11900" w:h="16840"/>
          <w:pgMar w:top="1418" w:right="1418" w:bottom="1134" w:left="1418" w:header="709" w:footer="709" w:gutter="0"/>
          <w:cols w:num="2" w:space="708"/>
          <w:docGrid w:linePitch="360"/>
        </w:sectPr>
      </w:pPr>
      <w:proofErr w:type="gramStart"/>
      <w:r>
        <w:t xml:space="preserve">[Equation </w:t>
      </w:r>
      <w:fldSimple w:instr=" STYLEREF 1 \s ">
        <w:r w:rsidR="009043C9">
          <w:rPr>
            <w:noProof/>
          </w:rPr>
          <w:t>2</w:t>
        </w:r>
      </w:fldSimple>
      <w:r>
        <w:t>.</w:t>
      </w:r>
      <w:proofErr w:type="gramEnd"/>
      <w:r w:rsidR="002A680C">
        <w:fldChar w:fldCharType="begin"/>
      </w:r>
      <w:r w:rsidR="002A680C">
        <w:instrText xml:space="preserve"> SEQ Equation \* ARABIC \s 1 </w:instrText>
      </w:r>
      <w:r w:rsidR="002A680C">
        <w:fldChar w:fldCharType="separate"/>
      </w:r>
      <w:r w:rsidR="009043C9">
        <w:rPr>
          <w:noProof/>
        </w:rPr>
        <w:t>4</w:t>
      </w:r>
      <w:r w:rsidR="002A680C">
        <w:rPr>
          <w:noProof/>
        </w:rPr>
        <w:fldChar w:fldCharType="end"/>
      </w:r>
      <w:r>
        <w:t>]</w:t>
      </w:r>
    </w:p>
    <w:p w14:paraId="05101264" w14:textId="582B20FF" w:rsidR="00EE5E49" w:rsidRDefault="00AC58C9" w:rsidP="00556063">
      <w:r>
        <w:lastRenderedPageBreak/>
        <w:t xml:space="preserve">This method depends on whether </w:t>
      </w:r>
      <w:r w:rsidR="0072508C">
        <w:t xml:space="preserve">the </w:t>
      </w:r>
      <w:r>
        <w:t xml:space="preserve">elimination of higher order terms in Taylor series is justified. </w:t>
      </w:r>
      <w:r w:rsidR="00856EF5">
        <w:t xml:space="preserve">Incorporating the stiffness matrix </w:t>
      </w:r>
      <m:oMath>
        <m:r>
          <m:rPr>
            <m:sty m:val="bi"/>
          </m:rPr>
          <w:rPr>
            <w:rFonts w:ascii="Cambria Math" w:hAnsi="Cambria Math"/>
          </w:rPr>
          <m:t>K</m:t>
        </m:r>
      </m:oMath>
      <w:r w:rsidR="00856EF5">
        <w:t xml:space="preserve"> and expanding using Taylor series</w:t>
      </w:r>
      <w:r w:rsidR="004618D7">
        <w:t>,</w:t>
      </w:r>
    </w:p>
    <w:p w14:paraId="596F6F3A" w14:textId="77777777" w:rsidR="007037C6" w:rsidRDefault="007037C6" w:rsidP="00041798">
      <w:pPr>
        <w:rPr>
          <w:rFonts w:ascii="Cambria Math" w:hAnsi="Cambria Math" w:hint="eastAsia"/>
          <w:oMath/>
        </w:rPr>
        <w:sectPr w:rsidR="007037C6" w:rsidSect="00475935">
          <w:type w:val="continuous"/>
          <w:pgSz w:w="11900" w:h="16840"/>
          <w:pgMar w:top="1418" w:right="1418" w:bottom="1134" w:left="1418" w:header="709" w:footer="709" w:gutter="0"/>
          <w:cols w:space="708"/>
          <w:titlePg/>
          <w:docGrid w:linePitch="360"/>
        </w:sectPr>
      </w:pPr>
    </w:p>
    <w:p w14:paraId="7CEB3113" w14:textId="69A77CE6" w:rsidR="000A1508" w:rsidRPr="00CF40A7" w:rsidRDefault="00CF40A7" w:rsidP="00041798">
      <m:oMathPara>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i"/>
                </m:rPr>
                <w:rPr>
                  <w:rFonts w:ascii="Cambria Math" w:hAnsi="Cambria Math"/>
                </w:rPr>
                <m:t>K</m:t>
              </m:r>
            </m:e>
            <m:sub>
              <m:r>
                <w:rPr>
                  <w:rFonts w:ascii="Cambria Math" w:hAnsi="Cambria Math"/>
                </w:rPr>
                <m:t>k</m:t>
              </m:r>
            </m:sub>
            <m:sup>
              <m:r>
                <w:rPr>
                  <w:rFonts w:ascii="Cambria Math" w:hAnsi="Cambria Math"/>
                </w:rPr>
                <m:t>-1</m:t>
              </m:r>
            </m:sup>
          </m:sSubSup>
          <m:sSub>
            <m:sSubPr>
              <m:ctrlPr>
                <w:rPr>
                  <w:rFonts w:ascii="Cambria Math" w:hAnsi="Cambria Math"/>
                  <w:i/>
                </w:rPr>
              </m:ctrlPr>
            </m:sSubPr>
            <m:e>
              <m:r>
                <m:rPr>
                  <m:sty m:val="bi"/>
                </m:rPr>
                <w:rPr>
                  <w:rFonts w:ascii="Cambria Math" w:hAnsi="Cambria Math"/>
                </w:rPr>
                <m:t>g</m:t>
              </m:r>
            </m:e>
            <m:sub>
              <m:r>
                <w:rPr>
                  <w:rFonts w:ascii="Cambria Math" w:hAnsi="Cambria Math"/>
                </w:rPr>
                <m:t>k</m:t>
              </m:r>
            </m:sub>
          </m:sSub>
        </m:oMath>
      </m:oMathPara>
    </w:p>
    <w:p w14:paraId="28E29D6F" w14:textId="3FB45B5A" w:rsidR="006761DB" w:rsidRDefault="007B4A40" w:rsidP="00BE5AB9">
      <w:pPr>
        <w:pStyle w:val="Caption"/>
        <w:keepNext/>
        <w:jc w:val="center"/>
      </w:pPr>
      <w:proofErr w:type="gramStart"/>
      <w:r>
        <w:t xml:space="preserve">[Equation </w:t>
      </w:r>
      <w:fldSimple w:instr=" STYLEREF 1 \s ">
        <w:r w:rsidR="009043C9">
          <w:rPr>
            <w:noProof/>
          </w:rPr>
          <w:t>2</w:t>
        </w:r>
      </w:fldSimple>
      <w:r>
        <w:t>.</w:t>
      </w:r>
      <w:proofErr w:type="gramEnd"/>
      <w:r w:rsidR="002A680C">
        <w:fldChar w:fldCharType="begin"/>
      </w:r>
      <w:r w:rsidR="002A680C">
        <w:instrText xml:space="preserve"> SEQ Equation \* ARABIC \s 1 </w:instrText>
      </w:r>
      <w:r w:rsidR="002A680C">
        <w:fldChar w:fldCharType="separate"/>
      </w:r>
      <w:r w:rsidR="009043C9">
        <w:rPr>
          <w:noProof/>
        </w:rPr>
        <w:t>5</w:t>
      </w:r>
      <w:r w:rsidR="002A680C">
        <w:rPr>
          <w:noProof/>
        </w:rPr>
        <w:fldChar w:fldCharType="end"/>
      </w:r>
      <w:r>
        <w:t>]</w:t>
      </w:r>
      <w:r w:rsidR="006761DB">
        <w:t xml:space="preserve"> </w:t>
      </w:r>
    </w:p>
    <w:p w14:paraId="4938A03D" w14:textId="77777777" w:rsidR="00FB3664" w:rsidRPr="00FB3664" w:rsidRDefault="00FB3664" w:rsidP="00FB3664"/>
    <w:p w14:paraId="549E3229" w14:textId="67939165" w:rsidR="00EE5E49" w:rsidRPr="00CF40A7" w:rsidRDefault="00CB4207" w:rsidP="00041798">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k</m:t>
              </m:r>
            </m:sub>
          </m:sSub>
        </m:oMath>
      </m:oMathPara>
    </w:p>
    <w:p w14:paraId="7309E426" w14:textId="4ED8C5B7" w:rsidR="007037C6" w:rsidRDefault="007B4A40" w:rsidP="00BE5AB9">
      <w:pPr>
        <w:pStyle w:val="Caption"/>
        <w:keepNext/>
        <w:jc w:val="center"/>
        <w:sectPr w:rsidR="007037C6" w:rsidSect="00475935">
          <w:type w:val="continuous"/>
          <w:pgSz w:w="11900" w:h="16840"/>
          <w:pgMar w:top="1418" w:right="1418" w:bottom="1134" w:left="1418" w:header="709" w:footer="709" w:gutter="0"/>
          <w:cols w:num="2" w:space="708"/>
          <w:titlePg/>
          <w:docGrid w:linePitch="360"/>
        </w:sectPr>
      </w:pPr>
      <w:proofErr w:type="gramStart"/>
      <w:r>
        <w:t xml:space="preserve">[Equation </w:t>
      </w:r>
      <w:fldSimple w:instr=" STYLEREF 1 \s ">
        <w:r w:rsidR="009043C9">
          <w:rPr>
            <w:noProof/>
          </w:rPr>
          <w:t>2</w:t>
        </w:r>
      </w:fldSimple>
      <w:r>
        <w:t>.</w:t>
      </w:r>
      <w:proofErr w:type="gramEnd"/>
      <w:r w:rsidR="002A680C">
        <w:fldChar w:fldCharType="begin"/>
      </w:r>
      <w:r w:rsidR="002A680C">
        <w:instrText xml:space="preserve"> SEQ Equation \* ARABIC \s 1 </w:instrText>
      </w:r>
      <w:r w:rsidR="002A680C">
        <w:fldChar w:fldCharType="separate"/>
      </w:r>
      <w:r w:rsidR="009043C9">
        <w:rPr>
          <w:noProof/>
        </w:rPr>
        <w:t>6</w:t>
      </w:r>
      <w:r w:rsidR="002A680C">
        <w:rPr>
          <w:noProof/>
        </w:rPr>
        <w:fldChar w:fldCharType="end"/>
      </w:r>
      <w:r>
        <w:t>]</w:t>
      </w:r>
      <w:bookmarkStart w:id="47" w:name="_Toc194826090"/>
      <w:r w:rsidR="00BE5AB9">
        <w:t xml:space="preserve"> </w:t>
      </w:r>
    </w:p>
    <w:p w14:paraId="7C10F026" w14:textId="230ADE96" w:rsidR="00C85996" w:rsidRDefault="00E553E0" w:rsidP="00A2176F">
      <w:pPr>
        <w:pStyle w:val="Heading3"/>
      </w:pPr>
      <w:bookmarkStart w:id="48" w:name="_Toc323293719"/>
      <w:r>
        <w:lastRenderedPageBreak/>
        <w:t>Self-organising particle spring system</w:t>
      </w:r>
      <w:bookmarkEnd w:id="47"/>
      <w:bookmarkEnd w:id="48"/>
    </w:p>
    <w:p w14:paraId="79802978" w14:textId="57300043" w:rsidR="002A4A62" w:rsidRDefault="00C85996" w:rsidP="00041798">
      <w:r w:rsidRPr="00EE5E49">
        <w:t xml:space="preserve">Recent developments in computational form finding </w:t>
      </w:r>
      <w:r w:rsidR="00920FAC">
        <w:t>have led to</w:t>
      </w:r>
      <w:r w:rsidRPr="00EE5E49">
        <w:t xml:space="preserve"> a</w:t>
      </w:r>
      <w:r w:rsidR="00920FAC">
        <w:t xml:space="preserve"> system of</w:t>
      </w:r>
      <w:r w:rsidRPr="00EE5E49">
        <w:t xml:space="preserve"> self-organising particle spring system</w:t>
      </w:r>
      <w:r w:rsidR="00EE6A2B">
        <w:t xml:space="preserve">. </w:t>
      </w:r>
      <w:r w:rsidR="00597FC9">
        <w:t>U</w:t>
      </w:r>
      <w:r w:rsidR="00C171E5" w:rsidRPr="00EE5E49">
        <w:t>sing Delaunay triangulation algorithm</w:t>
      </w:r>
      <w:r w:rsidR="00597FC9">
        <w:t>, t</w:t>
      </w:r>
      <w:r w:rsidR="00597FC9" w:rsidRPr="00EE5E49">
        <w:t xml:space="preserve">riply periodic minimal surfaces </w:t>
      </w:r>
      <w:r w:rsidR="00597FC9">
        <w:t>were</w:t>
      </w:r>
      <w:r w:rsidR="00597FC9" w:rsidRPr="00EE5E49">
        <w:t xml:space="preserve"> simulated by</w:t>
      </w:r>
      <w:r w:rsidR="00597FC9">
        <w:rPr>
          <w:noProof/>
          <w:lang w:val="en-US"/>
        </w:rPr>
        <w:t xml:space="preserve"> </w:t>
      </w:r>
      <w:sdt>
        <w:sdtPr>
          <w:rPr>
            <w:noProof/>
            <w:lang w:val="en-US"/>
          </w:rPr>
          <w:id w:val="-1723660700"/>
          <w:citation/>
        </w:sdtPr>
        <w:sdtContent>
          <w:r w:rsidR="00E31672">
            <w:rPr>
              <w:noProof/>
              <w:lang w:val="en-US"/>
            </w:rPr>
            <w:fldChar w:fldCharType="begin"/>
          </w:r>
          <w:r w:rsidR="00E31672">
            <w:rPr>
              <w:noProof/>
              <w:lang w:val="en-US"/>
            </w:rPr>
            <w:instrText xml:space="preserve"> CITATION Vla09 \l 1033 </w:instrText>
          </w:r>
          <w:r w:rsidR="00E31672">
            <w:rPr>
              <w:noProof/>
              <w:lang w:val="en-US"/>
            </w:rPr>
            <w:fldChar w:fldCharType="separate"/>
          </w:r>
          <w:r w:rsidR="002358D3">
            <w:rPr>
              <w:noProof/>
              <w:lang w:val="en-US"/>
            </w:rPr>
            <w:t>(Tenu, 2009)</w:t>
          </w:r>
          <w:r w:rsidR="00E31672">
            <w:rPr>
              <w:noProof/>
              <w:lang w:val="en-US"/>
            </w:rPr>
            <w:fldChar w:fldCharType="end"/>
          </w:r>
        </w:sdtContent>
      </w:sdt>
      <w:r w:rsidR="00597FC9" w:rsidRPr="00EE5E49">
        <w:t xml:space="preserve"> to</w:t>
      </w:r>
      <w:r w:rsidR="00C171E5" w:rsidRPr="00EE5E49">
        <w:t xml:space="preserve"> determine an efficient topology made up of one standard length</w:t>
      </w:r>
      <w:r w:rsidR="00597FC9">
        <w:t>. This was</w:t>
      </w:r>
      <w:r w:rsidR="00C171E5" w:rsidRPr="00EE5E49">
        <w:t xml:space="preserve"> in order to </w:t>
      </w:r>
      <w:r w:rsidR="00EE6A2B">
        <w:t>prescribe</w:t>
      </w:r>
      <w:r w:rsidR="00C171E5" w:rsidRPr="00EE5E49">
        <w:t xml:space="preserve"> standard sizes </w:t>
      </w:r>
      <w:r w:rsidR="00963E16">
        <w:t>for</w:t>
      </w:r>
      <w:r w:rsidR="00C171E5" w:rsidRPr="00EE5E49">
        <w:t xml:space="preserve"> fabrication components. </w:t>
      </w:r>
      <w:r w:rsidR="00F71D74">
        <w:t>As opposed to</w:t>
      </w:r>
      <w:r w:rsidR="00C171E5" w:rsidRPr="00EE5E49">
        <w:t xml:space="preserve"> dynamic relaxation, </w:t>
      </w:r>
      <w:r w:rsidR="00377E2A">
        <w:t>this</w:t>
      </w:r>
      <w:r w:rsidR="00C171E5" w:rsidRPr="00EE5E49">
        <w:t xml:space="preserve"> method allows for creation of minimal surface</w:t>
      </w:r>
      <w:r w:rsidR="00542DC4">
        <w:t>s that do</w:t>
      </w:r>
      <w:r w:rsidR="00C171E5" w:rsidRPr="00EE5E49">
        <w:t xml:space="preserve"> not start with a predefined topology</w:t>
      </w:r>
      <w:r w:rsidR="00542DC4">
        <w:t>. I</w:t>
      </w:r>
      <w:r w:rsidR="00C171E5" w:rsidRPr="00EE5E49">
        <w:t xml:space="preserve">t is based on a growth </w:t>
      </w:r>
      <w:r w:rsidR="00963E16">
        <w:t>algorithm</w:t>
      </w:r>
      <w:r w:rsidR="00C171E5" w:rsidRPr="00EE5E49">
        <w:t xml:space="preserve">. Nodes are added according to the geometrical constraints and the subdivision rules </w:t>
      </w:r>
      <w:r w:rsidR="00963E16">
        <w:t xml:space="preserve">are </w:t>
      </w:r>
      <w:r w:rsidR="00C171E5" w:rsidRPr="00EE5E49">
        <w:t>applied</w:t>
      </w:r>
      <w:r w:rsidR="00EE5E49" w:rsidRPr="00EE5E49">
        <w:t xml:space="preserve">. </w:t>
      </w:r>
      <w:r w:rsidR="00F741A8">
        <w:t>As this method is still at its infancy, t</w:t>
      </w:r>
      <w:r w:rsidR="00C171E5" w:rsidRPr="00EE5E49">
        <w:t xml:space="preserve">here is a potential </w:t>
      </w:r>
      <w:r w:rsidR="00F741A8">
        <w:t>for improvement</w:t>
      </w:r>
      <w:r w:rsidR="00664D39" w:rsidRPr="00EE5E49">
        <w:t xml:space="preserve"> </w:t>
      </w:r>
      <w:r w:rsidR="00EE5E49" w:rsidRPr="00EE5E49">
        <w:t xml:space="preserve">by developing a more advanced parametric design tool </w:t>
      </w:r>
      <w:r w:rsidR="00F741A8">
        <w:t>that takes</w:t>
      </w:r>
      <w:r w:rsidR="00EE5E49" w:rsidRPr="00EE5E49">
        <w:t xml:space="preserve"> </w:t>
      </w:r>
      <w:r w:rsidR="00F8145F">
        <w:t>more</w:t>
      </w:r>
      <w:r w:rsidR="00F8145F" w:rsidRPr="00EE5E49">
        <w:t xml:space="preserve"> </w:t>
      </w:r>
      <w:r w:rsidR="007050D5">
        <w:t>variables</w:t>
      </w:r>
      <w:r w:rsidR="00F8145F" w:rsidRPr="00EE5E49">
        <w:t xml:space="preserve"> </w:t>
      </w:r>
      <w:r w:rsidR="00EE5E49" w:rsidRPr="00EE5E49">
        <w:t xml:space="preserve">into account </w:t>
      </w:r>
      <w:r w:rsidR="00F8145F">
        <w:t>during</w:t>
      </w:r>
      <w:r w:rsidR="00C84C99">
        <w:t xml:space="preserve"> the </w:t>
      </w:r>
      <w:r w:rsidR="006F70FA">
        <w:t>surface generation</w:t>
      </w:r>
      <w:r w:rsidR="00C84C99">
        <w:t xml:space="preserve"> process.</w:t>
      </w:r>
    </w:p>
    <w:p w14:paraId="609A9EC7" w14:textId="6EA27AF1" w:rsidR="000512AB" w:rsidRDefault="000512AB" w:rsidP="00DC175A">
      <w:pPr>
        <w:pStyle w:val="Heading2"/>
      </w:pPr>
      <w:bookmarkStart w:id="49" w:name="_Toc194826091"/>
      <w:bookmarkStart w:id="50" w:name="_Toc323293720"/>
      <w:r>
        <w:t>Case Studies</w:t>
      </w:r>
      <w:bookmarkEnd w:id="49"/>
      <w:bookmarkEnd w:id="50"/>
    </w:p>
    <w:p w14:paraId="58ECCCCE" w14:textId="76897C60" w:rsidR="00BA05BD" w:rsidRPr="00BA05BD" w:rsidRDefault="000E6D26" w:rsidP="000E6D26">
      <w:r>
        <w:t>All structural and architectural projects have their own unique constraints</w:t>
      </w:r>
      <w:r w:rsidRPr="008369EE">
        <w:t xml:space="preserve"> </w:t>
      </w:r>
      <w:r w:rsidR="00560C81">
        <w:t xml:space="preserve">according to </w:t>
      </w:r>
      <w:sdt>
        <w:sdtPr>
          <w:id w:val="-1218516536"/>
          <w:citation/>
        </w:sdtPr>
        <w:sdtContent>
          <w:r w:rsidR="00840F8C">
            <w:fldChar w:fldCharType="begin"/>
          </w:r>
          <w:r w:rsidR="00DC3647">
            <w:rPr>
              <w:noProof/>
              <w:lang w:val="en-US"/>
            </w:rPr>
            <w:instrText xml:space="preserve">CITATION Chr03 \t  \l 1033 </w:instrText>
          </w:r>
          <w:r w:rsidR="00840F8C">
            <w:fldChar w:fldCharType="separate"/>
          </w:r>
          <w:r w:rsidR="00DC3647">
            <w:rPr>
              <w:noProof/>
              <w:lang w:val="en-US"/>
            </w:rPr>
            <w:t>(Williams, 2003)</w:t>
          </w:r>
          <w:r w:rsidR="00840F8C">
            <w:fldChar w:fldCharType="end"/>
          </w:r>
        </w:sdtContent>
      </w:sdt>
      <w:r>
        <w:rPr>
          <w:noProof/>
          <w:lang w:val="en-US"/>
        </w:rPr>
        <w:t xml:space="preserve">. </w:t>
      </w:r>
      <w:r w:rsidR="00BA05BD">
        <w:t>As a way of drawin</w:t>
      </w:r>
      <w:r w:rsidR="00DD1155">
        <w:t xml:space="preserve">g inspiration, </w:t>
      </w:r>
      <w:r>
        <w:t xml:space="preserve">interesting </w:t>
      </w:r>
      <w:r w:rsidR="00DD1155">
        <w:t xml:space="preserve">features of </w:t>
      </w:r>
      <w:r w:rsidR="00B44409">
        <w:t>some</w:t>
      </w:r>
      <w:r w:rsidR="00DD1155">
        <w:t xml:space="preserve"> </w:t>
      </w:r>
      <w:r w:rsidR="008022A2">
        <w:t xml:space="preserve">grid shell and cable net </w:t>
      </w:r>
      <w:r w:rsidR="00DD1155">
        <w:t xml:space="preserve">structures </w:t>
      </w:r>
      <w:r w:rsidR="00063B3F">
        <w:t>are</w:t>
      </w:r>
      <w:r w:rsidR="00DD1155">
        <w:t xml:space="preserve"> discussed</w:t>
      </w:r>
      <w:r>
        <w:t xml:space="preserve"> below</w:t>
      </w:r>
      <w:r w:rsidR="00DD1155">
        <w:t xml:space="preserve"> with </w:t>
      </w:r>
      <w:r w:rsidR="00063B3F">
        <w:t>special attention</w:t>
      </w:r>
      <w:r w:rsidR="00DD1155">
        <w:t xml:space="preserve"> to the </w:t>
      </w:r>
      <w:r w:rsidR="00856499">
        <w:t xml:space="preserve">overview of </w:t>
      </w:r>
      <w:r w:rsidR="00DD1155">
        <w:t xml:space="preserve">mechanism behind </w:t>
      </w:r>
      <w:r w:rsidR="00063B3F">
        <w:t>their function</w:t>
      </w:r>
      <w:r w:rsidR="00DD1155">
        <w:t xml:space="preserve"> and </w:t>
      </w:r>
      <w:r w:rsidR="00864010">
        <w:t xml:space="preserve">the </w:t>
      </w:r>
      <w:r w:rsidR="00DD1155">
        <w:t>palette of materials used in their construction</w:t>
      </w:r>
      <w:r>
        <w:t>.</w:t>
      </w:r>
    </w:p>
    <w:p w14:paraId="3D572F30" w14:textId="4C18712B" w:rsidR="00856EF5" w:rsidRPr="00856EF5" w:rsidRDefault="00C04E50" w:rsidP="00856EF5">
      <w:pPr>
        <w:pStyle w:val="Heading3"/>
      </w:pPr>
      <w:bookmarkStart w:id="51" w:name="_Toc194826092"/>
      <w:bookmarkStart w:id="52" w:name="_Toc323293721"/>
      <w:r>
        <w:t>British Museum</w:t>
      </w:r>
      <w:bookmarkEnd w:id="51"/>
      <w:bookmarkEnd w:id="52"/>
    </w:p>
    <w:p w14:paraId="035DF32F" w14:textId="217C1792" w:rsidR="00075C4A" w:rsidRPr="00075C4A" w:rsidRDefault="00C04E50" w:rsidP="008F7F9A">
      <w:r>
        <w:t>The British Museum great court roof cove</w:t>
      </w:r>
      <w:r w:rsidR="00CB34B4">
        <w:t>rs a rectangular area of 70x100</w:t>
      </w:r>
      <w:r w:rsidR="00065287">
        <w:t>m</w:t>
      </w:r>
      <w:r w:rsidR="00065287" w:rsidRPr="00C04E50">
        <w:rPr>
          <w:vertAlign w:val="superscript"/>
        </w:rPr>
        <w:t>2</w:t>
      </w:r>
      <w:r w:rsidR="00065287">
        <w:t>, which</w:t>
      </w:r>
      <w:r w:rsidR="00CB34B4">
        <w:t xml:space="preserve"> contains a 44</w:t>
      </w:r>
      <w:r>
        <w:t>m diameter reading room</w:t>
      </w:r>
      <w:r w:rsidR="00086EA9">
        <w:t>.</w:t>
      </w:r>
      <w:r>
        <w:t xml:space="preserve"> </w:t>
      </w:r>
      <w:r w:rsidR="0000676B">
        <w:t xml:space="preserve">The roof construction is characterised by a </w:t>
      </w:r>
      <w:r w:rsidR="000718F9">
        <w:t xml:space="preserve">grid of intersecting triangles, composed of </w:t>
      </w:r>
      <w:r w:rsidR="0000676B">
        <w:t xml:space="preserve">steel </w:t>
      </w:r>
      <w:r w:rsidR="005A1428">
        <w:t>members welded at the nodes</w:t>
      </w:r>
      <w:r w:rsidR="000718F9">
        <w:t>,</w:t>
      </w:r>
      <w:r w:rsidR="00EE39EB">
        <w:t xml:space="preserve"> providing</w:t>
      </w:r>
      <w:r w:rsidR="00075C4A">
        <w:t xml:space="preserve"> structural stiffne</w:t>
      </w:r>
      <w:r w:rsidR="00850A61">
        <w:t>s</w:t>
      </w:r>
      <w:r w:rsidR="00075C4A">
        <w:t>s</w:t>
      </w:r>
      <w:r w:rsidR="00850A61">
        <w:t>. O</w:t>
      </w:r>
      <w:r w:rsidR="00075C4A">
        <w:t xml:space="preserve">ne flat panel of double-glazing </w:t>
      </w:r>
      <w:r w:rsidR="00850A61">
        <w:t xml:space="preserve">is </w:t>
      </w:r>
      <w:r w:rsidR="00EE39EB">
        <w:t>used</w:t>
      </w:r>
      <w:r w:rsidR="00850A61">
        <w:t xml:space="preserve"> </w:t>
      </w:r>
      <w:r w:rsidR="00075C4A">
        <w:t>for each triangle of the structural grid.</w:t>
      </w:r>
      <w:r w:rsidR="008F7F9A">
        <w:t xml:space="preserve"> </w:t>
      </w:r>
      <w:r w:rsidR="00850A61">
        <w:t>T</w:t>
      </w:r>
      <w:r w:rsidR="00075C4A">
        <w:t xml:space="preserve">he </w:t>
      </w:r>
      <w:r w:rsidR="00C10A35">
        <w:t xml:space="preserve">internal circular reading room </w:t>
      </w:r>
      <w:r w:rsidR="00075C4A">
        <w:t xml:space="preserve">and </w:t>
      </w:r>
      <w:r w:rsidR="00C10A35">
        <w:t xml:space="preserve">the external </w:t>
      </w:r>
      <w:r w:rsidR="00075C4A">
        <w:t>rectangular boundary</w:t>
      </w:r>
      <w:r w:rsidR="00C10A35" w:rsidRPr="00C10A35">
        <w:t xml:space="preserve"> </w:t>
      </w:r>
      <w:r w:rsidR="00C10A35">
        <w:t>are the geometric constraints</w:t>
      </w:r>
      <w:r w:rsidR="00075C4A">
        <w:t xml:space="preserve">. </w:t>
      </w:r>
      <w:r w:rsidR="00C44019">
        <w:t>T</w:t>
      </w:r>
      <w:r w:rsidR="00075C4A">
        <w:t xml:space="preserve">he roof </w:t>
      </w:r>
      <w:r w:rsidR="00C44019">
        <w:t>is not allowed to apply</w:t>
      </w:r>
      <w:r w:rsidR="00075C4A">
        <w:t xml:space="preserve"> any lateral thrust to the existing historic buildings around the rectangular perimeter. Lateral thrusts may only be applied at the corners where it can be resisted by tension in the edge beam resolving the external force</w:t>
      </w:r>
      <w:r w:rsidR="00D01CFC">
        <w:t>s</w:t>
      </w:r>
      <w:r w:rsidR="00075C4A">
        <w:t xml:space="preserve"> </w:t>
      </w:r>
      <w:r w:rsidR="00086EA9">
        <w:t>internally</w:t>
      </w:r>
      <w:r w:rsidR="00086EA9">
        <w:rPr>
          <w:noProof/>
          <w:lang w:val="en-US"/>
        </w:rPr>
        <w:t xml:space="preserve"> </w:t>
      </w:r>
      <w:sdt>
        <w:sdtPr>
          <w:rPr>
            <w:noProof/>
            <w:lang w:val="en-US"/>
          </w:rPr>
          <w:id w:val="-1987781306"/>
          <w:citation/>
        </w:sdtPr>
        <w:sdtContent>
          <w:r w:rsidR="00554A80">
            <w:rPr>
              <w:noProof/>
              <w:lang w:val="en-US"/>
            </w:rPr>
            <w:fldChar w:fldCharType="begin"/>
          </w:r>
          <w:r w:rsidR="00DC3647">
            <w:rPr>
              <w:noProof/>
              <w:lang w:val="en-US"/>
            </w:rPr>
            <w:instrText xml:space="preserve">CITATION Wil01 \t  \l 1033 </w:instrText>
          </w:r>
          <w:r w:rsidR="00554A80">
            <w:rPr>
              <w:noProof/>
              <w:lang w:val="en-US"/>
            </w:rPr>
            <w:fldChar w:fldCharType="separate"/>
          </w:r>
          <w:r w:rsidR="00DC3647">
            <w:rPr>
              <w:noProof/>
              <w:lang w:val="en-US"/>
            </w:rPr>
            <w:t>(Williams, 2001)</w:t>
          </w:r>
          <w:r w:rsidR="00554A80">
            <w:rPr>
              <w:noProof/>
              <w:lang w:val="en-US"/>
            </w:rPr>
            <w:fldChar w:fldCharType="end"/>
          </w:r>
        </w:sdtContent>
      </w:sdt>
      <w:r w:rsidR="00086EA9">
        <w:t>.</w:t>
      </w:r>
      <w:r w:rsidR="00BF60E8">
        <w:t xml:space="preserve"> Both analytical and numerical methods were used to derive the geometry of the roof. This provides a good precedence to how membrane structures are analysed</w:t>
      </w:r>
      <w:r w:rsidR="00864010">
        <w:t xml:space="preserve"> in real world applications</w:t>
      </w:r>
      <w:r w:rsidR="00BF60E8">
        <w:t>.</w:t>
      </w:r>
    </w:p>
    <w:p w14:paraId="16B77CFB" w14:textId="77777777" w:rsidR="00105C32" w:rsidRDefault="00105C32" w:rsidP="00C60AA5">
      <w:pPr>
        <w:pStyle w:val="Heading3"/>
      </w:pPr>
      <w:bookmarkStart w:id="53" w:name="_Toc194826093"/>
      <w:bookmarkStart w:id="54" w:name="_Toc323293722"/>
      <w:proofErr w:type="spellStart"/>
      <w:r w:rsidRPr="00E23172">
        <w:t>Göteborg</w:t>
      </w:r>
      <w:proofErr w:type="spellEnd"/>
      <w:r>
        <w:t xml:space="preserve"> </w:t>
      </w:r>
      <w:proofErr w:type="spellStart"/>
      <w:r>
        <w:t>Scandinavium</w:t>
      </w:r>
      <w:proofErr w:type="spellEnd"/>
      <w:r>
        <w:t xml:space="preserve"> Arena</w:t>
      </w:r>
      <w:bookmarkEnd w:id="54"/>
    </w:p>
    <w:p w14:paraId="18425FCF" w14:textId="7AD4D64A" w:rsidR="00105C32" w:rsidRDefault="00105C32" w:rsidP="00105C32">
      <w:proofErr w:type="spellStart"/>
      <w:r w:rsidRPr="00E23172">
        <w:t>Göteborg</w:t>
      </w:r>
      <w:proofErr w:type="spellEnd"/>
      <w:r>
        <w:t xml:space="preserve"> </w:t>
      </w:r>
      <w:proofErr w:type="spellStart"/>
      <w:r>
        <w:t>Scandinavium</w:t>
      </w:r>
      <w:proofErr w:type="spellEnd"/>
      <w:r>
        <w:t xml:space="preserve"> Arena</w:t>
      </w:r>
      <w:r w:rsidR="005224E3">
        <w:t xml:space="preserve"> </w:t>
      </w:r>
      <w:r w:rsidR="00427560">
        <w:fldChar w:fldCharType="begin"/>
      </w:r>
      <w:r w:rsidR="00427560">
        <w:instrText xml:space="preserve"> REF _Ref196382812 \h </w:instrText>
      </w:r>
      <w:r w:rsidR="00427560">
        <w:fldChar w:fldCharType="separate"/>
      </w:r>
      <w:r w:rsidR="009043C9">
        <w:t xml:space="preserve">[Figure </w:t>
      </w:r>
      <w:r w:rsidR="009043C9">
        <w:rPr>
          <w:noProof/>
        </w:rPr>
        <w:t>2</w:t>
      </w:r>
      <w:r w:rsidR="009043C9">
        <w:t>.</w:t>
      </w:r>
      <w:r w:rsidR="009043C9">
        <w:rPr>
          <w:noProof/>
        </w:rPr>
        <w:t>4</w:t>
      </w:r>
      <w:r w:rsidR="00427560">
        <w:fldChar w:fldCharType="end"/>
      </w:r>
      <w:r w:rsidR="00427560">
        <w:t>]</w:t>
      </w:r>
      <w:r>
        <w:t xml:space="preserve"> is a building that was the largest covered arena in northern Europe when it was completed in 1971. With room for 14</w:t>
      </w:r>
      <w:r w:rsidR="000718F9">
        <w:t>,</w:t>
      </w:r>
      <w:r>
        <w:t xml:space="preserve">000 spectators, the roof of the arena consists of thermal and water insulation cladding </w:t>
      </w:r>
      <w:proofErr w:type="gramStart"/>
      <w:r>
        <w:t>laid</w:t>
      </w:r>
      <w:proofErr w:type="gramEnd"/>
      <w:r>
        <w:t xml:space="preserve"> out on </w:t>
      </w:r>
      <w:r w:rsidR="000718F9">
        <w:t xml:space="preserve">a </w:t>
      </w:r>
      <w:r>
        <w:t>pre</w:t>
      </w:r>
      <w:r w:rsidR="000718F9">
        <w:t>-</w:t>
      </w:r>
      <w:r>
        <w:t xml:space="preserve">stressed cable net. All cables span between reinforced concrete ring supported by 4 stiff pylons and 40 circular concrete columns. The roof surface closely resembles a hyperbolic </w:t>
      </w:r>
      <w:proofErr w:type="spellStart"/>
      <w:r>
        <w:t>paraboloid</w:t>
      </w:r>
      <w:proofErr w:type="spellEnd"/>
      <w:r>
        <w:t xml:space="preserve">. The cables rise 10m to the summit and fall 4m to the </w:t>
      </w:r>
      <w:r>
        <w:lastRenderedPageBreak/>
        <w:t>valley of the surface in relation to the centre. The cable spacing is 4m</w:t>
      </w:r>
      <w:r w:rsidR="000718F9">
        <w:t>,</w:t>
      </w:r>
      <w:r>
        <w:t xml:space="preserve"> and </w:t>
      </w:r>
      <w:r w:rsidR="000718F9">
        <w:t xml:space="preserve">is </w:t>
      </w:r>
      <w:r>
        <w:t xml:space="preserve">more or less even in both </w:t>
      </w:r>
      <w:r w:rsidR="00BB274E">
        <w:t>directions</w:t>
      </w:r>
      <w:r>
        <w:t xml:space="preserve">. The rectangular concrete ring beam has a width of 3.5m and a height of 1.2m. As for the in-situ cast circular columns, they are mainly designed to withstand axial forces. The radially orientated pylons are stiffer elements designed to take large horizontal forces from the roof </w:t>
      </w:r>
      <w:r w:rsidR="00771776">
        <w:t>due to</w:t>
      </w:r>
      <w:r>
        <w:t xml:space="preserve"> imposed loads.</w:t>
      </w:r>
    </w:p>
    <w:p w14:paraId="45624BA2" w14:textId="77777777" w:rsidR="00105C32" w:rsidRDefault="00105C32" w:rsidP="00105C32">
      <w:pPr>
        <w:jc w:val="center"/>
      </w:pPr>
      <w:r>
        <w:rPr>
          <w:noProof/>
          <w:lang w:eastAsia="en-GB"/>
        </w:rPr>
        <w:drawing>
          <wp:inline distT="0" distB="0" distL="0" distR="0" wp14:anchorId="79CD492A" wp14:editId="5C6A4C14">
            <wp:extent cx="4748530" cy="2561001"/>
            <wp:effectExtent l="0" t="0" r="0" b="444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a:ext>
                      </a:extLst>
                    </a:blip>
                    <a:srcRect l="20081" t="23858" r="20998" b="53686"/>
                    <a:stretch/>
                  </pic:blipFill>
                  <pic:spPr bwMode="auto">
                    <a:xfrm>
                      <a:off x="0" y="0"/>
                      <a:ext cx="4752208" cy="2562984"/>
                    </a:xfrm>
                    <a:prstGeom prst="rect">
                      <a:avLst/>
                    </a:prstGeom>
                    <a:noFill/>
                    <a:ln>
                      <a:noFill/>
                    </a:ln>
                    <a:extLst>
                      <a:ext uri="{53640926-AAD7-44D8-BBD7-CCE9431645EC}">
                        <a14:shadowObscured xmlns:a14="http://schemas.microsoft.com/office/drawing/2010/main"/>
                      </a:ext>
                    </a:extLst>
                  </pic:spPr>
                </pic:pic>
              </a:graphicData>
            </a:graphic>
          </wp:inline>
        </w:drawing>
      </w:r>
    </w:p>
    <w:p w14:paraId="66FC71F9" w14:textId="77777777" w:rsidR="00105C32" w:rsidRDefault="00105C32" w:rsidP="00105C32">
      <w:pPr>
        <w:pStyle w:val="Caption"/>
        <w:jc w:val="center"/>
      </w:pPr>
      <w:bookmarkStart w:id="55" w:name="_Ref196382812"/>
      <w:bookmarkStart w:id="56" w:name="_Toc197147876"/>
      <w:proofErr w:type="gramStart"/>
      <w:r>
        <w:t xml:space="preserve">[Figure </w:t>
      </w:r>
      <w:fldSimple w:instr=" STYLEREF 1 \s ">
        <w:r w:rsidR="009043C9">
          <w:rPr>
            <w:noProof/>
          </w:rPr>
          <w:t>2</w:t>
        </w:r>
      </w:fldSimple>
      <w:r>
        <w:t>.</w:t>
      </w:r>
      <w:proofErr w:type="gramEnd"/>
      <w:r w:rsidR="002A680C">
        <w:fldChar w:fldCharType="begin"/>
      </w:r>
      <w:r w:rsidR="002A680C">
        <w:instrText xml:space="preserve"> SEQ Figure \* ARABIC \s 1 </w:instrText>
      </w:r>
      <w:r w:rsidR="002A680C">
        <w:fldChar w:fldCharType="separate"/>
      </w:r>
      <w:r w:rsidR="009043C9">
        <w:rPr>
          <w:noProof/>
        </w:rPr>
        <w:t>4</w:t>
      </w:r>
      <w:r w:rsidR="002A680C">
        <w:rPr>
          <w:noProof/>
        </w:rPr>
        <w:fldChar w:fldCharType="end"/>
      </w:r>
      <w:bookmarkEnd w:id="55"/>
      <w:r>
        <w:t xml:space="preserve">] </w:t>
      </w:r>
      <w:proofErr w:type="spellStart"/>
      <w:r w:rsidRPr="00E23172">
        <w:t>Göteborg</w:t>
      </w:r>
      <w:proofErr w:type="spellEnd"/>
      <w:r>
        <w:t xml:space="preserve"> </w:t>
      </w:r>
      <w:proofErr w:type="spellStart"/>
      <w:r>
        <w:t>Scandinavium</w:t>
      </w:r>
      <w:proofErr w:type="spellEnd"/>
      <w:r>
        <w:t xml:space="preserve"> Arena</w:t>
      </w:r>
      <w:r w:rsidRPr="00FC3ABB">
        <w:t xml:space="preserve"> </w:t>
      </w:r>
      <w:sdt>
        <w:sdtPr>
          <w:id w:val="490140673"/>
          <w:citation/>
        </w:sdtPr>
        <w:sdtContent>
          <w:r>
            <w:fldChar w:fldCharType="begin"/>
          </w:r>
          <w:r>
            <w:rPr>
              <w:noProof/>
              <w:lang w:val="en-US"/>
            </w:rPr>
            <w:instrText xml:space="preserve"> CITATION Gun99 \l 1033 </w:instrText>
          </w:r>
          <w:r>
            <w:fldChar w:fldCharType="separate"/>
          </w:r>
          <w:r w:rsidR="002358D3">
            <w:rPr>
              <w:noProof/>
              <w:lang w:val="en-US"/>
            </w:rPr>
            <w:t>(Tibert, 1999)</w:t>
          </w:r>
          <w:r>
            <w:fldChar w:fldCharType="end"/>
          </w:r>
        </w:sdtContent>
      </w:sdt>
      <w:bookmarkEnd w:id="56"/>
    </w:p>
    <w:p w14:paraId="7E798385" w14:textId="67066318" w:rsidR="00105C32" w:rsidRDefault="000718F9" w:rsidP="00105C32">
      <w:r>
        <w:t>A d</w:t>
      </w:r>
      <w:r w:rsidR="00105C32">
        <w:t xml:space="preserve">etailed thesis of cable roof structures by </w:t>
      </w:r>
      <w:sdt>
        <w:sdtPr>
          <w:id w:val="631373952"/>
          <w:citation/>
        </w:sdtPr>
        <w:sdtContent>
          <w:r w:rsidR="00105C32">
            <w:fldChar w:fldCharType="begin"/>
          </w:r>
          <w:r w:rsidR="00105C32">
            <w:rPr>
              <w:noProof/>
              <w:lang w:val="en-US"/>
            </w:rPr>
            <w:instrText xml:space="preserve"> CITATION Gun99 \l 1033 </w:instrText>
          </w:r>
          <w:r w:rsidR="00105C32">
            <w:fldChar w:fldCharType="separate"/>
          </w:r>
          <w:r w:rsidR="002358D3">
            <w:rPr>
              <w:noProof/>
              <w:lang w:val="en-US"/>
            </w:rPr>
            <w:t>(Tibert, 1999)</w:t>
          </w:r>
          <w:r w:rsidR="00105C32">
            <w:fldChar w:fldCharType="end"/>
          </w:r>
        </w:sdtContent>
      </w:sdt>
      <w:r w:rsidR="00105C32">
        <w:t xml:space="preserve"> provides an essential overview </w:t>
      </w:r>
      <w:r w:rsidR="008E4901">
        <w:t>of</w:t>
      </w:r>
      <w:r w:rsidR="005E7F6F">
        <w:t xml:space="preserve"> numerical analysis</w:t>
      </w:r>
      <w:r w:rsidR="008E4901">
        <w:t xml:space="preserve"> of cable-net structures</w:t>
      </w:r>
      <w:r w:rsidR="005224E3">
        <w:t>, with an example</w:t>
      </w:r>
      <w:r w:rsidR="00105C32">
        <w:t xml:space="preserve"> demonstrating</w:t>
      </w:r>
      <w:r w:rsidR="005952EA">
        <w:t xml:space="preserve"> the</w:t>
      </w:r>
      <w:r w:rsidR="00105C32">
        <w:t xml:space="preserve"> </w:t>
      </w:r>
      <w:r w:rsidR="005224E3">
        <w:t xml:space="preserve">finite element </w:t>
      </w:r>
      <w:r w:rsidR="00105C32">
        <w:t xml:space="preserve">analysis of the </w:t>
      </w:r>
      <w:proofErr w:type="spellStart"/>
      <w:r w:rsidR="00105C32">
        <w:t>Scandinavium</w:t>
      </w:r>
      <w:proofErr w:type="spellEnd"/>
      <w:r w:rsidR="00105C32">
        <w:t xml:space="preserve"> Arena.  The findings of the thesis </w:t>
      </w:r>
      <w:r w:rsidR="005952EA">
        <w:t>explain</w:t>
      </w:r>
      <w:r w:rsidR="00105C32">
        <w:t xml:space="preserve"> that the bending moments in the supporting concrete ring beam was very sensitive to the overall shape </w:t>
      </w:r>
      <w:r w:rsidR="003C694B">
        <w:t>due to</w:t>
      </w:r>
      <w:r w:rsidR="00105C32">
        <w:t xml:space="preserve"> large inconsistency in bending moment distribution between the analyses. Also, a simplified method presented agrees well with the more accura</w:t>
      </w:r>
      <w:r w:rsidR="005B5D8B">
        <w:t>te finite element calculations.</w:t>
      </w:r>
    </w:p>
    <w:p w14:paraId="0B12BB2F" w14:textId="6BF0CA7E" w:rsidR="00DF511D" w:rsidRDefault="009969B3" w:rsidP="00105C32">
      <w:r>
        <w:t>While columns are predominantly acting</w:t>
      </w:r>
      <w:r w:rsidR="00E202EB">
        <w:t xml:space="preserve"> axially</w:t>
      </w:r>
      <w:r w:rsidR="00153A8F">
        <w:t xml:space="preserve"> to take vertical loads</w:t>
      </w:r>
      <w:r w:rsidR="00E202EB">
        <w:t xml:space="preserve">, to what extent are the pylons resisting </w:t>
      </w:r>
      <w:r w:rsidR="00153A8F">
        <w:t xml:space="preserve">the </w:t>
      </w:r>
      <w:r w:rsidR="00E202EB">
        <w:t>horizontal lo</w:t>
      </w:r>
      <w:r w:rsidR="00B47585">
        <w:t xml:space="preserve">ads? </w:t>
      </w:r>
      <w:r w:rsidR="00DE798F">
        <w:t>Would</w:t>
      </w:r>
      <w:r w:rsidR="00B47585">
        <w:t xml:space="preserve"> the boundary support </w:t>
      </w:r>
      <w:r w:rsidR="00B3786A">
        <w:t>have a greater</w:t>
      </w:r>
      <w:r w:rsidR="00B47585">
        <w:t xml:space="preserve"> </w:t>
      </w:r>
      <w:r w:rsidR="009E4C08">
        <w:t xml:space="preserve">material </w:t>
      </w:r>
      <w:r w:rsidR="00B3786A">
        <w:t>efficiency</w:t>
      </w:r>
      <w:r w:rsidR="00B47585">
        <w:t xml:space="preserve"> if they were able to </w:t>
      </w:r>
      <w:r w:rsidR="00DE798F">
        <w:t>displace freely</w:t>
      </w:r>
      <w:r w:rsidR="00B47585">
        <w:t xml:space="preserve"> in the horizontal plane</w:t>
      </w:r>
      <w:r w:rsidR="009E4C08">
        <w:t xml:space="preserve"> by</w:t>
      </w:r>
      <w:r w:rsidR="00B47585">
        <w:t xml:space="preserve"> reducing the need for stiff pylons? This </w:t>
      </w:r>
      <w:r w:rsidR="00B3786A">
        <w:t>presents</w:t>
      </w:r>
      <w:r w:rsidR="00B47585">
        <w:t xml:space="preserve"> a potential</w:t>
      </w:r>
      <w:r w:rsidR="00E64285">
        <w:t xml:space="preserve"> route for</w:t>
      </w:r>
      <w:r w:rsidR="00A96904">
        <w:t xml:space="preserve"> further</w:t>
      </w:r>
      <w:r w:rsidR="00E64285">
        <w:t xml:space="preserve"> investigation</w:t>
      </w:r>
      <w:r w:rsidR="00A96904">
        <w:t>.</w:t>
      </w:r>
    </w:p>
    <w:p w14:paraId="06E2B6A6" w14:textId="77777777" w:rsidR="00A96904" w:rsidRPr="00380ED7" w:rsidRDefault="00A96904" w:rsidP="00A96904">
      <w:pPr>
        <w:pStyle w:val="Heading3"/>
      </w:pPr>
      <w:bookmarkStart w:id="57" w:name="_Toc323293723"/>
      <w:r w:rsidRPr="00380ED7">
        <w:t>London Olympic Stadium</w:t>
      </w:r>
      <w:bookmarkEnd w:id="57"/>
    </w:p>
    <w:p w14:paraId="0F87187F" w14:textId="12320FD9" w:rsidR="00394346" w:rsidRDefault="00A96904" w:rsidP="00A96904">
      <w:r w:rsidRPr="001061FE">
        <w:t>The Olympic Stadium</w:t>
      </w:r>
      <w:r w:rsidR="007C29D8">
        <w:t xml:space="preserve"> </w:t>
      </w:r>
      <w:r w:rsidR="00956A60">
        <w:fldChar w:fldCharType="begin"/>
      </w:r>
      <w:r w:rsidR="00956A60">
        <w:instrText xml:space="preserve"> REF _Ref196994008 \h </w:instrText>
      </w:r>
      <w:r w:rsidR="00956A60">
        <w:fldChar w:fldCharType="separate"/>
      </w:r>
      <w:r w:rsidR="009043C9">
        <w:t xml:space="preserve">[Figure </w:t>
      </w:r>
      <w:r w:rsidR="009043C9">
        <w:rPr>
          <w:noProof/>
        </w:rPr>
        <w:t>2</w:t>
      </w:r>
      <w:r w:rsidR="009043C9">
        <w:t>.</w:t>
      </w:r>
      <w:r w:rsidR="009043C9">
        <w:rPr>
          <w:noProof/>
        </w:rPr>
        <w:t>5</w:t>
      </w:r>
      <w:r w:rsidR="00956A60">
        <w:fldChar w:fldCharType="end"/>
      </w:r>
      <w:r w:rsidR="00956A60">
        <w:t>]</w:t>
      </w:r>
      <w:r w:rsidRPr="001061FE">
        <w:t xml:space="preserve"> roof support</w:t>
      </w:r>
      <w:r>
        <w:t>s the fabric roof structure</w:t>
      </w:r>
      <w:r w:rsidRPr="001061FE">
        <w:t xml:space="preserve"> and the </w:t>
      </w:r>
      <w:r>
        <w:t xml:space="preserve">112 </w:t>
      </w:r>
      <w:r w:rsidRPr="001061FE">
        <w:t xml:space="preserve">black steel </w:t>
      </w:r>
      <w:proofErr w:type="spellStart"/>
      <w:r w:rsidRPr="001061FE">
        <w:t>rakers</w:t>
      </w:r>
      <w:proofErr w:type="spellEnd"/>
      <w:r w:rsidRPr="001061FE">
        <w:t xml:space="preserve"> act as the terracing</w:t>
      </w:r>
      <w:r>
        <w:t xml:space="preserve"> supports for the 55</w:t>
      </w:r>
      <w:r w:rsidRPr="001061FE">
        <w:t xml:space="preserve">000 </w:t>
      </w:r>
      <w:r>
        <w:t xml:space="preserve">upper tier </w:t>
      </w:r>
      <w:r w:rsidRPr="001061FE">
        <w:t>seats</w:t>
      </w:r>
      <w:r>
        <w:t>. The 28 sections of roof compression truss, each weighing 85 tonnes,</w:t>
      </w:r>
      <w:r w:rsidR="00135EF5">
        <w:t xml:space="preserve"> are</w:t>
      </w:r>
      <w:r>
        <w:t xml:space="preserve"> 30m wide and 15m high, </w:t>
      </w:r>
      <w:r w:rsidR="00135EF5">
        <w:t xml:space="preserve">and are </w:t>
      </w:r>
      <w:r>
        <w:t xml:space="preserve">able to expand and contract independently of the rest of the structure </w:t>
      </w:r>
      <w:r w:rsidR="00F47B46">
        <w:t>due to</w:t>
      </w:r>
      <w:r>
        <w:t xml:space="preserve"> thermal effects</w:t>
      </w:r>
      <w:r w:rsidR="00F47B46">
        <w:t xml:space="preserve"> and imposed loads</w:t>
      </w:r>
      <w:r>
        <w:t>. There are 4500 reinforced concrete columns installed as foundations and 12000 pre-cast concrete terracing for the lower tier seating.</w:t>
      </w:r>
    </w:p>
    <w:p w14:paraId="12ABCD76" w14:textId="01A95A19" w:rsidR="00424173" w:rsidRDefault="00424173" w:rsidP="00424173">
      <w:r>
        <w:t xml:space="preserve">The lack of stiff support and </w:t>
      </w:r>
      <w:r w:rsidR="009543A9">
        <w:t xml:space="preserve">mechanism </w:t>
      </w:r>
      <w:r w:rsidR="0035506D">
        <w:t xml:space="preserve">that allows </w:t>
      </w:r>
      <w:r w:rsidR="009543A9">
        <w:t xml:space="preserve">for the </w:t>
      </w:r>
      <w:r w:rsidR="002300F7">
        <w:t>perimeter</w:t>
      </w:r>
      <w:r w:rsidR="0035506D">
        <w:t xml:space="preserve"> </w:t>
      </w:r>
      <w:r w:rsidR="002300F7">
        <w:t xml:space="preserve">of the roof </w:t>
      </w:r>
      <w:r w:rsidR="009543A9">
        <w:t>to</w:t>
      </w:r>
      <w:r w:rsidR="0035506D">
        <w:t xml:space="preserve"> move independent</w:t>
      </w:r>
      <w:r w:rsidR="009543A9">
        <w:t>ly</w:t>
      </w:r>
      <w:r>
        <w:t xml:space="preserve"> of the </w:t>
      </w:r>
      <w:r w:rsidR="003919D1">
        <w:t xml:space="preserve">rest of the </w:t>
      </w:r>
      <w:r>
        <w:t xml:space="preserve">stadium </w:t>
      </w:r>
      <w:r w:rsidR="003919D1">
        <w:t>structure gives it</w:t>
      </w:r>
      <w:r>
        <w:t xml:space="preserve"> a lightweight appearance</w:t>
      </w:r>
      <w:r w:rsidR="00D97150">
        <w:t>. This is</w:t>
      </w:r>
      <w:r>
        <w:t xml:space="preserve"> in contrast </w:t>
      </w:r>
      <w:r w:rsidR="00D97150">
        <w:t>to</w:t>
      </w:r>
      <w:r>
        <w:t xml:space="preserve"> structures with stiff boundaries. Could this form of support be superimposed with </w:t>
      </w:r>
      <w:r w:rsidR="00D22F93">
        <w:t>the</w:t>
      </w:r>
      <w:r>
        <w:t xml:space="preserve"> hyperbolic </w:t>
      </w:r>
      <w:proofErr w:type="spellStart"/>
      <w:r>
        <w:t>pa</w:t>
      </w:r>
      <w:r w:rsidR="00D22F93">
        <w:t>raboloid</w:t>
      </w:r>
      <w:proofErr w:type="spellEnd"/>
      <w:r w:rsidR="004C4867">
        <w:t xml:space="preserve"> </w:t>
      </w:r>
      <w:r w:rsidR="00DE37A8">
        <w:t>structure presented for</w:t>
      </w:r>
      <w:r w:rsidR="005043E4">
        <w:t xml:space="preserve"> the</w:t>
      </w:r>
      <w:r w:rsidR="00DE37A8">
        <w:t xml:space="preserve"> </w:t>
      </w:r>
      <w:proofErr w:type="spellStart"/>
      <w:r w:rsidR="00DE37A8">
        <w:t>Göteborg</w:t>
      </w:r>
      <w:proofErr w:type="spellEnd"/>
      <w:r w:rsidR="00DE37A8">
        <w:t xml:space="preserve"> </w:t>
      </w:r>
      <w:proofErr w:type="spellStart"/>
      <w:r w:rsidR="00DE37A8">
        <w:t>Scandinavium</w:t>
      </w:r>
      <w:proofErr w:type="spellEnd"/>
      <w:r w:rsidR="00DE37A8">
        <w:t xml:space="preserve"> Arena?</w:t>
      </w:r>
    </w:p>
    <w:p w14:paraId="1559FDE9" w14:textId="77777777" w:rsidR="006A7194" w:rsidRDefault="006A7194" w:rsidP="00424173"/>
    <w:p w14:paraId="049F4A21" w14:textId="77777777" w:rsidR="006A7194" w:rsidRDefault="006A7194" w:rsidP="006A7194">
      <w:pPr>
        <w:jc w:val="center"/>
      </w:pPr>
      <w:r>
        <w:rPr>
          <w:noProof/>
          <w:lang w:eastAsia="en-GB"/>
        </w:rPr>
        <w:lastRenderedPageBreak/>
        <w:drawing>
          <wp:inline distT="0" distB="0" distL="0" distR="0" wp14:anchorId="0167DE82" wp14:editId="08CFCFE9">
            <wp:extent cx="5760000" cy="3968976"/>
            <wp:effectExtent l="0" t="0" r="6350" b="0"/>
            <wp:docPr id="41" name="Picture 41" descr="Disk:private:tmp:london_olympic_stadium_oda07110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sk:private:tmp:london_olympic_stadium_oda071107_2-1.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760000" cy="3968976"/>
                    </a:xfrm>
                    <a:prstGeom prst="rect">
                      <a:avLst/>
                    </a:prstGeom>
                    <a:noFill/>
                    <a:ln>
                      <a:noFill/>
                    </a:ln>
                  </pic:spPr>
                </pic:pic>
              </a:graphicData>
            </a:graphic>
          </wp:inline>
        </w:drawing>
      </w:r>
    </w:p>
    <w:p w14:paraId="6DEB92B3" w14:textId="77777777" w:rsidR="006A7194" w:rsidRDefault="006A7194" w:rsidP="006A7194">
      <w:pPr>
        <w:pStyle w:val="Caption"/>
        <w:jc w:val="center"/>
      </w:pPr>
      <w:bookmarkStart w:id="58" w:name="_Ref196994008"/>
      <w:bookmarkStart w:id="59" w:name="_Toc197147877"/>
      <w:proofErr w:type="gramStart"/>
      <w:r>
        <w:t xml:space="preserve">[Figure </w:t>
      </w:r>
      <w:fldSimple w:instr=" STYLEREF 1 \s ">
        <w:r w:rsidR="009043C9">
          <w:rPr>
            <w:noProof/>
          </w:rPr>
          <w:t>2</w:t>
        </w:r>
      </w:fldSimple>
      <w:r>
        <w:t>.</w:t>
      </w:r>
      <w:proofErr w:type="gramEnd"/>
      <w:r w:rsidR="002A680C">
        <w:fldChar w:fldCharType="begin"/>
      </w:r>
      <w:r w:rsidR="002A680C">
        <w:instrText xml:space="preserve"> SEQ Figure \* ARABIC \s 1 </w:instrText>
      </w:r>
      <w:r w:rsidR="002A680C">
        <w:fldChar w:fldCharType="separate"/>
      </w:r>
      <w:r w:rsidR="009043C9">
        <w:rPr>
          <w:noProof/>
        </w:rPr>
        <w:t>5</w:t>
      </w:r>
      <w:r w:rsidR="002A680C">
        <w:rPr>
          <w:noProof/>
        </w:rPr>
        <w:fldChar w:fldCharType="end"/>
      </w:r>
      <w:bookmarkEnd w:id="58"/>
      <w:r>
        <w:t>] London Olympic Stadium</w:t>
      </w:r>
      <w:bookmarkEnd w:id="59"/>
    </w:p>
    <w:p w14:paraId="5549D29A" w14:textId="7B0A1C26" w:rsidR="004B0EF0" w:rsidRDefault="002847D3" w:rsidP="00DC175A">
      <w:pPr>
        <w:pStyle w:val="Heading3"/>
      </w:pPr>
      <w:bookmarkStart w:id="60" w:name="_Toc323293724"/>
      <w:r>
        <w:t xml:space="preserve">London </w:t>
      </w:r>
      <w:r w:rsidR="004B0EF0">
        <w:t xml:space="preserve">Olympic </w:t>
      </w:r>
      <w:proofErr w:type="spellStart"/>
      <w:r w:rsidR="005F1B87">
        <w:t>Velodrome</w:t>
      </w:r>
      <w:bookmarkEnd w:id="53"/>
      <w:bookmarkEnd w:id="60"/>
      <w:proofErr w:type="spellEnd"/>
    </w:p>
    <w:p w14:paraId="4D1349EA" w14:textId="5A6BEAE6" w:rsidR="00C125D8" w:rsidRDefault="00A12AFC" w:rsidP="00041798">
      <w:r>
        <w:t xml:space="preserve">The Olympic </w:t>
      </w:r>
      <w:proofErr w:type="spellStart"/>
      <w:r w:rsidR="005F1B87">
        <w:t>Velodrome</w:t>
      </w:r>
      <w:proofErr w:type="spellEnd"/>
      <w:r w:rsidR="006909F7">
        <w:t xml:space="preserve"> is a new addition</w:t>
      </w:r>
      <w:r>
        <w:t xml:space="preserve"> to the family of buildings that utilise</w:t>
      </w:r>
      <w:r w:rsidR="003A1C7C">
        <w:t>s</w:t>
      </w:r>
      <w:r>
        <w:t xml:space="preserve"> </w:t>
      </w:r>
      <w:r w:rsidR="006909F7">
        <w:t xml:space="preserve">the </w:t>
      </w:r>
      <w:r>
        <w:t>geometric advantage</w:t>
      </w:r>
      <w:r w:rsidR="006909F7">
        <w:t>s</w:t>
      </w:r>
      <w:r>
        <w:t xml:space="preserve"> of minimal surfaces</w:t>
      </w:r>
      <w:r w:rsidR="000446CD">
        <w:rPr>
          <w:noProof/>
          <w:lang w:val="en-US"/>
        </w:rPr>
        <w:t xml:space="preserve"> </w:t>
      </w:r>
      <w:sdt>
        <w:sdtPr>
          <w:rPr>
            <w:noProof/>
            <w:lang w:val="en-US"/>
          </w:rPr>
          <w:id w:val="-1815785957"/>
          <w:citation/>
        </w:sdtPr>
        <w:sdtContent>
          <w:r w:rsidR="00A36745">
            <w:rPr>
              <w:noProof/>
              <w:lang w:val="en-US"/>
            </w:rPr>
            <w:fldChar w:fldCharType="begin"/>
          </w:r>
          <w:r w:rsidR="00A36745">
            <w:rPr>
              <w:noProof/>
              <w:lang w:val="en-US"/>
            </w:rPr>
            <w:instrText xml:space="preserve"> CITATION Oly11 \l 1033 </w:instrText>
          </w:r>
          <w:r w:rsidR="00A36745">
            <w:rPr>
              <w:noProof/>
              <w:lang w:val="en-US"/>
            </w:rPr>
            <w:fldChar w:fldCharType="separate"/>
          </w:r>
          <w:r w:rsidR="002358D3">
            <w:rPr>
              <w:noProof/>
              <w:lang w:val="en-US"/>
            </w:rPr>
            <w:t>(Olympic Delivery Authority, 2011)</w:t>
          </w:r>
          <w:r w:rsidR="00A36745">
            <w:rPr>
              <w:noProof/>
              <w:lang w:val="en-US"/>
            </w:rPr>
            <w:fldChar w:fldCharType="end"/>
          </w:r>
        </w:sdtContent>
      </w:sdt>
      <w:r>
        <w:t>.</w:t>
      </w:r>
      <w:r w:rsidR="004B0EF0">
        <w:t xml:space="preserve"> </w:t>
      </w:r>
      <w:r w:rsidR="005B032A">
        <w:t xml:space="preserve"> </w:t>
      </w:r>
      <w:r w:rsidR="00D22F93">
        <w:t>It features a</w:t>
      </w:r>
      <w:r w:rsidR="005B032A">
        <w:t xml:space="preserve"> double curvature roof</w:t>
      </w:r>
      <w:r w:rsidR="00E71960">
        <w:t xml:space="preserve"> </w:t>
      </w:r>
      <w:r w:rsidR="00427560">
        <w:fldChar w:fldCharType="begin"/>
      </w:r>
      <w:r w:rsidR="00427560">
        <w:instrText xml:space="preserve"> REF _Ref196382778 \h </w:instrText>
      </w:r>
      <w:r w:rsidR="00427560">
        <w:fldChar w:fldCharType="separate"/>
      </w:r>
      <w:r w:rsidR="009043C9">
        <w:t xml:space="preserve">[Figure </w:t>
      </w:r>
      <w:r w:rsidR="009043C9">
        <w:rPr>
          <w:noProof/>
        </w:rPr>
        <w:t>2</w:t>
      </w:r>
      <w:r w:rsidR="009043C9">
        <w:t>.</w:t>
      </w:r>
      <w:r w:rsidR="009043C9">
        <w:rPr>
          <w:noProof/>
        </w:rPr>
        <w:t>6</w:t>
      </w:r>
      <w:r w:rsidR="00427560">
        <w:fldChar w:fldCharType="end"/>
      </w:r>
      <w:r w:rsidR="00E71960">
        <w:t>]</w:t>
      </w:r>
      <w:r w:rsidR="005B032A">
        <w:t>, which is not strictly a minimal surface</w:t>
      </w:r>
      <w:r w:rsidR="003A1C7C">
        <w:t>,</w:t>
      </w:r>
      <w:r w:rsidR="005B032A">
        <w:t xml:space="preserve"> but is a good approximation as shown by </w:t>
      </w:r>
      <w:sdt>
        <w:sdtPr>
          <w:id w:val="-1124226897"/>
          <w:citation/>
        </w:sdtPr>
        <w:sdtContent>
          <w:r w:rsidR="008A5ABC">
            <w:fldChar w:fldCharType="begin"/>
          </w:r>
          <w:r w:rsidR="008A5ABC">
            <w:rPr>
              <w:noProof/>
              <w:lang w:val="en-US"/>
            </w:rPr>
            <w:instrText xml:space="preserve"> CITATION JHC11 \l 1033 </w:instrText>
          </w:r>
          <w:r w:rsidR="008A5ABC">
            <w:fldChar w:fldCharType="separate"/>
          </w:r>
          <w:r w:rsidR="002358D3">
            <w:rPr>
              <w:noProof/>
              <w:lang w:val="en-US"/>
            </w:rPr>
            <w:t>(Clarke, 2011)</w:t>
          </w:r>
          <w:r w:rsidR="008A5ABC">
            <w:fldChar w:fldCharType="end"/>
          </w:r>
        </w:sdtContent>
      </w:sdt>
      <w:r w:rsidR="005B032A">
        <w:t xml:space="preserve">. </w:t>
      </w:r>
      <w:r w:rsidR="008A5ABC">
        <w:t>A</w:t>
      </w:r>
      <w:r w:rsidR="00DE13CD">
        <w:t>lthough</w:t>
      </w:r>
      <w:r w:rsidR="003F7E12">
        <w:t xml:space="preserve"> a catenary is the true representation of a minimal surface</w:t>
      </w:r>
      <w:r w:rsidR="008A5ABC">
        <w:t>, the roof uses a</w:t>
      </w:r>
      <w:r w:rsidR="007F4DFA">
        <w:t>n approximate</w:t>
      </w:r>
      <w:r w:rsidR="008A5ABC">
        <w:t xml:space="preserve"> parabolic </w:t>
      </w:r>
      <w:r w:rsidR="007F4DFA">
        <w:t>function to derive its geometry</w:t>
      </w:r>
      <w:r w:rsidR="003F7E12">
        <w:t>.</w:t>
      </w:r>
    </w:p>
    <w:p w14:paraId="48FB8E29" w14:textId="77777777" w:rsidR="006A7194" w:rsidRDefault="006A7194" w:rsidP="006A7194">
      <w:pPr>
        <w:jc w:val="center"/>
      </w:pPr>
      <w:r>
        <w:rPr>
          <w:noProof/>
          <w:lang w:eastAsia="en-GB"/>
        </w:rPr>
        <w:drawing>
          <wp:inline distT="0" distB="0" distL="0" distR="0" wp14:anchorId="3B6EF2B5" wp14:editId="4C4A53D5">
            <wp:extent cx="5759450" cy="2950124"/>
            <wp:effectExtent l="0" t="0" r="6350" b="0"/>
            <wp:docPr id="5" name="Picture 8" descr="Disk:private:tmp:london_olympic_velodrome_o21021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k:private:tmp:london_olympic_velodrome_o210211_3.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760000" cy="2950406"/>
                    </a:xfrm>
                    <a:prstGeom prst="rect">
                      <a:avLst/>
                    </a:prstGeom>
                    <a:noFill/>
                    <a:ln>
                      <a:noFill/>
                    </a:ln>
                  </pic:spPr>
                </pic:pic>
              </a:graphicData>
            </a:graphic>
          </wp:inline>
        </w:drawing>
      </w:r>
    </w:p>
    <w:p w14:paraId="75899D92" w14:textId="4CA5E8AD" w:rsidR="006A7194" w:rsidRDefault="006A7194" w:rsidP="006A7194">
      <w:pPr>
        <w:pStyle w:val="Caption"/>
        <w:jc w:val="center"/>
      </w:pPr>
      <w:bookmarkStart w:id="61" w:name="_Ref196382778"/>
      <w:bookmarkStart w:id="62" w:name="_Toc197147878"/>
      <w:proofErr w:type="gramStart"/>
      <w:r>
        <w:t xml:space="preserve">[Figure </w:t>
      </w:r>
      <w:fldSimple w:instr=" STYLEREF 1 \s ">
        <w:r w:rsidR="009043C9">
          <w:rPr>
            <w:noProof/>
          </w:rPr>
          <w:t>2</w:t>
        </w:r>
      </w:fldSimple>
      <w:r>
        <w:t>.</w:t>
      </w:r>
      <w:proofErr w:type="gramEnd"/>
      <w:r w:rsidR="002A680C">
        <w:fldChar w:fldCharType="begin"/>
      </w:r>
      <w:r w:rsidR="002A680C">
        <w:instrText xml:space="preserve"> SEQ Figure \* ARABIC \s 1 </w:instrText>
      </w:r>
      <w:r w:rsidR="002A680C">
        <w:fldChar w:fldCharType="separate"/>
      </w:r>
      <w:r w:rsidR="009043C9">
        <w:rPr>
          <w:noProof/>
        </w:rPr>
        <w:t>6</w:t>
      </w:r>
      <w:r w:rsidR="002A680C">
        <w:rPr>
          <w:noProof/>
        </w:rPr>
        <w:fldChar w:fldCharType="end"/>
      </w:r>
      <w:bookmarkEnd w:id="61"/>
      <w:r>
        <w:t xml:space="preserve">] London </w:t>
      </w:r>
      <w:r w:rsidR="00E15340">
        <w:t xml:space="preserve">Olympic </w:t>
      </w:r>
      <w:proofErr w:type="spellStart"/>
      <w:r w:rsidR="00E15340">
        <w:t>Velodrome</w:t>
      </w:r>
      <w:bookmarkEnd w:id="62"/>
      <w:proofErr w:type="spellEnd"/>
    </w:p>
    <w:p w14:paraId="619B2293" w14:textId="761563FD" w:rsidR="00E553E0" w:rsidRDefault="004B0EF0" w:rsidP="00041798">
      <w:r>
        <w:lastRenderedPageBreak/>
        <w:t>The roof reflects the geometr</w:t>
      </w:r>
      <w:r w:rsidR="00920EA9">
        <w:t>y</w:t>
      </w:r>
      <w:r>
        <w:t xml:space="preserve"> of the </w:t>
      </w:r>
      <w:r w:rsidR="00295B8B">
        <w:t xml:space="preserve">indoor </w:t>
      </w:r>
      <w:r>
        <w:t xml:space="preserve">cycling track. </w:t>
      </w:r>
      <w:r w:rsidR="00295B8B">
        <w:t>T</w:t>
      </w:r>
      <w:r>
        <w:t>he</w:t>
      </w:r>
      <w:r w:rsidR="00295B8B">
        <w:t xml:space="preserve"> indoor</w:t>
      </w:r>
      <w:r>
        <w:t xml:space="preserve"> 6,000 seating facility is split up into two tiers, with a 360-degree concourse level in between them.</w:t>
      </w:r>
      <w:r w:rsidR="00B90256">
        <w:t xml:space="preserve"> </w:t>
      </w:r>
      <w:r w:rsidR="00E553E0">
        <w:t>The double curvature roof features strategically placed roof lights that provide natural daylight reducing the need for artificial lighting. It utilises a cable-net roof structure that is 12,000 m</w:t>
      </w:r>
      <w:r w:rsidR="00E553E0" w:rsidRPr="00E553E0">
        <w:rPr>
          <w:vertAlign w:val="superscript"/>
        </w:rPr>
        <w:t>2</w:t>
      </w:r>
      <w:r w:rsidR="00E553E0">
        <w:t xml:space="preserve"> in area and </w:t>
      </w:r>
      <w:r w:rsidR="0034310A">
        <w:t>a total cabling of</w:t>
      </w:r>
      <w:r w:rsidR="00E553E0">
        <w:t xml:space="preserve"> 16km.</w:t>
      </w:r>
    </w:p>
    <w:p w14:paraId="341F22EA" w14:textId="77777777" w:rsidR="00FA520A" w:rsidRDefault="00FA520A" w:rsidP="00FA520A">
      <w:r>
        <w:t>Following excavation of 48000 m</w:t>
      </w:r>
      <w:r w:rsidRPr="00E553E0">
        <w:rPr>
          <w:vertAlign w:val="superscript"/>
        </w:rPr>
        <w:t>3</w:t>
      </w:r>
      <w:r>
        <w:t xml:space="preserve"> of material from the site, more than 900 piles were driven up to 26m beneath the ground to complete the foundation work and around 2,500 sections of steelwork installation complete the structure.</w:t>
      </w:r>
    </w:p>
    <w:p w14:paraId="21D01E10" w14:textId="190F889C" w:rsidR="00E553E0" w:rsidRDefault="005601AB" w:rsidP="00041798">
      <w:r>
        <w:t xml:space="preserve">The roof has </w:t>
      </w:r>
      <w:r w:rsidR="0034310A">
        <w:t>a stiff support</w:t>
      </w:r>
      <w:r w:rsidR="00C27B19">
        <w:t xml:space="preserve"> structure </w:t>
      </w:r>
      <w:r>
        <w:t xml:space="preserve">around the boundary that </w:t>
      </w:r>
      <w:r w:rsidR="000A33EB">
        <w:t xml:space="preserve">more or less </w:t>
      </w:r>
      <w:r>
        <w:t xml:space="preserve">restricts </w:t>
      </w:r>
      <w:r w:rsidR="000A33EB">
        <w:t>horizontal as well as</w:t>
      </w:r>
      <w:r>
        <w:t xml:space="preserve"> movement. </w:t>
      </w:r>
      <w:r w:rsidR="00F90CBB">
        <w:t>The</w:t>
      </w:r>
      <w:r>
        <w:t xml:space="preserve"> double curvature</w:t>
      </w:r>
      <w:r w:rsidR="00F90CBB">
        <w:t xml:space="preserve"> roof</w:t>
      </w:r>
      <w:r>
        <w:t xml:space="preserve"> behaves in such a way that when it is strained in the warp direction</w:t>
      </w:r>
      <w:r w:rsidR="008C7129" w:rsidRPr="008C7129">
        <w:t xml:space="preserve"> </w:t>
      </w:r>
      <w:r w:rsidR="008C7129">
        <w:t>due to imposed loads</w:t>
      </w:r>
      <w:r>
        <w:t>, the weft direction curve</w:t>
      </w:r>
      <w:r w:rsidR="00993C08">
        <w:t>s</w:t>
      </w:r>
      <w:r>
        <w:t xml:space="preserve"> inwards and vice versa. This </w:t>
      </w:r>
      <w:r w:rsidR="001E4563">
        <w:t xml:space="preserve">geometry </w:t>
      </w:r>
      <w:r>
        <w:t>giv</w:t>
      </w:r>
      <w:r w:rsidR="008C7129">
        <w:t xml:space="preserve">es the </w:t>
      </w:r>
      <w:r w:rsidR="001E4563">
        <w:t xml:space="preserve">overall </w:t>
      </w:r>
      <w:r w:rsidR="008C7129">
        <w:t xml:space="preserve">roof structure </w:t>
      </w:r>
      <w:r w:rsidR="00470EF9">
        <w:t xml:space="preserve">an effect of </w:t>
      </w:r>
      <w:r w:rsidR="00FA520A">
        <w:t>bending stiffness</w:t>
      </w:r>
      <w:r>
        <w:t>.</w:t>
      </w:r>
    </w:p>
    <w:p w14:paraId="596E8E58" w14:textId="6EF62D04" w:rsidR="00DE37A8" w:rsidRDefault="00DE37A8" w:rsidP="00DE37A8">
      <w:r>
        <w:t xml:space="preserve">With the 2012 Olympics fast approaching at the time of writing this report, this structure is an option to explore further by </w:t>
      </w:r>
      <w:r w:rsidR="008A5EEA">
        <w:t>changing the parameter of various components</w:t>
      </w:r>
      <w:r>
        <w:t xml:space="preserve"> and </w:t>
      </w:r>
      <w:r w:rsidR="008A5EEA">
        <w:t>observing</w:t>
      </w:r>
      <w:r>
        <w:t xml:space="preserve"> the change in behaviour</w:t>
      </w:r>
      <w:r w:rsidR="00470EF9">
        <w:t>, which</w:t>
      </w:r>
      <w:r>
        <w:t xml:space="preserve"> could help identify potential improvements that could be made </w:t>
      </w:r>
      <w:r w:rsidR="008A5EEA">
        <w:t>to</w:t>
      </w:r>
      <w:r>
        <w:t xml:space="preserve"> the </w:t>
      </w:r>
      <w:r w:rsidR="008A5EEA">
        <w:t xml:space="preserve">current </w:t>
      </w:r>
      <w:r>
        <w:t>design.</w:t>
      </w:r>
    </w:p>
    <w:p w14:paraId="36B4B800" w14:textId="6CB65F7D" w:rsidR="00622042" w:rsidRDefault="00E74090" w:rsidP="00041798">
      <w:pPr>
        <w:pStyle w:val="Heading2"/>
      </w:pPr>
      <w:bookmarkStart w:id="63" w:name="_Toc323293725"/>
      <w:r>
        <w:t xml:space="preserve">Route </w:t>
      </w:r>
      <w:r w:rsidR="00F754E2">
        <w:t>to pursue</w:t>
      </w:r>
      <w:bookmarkEnd w:id="63"/>
    </w:p>
    <w:p w14:paraId="3F0CAF3C" w14:textId="6D00A346" w:rsidR="00912BAF" w:rsidRDefault="00265CFD" w:rsidP="0074463F">
      <w:r>
        <w:t>Various</w:t>
      </w:r>
      <w:r w:rsidR="00622042">
        <w:t xml:space="preserve"> methods of </w:t>
      </w:r>
      <w:r w:rsidR="005601AB">
        <w:t>form finding</w:t>
      </w:r>
      <w:r>
        <w:t xml:space="preserve"> have been identified</w:t>
      </w:r>
      <w:r w:rsidR="00AF1CD9">
        <w:t xml:space="preserve"> and elaborated. Various case</w:t>
      </w:r>
      <w:r w:rsidR="00212D85">
        <w:t xml:space="preserve"> studies </w:t>
      </w:r>
      <w:r w:rsidR="008A5EEA">
        <w:t>have</w:t>
      </w:r>
      <w:r w:rsidR="00212D85">
        <w:t xml:space="preserve"> also</w:t>
      </w:r>
      <w:r w:rsidR="003104D3">
        <w:t xml:space="preserve"> been</w:t>
      </w:r>
      <w:r w:rsidR="00212D85">
        <w:t xml:space="preserve"> looked at to seek inspiration. </w:t>
      </w:r>
      <w:r w:rsidR="00982B7F">
        <w:t>As a result, the p</w:t>
      </w:r>
      <w:r w:rsidR="00212D85">
        <w:t xml:space="preserve">roblem </w:t>
      </w:r>
      <w:r w:rsidR="00503E8B">
        <w:t>being</w:t>
      </w:r>
      <w:r w:rsidR="00212D85">
        <w:t xml:space="preserve"> investigated will</w:t>
      </w:r>
      <w:r w:rsidR="00296500">
        <w:t xml:space="preserve"> be to analyse</w:t>
      </w:r>
      <w:r w:rsidR="00212D85">
        <w:t xml:space="preserve"> the behaviour of a </w:t>
      </w:r>
      <w:r w:rsidR="00A27B50">
        <w:t xml:space="preserve">cable-net </w:t>
      </w:r>
      <w:r w:rsidR="00212D85">
        <w:t xml:space="preserve">roof structure inspired by </w:t>
      </w:r>
      <w:r w:rsidR="007331D6">
        <w:t>combinations of aspects of the case studies that have</w:t>
      </w:r>
      <w:r w:rsidR="00FE47F0">
        <w:t xml:space="preserve"> been looked at</w:t>
      </w:r>
      <w:r w:rsidR="00DD54F9">
        <w:t>.</w:t>
      </w:r>
      <w:r w:rsidR="006D6885">
        <w:t xml:space="preserve"> As a relatively new construction, the Olympic </w:t>
      </w:r>
      <w:proofErr w:type="spellStart"/>
      <w:r w:rsidR="006D6885">
        <w:t>Velodrome</w:t>
      </w:r>
      <w:proofErr w:type="spellEnd"/>
      <w:r w:rsidR="006D6885">
        <w:t xml:space="preserve"> is an interesting structure that would benefit from a re-examination of how it would perform if some of the variables that define the constituent components were changed.</w:t>
      </w:r>
    </w:p>
    <w:p w14:paraId="29D49BA5" w14:textId="77777777" w:rsidR="00C2299D" w:rsidRDefault="00C2299D" w:rsidP="00C2299D">
      <w:r>
        <w:t xml:space="preserve">The conditions that will govern the hyperbolic </w:t>
      </w:r>
      <w:proofErr w:type="spellStart"/>
      <w:r>
        <w:t>paraboloid</w:t>
      </w:r>
      <w:proofErr w:type="spellEnd"/>
      <w:r>
        <w:t xml:space="preserve"> cable net structure being explored will be: in plan, the boundary truss will follow the shape of an ellipse in a hyperbolic </w:t>
      </w:r>
      <w:proofErr w:type="spellStart"/>
      <w:r>
        <w:t>paraboloid</w:t>
      </w:r>
      <w:proofErr w:type="spellEnd"/>
      <w:r>
        <w:t xml:space="preserve"> plane; there will be cables that span from the nodes in the inner quarter of the boundary to the opposite quarter for the ordinary case of cable arrangement; there will be cables that span from the nodes in the inner half of the boundary to the opposite half for the special case of cable arrangement; and the boundary truss will only be supported vertically, but will be free to move about in the horizontal x and y axis, allowing for the perimeter to expand or contract depending on the forces acting on it.</w:t>
      </w:r>
    </w:p>
    <w:p w14:paraId="51E004EC" w14:textId="76E0FD77" w:rsidR="00E90BDD" w:rsidRDefault="001F190F" w:rsidP="0074463F">
      <w:r>
        <w:t xml:space="preserve">Taking the direction </w:t>
      </w:r>
      <w:r w:rsidR="00296500">
        <w:t xml:space="preserve">of using a </w:t>
      </w:r>
      <w:r>
        <w:t>numerical method</w:t>
      </w:r>
      <w:r w:rsidR="00525E2A">
        <w:t xml:space="preserve"> using dynamic relaxation algorithm</w:t>
      </w:r>
      <w:r w:rsidR="00E30A0A">
        <w:t xml:space="preserve"> due to its versatility</w:t>
      </w:r>
      <w:r w:rsidR="001F65B1">
        <w:t>,</w:t>
      </w:r>
      <w:r>
        <w:t xml:space="preserve"> </w:t>
      </w:r>
      <w:r w:rsidR="005601AB">
        <w:t>a computer program</w:t>
      </w:r>
      <w:r w:rsidR="001F65B1">
        <w:t xml:space="preserve"> will be written</w:t>
      </w:r>
      <w:r>
        <w:t xml:space="preserve"> to </w:t>
      </w:r>
      <w:r w:rsidR="00AF1CD9">
        <w:t>perform the analysis</w:t>
      </w:r>
      <w:r w:rsidR="00E30A0A">
        <w:t>. Such a computer program would</w:t>
      </w:r>
      <w:r w:rsidR="0036669C">
        <w:t xml:space="preserve"> provide a greater degree of flexibility </w:t>
      </w:r>
      <w:r w:rsidR="00BE7CAF">
        <w:t>in terms of</w:t>
      </w:r>
      <w:r w:rsidR="00FB616A">
        <w:t xml:space="preserve"> specifying the variables whose</w:t>
      </w:r>
      <w:r w:rsidR="00BE7CAF">
        <w:t xml:space="preserve"> effect</w:t>
      </w:r>
      <w:r w:rsidR="00FB616A">
        <w:t>s</w:t>
      </w:r>
      <w:r w:rsidR="00BE7CAF">
        <w:t xml:space="preserve"> are</w:t>
      </w:r>
      <w:r w:rsidR="0036669C">
        <w:t xml:space="preserve"> being </w:t>
      </w:r>
      <w:r w:rsidR="00BE7CAF">
        <w:t>examined</w:t>
      </w:r>
      <w:r w:rsidR="003E242A">
        <w:t>.</w:t>
      </w:r>
      <w:r w:rsidR="001651E4">
        <w:t xml:space="preserve"> </w:t>
      </w:r>
      <w:r w:rsidR="0096723B">
        <w:t xml:space="preserve">The algorithm will support tensile and compression members in order to allow for both the cable net and the boundary truss assuming linear elastic behaviour in the members. </w:t>
      </w:r>
      <w:r w:rsidR="00FB616A">
        <w:t xml:space="preserve">The program will measure the axial strain of the </w:t>
      </w:r>
      <w:r w:rsidR="00E90BDD">
        <w:t>frame</w:t>
      </w:r>
      <w:r w:rsidR="005E28E1">
        <w:t xml:space="preserve"> due to pre-strain</w:t>
      </w:r>
      <w:r w:rsidR="0096723B">
        <w:t xml:space="preserve"> in the cable</w:t>
      </w:r>
      <w:r w:rsidR="005E28E1">
        <w:t>.</w:t>
      </w:r>
    </w:p>
    <w:p w14:paraId="7EED8F24" w14:textId="690E6F4C" w:rsidR="00BE5381" w:rsidRDefault="003B33C2" w:rsidP="0074463F">
      <w:r>
        <w:t>Rotational stiffness</w:t>
      </w:r>
      <w:r w:rsidR="00137975">
        <w:t xml:space="preserve"> in </w:t>
      </w:r>
      <w:r w:rsidR="001D0834">
        <w:t xml:space="preserve">potential </w:t>
      </w:r>
      <w:r w:rsidR="00137975">
        <w:t xml:space="preserve">rigid connections </w:t>
      </w:r>
      <w:r>
        <w:t>will</w:t>
      </w:r>
      <w:r w:rsidR="00137975">
        <w:t xml:space="preserve"> be </w:t>
      </w:r>
      <w:r w:rsidR="00E818F3">
        <w:t>ignored</w:t>
      </w:r>
      <w:r w:rsidR="001D0834">
        <w:t>. T</w:t>
      </w:r>
      <w:r w:rsidR="0096723B">
        <w:t>he</w:t>
      </w:r>
      <w:r w:rsidR="00137975">
        <w:t xml:space="preserve"> </w:t>
      </w:r>
      <w:r w:rsidR="001D0834">
        <w:t xml:space="preserve">nodes </w:t>
      </w:r>
      <w:r w:rsidR="00BC1CB8">
        <w:t>connecting</w:t>
      </w:r>
      <w:r w:rsidR="008B5F02">
        <w:t xml:space="preserve"> the members </w:t>
      </w:r>
      <w:r w:rsidR="001D0834">
        <w:t xml:space="preserve">in the </w:t>
      </w:r>
      <w:r w:rsidR="008B5F02">
        <w:t xml:space="preserve">boundary </w:t>
      </w:r>
      <w:r w:rsidR="00137975">
        <w:t xml:space="preserve">truss </w:t>
      </w:r>
      <w:r w:rsidR="001D0834">
        <w:t>will be</w:t>
      </w:r>
      <w:r w:rsidR="008B5F02">
        <w:t xml:space="preserve"> </w:t>
      </w:r>
      <w:r w:rsidR="00137975">
        <w:t>pinned</w:t>
      </w:r>
      <w:r w:rsidR="0030394F">
        <w:t xml:space="preserve"> connections</w:t>
      </w:r>
      <w:r w:rsidR="00137975">
        <w:t xml:space="preserve"> </w:t>
      </w:r>
      <w:r w:rsidR="00DF5A36">
        <w:t>as a way of simplifying</w:t>
      </w:r>
      <w:r w:rsidR="00137975">
        <w:t xml:space="preserve"> the problem further</w:t>
      </w:r>
      <w:r w:rsidR="00DF5A36">
        <w:t xml:space="preserve"> as </w:t>
      </w:r>
      <w:r w:rsidR="007F70DE">
        <w:t xml:space="preserve">allowing for </w:t>
      </w:r>
      <w:r w:rsidR="0074463F">
        <w:t xml:space="preserve">an </w:t>
      </w:r>
      <w:r w:rsidR="00DF5A36">
        <w:t xml:space="preserve">additional </w:t>
      </w:r>
      <w:r w:rsidR="0030394F">
        <w:t xml:space="preserve">rotational </w:t>
      </w:r>
      <w:r w:rsidR="00023FCF">
        <w:t>DOF</w:t>
      </w:r>
      <w:r w:rsidR="000A0918">
        <w:t xml:space="preserve"> </w:t>
      </w:r>
      <w:r w:rsidR="0074463F">
        <w:t>presents</w:t>
      </w:r>
      <w:r w:rsidR="00DF5A36">
        <w:t xml:space="preserve"> </w:t>
      </w:r>
      <w:r w:rsidR="000A0918">
        <w:t>greater</w:t>
      </w:r>
      <w:r w:rsidR="00DF5A36">
        <w:t xml:space="preserve"> complexity</w:t>
      </w:r>
      <w:r w:rsidR="000A0918">
        <w:t xml:space="preserve"> in the calculations</w:t>
      </w:r>
      <w:r w:rsidR="00137975">
        <w:t>.</w:t>
      </w:r>
      <w:r w:rsidR="00BE5381">
        <w:br w:type="page"/>
      </w:r>
    </w:p>
    <w:p w14:paraId="223518E1" w14:textId="77777777" w:rsidR="00A2176F" w:rsidRDefault="00A2176F" w:rsidP="00A2176F">
      <w:pPr>
        <w:pStyle w:val="Heading1"/>
      </w:pPr>
      <w:bookmarkStart w:id="64" w:name="_Toc194826096"/>
      <w:bookmarkStart w:id="65" w:name="_Toc323293726"/>
      <w:commentRangeStart w:id="66"/>
      <w:r>
        <w:lastRenderedPageBreak/>
        <w:t>Model Development</w:t>
      </w:r>
      <w:commentRangeEnd w:id="66"/>
      <w:r w:rsidR="000E0C3C" w:rsidRPr="00853308">
        <w:rPr>
          <w:rStyle w:val="CommentReference"/>
          <w:rFonts w:ascii="Cambria" w:eastAsia="MS Mincho" w:hAnsi="Cambria"/>
          <w:b w:val="0"/>
          <w:bCs w:val="0"/>
          <w:color w:val="auto"/>
        </w:rPr>
        <w:commentReference w:id="66"/>
      </w:r>
      <w:bookmarkEnd w:id="64"/>
      <w:bookmarkEnd w:id="65"/>
    </w:p>
    <w:p w14:paraId="683DDF76" w14:textId="065919C2" w:rsidR="004834A8" w:rsidRDefault="004834A8" w:rsidP="004834A8">
      <w:pPr>
        <w:pStyle w:val="Heading2"/>
      </w:pPr>
      <w:bookmarkStart w:id="70" w:name="_Toc194826101"/>
      <w:bookmarkStart w:id="71" w:name="_Toc194826097"/>
      <w:bookmarkStart w:id="72" w:name="_Toc323293727"/>
      <w:r>
        <w:t>Processing Integrated Development Environmen</w:t>
      </w:r>
      <w:bookmarkEnd w:id="70"/>
      <w:r w:rsidR="006A7194">
        <w:t>t</w:t>
      </w:r>
      <w:bookmarkEnd w:id="72"/>
    </w:p>
    <w:p w14:paraId="28B2972C" w14:textId="2E245536" w:rsidR="004834A8" w:rsidRDefault="004834A8" w:rsidP="004834A8">
      <w:r>
        <w:t xml:space="preserve">The model is developed in a programming environment called Processing. Processing is based on </w:t>
      </w:r>
      <w:r w:rsidR="00683933">
        <w:t>the Java</w:t>
      </w:r>
      <w:r w:rsidR="00CF06C8">
        <w:t xml:space="preserve"> programming language.</w:t>
      </w:r>
      <w:r>
        <w:t xml:space="preserve"> </w:t>
      </w:r>
      <w:r w:rsidR="00A13A98">
        <w:t>Developed by MIT</w:t>
      </w:r>
      <w:r w:rsidR="00CF06C8">
        <w:t>,</w:t>
      </w:r>
      <w:r>
        <w:t xml:space="preserve"> </w:t>
      </w:r>
      <w:r w:rsidR="00CF06C8">
        <w:t xml:space="preserve">the </w:t>
      </w:r>
      <w:r w:rsidR="00A13A98">
        <w:t xml:space="preserve">simplified </w:t>
      </w:r>
      <w:r>
        <w:t>syntaxes</w:t>
      </w:r>
      <w:r w:rsidR="00CF06C8">
        <w:t xml:space="preserve"> </w:t>
      </w:r>
      <w:r w:rsidR="001019D7">
        <w:t xml:space="preserve">and the ease of </w:t>
      </w:r>
      <w:r w:rsidR="006C0560">
        <w:t>interface with graphical outputting</w:t>
      </w:r>
      <w:r w:rsidR="001019D7">
        <w:t xml:space="preserve"> </w:t>
      </w:r>
      <w:r w:rsidR="00A13A98">
        <w:t xml:space="preserve">have </w:t>
      </w:r>
      <w:proofErr w:type="spellStart"/>
      <w:r w:rsidR="00A13A98">
        <w:t>lead</w:t>
      </w:r>
      <w:proofErr w:type="spellEnd"/>
      <w:r w:rsidR="00CF06C8">
        <w:t xml:space="preserve"> to</w:t>
      </w:r>
      <w:r w:rsidR="00A13A98">
        <w:t xml:space="preserve"> its</w:t>
      </w:r>
      <w:r w:rsidR="00CF06C8">
        <w:t xml:space="preserve"> increased popularity in the recent years</w:t>
      </w:r>
      <w:r>
        <w:t>. The advantage of being able to visualise the output in real time serves to help determine the</w:t>
      </w:r>
      <w:r w:rsidR="005D4848">
        <w:t xml:space="preserve"> failure mechanism </w:t>
      </w:r>
      <w:r>
        <w:t xml:space="preserve">of the </w:t>
      </w:r>
      <w:r w:rsidR="006C0560">
        <w:t>structure</w:t>
      </w:r>
      <w:r>
        <w:t xml:space="preserve"> being tested under </w:t>
      </w:r>
      <w:r w:rsidR="00BD2F94">
        <w:t>varying</w:t>
      </w:r>
      <w:r>
        <w:t xml:space="preserve"> </w:t>
      </w:r>
      <w:r w:rsidR="005D4848">
        <w:t>parameters</w:t>
      </w:r>
      <w:r w:rsidR="00BD2F94">
        <w:t xml:space="preserve">, therefore useful for engineering </w:t>
      </w:r>
      <w:r w:rsidR="00DE72D3">
        <w:t>purposes</w:t>
      </w:r>
      <w:r>
        <w:t xml:space="preserve">. </w:t>
      </w:r>
      <w:r w:rsidR="00C27E6E">
        <w:t>There are other</w:t>
      </w:r>
      <w:r>
        <w:t xml:space="preserve"> </w:t>
      </w:r>
      <w:r w:rsidR="002F3968">
        <w:t xml:space="preserve">software </w:t>
      </w:r>
      <w:r>
        <w:t>development environments avail</w:t>
      </w:r>
      <w:r w:rsidR="00C27E6E">
        <w:t>able for computational analysis but</w:t>
      </w:r>
      <w:r>
        <w:t xml:space="preserve"> the choice is also influenced </w:t>
      </w:r>
      <w:r w:rsidR="006C0560">
        <w:t>an</w:t>
      </w:r>
      <w:r>
        <w:t xml:space="preserve"> existing familiarity </w:t>
      </w:r>
      <w:r w:rsidR="00DE72D3">
        <w:t>with</w:t>
      </w:r>
      <w:r>
        <w:t xml:space="preserve"> the environment.</w:t>
      </w:r>
    </w:p>
    <w:p w14:paraId="6A082216" w14:textId="77777777" w:rsidR="00A2176F" w:rsidRDefault="00A2176F" w:rsidP="00A2176F">
      <w:pPr>
        <w:pStyle w:val="Heading2"/>
      </w:pPr>
      <w:bookmarkStart w:id="73" w:name="_Toc323293728"/>
      <w:r>
        <w:t>Definition of Geometry</w:t>
      </w:r>
      <w:bookmarkEnd w:id="71"/>
      <w:bookmarkEnd w:id="73"/>
    </w:p>
    <w:p w14:paraId="3B0A8FCC" w14:textId="7AF6C2E0" w:rsidR="005D4076" w:rsidRDefault="00C27E6E" w:rsidP="001C1AA4">
      <w:pPr>
        <w:keepNext/>
      </w:pPr>
      <w:r>
        <w:t>The</w:t>
      </w:r>
      <w:r w:rsidR="00F9117A">
        <w:t xml:space="preserve"> </w:t>
      </w:r>
      <w:proofErr w:type="spellStart"/>
      <w:r w:rsidR="005F1B87">
        <w:t>Velodrome</w:t>
      </w:r>
      <w:proofErr w:type="spellEnd"/>
      <w:r w:rsidR="007E405E">
        <w:t xml:space="preserve"> built for </w:t>
      </w:r>
      <w:r w:rsidR="00790AB9">
        <w:t xml:space="preserve">the London </w:t>
      </w:r>
      <w:r w:rsidR="007E405E">
        <w:t xml:space="preserve">2012 Olympic </w:t>
      </w:r>
      <w:proofErr w:type="gramStart"/>
      <w:r w:rsidR="007E405E">
        <w:t>games</w:t>
      </w:r>
      <w:proofErr w:type="gramEnd"/>
      <w:r w:rsidR="007E405E">
        <w:t>, inspires the geometry of the structure that will be investigated here. The geometry</w:t>
      </w:r>
      <w:r w:rsidR="00A2176F">
        <w:t xml:space="preserve"> is that of a hyperbolic </w:t>
      </w:r>
      <w:proofErr w:type="spellStart"/>
      <w:r w:rsidR="00A2176F">
        <w:t>paraboloid</w:t>
      </w:r>
      <w:proofErr w:type="spellEnd"/>
      <w:r w:rsidR="002C6261">
        <w:t xml:space="preserve"> or “</w:t>
      </w:r>
      <w:proofErr w:type="spellStart"/>
      <w:r w:rsidR="002C6261">
        <w:t>hypar</w:t>
      </w:r>
      <w:proofErr w:type="spellEnd"/>
      <w:r w:rsidR="002C6261">
        <w:t>”</w:t>
      </w:r>
      <w:r w:rsidR="00A2176F">
        <w:t xml:space="preserve"> with an </w:t>
      </w:r>
      <w:r w:rsidR="00D6051D">
        <w:t>ellipse</w:t>
      </w:r>
      <w:r w:rsidR="00F9117A">
        <w:t xml:space="preserve"> plan</w:t>
      </w:r>
      <w:r w:rsidR="00A2176F">
        <w:t xml:space="preserve"> bo</w:t>
      </w:r>
      <w:r w:rsidR="00980499">
        <w:t xml:space="preserve">undary. </w:t>
      </w:r>
      <w:r w:rsidR="00202749">
        <w:t xml:space="preserve">In reality, a </w:t>
      </w:r>
      <w:proofErr w:type="spellStart"/>
      <w:r w:rsidR="00202749">
        <w:t>hypar</w:t>
      </w:r>
      <w:proofErr w:type="spellEnd"/>
      <w:r w:rsidR="00202749">
        <w:t xml:space="preserve"> is an infinite surface in </w:t>
      </w:r>
      <w:r w:rsidR="004C64B6">
        <w:t>a three dimensional space</w:t>
      </w:r>
      <w:r w:rsidR="00202749">
        <w:t xml:space="preserve">. There </w:t>
      </w:r>
      <w:r w:rsidR="004C64B6">
        <w:t>are</w:t>
      </w:r>
      <w:r w:rsidR="00202749">
        <w:t xml:space="preserve"> different ways to express it using </w:t>
      </w:r>
      <w:r w:rsidR="00E559E8">
        <w:t>parametric equations</w:t>
      </w:r>
      <w:r w:rsidR="00202749">
        <w:t xml:space="preserve">. It is necessary for </w:t>
      </w:r>
      <w:r w:rsidR="006679CE">
        <w:t>our</w:t>
      </w:r>
      <w:r w:rsidR="00202749">
        <w:t xml:space="preserve"> purpose to define a boundary, w</w:t>
      </w:r>
      <w:r w:rsidR="00CC043F">
        <w:t xml:space="preserve">hich in </w:t>
      </w:r>
      <w:r w:rsidR="006679CE">
        <w:t>this</w:t>
      </w:r>
      <w:r w:rsidR="00CC043F">
        <w:t xml:space="preserve"> case is </w:t>
      </w:r>
      <w:r w:rsidR="00E574A0">
        <w:t>an ellipse in plan</w:t>
      </w:r>
      <w:r w:rsidR="00E559E8">
        <w:t xml:space="preserve"> due to the designer’s intent to make the shape of </w:t>
      </w:r>
      <w:r w:rsidR="004C64B6">
        <w:t xml:space="preserve">the </w:t>
      </w:r>
      <w:proofErr w:type="spellStart"/>
      <w:r w:rsidR="005F1B87">
        <w:t>Velodrome</w:t>
      </w:r>
      <w:proofErr w:type="spellEnd"/>
      <w:r w:rsidR="00E559E8">
        <w:t xml:space="preserve"> roof follow the geometry of the</w:t>
      </w:r>
      <w:r w:rsidR="004C64B6">
        <w:t xml:space="preserve"> indoor</w:t>
      </w:r>
      <w:r w:rsidR="00E559E8">
        <w:t xml:space="preserve"> cycl</w:t>
      </w:r>
      <w:r w:rsidR="004C64B6">
        <w:t>ing</w:t>
      </w:r>
      <w:r w:rsidR="00E559E8">
        <w:t xml:space="preserve"> track</w:t>
      </w:r>
      <w:r w:rsidR="00CC043F">
        <w:t>.</w:t>
      </w:r>
      <w:r w:rsidR="00CC2CEC">
        <w:t xml:space="preserve"> </w:t>
      </w:r>
    </w:p>
    <w:p w14:paraId="4AA9BD65" w14:textId="322F06D4" w:rsidR="004A7C19" w:rsidRDefault="00243962" w:rsidP="000264D8">
      <w:pPr>
        <w:pStyle w:val="Heading3"/>
        <w:jc w:val="left"/>
      </w:pPr>
      <w:bookmarkStart w:id="74" w:name="_Toc194826100"/>
      <w:bookmarkStart w:id="75" w:name="_Toc323293729"/>
      <w:r>
        <w:t>E</w:t>
      </w:r>
      <w:r w:rsidR="001C4969">
        <w:t>llipse P</w:t>
      </w:r>
      <w:r w:rsidR="00E574A0">
        <w:t>lan</w:t>
      </w:r>
      <w:bookmarkEnd w:id="74"/>
      <w:r w:rsidR="000264D8">
        <w:t xml:space="preserve"> Hyperbolic </w:t>
      </w:r>
      <w:proofErr w:type="spellStart"/>
      <w:r w:rsidR="000264D8">
        <w:t>Paraboloid</w:t>
      </w:r>
      <w:bookmarkEnd w:id="75"/>
      <w:proofErr w:type="spellEnd"/>
    </w:p>
    <w:p w14:paraId="75C15A38" w14:textId="0E6C01E9" w:rsidR="000E2BF3" w:rsidRDefault="000E2BF3" w:rsidP="004A7C19">
      <w:r>
        <w:t>In a</w:t>
      </w:r>
      <w:r w:rsidR="007E405E">
        <w:t>n</w:t>
      </w:r>
      <w:r>
        <w:t xml:space="preserve"> x-y plane, a</w:t>
      </w:r>
      <w:r w:rsidR="00980499">
        <w:t>n ellipse is defined by</w:t>
      </w:r>
      <w:r w:rsidR="007E405E">
        <w:t xml:space="preserve"> the modified equation for a circle</w:t>
      </w:r>
      <w:r w:rsidR="00202749">
        <w:t xml:space="preserve"> </w:t>
      </w:r>
      <w:r w:rsidR="00790AB9">
        <w:t>within a</w:t>
      </w:r>
      <w:r w:rsidR="00202749">
        <w:t xml:space="preserve"> polar co-ordinate system</w:t>
      </w:r>
      <w:r w:rsidR="00070DAF">
        <w:t xml:space="preserve"> as given by</w:t>
      </w:r>
      <w:r w:rsidR="00253EB5">
        <w:t xml:space="preserve"> </w:t>
      </w:r>
      <w:r w:rsidR="00253EB5" w:rsidRPr="00253EB5">
        <w:rPr>
          <w:highlight w:val="green"/>
        </w:rPr>
        <w:fldChar w:fldCharType="begin"/>
      </w:r>
      <w:r w:rsidR="00253EB5" w:rsidRPr="00253EB5">
        <w:rPr>
          <w:highlight w:val="green"/>
        </w:rPr>
        <w:instrText xml:space="preserve"> REF _Ref195252597 \h </w:instrText>
      </w:r>
      <w:r w:rsidR="00253EB5" w:rsidRPr="00253EB5">
        <w:rPr>
          <w:highlight w:val="green"/>
        </w:rPr>
      </w:r>
      <w:r w:rsidR="00253EB5" w:rsidRPr="00253EB5">
        <w:rPr>
          <w:highlight w:val="green"/>
        </w:rPr>
        <w:fldChar w:fldCharType="separate"/>
      </w:r>
      <w:r w:rsidR="009043C9">
        <w:t xml:space="preserve">[Equation </w:t>
      </w:r>
      <w:r w:rsidR="009043C9">
        <w:rPr>
          <w:noProof/>
        </w:rPr>
        <w:t>3</w:t>
      </w:r>
      <w:r w:rsidR="009043C9">
        <w:t>.</w:t>
      </w:r>
      <w:r w:rsidR="009043C9">
        <w:rPr>
          <w:noProof/>
        </w:rPr>
        <w:t>1</w:t>
      </w:r>
      <w:r w:rsidR="009043C9">
        <w:t>]</w:t>
      </w:r>
      <w:r w:rsidR="00253EB5" w:rsidRPr="00253EB5">
        <w:rPr>
          <w:highlight w:val="green"/>
        </w:rPr>
        <w:fldChar w:fldCharType="end"/>
      </w:r>
      <w:r w:rsidR="00253EB5">
        <w:t>.</w:t>
      </w:r>
      <w:r w:rsidR="00F85537">
        <w:t xml:space="preserve"> </w:t>
      </w:r>
      <w:r>
        <w:t xml:space="preserve">In the equation,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7E405E">
        <w:t xml:space="preserve"> </w:t>
      </w:r>
      <w:r w:rsidR="00CC043F">
        <w:t xml:space="preserve">where the index values </w:t>
      </w:r>
      <w:proofErr w:type="gramStart"/>
      <w:r w:rsidR="00CC043F">
        <w:t xml:space="preserve">for </w:t>
      </w:r>
      <w:proofErr w:type="gramEnd"/>
      <m:oMath>
        <m:r>
          <w:rPr>
            <w:rFonts w:ascii="Cambria Math" w:hAnsi="Cambria Math"/>
          </w:rPr>
          <m:t>i={x, y}</m:t>
        </m:r>
      </m:oMath>
      <w:r w:rsidR="00CC043F">
        <w:t xml:space="preserve">, </w:t>
      </w:r>
      <w:r w:rsidR="00790AB9">
        <w:t>is the constant</w:t>
      </w:r>
      <w:r>
        <w:t xml:space="preserve"> that </w:t>
      </w:r>
      <w:r w:rsidR="007E405E">
        <w:t>scale</w:t>
      </w:r>
      <w:r w:rsidR="00790AB9">
        <w:t>s</w:t>
      </w:r>
      <w:r w:rsidR="007E405E">
        <w:t xml:space="preserve"> the radius </w:t>
      </w:r>
      <m:oMath>
        <m:r>
          <w:rPr>
            <w:rFonts w:ascii="Cambria Math" w:hAnsi="Cambria Math"/>
          </w:rPr>
          <m:t>r</m:t>
        </m:r>
      </m:oMath>
      <w:r w:rsidR="007E405E">
        <w:t xml:space="preserve"> </w:t>
      </w:r>
      <w:r>
        <w:t xml:space="preserve">in x and y </w:t>
      </w:r>
      <w:r w:rsidR="0027310D">
        <w:t>axis,</w:t>
      </w:r>
      <w:r w:rsidR="003A0418">
        <w:t xml:space="preserve"> provided that the condition</w:t>
      </w:r>
      <w:r>
        <w:t xml:space="preserve"> </w:t>
      </w:r>
      <m:oMath>
        <m:r>
          <w:rPr>
            <w:rFonts w:ascii="Cambria Math" w:hAnsi="Cambria Math"/>
          </w:rPr>
          <m:t>0&lt;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oMath>
      <w:r w:rsidR="007E405E">
        <w:t xml:space="preserve"> </w:t>
      </w:r>
      <w:r w:rsidR="003A0418">
        <w:t>is</w:t>
      </w:r>
      <w:r w:rsidR="00E117AE">
        <w:t xml:space="preserve"> met. When all the values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E117AE">
        <w:t xml:space="preserve"> are equal to each other, it is a circle, a special case of</w:t>
      </w:r>
      <w:r w:rsidR="00790AB9">
        <w:t xml:space="preserve"> an</w:t>
      </w:r>
      <w:r w:rsidR="00E117AE">
        <w:t xml:space="preserve"> ellipse.</w:t>
      </w:r>
      <w:r w:rsidR="00202749">
        <w:t xml:space="preserve"> </w:t>
      </w:r>
      <w:r w:rsidR="00CC043F">
        <w:t>As for t</w:t>
      </w:r>
      <w:r w:rsidR="00202749">
        <w:t xml:space="preserve">he </w:t>
      </w:r>
      <w:r w:rsidR="00CC043F">
        <w:t>variables</w:t>
      </w:r>
      <w:r w:rsidR="007A1545">
        <w:t xml:space="preserve"> </w:t>
      </w:r>
      <m:oMath>
        <m:r>
          <w:rPr>
            <w:rFonts w:ascii="Cambria Math" w:hAnsi="Cambria Math"/>
          </w:rPr>
          <m:t>r</m:t>
        </m:r>
      </m:oMath>
      <w:r w:rsidR="007A1545">
        <w:t xml:space="preserve"> </w:t>
      </w:r>
      <w:proofErr w:type="gramStart"/>
      <w:r w:rsidR="007A1545">
        <w:t xml:space="preserve">and </w:t>
      </w:r>
      <w:proofErr w:type="gramEnd"/>
      <m:oMath>
        <m:r>
          <w:rPr>
            <w:rFonts w:ascii="Cambria Math" w:hAnsi="Cambria Math"/>
          </w:rPr>
          <m:t>θ</m:t>
        </m:r>
      </m:oMath>
      <w:r w:rsidR="00CC043F">
        <w:t xml:space="preserve">, the </w:t>
      </w:r>
      <w:r w:rsidR="007A1545">
        <w:t>condition</w:t>
      </w:r>
      <w:r w:rsidR="00570FD5">
        <w:t>s</w:t>
      </w:r>
      <w:r w:rsidR="007A1545">
        <w:t xml:space="preserve"> that</w:t>
      </w:r>
      <w:r w:rsidR="00202749">
        <w:t xml:space="preserve"> </w:t>
      </w:r>
      <m:oMath>
        <m:r>
          <w:rPr>
            <w:rFonts w:ascii="Cambria Math" w:hAnsi="Cambria Math"/>
          </w:rPr>
          <m:t>r&gt;0</m:t>
        </m:r>
      </m:oMath>
      <w:r w:rsidR="00202749">
        <w:t xml:space="preserve"> </w:t>
      </w:r>
      <w:r w:rsidR="00E117AE">
        <w:t>and</w:t>
      </w:r>
      <w:r w:rsidR="00CC043F">
        <w:t xml:space="preserve"> </w:t>
      </w:r>
      <m:oMath>
        <m:r>
          <w:rPr>
            <w:rFonts w:ascii="Cambria Math" w:hAnsi="Cambria Math"/>
          </w:rPr>
          <m:t>0≤θ≤2π</m:t>
        </m:r>
      </m:oMath>
      <w:r w:rsidR="00CC043F">
        <w:t xml:space="preserve"> appl</w:t>
      </w:r>
      <w:r w:rsidR="00790AB9">
        <w:t>y</w:t>
      </w:r>
      <w:r w:rsidR="00CC043F">
        <w:t>.</w:t>
      </w:r>
    </w:p>
    <w:p w14:paraId="7A5D0C1F" w14:textId="77777777" w:rsidR="004A7C19" w:rsidRDefault="004A7C19" w:rsidP="004E010F">
      <w:pPr>
        <w:rPr>
          <w:rFonts w:ascii="Cambria Math" w:hAnsi="Cambria Math" w:hint="eastAsia"/>
          <w:oMath/>
        </w:rPr>
        <w:sectPr w:rsidR="004A7C19" w:rsidSect="00475935">
          <w:footerReference w:type="even" r:id="rId22"/>
          <w:footerReference w:type="default" r:id="rId23"/>
          <w:type w:val="continuous"/>
          <w:pgSz w:w="11900" w:h="16840"/>
          <w:pgMar w:top="1418" w:right="1418" w:bottom="1134" w:left="1418" w:header="709" w:footer="709" w:gutter="0"/>
          <w:cols w:space="708"/>
          <w:titlePg/>
          <w:docGrid w:linePitch="360"/>
        </w:sectPr>
      </w:pPr>
    </w:p>
    <w:p w14:paraId="2B490D74" w14:textId="0F98F789" w:rsidR="004E010F" w:rsidRPr="003F0033" w:rsidRDefault="004E010F" w:rsidP="004E010F">
      <m:oMathPara>
        <m:oMath>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 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m:rPr>
              <m:sty m:val="p"/>
            </m:rPr>
            <w:rPr>
              <w:rFonts w:ascii="Cambria Math" w:hAnsi="Cambria Math"/>
            </w:rPr>
            <w:br/>
          </m:r>
        </m:oMath>
        <m:oMath>
          <m:r>
            <w:rPr>
              <w:rFonts w:ascii="Cambria Math" w:hAnsi="Cambria Math"/>
            </w:rPr>
            <m:t>y=</m:t>
          </m:r>
          <m:sSub>
            <m:sSubPr>
              <m:ctrlPr>
                <w:rPr>
                  <w:rFonts w:ascii="Cambria Math" w:hAnsi="Cambria Math"/>
                  <w:i/>
                </w:rPr>
              </m:ctrlPr>
            </m:sSubPr>
            <m:e>
              <m:r>
                <w:rPr>
                  <w:rFonts w:ascii="Cambria Math" w:hAnsi="Cambria Math"/>
                </w:rPr>
                <m:t>a</m:t>
              </m:r>
            </m:e>
            <m:sub>
              <m:r>
                <w:rPr>
                  <w:rFonts w:ascii="Cambria Math" w:hAnsi="Cambria Math"/>
                </w:rPr>
                <m:t>y</m:t>
              </m:r>
            </m:sub>
          </m:sSub>
          <m:r>
            <w:rPr>
              <w:rFonts w:ascii="Cambria Math" w:hAnsi="Cambria Math"/>
            </w:rPr>
            <m:t xml:space="preserve"> r</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2C95F056" w14:textId="77777777" w:rsidR="004E010F" w:rsidRDefault="004E010F" w:rsidP="004E010F">
      <w:pPr>
        <w:pStyle w:val="Caption"/>
        <w:keepNext/>
        <w:jc w:val="center"/>
      </w:pPr>
      <w:bookmarkStart w:id="76" w:name="_Ref195252597"/>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1</w:t>
      </w:r>
      <w:r w:rsidR="002A680C">
        <w:rPr>
          <w:noProof/>
        </w:rPr>
        <w:fldChar w:fldCharType="end"/>
      </w:r>
      <w:r>
        <w:t>]</w:t>
      </w:r>
      <w:bookmarkEnd w:id="76"/>
    </w:p>
    <w:p w14:paraId="0F31DAE0" w14:textId="77777777" w:rsidR="004E010F" w:rsidRPr="00B85FF9" w:rsidRDefault="004E010F" w:rsidP="004E010F">
      <w:pPr>
        <w:pStyle w:val="NoSpacing"/>
      </w:pPr>
    </w:p>
    <w:p w14:paraId="06A68FBB" w14:textId="77777777" w:rsidR="004E010F" w:rsidRPr="00CF40A7" w:rsidRDefault="00CB4207" w:rsidP="004E010F">
      <m:oMathPara>
        <m:oMath>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b</m:t>
                  </m:r>
                </m:e>
                <m:sub>
                  <m:r>
                    <w:rPr>
                      <w:rFonts w:ascii="Cambria Math" w:hAnsi="Cambria Math"/>
                    </w:rPr>
                    <m:t>z</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bSup>
                <m:sSubSupPr>
                  <m:ctrlPr>
                    <w:rPr>
                      <w:rFonts w:ascii="Cambria Math" w:hAnsi="Cambria Math"/>
                      <w:i/>
                    </w:rPr>
                  </m:ctrlPr>
                </m:sSubSupPr>
                <m:e>
                  <m:r>
                    <w:rPr>
                      <w:rFonts w:ascii="Cambria Math" w:hAnsi="Cambria Math"/>
                    </w:rPr>
                    <m:t>b</m:t>
                  </m:r>
                </m:e>
                <m:sub>
                  <m:r>
                    <w:rPr>
                      <w:rFonts w:ascii="Cambria Math" w:hAnsi="Cambria Math"/>
                    </w:rPr>
                    <m:t>y</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bSup>
                <m:sSubSupPr>
                  <m:ctrlPr>
                    <w:rPr>
                      <w:rFonts w:ascii="Cambria Math" w:hAnsi="Cambria Math"/>
                      <w:i/>
                    </w:rPr>
                  </m:ctrlPr>
                </m:sSubSupPr>
                <m:e>
                  <m:r>
                    <w:rPr>
                      <w:rFonts w:ascii="Cambria Math" w:hAnsi="Cambria Math"/>
                    </w:rPr>
                    <m:t>b</m:t>
                  </m:r>
                </m:e>
                <m:sub>
                  <m:r>
                    <w:rPr>
                      <w:rFonts w:ascii="Cambria Math" w:hAnsi="Cambria Math"/>
                    </w:rPr>
                    <m:t>x</m:t>
                  </m:r>
                </m:sub>
                <m:sup>
                  <m:r>
                    <w:rPr>
                      <w:rFonts w:ascii="Cambria Math" w:hAnsi="Cambria Math"/>
                    </w:rPr>
                    <m:t>2</m:t>
                  </m:r>
                </m:sup>
              </m:sSubSup>
            </m:den>
          </m:f>
        </m:oMath>
      </m:oMathPara>
    </w:p>
    <w:p w14:paraId="46F02F90" w14:textId="3A52EAF1" w:rsidR="004A7C19" w:rsidRDefault="004E010F" w:rsidP="004A7C19">
      <w:pPr>
        <w:pStyle w:val="Caption"/>
        <w:keepNext/>
        <w:jc w:val="center"/>
        <w:sectPr w:rsidR="004A7C19" w:rsidSect="00475935">
          <w:type w:val="continuous"/>
          <w:pgSz w:w="11900" w:h="16840"/>
          <w:pgMar w:top="1418" w:right="1418" w:bottom="1134" w:left="1418" w:header="709" w:footer="709" w:gutter="0"/>
          <w:cols w:num="2" w:space="708"/>
          <w:titlePg/>
          <w:docGrid w:linePitch="360"/>
        </w:sectPr>
      </w:pPr>
      <w:bookmarkStart w:id="77" w:name="_Ref195252637"/>
      <w:bookmarkStart w:id="78" w:name="_Ref196131902"/>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2</w:t>
      </w:r>
      <w:r w:rsidR="002A680C">
        <w:rPr>
          <w:noProof/>
        </w:rPr>
        <w:fldChar w:fldCharType="end"/>
      </w:r>
      <w:bookmarkEnd w:id="77"/>
      <w:r>
        <w:t>]</w:t>
      </w:r>
      <w:bookmarkEnd w:id="78"/>
    </w:p>
    <w:p w14:paraId="3C4075EA" w14:textId="7DB81B16" w:rsidR="006D6322" w:rsidRDefault="00F87DAD" w:rsidP="006D6322">
      <w:r>
        <w:lastRenderedPageBreak/>
        <w:t>On the other hand, a</w:t>
      </w:r>
      <w:r w:rsidR="008310D1">
        <w:t xml:space="preserve"> </w:t>
      </w:r>
      <w:proofErr w:type="spellStart"/>
      <w:r w:rsidR="002C6261">
        <w:t>hypar</w:t>
      </w:r>
      <w:proofErr w:type="spellEnd"/>
      <w:r w:rsidR="002C6261">
        <w:t xml:space="preserve"> </w:t>
      </w:r>
      <w:r w:rsidR="00C30C2D">
        <w:t>is a doubly curved surface</w:t>
      </w:r>
      <w:r w:rsidR="00CC043F">
        <w:t xml:space="preserve"> and is a function of x and y co-ordinates in</w:t>
      </w:r>
      <w:r w:rsidR="00B5323D">
        <w:t xml:space="preserve"> a</w:t>
      </w:r>
      <w:r w:rsidR="00CC043F">
        <w:t xml:space="preserve"> </w:t>
      </w:r>
      <w:r w:rsidR="005F20AB">
        <w:t>3D</w:t>
      </w:r>
      <w:r w:rsidR="00E117AE">
        <w:t xml:space="preserve"> Euclidean </w:t>
      </w:r>
      <w:r w:rsidR="00CC043F">
        <w:t>space</w:t>
      </w:r>
      <w:r w:rsidR="006A7194">
        <w:t>.</w:t>
      </w:r>
      <w:r w:rsidR="009B197B">
        <w:t xml:space="preserve"> </w:t>
      </w:r>
      <w:r w:rsidR="006D6322">
        <w:t>In</w:t>
      </w:r>
      <w:r w:rsidR="00F47429">
        <w:t xml:space="preserve"> </w:t>
      </w:r>
      <w:r w:rsidR="00F47429" w:rsidRPr="009B197B">
        <w:rPr>
          <w:highlight w:val="green"/>
        </w:rPr>
        <w:fldChar w:fldCharType="begin"/>
      </w:r>
      <w:r w:rsidR="00F47429" w:rsidRPr="009B197B">
        <w:rPr>
          <w:highlight w:val="green"/>
        </w:rPr>
        <w:instrText xml:space="preserve"> REF _Ref196131902 \h </w:instrText>
      </w:r>
      <w:r w:rsidR="00F47429" w:rsidRPr="009B197B">
        <w:rPr>
          <w:highlight w:val="green"/>
        </w:rPr>
      </w:r>
      <w:r w:rsidR="00F47429" w:rsidRPr="009B197B">
        <w:rPr>
          <w:highlight w:val="green"/>
        </w:rPr>
        <w:fldChar w:fldCharType="separate"/>
      </w:r>
      <w:r w:rsidR="009043C9">
        <w:t xml:space="preserve">[Equation </w:t>
      </w:r>
      <w:r w:rsidR="009043C9">
        <w:rPr>
          <w:noProof/>
        </w:rPr>
        <w:t>3</w:t>
      </w:r>
      <w:r w:rsidR="009043C9">
        <w:t>.</w:t>
      </w:r>
      <w:r w:rsidR="009043C9">
        <w:rPr>
          <w:noProof/>
        </w:rPr>
        <w:t>2</w:t>
      </w:r>
      <w:r w:rsidR="009043C9">
        <w:t>]</w:t>
      </w:r>
      <w:r w:rsidR="00F47429" w:rsidRPr="009B197B">
        <w:rPr>
          <w:highlight w:val="green"/>
        </w:rPr>
        <w:fldChar w:fldCharType="end"/>
      </w:r>
      <w:r w:rsidR="006D6322">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6D6322">
        <w:t xml:space="preserve"> </w:t>
      </w:r>
      <w:r w:rsidR="00254377">
        <w:t>is the constant</w:t>
      </w:r>
      <w:r w:rsidR="006D6322">
        <w:t xml:space="preserve"> that scale</w:t>
      </w:r>
      <w:r w:rsidR="009B197B">
        <w:t>s</w:t>
      </w:r>
      <w:r w:rsidR="006D6322">
        <w:t xml:space="preserve"> the </w:t>
      </w:r>
      <w:r w:rsidR="00E117AE">
        <w:t xml:space="preserve">curvature of the </w:t>
      </w:r>
      <w:proofErr w:type="spellStart"/>
      <w:r w:rsidR="00E117AE">
        <w:t>hypar</w:t>
      </w:r>
      <w:proofErr w:type="spellEnd"/>
      <w:r w:rsidR="00E117AE">
        <w:t xml:space="preserve"> surface</w:t>
      </w:r>
      <w:r w:rsidR="009B197B">
        <w:t xml:space="preserve"> in the</w:t>
      </w:r>
      <w:r w:rsidR="00254377">
        <w:t xml:space="preserve"> direction given by the </w:t>
      </w:r>
      <w:proofErr w:type="gramStart"/>
      <w:r w:rsidR="00254377">
        <w:t xml:space="preserve">index </w:t>
      </w:r>
      <w:proofErr w:type="gramEnd"/>
      <m:oMath>
        <m:r>
          <w:rPr>
            <w:rFonts w:ascii="Cambria Math" w:hAnsi="Cambria Math"/>
          </w:rPr>
          <m:t>i={x, y, z}</m:t>
        </m:r>
      </m:oMath>
      <w:r w:rsidR="00254377">
        <w:t xml:space="preserve">, </w:t>
      </w:r>
      <w:r w:rsidR="006D6322">
        <w:t xml:space="preserve">provided that the condition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&gt;0</m:t>
        </m:r>
      </m:oMath>
      <w:r w:rsidR="006D6322">
        <w:t xml:space="preserve"> is met.</w:t>
      </w:r>
    </w:p>
    <w:p w14:paraId="2DDF626B" w14:textId="24DE561B" w:rsidR="00E117AE" w:rsidRDefault="00E559E8" w:rsidP="00E117AE">
      <w:r>
        <w:t>A</w:t>
      </w:r>
      <w:r w:rsidR="00570FD5">
        <w:t xml:space="preserve"> 2D</w:t>
      </w:r>
      <w:r>
        <w:t xml:space="preserve"> </w:t>
      </w:r>
      <w:r w:rsidR="00570FD5">
        <w:t>elliptical</w:t>
      </w:r>
      <w:r w:rsidR="006E1026">
        <w:t xml:space="preserve"> boundary can be projected in</w:t>
      </w:r>
      <w:r>
        <w:t xml:space="preserve"> 3D space</w:t>
      </w:r>
      <w:r w:rsidR="00005907">
        <w:t xml:space="preserve">, </w:t>
      </w:r>
      <w:r w:rsidR="00EB09FC">
        <w:t xml:space="preserve">where the </w:t>
      </w:r>
      <w:r w:rsidR="006E1026">
        <w:t>location</w:t>
      </w:r>
      <w:r w:rsidR="00005907">
        <w:t xml:space="preserve"> of the co-ordinates in the z-axis is</w:t>
      </w:r>
      <w:r w:rsidR="00EB09FC">
        <w:t xml:space="preserve"> </w:t>
      </w:r>
      <w:r w:rsidR="008D66C5">
        <w:t xml:space="preserve">a function of </w:t>
      </w:r>
      <w:r w:rsidR="00EB09FC">
        <w:t xml:space="preserve">the position of the co-ordinates in the x and </w:t>
      </w:r>
      <w:r w:rsidR="008D66C5">
        <w:t>y-axis</w:t>
      </w:r>
      <w:r>
        <w:t>.</w:t>
      </w:r>
      <w:r w:rsidR="00A27E09">
        <w:t xml:space="preserve"> </w:t>
      </w:r>
      <w:r w:rsidR="00E117AE">
        <w:t xml:space="preserve">Since the x and y co-ordinates of the </w:t>
      </w:r>
      <w:r w:rsidR="008D66C5">
        <w:t>ellipse</w:t>
      </w:r>
      <w:r w:rsidR="00E117AE">
        <w:t xml:space="preserve"> boundary</w:t>
      </w:r>
      <w:r w:rsidR="00373654">
        <w:t xml:space="preserve"> are known</w:t>
      </w:r>
      <w:r w:rsidR="00E117AE">
        <w:t xml:space="preserve">, the position of any of those co-ordinates in the z-axis </w:t>
      </w:r>
      <w:r w:rsidR="00373654">
        <w:t xml:space="preserve">can be determined </w:t>
      </w:r>
      <w:r w:rsidR="00E117AE">
        <w:t>by plugging in the co-ordinates from the ellipse equation</w:t>
      </w:r>
      <w:r w:rsidR="0060785B">
        <w:t xml:space="preserve"> in</w:t>
      </w:r>
      <w:r w:rsidR="00E117AE">
        <w:t xml:space="preserve"> </w:t>
      </w:r>
      <w:r w:rsidR="008D70AF" w:rsidRPr="00253EB5">
        <w:rPr>
          <w:highlight w:val="green"/>
        </w:rPr>
        <w:fldChar w:fldCharType="begin"/>
      </w:r>
      <w:r w:rsidR="008D70AF" w:rsidRPr="00253EB5">
        <w:rPr>
          <w:highlight w:val="green"/>
        </w:rPr>
        <w:instrText xml:space="preserve"> REF _Ref195252597 \h </w:instrText>
      </w:r>
      <w:r w:rsidR="008D70AF" w:rsidRPr="00253EB5">
        <w:rPr>
          <w:highlight w:val="green"/>
        </w:rPr>
      </w:r>
      <w:r w:rsidR="008D70AF" w:rsidRPr="00253EB5">
        <w:rPr>
          <w:highlight w:val="green"/>
        </w:rPr>
        <w:fldChar w:fldCharType="separate"/>
      </w:r>
      <w:r w:rsidR="009043C9">
        <w:t xml:space="preserve">[Equation </w:t>
      </w:r>
      <w:r w:rsidR="009043C9">
        <w:rPr>
          <w:noProof/>
        </w:rPr>
        <w:t>3</w:t>
      </w:r>
      <w:r w:rsidR="009043C9">
        <w:t>.</w:t>
      </w:r>
      <w:r w:rsidR="009043C9">
        <w:rPr>
          <w:noProof/>
        </w:rPr>
        <w:t>1</w:t>
      </w:r>
      <w:r w:rsidR="009043C9">
        <w:t>]</w:t>
      </w:r>
      <w:r w:rsidR="008D70AF" w:rsidRPr="00253EB5">
        <w:rPr>
          <w:highlight w:val="green"/>
        </w:rPr>
        <w:fldChar w:fldCharType="end"/>
      </w:r>
      <w:r w:rsidR="00E117AE" w:rsidRPr="008D70AF">
        <w:t>.</w:t>
      </w:r>
      <w:r w:rsidR="00373654">
        <w:t xml:space="preserve"> Substituting into </w:t>
      </w:r>
      <w:r w:rsidR="008D70AF" w:rsidRPr="00253EB5">
        <w:rPr>
          <w:highlight w:val="green"/>
        </w:rPr>
        <w:fldChar w:fldCharType="begin"/>
      </w:r>
      <w:r w:rsidR="008D70AF" w:rsidRPr="00253EB5">
        <w:rPr>
          <w:highlight w:val="green"/>
        </w:rPr>
        <w:instrText xml:space="preserve"> REF _Ref195252637 \h </w:instrText>
      </w:r>
      <w:r w:rsidR="008D70AF" w:rsidRPr="00253EB5">
        <w:rPr>
          <w:highlight w:val="green"/>
        </w:rPr>
      </w:r>
      <w:r w:rsidR="008D70AF" w:rsidRPr="00253EB5">
        <w:rPr>
          <w:highlight w:val="green"/>
        </w:rPr>
        <w:fldChar w:fldCharType="separate"/>
      </w:r>
      <w:r w:rsidR="009043C9">
        <w:t xml:space="preserve">[Equation </w:t>
      </w:r>
      <w:r w:rsidR="009043C9">
        <w:rPr>
          <w:noProof/>
        </w:rPr>
        <w:t>3</w:t>
      </w:r>
      <w:r w:rsidR="009043C9">
        <w:t>.</w:t>
      </w:r>
      <w:r w:rsidR="009043C9">
        <w:rPr>
          <w:noProof/>
        </w:rPr>
        <w:t>2</w:t>
      </w:r>
      <w:r w:rsidR="008D70AF" w:rsidRPr="00253EB5">
        <w:rPr>
          <w:highlight w:val="green"/>
        </w:rPr>
        <w:fldChar w:fldCharType="end"/>
      </w:r>
      <w:r w:rsidR="00005907">
        <w:t>]</w:t>
      </w:r>
      <w:r w:rsidR="00373654">
        <w:t>, we get,</w:t>
      </w:r>
    </w:p>
    <w:p w14:paraId="41B24177" w14:textId="6F432221" w:rsidR="00373654" w:rsidRPr="00CF40A7" w:rsidRDefault="00CB4207" w:rsidP="00373654">
      <m:oMathPara>
        <m:oMath>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b</m:t>
                  </m:r>
                </m:e>
                <m:sub>
                  <m:r>
                    <w:rPr>
                      <w:rFonts w:ascii="Cambria Math" w:hAnsi="Cambria Math"/>
                    </w:rPr>
                    <m:t>z</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y</m:t>
                          </m:r>
                        </m:sub>
                      </m:sSub>
                      <m:r>
                        <w:rPr>
                          <w:rFonts w:ascii="Cambria Math" w:hAnsi="Cambria Math"/>
                        </w:rPr>
                        <m:t xml:space="preserve"> r</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sup>
                  <m:r>
                    <w:rPr>
                      <w:rFonts w:ascii="Cambria Math" w:hAnsi="Cambria Math"/>
                    </w:rPr>
                    <m:t>2</m:t>
                  </m:r>
                </m:sup>
              </m:sSup>
            </m:num>
            <m:den>
              <m:sSubSup>
                <m:sSubSupPr>
                  <m:ctrlPr>
                    <w:rPr>
                      <w:rFonts w:ascii="Cambria Math" w:hAnsi="Cambria Math"/>
                      <w:i/>
                    </w:rPr>
                  </m:ctrlPr>
                </m:sSubSupPr>
                <m:e>
                  <m:r>
                    <w:rPr>
                      <w:rFonts w:ascii="Cambria Math" w:hAnsi="Cambria Math"/>
                    </w:rPr>
                    <m:t>b</m:t>
                  </m:r>
                </m:e>
                <m:sub>
                  <m:r>
                    <w:rPr>
                      <w:rFonts w:ascii="Cambria Math" w:hAnsi="Cambria Math"/>
                    </w:rPr>
                    <m:t>y</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 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e>
                <m:sup>
                  <m:r>
                    <w:rPr>
                      <w:rFonts w:ascii="Cambria Math" w:hAnsi="Cambria Math"/>
                    </w:rPr>
                    <m:t>2</m:t>
                  </m:r>
                </m:sup>
              </m:sSup>
            </m:num>
            <m:den>
              <m:sSubSup>
                <m:sSubSupPr>
                  <m:ctrlPr>
                    <w:rPr>
                      <w:rFonts w:ascii="Cambria Math" w:hAnsi="Cambria Math"/>
                      <w:i/>
                    </w:rPr>
                  </m:ctrlPr>
                </m:sSubSupPr>
                <m:e>
                  <m:r>
                    <w:rPr>
                      <w:rFonts w:ascii="Cambria Math" w:hAnsi="Cambria Math"/>
                    </w:rPr>
                    <m:t>b</m:t>
                  </m:r>
                </m:e>
                <m:sub>
                  <m:r>
                    <w:rPr>
                      <w:rFonts w:ascii="Cambria Math" w:hAnsi="Cambria Math"/>
                    </w:rPr>
                    <m:t>x</m:t>
                  </m:r>
                </m:sub>
                <m:sup>
                  <m:r>
                    <w:rPr>
                      <w:rFonts w:ascii="Cambria Math" w:hAnsi="Cambria Math"/>
                    </w:rPr>
                    <m:t>2</m:t>
                  </m:r>
                </m:sup>
              </m:sSubSup>
            </m:den>
          </m:f>
        </m:oMath>
      </m:oMathPara>
    </w:p>
    <w:p w14:paraId="6DD2A916" w14:textId="77777777" w:rsidR="00714362" w:rsidRDefault="00714362" w:rsidP="00714362">
      <w:pPr>
        <w:pStyle w:val="Caption"/>
        <w:keepNext/>
        <w:jc w:val="center"/>
      </w:pPr>
      <w:bookmarkStart w:id="79" w:name="_Ref195252838"/>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3</w:t>
      </w:r>
      <w:r w:rsidR="002A680C">
        <w:rPr>
          <w:noProof/>
        </w:rPr>
        <w:fldChar w:fldCharType="end"/>
      </w:r>
      <w:r>
        <w:t>]</w:t>
      </w:r>
      <w:bookmarkEnd w:id="79"/>
    </w:p>
    <w:p w14:paraId="425B831B" w14:textId="77777777" w:rsidR="009C36FD" w:rsidRPr="009C36FD" w:rsidRDefault="009C36FD" w:rsidP="009C36FD"/>
    <w:p w14:paraId="07A9EE3F" w14:textId="77777777" w:rsidR="00701A9E" w:rsidRDefault="00701A9E" w:rsidP="00701A9E">
      <w:pPr>
        <w:pStyle w:val="Heading2"/>
      </w:pPr>
      <w:bookmarkStart w:id="80" w:name="_Ref196589207"/>
      <w:bookmarkStart w:id="81" w:name="_Ref196589215"/>
      <w:bookmarkStart w:id="82" w:name="_Toc194826105"/>
      <w:bookmarkStart w:id="83" w:name="_Toc194826102"/>
      <w:bookmarkStart w:id="84" w:name="_Toc323293730"/>
      <w:r>
        <w:lastRenderedPageBreak/>
        <w:t>Grid Layout</w:t>
      </w:r>
      <w:bookmarkEnd w:id="80"/>
      <w:bookmarkEnd w:id="81"/>
      <w:bookmarkEnd w:id="84"/>
    </w:p>
    <w:p w14:paraId="23FEF92D" w14:textId="1EC60804" w:rsidR="00701A9E" w:rsidRDefault="00662A8A" w:rsidP="00701A9E">
      <w:r>
        <w:t>T</w:t>
      </w:r>
      <w:r w:rsidR="0060785B">
        <w:t xml:space="preserve">he </w:t>
      </w:r>
      <w:proofErr w:type="spellStart"/>
      <w:r w:rsidR="00701A9E">
        <w:t>Velodrome</w:t>
      </w:r>
      <w:proofErr w:type="spellEnd"/>
      <w:r>
        <w:t xml:space="preserve"> roof</w:t>
      </w:r>
      <w:r w:rsidR="00701A9E">
        <w:t xml:space="preserve"> </w:t>
      </w:r>
      <w:r>
        <w:t>constitutes</w:t>
      </w:r>
      <w:r w:rsidR="00701A9E">
        <w:t xml:space="preserve"> an arrangement of </w:t>
      </w:r>
      <w:r w:rsidR="00570FD5">
        <w:t xml:space="preserve">a </w:t>
      </w:r>
      <w:r w:rsidR="00701A9E">
        <w:t xml:space="preserve">boundary truss </w:t>
      </w:r>
      <w:r>
        <w:t xml:space="preserve">and </w:t>
      </w:r>
      <w:r w:rsidR="0021568D">
        <w:t xml:space="preserve">a </w:t>
      </w:r>
      <w:r>
        <w:t>series</w:t>
      </w:r>
      <w:r w:rsidR="0021568D">
        <w:t xml:space="preserve"> of</w:t>
      </w:r>
      <w:r w:rsidR="00701A9E">
        <w:t xml:space="preserve"> cables embedded within the boundary. The triangulated truss </w:t>
      </w:r>
      <w:r w:rsidR="00A96C8E">
        <w:t xml:space="preserve">lies along </w:t>
      </w:r>
      <w:r w:rsidR="0021568D">
        <w:t>the p</w:t>
      </w:r>
      <w:r w:rsidR="00D06A61">
        <w:t>erimeter of the</w:t>
      </w:r>
      <w:r w:rsidR="00701A9E">
        <w:t xml:space="preserve"> </w:t>
      </w:r>
      <w:r w:rsidR="00DE1840">
        <w:t xml:space="preserve">ellipse </w:t>
      </w:r>
      <w:r w:rsidR="0037492F">
        <w:t>boundary</w:t>
      </w:r>
      <w:r w:rsidR="00701A9E">
        <w:t xml:space="preserve">. It is modelled as a pin jointed truss to </w:t>
      </w:r>
      <w:r w:rsidR="0037492F">
        <w:t>negate</w:t>
      </w:r>
      <w:r w:rsidR="00701A9E">
        <w:t xml:space="preserve"> the problem of dealing with moments and to </w:t>
      </w:r>
      <w:r w:rsidR="00D06A61">
        <w:t>simplify</w:t>
      </w:r>
      <w:r w:rsidR="00701A9E">
        <w:t xml:space="preserve"> the problem. In reality, the joints are rigid but with trusses, </w:t>
      </w:r>
      <w:r w:rsidR="0037492F">
        <w:t xml:space="preserve">the </w:t>
      </w:r>
      <w:r w:rsidR="00701A9E">
        <w:t>majority of the forces are transferred axially and moment resistance provides little contribution</w:t>
      </w:r>
      <w:r w:rsidR="00D13399">
        <w:t xml:space="preserve"> to </w:t>
      </w:r>
      <w:r w:rsidR="006C399A">
        <w:t>structural rigidity</w:t>
      </w:r>
      <w:sdt>
        <w:sdtPr>
          <w:id w:val="-879156757"/>
          <w:citation/>
        </w:sdtPr>
        <w:sdtContent>
          <w:r w:rsidR="00467C74" w:rsidRPr="00467C74">
            <w:fldChar w:fldCharType="begin"/>
          </w:r>
          <w:r w:rsidR="00467C74" w:rsidRPr="00467C74">
            <w:rPr>
              <w:lang w:val="en-US"/>
            </w:rPr>
            <w:instrText xml:space="preserve"> CITATION Der03 \l 1033 </w:instrText>
          </w:r>
          <w:r w:rsidR="00467C74" w:rsidRPr="00467C74">
            <w:fldChar w:fldCharType="separate"/>
          </w:r>
          <w:r w:rsidR="00467C74" w:rsidRPr="00467C74">
            <w:rPr>
              <w:noProof/>
              <w:lang w:val="en-US"/>
            </w:rPr>
            <w:t xml:space="preserve"> (Seward, 2003)</w:t>
          </w:r>
          <w:r w:rsidR="00467C74" w:rsidRPr="00467C74">
            <w:fldChar w:fldCharType="end"/>
          </w:r>
        </w:sdtContent>
      </w:sdt>
      <w:r w:rsidR="00701A9E">
        <w:t>.</w:t>
      </w:r>
    </w:p>
    <w:p w14:paraId="7630F413" w14:textId="77777777" w:rsidR="002D3B43" w:rsidRDefault="002D3B43" w:rsidP="002D3B43">
      <w:pPr>
        <w:jc w:val="center"/>
      </w:pPr>
      <w:r>
        <w:rPr>
          <w:noProof/>
          <w:lang w:eastAsia="en-GB"/>
        </w:rPr>
        <w:drawing>
          <wp:inline distT="0" distB="0" distL="0" distR="0" wp14:anchorId="3A57F174" wp14:editId="10B3A386">
            <wp:extent cx="2359338" cy="234000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24" cstate="print">
                      <a:extLst>
                        <a:ext uri="{BEBA8EAE-BF5A-486C-A8C5-ECC9F3942E4B}">
                          <a14:imgProps xmlns:a14="http://schemas.microsoft.com/office/drawing/2010/main">
                            <a14:imgLayer r:embed="rId25">
                              <a14:imgEffect>
                                <a14:sharpenSoften amount="50000"/>
                              </a14:imgEffect>
                              <a14:imgEffect>
                                <a14:brightnessContrast contrast="-40000"/>
                              </a14:imgEffect>
                            </a14:imgLayer>
                          </a14:imgProps>
                        </a:ext>
                        <a:ext uri="{28A0092B-C50C-407E-A947-70E740481C1C}">
                          <a14:useLocalDpi xmlns:a14="http://schemas.microsoft.com/office/drawing/2010/main"/>
                        </a:ext>
                      </a:extLst>
                    </a:blip>
                    <a:srcRect l="22869" t="7059" r="23299" b="7518"/>
                    <a:stretch/>
                  </pic:blipFill>
                  <pic:spPr bwMode="auto">
                    <a:xfrm>
                      <a:off x="0" y="0"/>
                      <a:ext cx="2359338" cy="2340000"/>
                    </a:xfrm>
                    <a:prstGeom prst="rect">
                      <a:avLst/>
                    </a:prstGeom>
                    <a:ln>
                      <a:noFill/>
                    </a:ln>
                    <a:extLst>
                      <a:ext uri="{53640926-AAD7-44D8-BBD7-CCE9431645EC}">
                        <a14:shadowObscured xmlns:a14="http://schemas.microsoft.com/office/drawing/2010/main"/>
                      </a:ext>
                    </a:extLst>
                  </pic:spPr>
                </pic:pic>
              </a:graphicData>
            </a:graphic>
          </wp:inline>
        </w:drawing>
      </w:r>
      <w:r>
        <w:t>(1</w:t>
      </w:r>
      <w:proofErr w:type="gramStart"/>
      <w:r>
        <w:t>)</w:t>
      </w:r>
      <w:proofErr w:type="gramEnd"/>
      <w:r>
        <w:rPr>
          <w:noProof/>
          <w:lang w:eastAsia="en-GB"/>
        </w:rPr>
        <w:drawing>
          <wp:inline distT="0" distB="0" distL="0" distR="0" wp14:anchorId="7A45953E" wp14:editId="2E032AA8">
            <wp:extent cx="2340000" cy="234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rotWithShape="1">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a:ext>
                      </a:extLst>
                    </a:blip>
                    <a:srcRect l="25235" t="10264" r="25445" b="10829"/>
                    <a:stretch/>
                  </pic:blipFill>
                  <pic:spPr bwMode="auto">
                    <a:xfrm>
                      <a:off x="0" y="0"/>
                      <a:ext cx="2340000" cy="2340000"/>
                    </a:xfrm>
                    <a:prstGeom prst="rect">
                      <a:avLst/>
                    </a:prstGeom>
                    <a:ln>
                      <a:noFill/>
                    </a:ln>
                    <a:extLst>
                      <a:ext uri="{53640926-AAD7-44D8-BBD7-CCE9431645EC}">
                        <a14:shadowObscured xmlns:a14="http://schemas.microsoft.com/office/drawing/2010/main"/>
                      </a:ext>
                    </a:extLst>
                  </pic:spPr>
                </pic:pic>
              </a:graphicData>
            </a:graphic>
          </wp:inline>
        </w:drawing>
      </w:r>
      <w:r>
        <w:t>(2)</w:t>
      </w:r>
    </w:p>
    <w:p w14:paraId="4F107E01" w14:textId="77777777" w:rsidR="002D3B43" w:rsidRDefault="002D3B43" w:rsidP="002D3B43">
      <w:pPr>
        <w:jc w:val="center"/>
      </w:pPr>
      <w:r>
        <w:rPr>
          <w:noProof/>
          <w:lang w:eastAsia="en-GB"/>
        </w:rPr>
        <w:drawing>
          <wp:inline distT="0" distB="0" distL="0" distR="0" wp14:anchorId="4D36A100" wp14:editId="46E8AB4B">
            <wp:extent cx="2380346" cy="234000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rotWithShape="1">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a:ext>
                      </a:extLst>
                    </a:blip>
                    <a:srcRect l="26457" t="12830" r="26219" b="12737"/>
                    <a:stretch/>
                  </pic:blipFill>
                  <pic:spPr bwMode="auto">
                    <a:xfrm>
                      <a:off x="0" y="0"/>
                      <a:ext cx="2380346" cy="2340000"/>
                    </a:xfrm>
                    <a:prstGeom prst="rect">
                      <a:avLst/>
                    </a:prstGeom>
                    <a:ln>
                      <a:noFill/>
                    </a:ln>
                    <a:extLst>
                      <a:ext uri="{53640926-AAD7-44D8-BBD7-CCE9431645EC}">
                        <a14:shadowObscured xmlns:a14="http://schemas.microsoft.com/office/drawing/2010/main"/>
                      </a:ext>
                    </a:extLst>
                  </pic:spPr>
                </pic:pic>
              </a:graphicData>
            </a:graphic>
          </wp:inline>
        </w:drawing>
      </w:r>
      <w:r>
        <w:t>(3)</w:t>
      </w:r>
      <w:r w:rsidRPr="00423B2C">
        <w:rPr>
          <w:noProof/>
          <w:lang w:val="en-US"/>
        </w:rPr>
        <w:t xml:space="preserve"> </w:t>
      </w:r>
      <w:r>
        <w:rPr>
          <w:noProof/>
          <w:lang w:eastAsia="en-GB"/>
        </w:rPr>
        <w:drawing>
          <wp:inline distT="0" distB="0" distL="0" distR="0" wp14:anchorId="6E13C224" wp14:editId="516A90D7">
            <wp:extent cx="2331880" cy="23400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70VAR1.png"/>
                    <pic:cNvPicPr/>
                  </pic:nvPicPr>
                  <pic:blipFill rotWithShape="1">
                    <a:blip r:embed="rId30" cstate="print">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a:ext>
                      </a:extLst>
                    </a:blip>
                    <a:srcRect l="24455" t="9428" r="24846" b="9160"/>
                    <a:stretch/>
                  </pic:blipFill>
                  <pic:spPr bwMode="auto">
                    <a:xfrm>
                      <a:off x="0" y="0"/>
                      <a:ext cx="2331880" cy="234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(4)</w:t>
      </w:r>
    </w:p>
    <w:p w14:paraId="46BEC501" w14:textId="1843EBC6" w:rsidR="002D3B43" w:rsidRDefault="002D3B43" w:rsidP="002D3B43">
      <w:pPr>
        <w:pStyle w:val="Caption"/>
        <w:jc w:val="center"/>
      </w:pPr>
      <w:r>
        <w:t xml:space="preserve"> </w:t>
      </w:r>
      <w:bookmarkStart w:id="85" w:name="_Ref196382703"/>
      <w:bookmarkStart w:id="86" w:name="_Toc197147879"/>
      <w:proofErr w:type="gramStart"/>
      <w:r>
        <w:t xml:space="preserve">[Figure </w:t>
      </w:r>
      <w:fldSimple w:instr=" STYLEREF 1 \s ">
        <w:r w:rsidR="009043C9">
          <w:rPr>
            <w:noProof/>
          </w:rPr>
          <w:t>3</w:t>
        </w:r>
      </w:fldSimple>
      <w:r>
        <w:t>.</w:t>
      </w:r>
      <w:proofErr w:type="gramEnd"/>
      <w:r w:rsidR="002A680C">
        <w:fldChar w:fldCharType="begin"/>
      </w:r>
      <w:r w:rsidR="002A680C">
        <w:instrText xml:space="preserve"> SEQ Figure \* ARABIC \s 1 </w:instrText>
      </w:r>
      <w:r w:rsidR="002A680C">
        <w:fldChar w:fldCharType="separate"/>
      </w:r>
      <w:r w:rsidR="009043C9">
        <w:rPr>
          <w:noProof/>
        </w:rPr>
        <w:t>1</w:t>
      </w:r>
      <w:r w:rsidR="002A680C">
        <w:rPr>
          <w:noProof/>
        </w:rPr>
        <w:fldChar w:fldCharType="end"/>
      </w:r>
      <w:bookmarkEnd w:id="85"/>
      <w:r>
        <w:t xml:space="preserve">] </w:t>
      </w:r>
      <w:r w:rsidR="005D62DB">
        <w:t>Plan view of</w:t>
      </w:r>
      <w:r>
        <w:t xml:space="preserve"> ordinary case of cable layout where m = 10, 15 and 20 for (1), (2) and (3)</w:t>
      </w:r>
      <w:bookmarkEnd w:id="86"/>
    </w:p>
    <w:p w14:paraId="005FE709" w14:textId="042FC023" w:rsidR="002D3B43" w:rsidRDefault="002D3B43" w:rsidP="002D3B43">
      <w:pPr>
        <w:pStyle w:val="Caption"/>
        <w:jc w:val="center"/>
      </w:pPr>
      <w:bookmarkStart w:id="87" w:name="_Ref196382684"/>
      <w:bookmarkStart w:id="88" w:name="_Toc197147880"/>
      <w:proofErr w:type="gramStart"/>
      <w:r>
        <w:t xml:space="preserve">[Figure </w:t>
      </w:r>
      <w:fldSimple w:instr=" STYLEREF 1 \s ">
        <w:r w:rsidR="009043C9">
          <w:rPr>
            <w:noProof/>
          </w:rPr>
          <w:t>3</w:t>
        </w:r>
      </w:fldSimple>
      <w:r>
        <w:t>.</w:t>
      </w:r>
      <w:proofErr w:type="gramEnd"/>
      <w:r w:rsidR="002A680C">
        <w:fldChar w:fldCharType="begin"/>
      </w:r>
      <w:r w:rsidR="002A680C">
        <w:instrText xml:space="preserve"> SEQ Figure \* ARABIC \s 1 </w:instrText>
      </w:r>
      <w:r w:rsidR="002A680C">
        <w:fldChar w:fldCharType="separate"/>
      </w:r>
      <w:r w:rsidR="009043C9">
        <w:rPr>
          <w:noProof/>
        </w:rPr>
        <w:t>2</w:t>
      </w:r>
      <w:r w:rsidR="002A680C">
        <w:rPr>
          <w:noProof/>
        </w:rPr>
        <w:fldChar w:fldCharType="end"/>
      </w:r>
      <w:bookmarkEnd w:id="87"/>
      <w:r>
        <w:t xml:space="preserve">] </w:t>
      </w:r>
      <w:r w:rsidR="005D62DB">
        <w:t xml:space="preserve">Plan view of </w:t>
      </w:r>
      <w:r>
        <w:t>special case cable layout when m = 10 for (4)</w:t>
      </w:r>
      <w:bookmarkEnd w:id="88"/>
    </w:p>
    <w:p w14:paraId="5F2B3392" w14:textId="77777777" w:rsidR="00E47390" w:rsidRDefault="00E47390" w:rsidP="00E47390">
      <w:pPr>
        <w:jc w:val="center"/>
      </w:pPr>
      <w:r>
        <w:rPr>
          <w:noProof/>
          <w:lang w:eastAsia="en-GB"/>
        </w:rPr>
        <w:drawing>
          <wp:inline distT="0" distB="0" distL="0" distR="0" wp14:anchorId="49870013" wp14:editId="5B1AA82D">
            <wp:extent cx="3965870" cy="1800000"/>
            <wp:effectExtent l="0" t="0" r="0" b="3810"/>
            <wp:docPr id="1" name="Picture 2" descr="Disk:private:tmp:BAT199V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k:private:tmp:BAT199VAR1.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965870" cy="1800000"/>
                    </a:xfrm>
                    <a:prstGeom prst="rect">
                      <a:avLst/>
                    </a:prstGeom>
                    <a:noFill/>
                    <a:ln>
                      <a:noFill/>
                    </a:ln>
                  </pic:spPr>
                </pic:pic>
              </a:graphicData>
            </a:graphic>
          </wp:inline>
        </w:drawing>
      </w:r>
    </w:p>
    <w:p w14:paraId="1766458D" w14:textId="6DC31459" w:rsidR="00E47390" w:rsidRDefault="00E47390" w:rsidP="00E47390">
      <w:pPr>
        <w:pStyle w:val="Caption"/>
        <w:jc w:val="center"/>
      </w:pPr>
      <w:bookmarkStart w:id="89" w:name="_Ref196382630"/>
      <w:bookmarkStart w:id="90" w:name="_Toc197147881"/>
      <w:proofErr w:type="gramStart"/>
      <w:r>
        <w:t xml:space="preserve">[Figure </w:t>
      </w:r>
      <w:fldSimple w:instr=" STYLEREF 1 \s ">
        <w:r w:rsidR="009043C9">
          <w:rPr>
            <w:noProof/>
          </w:rPr>
          <w:t>3</w:t>
        </w:r>
      </w:fldSimple>
      <w:r>
        <w:t>.</w:t>
      </w:r>
      <w:proofErr w:type="gramEnd"/>
      <w:r w:rsidR="002A680C">
        <w:fldChar w:fldCharType="begin"/>
      </w:r>
      <w:r w:rsidR="002A680C">
        <w:instrText xml:space="preserve"> SEQ Figure \* ARABIC \s 1 </w:instrText>
      </w:r>
      <w:r w:rsidR="002A680C">
        <w:fldChar w:fldCharType="separate"/>
      </w:r>
      <w:r w:rsidR="009043C9">
        <w:rPr>
          <w:noProof/>
        </w:rPr>
        <w:t>3</w:t>
      </w:r>
      <w:r w:rsidR="002A680C">
        <w:rPr>
          <w:noProof/>
        </w:rPr>
        <w:fldChar w:fldCharType="end"/>
      </w:r>
      <w:bookmarkEnd w:id="89"/>
      <w:r>
        <w:t xml:space="preserve">] Isometric view of </w:t>
      </w:r>
      <w:r w:rsidR="00EA663D">
        <w:t>ordinary cable layout</w:t>
      </w:r>
      <w:r>
        <w:t xml:space="preserve"> with definition</w:t>
      </w:r>
      <w:r w:rsidR="00EA663D">
        <w:t>s where m = 10</w:t>
      </w:r>
      <w:bookmarkEnd w:id="90"/>
    </w:p>
    <w:p w14:paraId="06A9FAAE" w14:textId="294E9108" w:rsidR="007B5DC0" w:rsidRDefault="007B5DC0" w:rsidP="007B5DC0">
      <w:r>
        <w:lastRenderedPageBreak/>
        <w:t xml:space="preserve">The ellipse boundary is divided up into four quarters. Variable </w:t>
      </w:r>
      <m:oMath>
        <m:r>
          <w:rPr>
            <w:rFonts w:ascii="Cambria Math" w:hAnsi="Cambria Math"/>
          </w:rPr>
          <m:t>m</m:t>
        </m:r>
      </m:oMath>
      <w:r>
        <w:t xml:space="preserve"> defines the number of cables</w:t>
      </w:r>
      <w:r w:rsidRPr="002B0D1A">
        <w:t xml:space="preserve"> </w:t>
      </w:r>
      <w:r>
        <w:t xml:space="preserve">that connect between the inner </w:t>
      </w:r>
      <w:r w:rsidR="00A77B87">
        <w:t>ring</w:t>
      </w:r>
      <w:r>
        <w:t xml:space="preserve"> nodes from one quarter to the opposite quarter in </w:t>
      </w:r>
      <w:r w:rsidR="00A77B87">
        <w:t>the two</w:t>
      </w:r>
      <w:r>
        <w:t xml:space="preserve"> directions. Nodes are formed where the cables intersect. </w:t>
      </w:r>
      <w:r w:rsidR="00A77B87">
        <w:t>F</w:t>
      </w:r>
      <w:r>
        <w:t>or diagrams labelled 1, 2 and 3</w:t>
      </w:r>
      <w:r w:rsidR="00A77B87">
        <w:t xml:space="preserve"> in </w:t>
      </w:r>
      <w:r w:rsidR="00A77B87" w:rsidRPr="00427560">
        <w:fldChar w:fldCharType="begin"/>
      </w:r>
      <w:r w:rsidR="00A77B87" w:rsidRPr="00427560">
        <w:instrText xml:space="preserve"> REF _Ref196382703 \h </w:instrText>
      </w:r>
      <w:r w:rsidR="00A77B87" w:rsidRPr="00427560">
        <w:fldChar w:fldCharType="separate"/>
      </w:r>
      <w:r w:rsidR="009043C9">
        <w:t xml:space="preserve">[Figure </w:t>
      </w:r>
      <w:r w:rsidR="009043C9">
        <w:rPr>
          <w:noProof/>
        </w:rPr>
        <w:t>3</w:t>
      </w:r>
      <w:r w:rsidR="009043C9">
        <w:t>.</w:t>
      </w:r>
      <w:r w:rsidR="009043C9">
        <w:rPr>
          <w:noProof/>
        </w:rPr>
        <w:t>1</w:t>
      </w:r>
      <w:r w:rsidR="00A77B87" w:rsidRPr="00427560">
        <w:fldChar w:fldCharType="end"/>
      </w:r>
      <w:r w:rsidR="00A77B87" w:rsidRPr="00427560">
        <w:t>]</w:t>
      </w:r>
      <w:r>
        <w:t xml:space="preserve">, </w:t>
      </w:r>
      <m:oMath>
        <m:r>
          <w:rPr>
            <w:rFonts w:ascii="Cambria Math" w:hAnsi="Cambria Math"/>
          </w:rPr>
          <m:t>m=5, 10 and 15</m:t>
        </m:r>
      </m:oMath>
      <w:r>
        <w:t xml:space="preserve"> respectively.</w:t>
      </w:r>
    </w:p>
    <w:p w14:paraId="6A4D1105" w14:textId="77777777" w:rsidR="00AC30F1" w:rsidRDefault="00AC30F1" w:rsidP="00AC30F1">
      <w:pPr>
        <w:pStyle w:val="Heading3"/>
      </w:pPr>
      <w:bookmarkStart w:id="91" w:name="_Toc194826106"/>
      <w:bookmarkStart w:id="92" w:name="_Toc323293731"/>
      <w:r>
        <w:t>Boundary Truss</w:t>
      </w:r>
      <w:bookmarkEnd w:id="91"/>
      <w:bookmarkEnd w:id="92"/>
    </w:p>
    <w:p w14:paraId="5F63D247" w14:textId="60F94775" w:rsidR="0026468C" w:rsidRDefault="00AC30F1" w:rsidP="00AC30F1">
      <w:r>
        <w:t>The b</w:t>
      </w:r>
      <w:r w:rsidR="00837570">
        <w:t>oundary truss is effectively a W</w:t>
      </w:r>
      <w:r>
        <w:t xml:space="preserve">arren truss that wraps around the </w:t>
      </w:r>
      <w:r w:rsidR="00681249">
        <w:t>perimeter</w:t>
      </w:r>
      <w:r w:rsidR="00E95D9E">
        <w:t>. The node co-ordinates</w:t>
      </w:r>
      <w:r>
        <w:t xml:space="preserve"> </w:t>
      </w:r>
      <w:r w:rsidR="00253158">
        <w:t>are located on</w:t>
      </w:r>
      <w:r>
        <w:t xml:space="preserve"> the </w:t>
      </w:r>
      <w:r w:rsidR="00681249">
        <w:t xml:space="preserve">ellipse plan </w:t>
      </w:r>
      <w:r>
        <w:t xml:space="preserve">hyperbolic </w:t>
      </w:r>
      <w:proofErr w:type="spellStart"/>
      <w:r w:rsidR="00681249">
        <w:t>paraboloid</w:t>
      </w:r>
      <w:proofErr w:type="spellEnd"/>
      <w:r w:rsidR="001C4969">
        <w:t xml:space="preserve"> surface</w:t>
      </w:r>
      <w:r w:rsidR="00253158">
        <w:t xml:space="preserve"> given by </w:t>
      </w:r>
      <w:r w:rsidR="00253158" w:rsidRPr="0043054D">
        <w:rPr>
          <w:highlight w:val="green"/>
        </w:rPr>
        <w:fldChar w:fldCharType="begin"/>
      </w:r>
      <w:r w:rsidR="00253158" w:rsidRPr="0043054D">
        <w:rPr>
          <w:highlight w:val="green"/>
        </w:rPr>
        <w:instrText xml:space="preserve"> REF _Ref195252838 \h </w:instrText>
      </w:r>
      <w:r w:rsidR="00253158" w:rsidRPr="0043054D">
        <w:rPr>
          <w:highlight w:val="green"/>
        </w:rPr>
      </w:r>
      <w:r w:rsidR="00253158" w:rsidRPr="0043054D">
        <w:rPr>
          <w:highlight w:val="green"/>
        </w:rPr>
        <w:fldChar w:fldCharType="separate"/>
      </w:r>
      <w:r w:rsidR="009043C9">
        <w:t xml:space="preserve">[Equation </w:t>
      </w:r>
      <w:r w:rsidR="009043C9">
        <w:rPr>
          <w:noProof/>
        </w:rPr>
        <w:t>3</w:t>
      </w:r>
      <w:r w:rsidR="009043C9">
        <w:t>.</w:t>
      </w:r>
      <w:r w:rsidR="009043C9">
        <w:rPr>
          <w:noProof/>
        </w:rPr>
        <w:t>3</w:t>
      </w:r>
      <w:r w:rsidR="009043C9">
        <w:t>]</w:t>
      </w:r>
      <w:r w:rsidR="00253158" w:rsidRPr="0043054D">
        <w:rPr>
          <w:highlight w:val="green"/>
        </w:rPr>
        <w:fldChar w:fldCharType="end"/>
      </w:r>
      <w:r>
        <w:t xml:space="preserve">. The nodes in the inner ring and the outer ring as shown in </w:t>
      </w:r>
      <w:r w:rsidRPr="00704F25">
        <w:fldChar w:fldCharType="begin"/>
      </w:r>
      <w:r w:rsidRPr="00704F25">
        <w:instrText xml:space="preserve"> REF _Ref196382630 \h </w:instrText>
      </w:r>
      <w:r w:rsidRPr="00704F25">
        <w:fldChar w:fldCharType="separate"/>
      </w:r>
      <w:r w:rsidR="009043C9">
        <w:t xml:space="preserve">[Figure </w:t>
      </w:r>
      <w:r w:rsidR="009043C9">
        <w:rPr>
          <w:noProof/>
        </w:rPr>
        <w:t>3</w:t>
      </w:r>
      <w:r w:rsidR="009043C9">
        <w:t>.</w:t>
      </w:r>
      <w:r w:rsidR="009043C9">
        <w:rPr>
          <w:noProof/>
        </w:rPr>
        <w:t>3</w:t>
      </w:r>
      <w:r w:rsidRPr="00704F25">
        <w:fldChar w:fldCharType="end"/>
      </w:r>
      <w:r w:rsidRPr="00704F25">
        <w:t>]</w:t>
      </w:r>
      <w:r w:rsidR="00934587">
        <w:t xml:space="preserve"> give the total number of truss nodes</w:t>
      </w:r>
      <w:r w:rsidR="007B3EB9">
        <w:t>.</w:t>
      </w:r>
      <w:r w:rsidR="0026468C">
        <w:t xml:space="preserve"> </w:t>
      </w:r>
      <w:r>
        <w:t xml:space="preserve">The </w:t>
      </w:r>
      <w:r w:rsidR="00881506">
        <w:t xml:space="preserve">total </w:t>
      </w:r>
      <w:r>
        <w:t xml:space="preserve">number of truss </w:t>
      </w:r>
      <w:r w:rsidR="0026468C">
        <w:t>nodes</w:t>
      </w:r>
      <w:r>
        <w:t xml:space="preserve"> is </w:t>
      </w:r>
      <w:r w:rsidR="00881506">
        <w:t>given</w:t>
      </w:r>
      <w:r>
        <w:t xml:space="preserve"> by </w:t>
      </w:r>
      <w:r w:rsidRPr="00C6773F">
        <w:rPr>
          <w:highlight w:val="green"/>
        </w:rPr>
        <w:fldChar w:fldCharType="begin"/>
      </w:r>
      <w:r w:rsidRPr="00C6773F">
        <w:rPr>
          <w:highlight w:val="green"/>
        </w:rPr>
        <w:instrText xml:space="preserve"> REF _Ref195951423 \h </w:instrText>
      </w:r>
      <w:r w:rsidRPr="00C6773F">
        <w:rPr>
          <w:highlight w:val="green"/>
        </w:rPr>
      </w:r>
      <w:r w:rsidRPr="00C6773F">
        <w:rPr>
          <w:highlight w:val="green"/>
        </w:rPr>
        <w:fldChar w:fldCharType="separate"/>
      </w:r>
      <w:r w:rsidR="009043C9">
        <w:t xml:space="preserve">[Equation </w:t>
      </w:r>
      <w:r w:rsidR="009043C9">
        <w:rPr>
          <w:noProof/>
        </w:rPr>
        <w:t>3</w:t>
      </w:r>
      <w:r w:rsidR="009043C9">
        <w:t>.</w:t>
      </w:r>
      <w:r w:rsidR="009043C9">
        <w:rPr>
          <w:noProof/>
        </w:rPr>
        <w:t>4</w:t>
      </w:r>
      <w:r w:rsidR="009043C9">
        <w:t>]</w:t>
      </w:r>
      <w:r w:rsidRPr="00C6773F">
        <w:rPr>
          <w:highlight w:val="green"/>
        </w:rPr>
        <w:fldChar w:fldCharType="end"/>
      </w:r>
      <w:r>
        <w:t>.</w:t>
      </w:r>
    </w:p>
    <w:p w14:paraId="74437839" w14:textId="77777777" w:rsidR="0026468C" w:rsidRPr="005F3B15" w:rsidRDefault="00CB4207" w:rsidP="0026468C">
      <m:oMathPara>
        <m:oMath>
          <m:sSub>
            <m:sSubPr>
              <m:ctrlPr>
                <w:rPr>
                  <w:rFonts w:ascii="Cambria Math" w:hAnsi="Cambria Math"/>
                  <w:i/>
                </w:rPr>
              </m:ctrlPr>
            </m:sSubPr>
            <m:e>
              <m:r>
                <w:rPr>
                  <w:rFonts w:ascii="Cambria Math" w:hAnsi="Cambria Math"/>
                </w:rPr>
                <m:t>Nodes</m:t>
              </m:r>
            </m:e>
            <m:sub>
              <m:r>
                <w:rPr>
                  <w:rFonts w:ascii="Cambria Math" w:hAnsi="Cambria Math"/>
                </w:rPr>
                <m:t>truss</m:t>
              </m:r>
            </m:sub>
          </m:sSub>
          <m:r>
            <w:rPr>
              <w:rFonts w:ascii="Cambria Math" w:hAnsi="Cambria Math"/>
            </w:rPr>
            <m:t>=4</m:t>
          </m:r>
          <m:d>
            <m:dPr>
              <m:ctrlPr>
                <w:rPr>
                  <w:rFonts w:ascii="Cambria Math" w:hAnsi="Cambria Math"/>
                  <w:i/>
                </w:rPr>
              </m:ctrlPr>
            </m:dPr>
            <m:e>
              <m:r>
                <w:rPr>
                  <w:rFonts w:ascii="Cambria Math" w:hAnsi="Cambria Math"/>
                </w:rPr>
                <m:t>2m</m:t>
              </m:r>
            </m:e>
          </m:d>
          <m:r>
            <w:rPr>
              <w:rFonts w:ascii="Cambria Math" w:hAnsi="Cambria Math"/>
            </w:rPr>
            <m:t>=8m</m:t>
          </m:r>
        </m:oMath>
      </m:oMathPara>
    </w:p>
    <w:p w14:paraId="5B68235C" w14:textId="77777777" w:rsidR="0026468C" w:rsidRDefault="0026468C" w:rsidP="0026468C">
      <w:pPr>
        <w:pStyle w:val="Caption"/>
        <w:keepNext/>
        <w:jc w:val="center"/>
      </w:pPr>
      <w:bookmarkStart w:id="93" w:name="_Ref195951294"/>
      <w:bookmarkStart w:id="94" w:name="_Ref195951423"/>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4</w:t>
      </w:r>
      <w:r w:rsidR="002A680C">
        <w:rPr>
          <w:noProof/>
        </w:rPr>
        <w:fldChar w:fldCharType="end"/>
      </w:r>
      <w:bookmarkEnd w:id="93"/>
      <w:r>
        <w:t>]</w:t>
      </w:r>
      <w:bookmarkEnd w:id="94"/>
    </w:p>
    <w:p w14:paraId="0AE3F9CA" w14:textId="4DB55E13" w:rsidR="00AC30F1" w:rsidRDefault="00407795" w:rsidP="00AC30F1">
      <w:r>
        <w:t>There are twice as many</w:t>
      </w:r>
      <w:r w:rsidR="00AC30F1">
        <w:t xml:space="preserve"> truss members</w:t>
      </w:r>
      <w:r>
        <w:t xml:space="preserve"> as there are truss nodes</w:t>
      </w:r>
      <w:r w:rsidR="000930A4">
        <w:t>,</w:t>
      </w:r>
      <w:r w:rsidR="00AC30F1">
        <w:t xml:space="preserve"> </w:t>
      </w:r>
      <w:r w:rsidR="00361DFE">
        <w:t>visible</w:t>
      </w:r>
      <w:r w:rsidR="00AC30F1">
        <w:t xml:space="preserve"> in </w:t>
      </w:r>
      <w:r w:rsidR="00AC30F1" w:rsidRPr="00704F25">
        <w:fldChar w:fldCharType="begin"/>
      </w:r>
      <w:r w:rsidR="00AC30F1" w:rsidRPr="00704F25">
        <w:instrText xml:space="preserve"> REF _Ref196382630 \h </w:instrText>
      </w:r>
      <w:r w:rsidR="00AC30F1" w:rsidRPr="00704F25">
        <w:fldChar w:fldCharType="separate"/>
      </w:r>
      <w:r w:rsidR="009043C9">
        <w:t xml:space="preserve">[Figure </w:t>
      </w:r>
      <w:r w:rsidR="009043C9">
        <w:rPr>
          <w:noProof/>
        </w:rPr>
        <w:t>3</w:t>
      </w:r>
      <w:r w:rsidR="009043C9">
        <w:t>.</w:t>
      </w:r>
      <w:r w:rsidR="009043C9">
        <w:rPr>
          <w:noProof/>
        </w:rPr>
        <w:t>3</w:t>
      </w:r>
      <w:r w:rsidR="00AC30F1" w:rsidRPr="00704F25">
        <w:fldChar w:fldCharType="end"/>
      </w:r>
      <w:r w:rsidR="00AC30F1" w:rsidRPr="00704F25">
        <w:t>].</w:t>
      </w:r>
      <w:r w:rsidR="00AC30F1">
        <w:t xml:space="preserve"> </w:t>
      </w:r>
      <w:r>
        <w:t>T</w:t>
      </w:r>
      <w:r w:rsidR="00AC30F1">
        <w:t xml:space="preserve">he </w:t>
      </w:r>
      <w:r w:rsidR="00DC66FF">
        <w:t xml:space="preserve">total </w:t>
      </w:r>
      <w:r w:rsidR="00AC30F1">
        <w:t xml:space="preserve">number of members </w:t>
      </w:r>
      <w:r>
        <w:t xml:space="preserve">in the inner </w:t>
      </w:r>
      <w:r w:rsidR="00DC66FF">
        <w:t xml:space="preserve">ring, </w:t>
      </w:r>
      <w:r w:rsidR="000930A4">
        <w:t xml:space="preserve">the </w:t>
      </w:r>
      <w:r w:rsidR="00DC66FF">
        <w:t xml:space="preserve">outer ring and the diagonal elements </w:t>
      </w:r>
      <w:r w:rsidR="00AC30F1">
        <w:t xml:space="preserve">that </w:t>
      </w:r>
      <w:r w:rsidR="00DC66FF">
        <w:t>connect</w:t>
      </w:r>
      <w:r w:rsidR="00361DFE">
        <w:t xml:space="preserve"> nodes</w:t>
      </w:r>
      <w:r w:rsidR="00AC30F1">
        <w:t xml:space="preserve"> </w:t>
      </w:r>
      <w:r w:rsidR="00361DFE">
        <w:t>between the</w:t>
      </w:r>
      <w:r w:rsidR="00AC30F1">
        <w:t xml:space="preserve"> inner and the outer ring is given by </w:t>
      </w:r>
      <w:r w:rsidR="00AC30F1" w:rsidRPr="00C6773F">
        <w:rPr>
          <w:highlight w:val="green"/>
        </w:rPr>
        <w:fldChar w:fldCharType="begin"/>
      </w:r>
      <w:r w:rsidR="00AC30F1" w:rsidRPr="00C6773F">
        <w:rPr>
          <w:highlight w:val="green"/>
        </w:rPr>
        <w:instrText xml:space="preserve"> REF _Ref195954254 \h </w:instrText>
      </w:r>
      <w:r w:rsidR="00AC30F1" w:rsidRPr="00C6773F">
        <w:rPr>
          <w:highlight w:val="green"/>
        </w:rPr>
      </w:r>
      <w:r w:rsidR="00AC30F1" w:rsidRPr="00C6773F">
        <w:rPr>
          <w:highlight w:val="green"/>
        </w:rPr>
        <w:fldChar w:fldCharType="separate"/>
      </w:r>
      <w:r w:rsidR="009043C9">
        <w:t xml:space="preserve">[Equation </w:t>
      </w:r>
      <w:r w:rsidR="009043C9">
        <w:rPr>
          <w:noProof/>
        </w:rPr>
        <w:t>3</w:t>
      </w:r>
      <w:r w:rsidR="009043C9">
        <w:t>.</w:t>
      </w:r>
      <w:r w:rsidR="009043C9">
        <w:rPr>
          <w:noProof/>
        </w:rPr>
        <w:t>5</w:t>
      </w:r>
      <w:r w:rsidR="009043C9">
        <w:t>]</w:t>
      </w:r>
      <w:r w:rsidR="00AC30F1" w:rsidRPr="00C6773F">
        <w:rPr>
          <w:highlight w:val="green"/>
        </w:rPr>
        <w:fldChar w:fldCharType="end"/>
      </w:r>
      <w:r w:rsidR="00AC30F1">
        <w:t>.</w:t>
      </w:r>
    </w:p>
    <w:p w14:paraId="20BCA8C3" w14:textId="77777777" w:rsidR="00AC30F1" w:rsidRPr="005F3B15" w:rsidRDefault="00AC30F1" w:rsidP="00AC30F1">
      <m:oMathPara>
        <m:oMath>
          <m:r>
            <w:rPr>
              <w:rFonts w:ascii="Cambria Math" w:hAnsi="Cambria Math"/>
            </w:rPr>
            <m:t>Member</m:t>
          </m:r>
          <m:sSub>
            <m:sSubPr>
              <m:ctrlPr>
                <w:rPr>
                  <w:rFonts w:ascii="Cambria Math" w:hAnsi="Cambria Math"/>
                  <w:i/>
                </w:rPr>
              </m:ctrlPr>
            </m:sSubPr>
            <m:e>
              <m:r>
                <w:rPr>
                  <w:rFonts w:ascii="Cambria Math" w:hAnsi="Cambria Math"/>
                </w:rPr>
                <m:t>s</m:t>
              </m:r>
            </m:e>
            <m:sub>
              <m:r>
                <w:rPr>
                  <w:rFonts w:ascii="Cambria Math" w:hAnsi="Cambria Math"/>
                </w:rPr>
                <m:t>truss</m:t>
              </m:r>
            </m:sub>
          </m:sSub>
          <m:r>
            <w:rPr>
              <w:rFonts w:ascii="Cambria Math" w:hAnsi="Cambria Math"/>
            </w:rPr>
            <m:t>=4</m:t>
          </m:r>
          <m:d>
            <m:dPr>
              <m:ctrlPr>
                <w:rPr>
                  <w:rFonts w:ascii="Cambria Math" w:hAnsi="Cambria Math"/>
                  <w:i/>
                </w:rPr>
              </m:ctrlPr>
            </m:dPr>
            <m:e>
              <m:r>
                <w:rPr>
                  <w:rFonts w:ascii="Cambria Math" w:hAnsi="Cambria Math"/>
                </w:rPr>
                <m:t>4m</m:t>
              </m:r>
            </m:e>
          </m:d>
          <m:r>
            <w:rPr>
              <w:rFonts w:ascii="Cambria Math" w:hAnsi="Cambria Math"/>
            </w:rPr>
            <m:t>=16m</m:t>
          </m:r>
        </m:oMath>
      </m:oMathPara>
    </w:p>
    <w:p w14:paraId="00A2FA77" w14:textId="77777777" w:rsidR="00AC30F1" w:rsidRDefault="00AC30F1" w:rsidP="00AC30F1">
      <w:pPr>
        <w:pStyle w:val="Caption"/>
        <w:keepNext/>
        <w:jc w:val="center"/>
      </w:pPr>
      <w:bookmarkStart w:id="95" w:name="_Ref195954254"/>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5</w:t>
      </w:r>
      <w:r w:rsidR="002A680C">
        <w:rPr>
          <w:noProof/>
        </w:rPr>
        <w:fldChar w:fldCharType="end"/>
      </w:r>
      <w:r>
        <w:t>]</w:t>
      </w:r>
      <w:bookmarkEnd w:id="95"/>
    </w:p>
    <w:p w14:paraId="1F9BA588" w14:textId="5E2B3E7B" w:rsidR="00701A9E" w:rsidRDefault="00042E69" w:rsidP="00701A9E">
      <w:pPr>
        <w:pStyle w:val="Heading3"/>
      </w:pPr>
      <w:bookmarkStart w:id="96" w:name="_Toc323293732"/>
      <w:r>
        <w:t>Cable-n</w:t>
      </w:r>
      <w:r w:rsidR="00701A9E">
        <w:t>et</w:t>
      </w:r>
      <w:bookmarkEnd w:id="82"/>
      <w:r>
        <w:t xml:space="preserve"> Grid</w:t>
      </w:r>
      <w:bookmarkEnd w:id="96"/>
    </w:p>
    <w:p w14:paraId="37441D57" w14:textId="57344CF6" w:rsidR="00701A9E" w:rsidRDefault="00701A9E" w:rsidP="00701A9E">
      <w:r>
        <w:t xml:space="preserve">There are </w:t>
      </w:r>
      <w:r w:rsidR="00D13399">
        <w:t xml:space="preserve">a </w:t>
      </w:r>
      <w:r>
        <w:t>number of ways</w:t>
      </w:r>
      <w:r w:rsidR="00BB6E0C">
        <w:t xml:space="preserve"> that the cable-</w:t>
      </w:r>
      <w:r>
        <w:t>net grid may be set out</w:t>
      </w:r>
      <w:r w:rsidR="006B6208">
        <w:t xml:space="preserve"> depending</w:t>
      </w:r>
      <w:r>
        <w:t xml:space="preserve"> on the </w:t>
      </w:r>
      <w:r w:rsidR="00BB6E0C">
        <w:t>design brief</w:t>
      </w:r>
      <w:r>
        <w:t xml:space="preserve">. It is possible to have </w:t>
      </w:r>
      <w:r w:rsidR="006B6208">
        <w:t xml:space="preserve">evenly </w:t>
      </w:r>
      <w:r w:rsidR="001457C8">
        <w:t>spaced</w:t>
      </w:r>
      <w:r>
        <w:t xml:space="preserve"> </w:t>
      </w:r>
      <w:r w:rsidR="006B6208">
        <w:t xml:space="preserve">cables </w:t>
      </w:r>
      <w:r>
        <w:t xml:space="preserve">in order to allow for </w:t>
      </w:r>
      <w:r w:rsidR="00BB6E0C">
        <w:t xml:space="preserve">insulations </w:t>
      </w:r>
      <w:r>
        <w:t xml:space="preserve">panels of uniform dimensions to be </w:t>
      </w:r>
      <w:r w:rsidR="00BD33AC">
        <w:t>manufactured</w:t>
      </w:r>
      <w:r w:rsidR="00D9615C" w:rsidRPr="00D9615C">
        <w:t xml:space="preserve"> </w:t>
      </w:r>
      <w:r w:rsidR="001457C8">
        <w:t>with the exception of</w:t>
      </w:r>
      <w:r w:rsidR="00D9615C">
        <w:t xml:space="preserve"> the boundary panels</w:t>
      </w:r>
      <w:r w:rsidR="00AD0C9C">
        <w:t>.</w:t>
      </w:r>
      <w:r>
        <w:t xml:space="preserve"> </w:t>
      </w:r>
      <w:r w:rsidR="00C21FF1">
        <w:t>H</w:t>
      </w:r>
      <w:r>
        <w:t>owever</w:t>
      </w:r>
      <w:r w:rsidR="00C21FF1">
        <w:t>, this</w:t>
      </w:r>
      <w:r>
        <w:t xml:space="preserve"> introduces</w:t>
      </w:r>
      <w:r w:rsidR="00BD33AC">
        <w:t xml:space="preserve"> the</w:t>
      </w:r>
      <w:r>
        <w:t xml:space="preserve"> complexity around the </w:t>
      </w:r>
      <w:r w:rsidR="00C21FF1">
        <w:t>boundary</w:t>
      </w:r>
      <w:r>
        <w:t xml:space="preserve"> where the cable end conditions change as we follow the </w:t>
      </w:r>
      <w:r w:rsidR="001457C8">
        <w:t>swerve</w:t>
      </w:r>
      <w:r>
        <w:t xml:space="preserve"> of the </w:t>
      </w:r>
      <w:r w:rsidR="00C21FF1">
        <w:t>truss</w:t>
      </w:r>
      <w:r>
        <w:t>.</w:t>
      </w:r>
      <w:r w:rsidR="004425B4">
        <w:t xml:space="preserve"> In </w:t>
      </w:r>
      <w:r w:rsidR="00427560">
        <w:rPr>
          <w:highlight w:val="green"/>
        </w:rPr>
        <w:fldChar w:fldCharType="begin"/>
      </w:r>
      <w:r w:rsidR="00427560">
        <w:instrText xml:space="preserve"> REF _Ref196382742 \h </w:instrText>
      </w:r>
      <w:r w:rsidR="00427560">
        <w:rPr>
          <w:highlight w:val="green"/>
        </w:rPr>
      </w:r>
      <w:r w:rsidR="00427560">
        <w:rPr>
          <w:highlight w:val="green"/>
        </w:rPr>
        <w:fldChar w:fldCharType="separate"/>
      </w:r>
      <w:r w:rsidR="009043C9">
        <w:t xml:space="preserve">[Figure </w:t>
      </w:r>
      <w:r w:rsidR="009043C9">
        <w:rPr>
          <w:noProof/>
        </w:rPr>
        <w:t>3</w:t>
      </w:r>
      <w:r w:rsidR="009043C9">
        <w:t>.</w:t>
      </w:r>
      <w:r w:rsidR="009043C9">
        <w:rPr>
          <w:noProof/>
        </w:rPr>
        <w:t>4</w:t>
      </w:r>
      <w:r w:rsidR="00427560">
        <w:rPr>
          <w:highlight w:val="green"/>
        </w:rPr>
        <w:fldChar w:fldCharType="end"/>
      </w:r>
      <w:r w:rsidR="00427560">
        <w:t>]</w:t>
      </w:r>
      <w:r w:rsidR="004425B4">
        <w:t>, t</w:t>
      </w:r>
      <w:r>
        <w:t>he opaque and transparent roof panels, both of which have different dimension</w:t>
      </w:r>
      <w:r w:rsidR="004425B4">
        <w:t>s</w:t>
      </w:r>
      <w:r w:rsidR="00123018">
        <w:t>, govern the cable-</w:t>
      </w:r>
      <w:r>
        <w:t xml:space="preserve">net grid of </w:t>
      </w:r>
      <w:r w:rsidR="00123018">
        <w:t xml:space="preserve">the </w:t>
      </w:r>
      <w:proofErr w:type="spellStart"/>
      <w:r>
        <w:t>Velodrome</w:t>
      </w:r>
      <w:proofErr w:type="spellEnd"/>
      <w:r>
        <w:t xml:space="preserve"> roof. </w:t>
      </w:r>
      <w:r w:rsidR="00395B15">
        <w:t xml:space="preserve">Apart from </w:t>
      </w:r>
      <w:r w:rsidR="00595137">
        <w:t xml:space="preserve">these </w:t>
      </w:r>
      <w:r w:rsidR="00E43184">
        <w:t>issues</w:t>
      </w:r>
      <w:r w:rsidR="00395B15">
        <w:t xml:space="preserve">, a uniform grid is also difficult to code without </w:t>
      </w:r>
      <w:r w:rsidR="0021055D">
        <w:t xml:space="preserve">enabling support for accounting for rotational </w:t>
      </w:r>
      <w:r w:rsidR="00685D74">
        <w:t>stiffness</w:t>
      </w:r>
      <w:r w:rsidR="00013ECF">
        <w:t xml:space="preserve"> at the nodes</w:t>
      </w:r>
      <w:r w:rsidR="00C61EC3">
        <w:t>.</w:t>
      </w:r>
    </w:p>
    <w:p w14:paraId="5CC4A2F7" w14:textId="77777777" w:rsidR="00C61EC3" w:rsidRDefault="00C61EC3" w:rsidP="00C61EC3">
      <w:pPr>
        <w:keepNext/>
        <w:jc w:val="center"/>
      </w:pPr>
      <w:r>
        <w:rPr>
          <w:noProof/>
          <w:lang w:eastAsia="en-GB"/>
        </w:rPr>
        <w:drawing>
          <wp:inline distT="0" distB="0" distL="0" distR="0" wp14:anchorId="471FE0BB" wp14:editId="7ED81440">
            <wp:extent cx="4589749" cy="30600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drome.jpg"/>
                    <pic:cNvPicPr/>
                  </pic:nvPicPr>
                  <pic:blipFill>
                    <a:blip r:embed="rId33" cstate="print">
                      <a:extLst>
                        <a:ext uri="{28A0092B-C50C-407E-A947-70E740481C1C}">
                          <a14:useLocalDpi xmlns:a14="http://schemas.microsoft.com/office/drawing/2010/main"/>
                        </a:ext>
                      </a:extLst>
                    </a:blip>
                    <a:stretch>
                      <a:fillRect/>
                    </a:stretch>
                  </pic:blipFill>
                  <pic:spPr>
                    <a:xfrm>
                      <a:off x="0" y="0"/>
                      <a:ext cx="4589749" cy="3060000"/>
                    </a:xfrm>
                    <a:prstGeom prst="rect">
                      <a:avLst/>
                    </a:prstGeom>
                  </pic:spPr>
                </pic:pic>
              </a:graphicData>
            </a:graphic>
          </wp:inline>
        </w:drawing>
      </w:r>
    </w:p>
    <w:p w14:paraId="7EACD2CC" w14:textId="77777777" w:rsidR="00C61EC3" w:rsidRDefault="00C61EC3" w:rsidP="00C61EC3">
      <w:pPr>
        <w:pStyle w:val="Caption"/>
        <w:jc w:val="center"/>
      </w:pPr>
      <w:bookmarkStart w:id="97" w:name="_Ref196382742"/>
      <w:bookmarkStart w:id="98" w:name="_Toc197147882"/>
      <w:proofErr w:type="gramStart"/>
      <w:r>
        <w:t xml:space="preserve">[Figure </w:t>
      </w:r>
      <w:fldSimple w:instr=" STYLEREF 1 \s ">
        <w:r w:rsidR="009043C9">
          <w:rPr>
            <w:noProof/>
          </w:rPr>
          <w:t>3</w:t>
        </w:r>
      </w:fldSimple>
      <w:r>
        <w:t>.</w:t>
      </w:r>
      <w:proofErr w:type="gramEnd"/>
      <w:r w:rsidR="002A680C">
        <w:fldChar w:fldCharType="begin"/>
      </w:r>
      <w:r w:rsidR="002A680C">
        <w:instrText xml:space="preserve"> SEQ Figure \* ARABIC \s 1 </w:instrText>
      </w:r>
      <w:r w:rsidR="002A680C">
        <w:fldChar w:fldCharType="separate"/>
      </w:r>
      <w:r w:rsidR="009043C9">
        <w:rPr>
          <w:noProof/>
        </w:rPr>
        <w:t>4</w:t>
      </w:r>
      <w:r w:rsidR="002A680C">
        <w:rPr>
          <w:noProof/>
        </w:rPr>
        <w:fldChar w:fldCharType="end"/>
      </w:r>
      <w:bookmarkEnd w:id="97"/>
      <w:r>
        <w:t xml:space="preserve">] </w:t>
      </w:r>
      <w:proofErr w:type="spellStart"/>
      <w:r>
        <w:t>Velodrome</w:t>
      </w:r>
      <w:proofErr w:type="spellEnd"/>
      <w:r>
        <w:t xml:space="preserve"> roof cable layout</w:t>
      </w:r>
      <w:bookmarkEnd w:id="98"/>
    </w:p>
    <w:p w14:paraId="53CB12DD" w14:textId="050629F8" w:rsidR="00526DAD" w:rsidRDefault="00701A9E" w:rsidP="00701A9E">
      <w:r>
        <w:lastRenderedPageBreak/>
        <w:t>To keep matters simple, the grid layout is determined by the dimension</w:t>
      </w:r>
      <w:r w:rsidR="006C399A">
        <w:t>s of the truss</w:t>
      </w:r>
      <w:r>
        <w:t xml:space="preserve"> around the perimeter. </w:t>
      </w:r>
      <w:proofErr w:type="gramStart"/>
      <w:r>
        <w:t xml:space="preserve">As </w:t>
      </w:r>
      <m:oMath>
        <m:r>
          <w:rPr>
            <w:rFonts w:ascii="Cambria Math" w:hAnsi="Cambria Math"/>
          </w:rPr>
          <m:t>m</m:t>
        </m:r>
      </m:oMath>
      <w:r w:rsidR="00CE20C2">
        <w:t xml:space="preserve"> increases, the cable-</w:t>
      </w:r>
      <w:r>
        <w:t xml:space="preserve">net </w:t>
      </w:r>
      <w:r w:rsidR="00CE20C2">
        <w:t>layout</w:t>
      </w:r>
      <w:r>
        <w:t xml:space="preserve"> </w:t>
      </w:r>
      <w:r w:rsidR="00E427FC">
        <w:t>increases in</w:t>
      </w:r>
      <w:r w:rsidR="001D5653">
        <w:t xml:space="preserve"> complex</w:t>
      </w:r>
      <w:r w:rsidR="00E427FC">
        <w:t>ity</w:t>
      </w:r>
      <w:r w:rsidR="001D5653">
        <w:t xml:space="preserve"> </w:t>
      </w:r>
      <w:r w:rsidR="00CE20C2">
        <w:t>with</w:t>
      </w:r>
      <w:r>
        <w:t xml:space="preserve"> more</w:t>
      </w:r>
      <w:r w:rsidR="000260A2">
        <w:t xml:space="preserve"> </w:t>
      </w:r>
      <w:r w:rsidR="00D56689">
        <w:t xml:space="preserve">intersections, therefore forming more </w:t>
      </w:r>
      <w:r w:rsidR="000260A2">
        <w:t>nodes</w:t>
      </w:r>
      <w:r w:rsidR="00526DAD">
        <w:t xml:space="preserve"> and</w:t>
      </w:r>
      <w:r w:rsidR="001D5653">
        <w:t xml:space="preserve"> members</w:t>
      </w:r>
      <w:r>
        <w:t>.</w:t>
      </w:r>
      <w:proofErr w:type="gramEnd"/>
    </w:p>
    <w:p w14:paraId="0054E5A4" w14:textId="309F94C8" w:rsidR="00701A9E" w:rsidRDefault="00C20844" w:rsidP="00701A9E">
      <w:r>
        <w:t>F</w:t>
      </w:r>
      <w:r w:rsidR="00701A9E">
        <w:t>or</w:t>
      </w:r>
      <w:r w:rsidR="00C57334">
        <w:t xml:space="preserve"> the ordinary case of cable arrangement</w:t>
      </w:r>
      <w:r w:rsidR="009536E3">
        <w:t xml:space="preserve"> </w:t>
      </w:r>
      <w:r>
        <w:t xml:space="preserve">shown in </w:t>
      </w:r>
      <w:r w:rsidRPr="00427560">
        <w:fldChar w:fldCharType="begin"/>
      </w:r>
      <w:r w:rsidRPr="00427560">
        <w:instrText xml:space="preserve"> REF _Ref196382703 \h </w:instrText>
      </w:r>
      <w:r w:rsidRPr="00427560">
        <w:fldChar w:fldCharType="separate"/>
      </w:r>
      <w:r w:rsidR="009043C9">
        <w:t xml:space="preserve">[Figure </w:t>
      </w:r>
      <w:r w:rsidR="009043C9">
        <w:rPr>
          <w:noProof/>
        </w:rPr>
        <w:t>3</w:t>
      </w:r>
      <w:r w:rsidR="009043C9">
        <w:t>.</w:t>
      </w:r>
      <w:r w:rsidR="009043C9">
        <w:rPr>
          <w:noProof/>
        </w:rPr>
        <w:t>1</w:t>
      </w:r>
      <w:r w:rsidRPr="00427560">
        <w:fldChar w:fldCharType="end"/>
      </w:r>
      <w:r w:rsidRPr="00427560">
        <w:t>]</w:t>
      </w:r>
      <w:r>
        <w:t>, the total number of nodes</w:t>
      </w:r>
      <w:r w:rsidR="00C57334">
        <w:t xml:space="preserve"> </w:t>
      </w:r>
      <w:r w:rsidR="008351C7">
        <w:t>is given by</w:t>
      </w:r>
      <w:r w:rsidR="001457C8">
        <w:t xml:space="preserve"> </w:t>
      </w:r>
      <w:r w:rsidR="001457C8" w:rsidRPr="001457C8">
        <w:rPr>
          <w:highlight w:val="green"/>
        </w:rPr>
        <w:fldChar w:fldCharType="begin"/>
      </w:r>
      <w:r w:rsidR="001457C8" w:rsidRPr="001457C8">
        <w:rPr>
          <w:highlight w:val="green"/>
        </w:rPr>
        <w:instrText xml:space="preserve"> REF _Ref195951805 \h </w:instrText>
      </w:r>
      <w:r w:rsidR="001457C8" w:rsidRPr="001457C8">
        <w:rPr>
          <w:highlight w:val="green"/>
        </w:rPr>
      </w:r>
      <w:r w:rsidR="001457C8" w:rsidRPr="001457C8">
        <w:rPr>
          <w:highlight w:val="green"/>
        </w:rPr>
        <w:fldChar w:fldCharType="separate"/>
      </w:r>
      <w:r w:rsidR="009043C9">
        <w:t xml:space="preserve">[Equation </w:t>
      </w:r>
      <w:r w:rsidR="009043C9">
        <w:rPr>
          <w:noProof/>
        </w:rPr>
        <w:t>3</w:t>
      </w:r>
      <w:r w:rsidR="009043C9">
        <w:t>.</w:t>
      </w:r>
      <w:r w:rsidR="009043C9">
        <w:rPr>
          <w:noProof/>
        </w:rPr>
        <w:t>6</w:t>
      </w:r>
      <w:r w:rsidR="009043C9">
        <w:t>]</w:t>
      </w:r>
      <w:r w:rsidR="001457C8" w:rsidRPr="001457C8">
        <w:rPr>
          <w:highlight w:val="green"/>
        </w:rPr>
        <w:fldChar w:fldCharType="end"/>
      </w:r>
      <w:r w:rsidR="001457C8">
        <w:t>.</w:t>
      </w:r>
    </w:p>
    <w:p w14:paraId="53FA7BE0" w14:textId="77777777" w:rsidR="00701A9E" w:rsidRPr="00395B15" w:rsidRDefault="00CB4207" w:rsidP="00701A9E">
      <m:oMathPara>
        <m:oMath>
          <m:sSub>
            <m:sSubPr>
              <m:ctrlPr>
                <w:rPr>
                  <w:rFonts w:ascii="Cambria Math" w:hAnsi="Cambria Math"/>
                  <w:i/>
                </w:rPr>
              </m:ctrlPr>
            </m:sSubPr>
            <m:e>
              <m:r>
                <w:rPr>
                  <w:rFonts w:ascii="Cambria Math" w:hAnsi="Cambria Math"/>
                </w:rPr>
                <m:t>Nodes</m:t>
              </m:r>
            </m:e>
            <m:sub>
              <m:r>
                <w:rPr>
                  <w:rFonts w:ascii="Cambria Math" w:hAnsi="Cambria Math"/>
                </w:rPr>
                <m:t>cable</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66ACCFF2" w14:textId="0EB25E52" w:rsidR="00395B15" w:rsidRDefault="00395B15" w:rsidP="00395B15">
      <w:pPr>
        <w:pStyle w:val="Caption"/>
        <w:keepNext/>
        <w:jc w:val="center"/>
      </w:pPr>
      <w:bookmarkStart w:id="99" w:name="_Ref195951805"/>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6</w:t>
      </w:r>
      <w:r w:rsidR="002A680C">
        <w:rPr>
          <w:noProof/>
        </w:rPr>
        <w:fldChar w:fldCharType="end"/>
      </w:r>
      <w:r>
        <w:t>]</w:t>
      </w:r>
      <w:bookmarkEnd w:id="99"/>
    </w:p>
    <w:p w14:paraId="13895A4B" w14:textId="7194FA99" w:rsidR="003128A8" w:rsidRDefault="00182C7E" w:rsidP="00701A9E">
      <w:r>
        <w:t>For</w:t>
      </w:r>
      <w:r w:rsidR="00701A9E">
        <w:t xml:space="preserve"> </w:t>
      </w:r>
      <w:r w:rsidR="00C2304B">
        <w:t>the</w:t>
      </w:r>
      <w:r w:rsidR="00701A9E">
        <w:t xml:space="preserve"> special case of cable layout shown in </w:t>
      </w:r>
      <w:r w:rsidR="00427560" w:rsidRPr="00427560">
        <w:fldChar w:fldCharType="begin"/>
      </w:r>
      <w:r w:rsidR="00427560" w:rsidRPr="00427560">
        <w:instrText xml:space="preserve"> REF _Ref196382684 \h </w:instrText>
      </w:r>
      <w:r w:rsidR="00427560" w:rsidRPr="00427560">
        <w:fldChar w:fldCharType="separate"/>
      </w:r>
      <w:r w:rsidR="009043C9">
        <w:t xml:space="preserve">[Figure </w:t>
      </w:r>
      <w:r w:rsidR="009043C9">
        <w:rPr>
          <w:noProof/>
        </w:rPr>
        <w:t>3</w:t>
      </w:r>
      <w:r w:rsidR="009043C9">
        <w:t>.</w:t>
      </w:r>
      <w:r w:rsidR="009043C9">
        <w:rPr>
          <w:noProof/>
        </w:rPr>
        <w:t>2</w:t>
      </w:r>
      <w:r w:rsidR="00427560" w:rsidRPr="00427560">
        <w:fldChar w:fldCharType="end"/>
      </w:r>
      <w:r w:rsidR="00701A9E" w:rsidRPr="00427560">
        <w:t>],</w:t>
      </w:r>
      <w:r w:rsidR="00701A9E">
        <w:t xml:space="preserve"> additional cables</w:t>
      </w:r>
      <w:r w:rsidR="008351C7">
        <w:t xml:space="preserve"> </w:t>
      </w:r>
      <w:r w:rsidR="00701A9E">
        <w:t xml:space="preserve">continue to connect </w:t>
      </w:r>
      <w:r w:rsidR="008E64AB">
        <w:t xml:space="preserve">all the inner ring nodes from </w:t>
      </w:r>
      <w:r w:rsidR="00701A9E">
        <w:t>one half of the ellipse</w:t>
      </w:r>
      <w:r w:rsidR="00C2304B">
        <w:t xml:space="preserve"> plan boundary</w:t>
      </w:r>
      <w:r w:rsidR="00701A9E">
        <w:t xml:space="preserve"> to the </w:t>
      </w:r>
      <w:r w:rsidR="00B51D31">
        <w:t>opposite</w:t>
      </w:r>
      <w:r w:rsidR="00701A9E">
        <w:t xml:space="preserve"> half, introducing additional cable nodes. As </w:t>
      </w:r>
      <w:r w:rsidR="00B51D31">
        <w:t>the</w:t>
      </w:r>
      <w:r w:rsidR="00305664">
        <w:t xml:space="preserve"> number of members per cable </w:t>
      </w:r>
      <w:r w:rsidR="00FB4FFB">
        <w:t xml:space="preserve">tangent to the boundary </w:t>
      </w:r>
      <w:r w:rsidR="00305664">
        <w:t>reduces</w:t>
      </w:r>
      <w:r w:rsidR="00701A9E">
        <w:t xml:space="preserve"> in number as the boundary</w:t>
      </w:r>
      <w:r w:rsidR="00305664">
        <w:t xml:space="preserve"> is approached</w:t>
      </w:r>
      <w:r w:rsidR="00701A9E">
        <w:t xml:space="preserve">, the </w:t>
      </w:r>
      <w:r w:rsidR="00A94A46">
        <w:t>total number of nodes</w:t>
      </w:r>
      <w:r w:rsidR="00701A9E">
        <w:t xml:space="preserve"> is derived using </w:t>
      </w:r>
      <w:r w:rsidR="00903F8A">
        <w:t xml:space="preserve">the </w:t>
      </w:r>
      <w:r w:rsidR="00701A9E">
        <w:t>arithmetic series equ</w:t>
      </w:r>
      <w:r w:rsidR="00E935A3">
        <w:t xml:space="preserve">ation given by </w:t>
      </w:r>
      <w:r w:rsidR="00E935A3" w:rsidRPr="00604150">
        <w:rPr>
          <w:highlight w:val="green"/>
        </w:rPr>
        <w:fldChar w:fldCharType="begin"/>
      </w:r>
      <w:r w:rsidR="00E935A3" w:rsidRPr="00604150">
        <w:rPr>
          <w:highlight w:val="green"/>
        </w:rPr>
        <w:instrText xml:space="preserve"> REF _Ref195252704 \h </w:instrText>
      </w:r>
      <w:r w:rsidR="00E935A3" w:rsidRPr="00604150">
        <w:rPr>
          <w:highlight w:val="green"/>
        </w:rPr>
      </w:r>
      <w:r w:rsidR="00E935A3" w:rsidRPr="00604150">
        <w:rPr>
          <w:highlight w:val="green"/>
        </w:rPr>
        <w:fldChar w:fldCharType="separate"/>
      </w:r>
      <w:r w:rsidR="009043C9">
        <w:t xml:space="preserve">[Equation </w:t>
      </w:r>
      <w:r w:rsidR="009043C9">
        <w:rPr>
          <w:noProof/>
        </w:rPr>
        <w:t>3</w:t>
      </w:r>
      <w:r w:rsidR="009043C9">
        <w:t>.</w:t>
      </w:r>
      <w:r w:rsidR="009043C9">
        <w:rPr>
          <w:noProof/>
        </w:rPr>
        <w:t>7</w:t>
      </w:r>
      <w:r w:rsidR="009043C9">
        <w:t>]</w:t>
      </w:r>
      <w:r w:rsidR="00E935A3" w:rsidRPr="00604150">
        <w:rPr>
          <w:highlight w:val="green"/>
        </w:rPr>
        <w:fldChar w:fldCharType="end"/>
      </w:r>
      <w:r w:rsidR="00E935A3">
        <w:t>.</w:t>
      </w:r>
    </w:p>
    <w:p w14:paraId="1986E8AB" w14:textId="77777777" w:rsidR="00701A9E" w:rsidRPr="005F3B15" w:rsidRDefault="00CB4207" w:rsidP="00701A9E">
      <m:oMathPara>
        <m:oMath>
          <m:sSub>
            <m:sSubPr>
              <m:ctrlPr>
                <w:rPr>
                  <w:rFonts w:ascii="Cambria Math" w:hAnsi="Cambria Math"/>
                  <w:i/>
                </w:rPr>
              </m:ctrlPr>
            </m:sSubPr>
            <m:e>
              <m:r>
                <w:rPr>
                  <w:rFonts w:ascii="Cambria Math" w:hAnsi="Cambria Math"/>
                </w:rPr>
                <m:t>S</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m:oMathPara>
    </w:p>
    <w:p w14:paraId="1D061927" w14:textId="7D7C3FC9" w:rsidR="00EC01D9" w:rsidRPr="00EC01D9" w:rsidRDefault="00701A9E" w:rsidP="005E46C8">
      <w:pPr>
        <w:pStyle w:val="Caption"/>
        <w:keepNext/>
        <w:jc w:val="center"/>
      </w:pPr>
      <w:bookmarkStart w:id="100" w:name="_Ref195252704"/>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7</w:t>
      </w:r>
      <w:r w:rsidR="002A680C">
        <w:rPr>
          <w:noProof/>
        </w:rPr>
        <w:fldChar w:fldCharType="end"/>
      </w:r>
      <w:r>
        <w:t>]</w:t>
      </w:r>
      <w:bookmarkEnd w:id="100"/>
    </w:p>
    <w:p w14:paraId="64B5ACD4" w14:textId="598FD048" w:rsidR="00701A9E" w:rsidRDefault="00D11022" w:rsidP="00701A9E">
      <w:r>
        <w:t xml:space="preserve">Using </w:t>
      </w:r>
      <w:r w:rsidRPr="00604150">
        <w:rPr>
          <w:highlight w:val="green"/>
        </w:rPr>
        <w:fldChar w:fldCharType="begin"/>
      </w:r>
      <w:r w:rsidRPr="00604150">
        <w:rPr>
          <w:highlight w:val="green"/>
        </w:rPr>
        <w:instrText xml:space="preserve"> REF _Ref195252704 \h </w:instrText>
      </w:r>
      <w:r w:rsidRPr="00604150">
        <w:rPr>
          <w:highlight w:val="green"/>
        </w:rPr>
      </w:r>
      <w:r w:rsidRPr="00604150">
        <w:rPr>
          <w:highlight w:val="green"/>
        </w:rPr>
        <w:fldChar w:fldCharType="separate"/>
      </w:r>
      <w:r w:rsidR="009043C9">
        <w:t xml:space="preserve">[Equation </w:t>
      </w:r>
      <w:r w:rsidR="009043C9">
        <w:rPr>
          <w:noProof/>
        </w:rPr>
        <w:t>3</w:t>
      </w:r>
      <w:r w:rsidR="009043C9">
        <w:t>.</w:t>
      </w:r>
      <w:r w:rsidR="009043C9">
        <w:rPr>
          <w:noProof/>
        </w:rPr>
        <w:t>7</w:t>
      </w:r>
      <w:r w:rsidR="009043C9">
        <w:t>]</w:t>
      </w:r>
      <w:r w:rsidRPr="00604150">
        <w:rPr>
          <w:highlight w:val="green"/>
        </w:rPr>
        <w:fldChar w:fldCharType="end"/>
      </w:r>
      <w:r w:rsidR="00701A9E">
        <w:t>, the</w:t>
      </w:r>
      <w:r w:rsidR="00307707">
        <w:t xml:space="preserve"> total number of</w:t>
      </w:r>
      <w:r w:rsidR="00701A9E">
        <w:t xml:space="preserve"> additional </w:t>
      </w:r>
      <w:r w:rsidR="00856E1C">
        <w:t xml:space="preserve">nodes required </w:t>
      </w:r>
      <w:r>
        <w:t xml:space="preserve">is given by </w:t>
      </w:r>
      <w:r w:rsidRPr="008F67C2">
        <w:rPr>
          <w:highlight w:val="green"/>
        </w:rPr>
        <w:fldChar w:fldCharType="begin"/>
      </w:r>
      <w:r w:rsidRPr="008F67C2">
        <w:rPr>
          <w:highlight w:val="green"/>
        </w:rPr>
        <w:instrText xml:space="preserve"> REF _Ref195252749 \h </w:instrText>
      </w:r>
      <w:r w:rsidRPr="008F67C2">
        <w:rPr>
          <w:highlight w:val="green"/>
        </w:rPr>
      </w:r>
      <w:r w:rsidRPr="008F67C2">
        <w:rPr>
          <w:highlight w:val="green"/>
        </w:rPr>
        <w:fldChar w:fldCharType="separate"/>
      </w:r>
      <w:r w:rsidR="009043C9">
        <w:t xml:space="preserve">[Equation </w:t>
      </w:r>
      <w:r w:rsidR="009043C9">
        <w:rPr>
          <w:noProof/>
        </w:rPr>
        <w:t>3</w:t>
      </w:r>
      <w:r w:rsidR="009043C9">
        <w:t>.</w:t>
      </w:r>
      <w:r w:rsidR="009043C9">
        <w:rPr>
          <w:noProof/>
        </w:rPr>
        <w:t>8</w:t>
      </w:r>
      <w:r w:rsidR="009043C9">
        <w:t>]</w:t>
      </w:r>
      <w:r w:rsidRPr="008F67C2">
        <w:rPr>
          <w:highlight w:val="green"/>
        </w:rPr>
        <w:fldChar w:fldCharType="end"/>
      </w:r>
      <w:r w:rsidR="008F67C2">
        <w:t xml:space="preserve"> where</w:t>
      </w:r>
      <w:r w:rsidR="00701A9E">
        <w:t xml:space="preserve"> </w:t>
      </w:r>
      <m:oMath>
        <m:r>
          <w:rPr>
            <w:rFonts w:ascii="Cambria Math" w:hAnsi="Cambria Math"/>
          </w:rPr>
          <m:t>n=</m:t>
        </m:r>
        <m:f>
          <m:fPr>
            <m:ctrlPr>
              <w:rPr>
                <w:rFonts w:ascii="Cambria Math" w:hAnsi="Cambria Math"/>
                <w:i/>
              </w:rPr>
            </m:ctrlPr>
          </m:fPr>
          <m:num>
            <m:r>
              <w:rPr>
                <w:rFonts w:ascii="Cambria Math" w:hAnsi="Cambria Math"/>
              </w:rPr>
              <m:t>m</m:t>
            </m:r>
          </m:num>
          <m:den>
            <m:r>
              <w:rPr>
                <w:rFonts w:ascii="Cambria Math" w:hAnsi="Cambria Math"/>
              </w:rPr>
              <m:t>2</m:t>
            </m:r>
          </m:den>
        </m:f>
      </m:oMath>
      <w:r w:rsidR="00701A9E">
        <w:t xml:space="preserve"> if </w:t>
      </w:r>
      <m:oMath>
        <m:r>
          <w:rPr>
            <w:rFonts w:ascii="Cambria Math" w:hAnsi="Cambria Math"/>
          </w:rPr>
          <m:t>m</m:t>
        </m:r>
      </m:oMath>
      <w:r w:rsidR="00701A9E">
        <w:t xml:space="preserve"> is even or </w:t>
      </w:r>
      <m:oMath>
        <m:r>
          <w:rPr>
            <w:rFonts w:ascii="Cambria Math" w:hAnsi="Cambria Math"/>
          </w:rPr>
          <m:t>n=</m:t>
        </m:r>
        <m:f>
          <m:fPr>
            <m:ctrlPr>
              <w:rPr>
                <w:rFonts w:ascii="Cambria Math" w:hAnsi="Cambria Math"/>
                <w:i/>
              </w:rPr>
            </m:ctrlPr>
          </m:fPr>
          <m:num>
            <m:r>
              <w:rPr>
                <w:rFonts w:ascii="Cambria Math" w:hAnsi="Cambria Math"/>
              </w:rPr>
              <m:t>m-1</m:t>
            </m:r>
          </m:num>
          <m:den>
            <m:r>
              <w:rPr>
                <w:rFonts w:ascii="Cambria Math" w:hAnsi="Cambria Math"/>
              </w:rPr>
              <m:t>2</m:t>
            </m:r>
          </m:den>
        </m:f>
      </m:oMath>
      <w:r w:rsidR="00701A9E">
        <w:t xml:space="preserve"> if </w:t>
      </w:r>
      <m:oMath>
        <m:r>
          <w:rPr>
            <w:rFonts w:ascii="Cambria Math" w:hAnsi="Cambria Math"/>
          </w:rPr>
          <m:t>m</m:t>
        </m:r>
      </m:oMath>
      <w:r w:rsidR="00701A9E">
        <w:t xml:space="preserve"> is odd. </w:t>
      </w:r>
      <w:r w:rsidR="00B06A98">
        <w:t>For this arrangement, t</w:t>
      </w:r>
      <w:r w:rsidR="00701A9E">
        <w:t>he number of nodes decreases by two as the boundary</w:t>
      </w:r>
      <w:r w:rsidR="0063174D">
        <w:t xml:space="preserve"> is approached</w:t>
      </w:r>
      <w:r w:rsidR="00084F4A">
        <w:t xml:space="preserve"> and the number of intersection points for the cable</w:t>
      </w:r>
      <w:r w:rsidR="00E9128E">
        <w:t xml:space="preserve"> closest to the boundary</w:t>
      </w:r>
      <w:r w:rsidR="00084F4A">
        <w:t xml:space="preserve"> is given </w:t>
      </w:r>
      <w:proofErr w:type="gramStart"/>
      <w:r w:rsidR="00084F4A">
        <w:t>by</w:t>
      </w:r>
      <w:r w:rsidR="00E9128E">
        <w:t xml:space="preserve"> </w:t>
      </w:r>
      <w:proofErr w:type="gramEnd"/>
      <m:oMath>
        <m:r>
          <w:rPr>
            <w:rFonts w:ascii="Cambria Math" w:hAnsi="Cambria Math"/>
          </w:rPr>
          <m:t>m-2n</m:t>
        </m:r>
      </m:oMath>
      <w:r w:rsidR="00701A9E">
        <w:t xml:space="preserve">. </w:t>
      </w:r>
      <w:r w:rsidR="00656086">
        <w:t>Therefore, t</w:t>
      </w:r>
      <w:r w:rsidR="007F72D0">
        <w:t>he first</w:t>
      </w:r>
      <w:r w:rsidR="008942FC">
        <w:t xml:space="preserve"> term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=2</m:t>
        </m:r>
      </m:oMath>
      <w:r w:rsidR="00701A9E">
        <w:t xml:space="preserve"> and </w:t>
      </w:r>
      <w:r w:rsidR="007F72D0">
        <w:t xml:space="preserve">the </w:t>
      </w:r>
      <w:r w:rsidR="008942FC">
        <w:t xml:space="preserve">last </w:t>
      </w:r>
      <w:proofErr w:type="gramStart"/>
      <w:r w:rsidR="008942FC">
        <w:t xml:space="preserve">term </w:t>
      </w:r>
      <w:proofErr w:type="gramEnd"/>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=2n</m:t>
        </m:r>
      </m:oMath>
      <w:r w:rsidR="0063174D">
        <w:t>.</w:t>
      </w:r>
    </w:p>
    <w:p w14:paraId="0351661B" w14:textId="77777777" w:rsidR="0028243E" w:rsidRPr="005F3B15" w:rsidRDefault="00CB4207" w:rsidP="0028243E">
      <m:oMathPara>
        <m:oMath>
          <m:sSubSup>
            <m:sSubSupPr>
              <m:ctrlPr>
                <w:rPr>
                  <w:rFonts w:ascii="Cambria Math" w:hAnsi="Cambria Math"/>
                  <w:i/>
                </w:rPr>
              </m:ctrlPr>
            </m:sSubSupPr>
            <m:e>
              <m:r>
                <w:rPr>
                  <w:rFonts w:ascii="Cambria Math" w:hAnsi="Cambria Math"/>
                </w:rPr>
                <m:t>Nodes</m:t>
              </m:r>
            </m:e>
            <m:sub>
              <m:r>
                <w:rPr>
                  <w:rFonts w:ascii="Cambria Math" w:hAnsi="Cambria Math"/>
                </w:rPr>
                <m:t>cable</m:t>
              </m:r>
            </m:sub>
            <m:sup>
              <m:r>
                <w:rPr>
                  <w:rFonts w:ascii="Cambria Math" w:hAnsi="Cambria Math"/>
                </w:rPr>
                <m:t>'</m:t>
              </m:r>
            </m:sup>
          </m:sSubSup>
          <m:r>
            <w:rPr>
              <w:rFonts w:ascii="Cambria Math" w:hAnsi="Cambria Math"/>
            </w:rPr>
            <m:t>=4</m:t>
          </m:r>
          <m:d>
            <m:dPr>
              <m:ctrlPr>
                <w:rPr>
                  <w:rFonts w:ascii="Cambria Math" w:hAnsi="Cambria Math"/>
                  <w:i/>
                </w:rPr>
              </m:ctrlPr>
            </m:dPr>
            <m:e>
              <m:r>
                <w:rPr>
                  <w:rFonts w:ascii="Cambria Math" w:hAnsi="Cambria Math"/>
                </w:rPr>
                <m:t>mn-</m:t>
              </m:r>
              <m:f>
                <m:fPr>
                  <m:ctrlPr>
                    <w:rPr>
                      <w:rFonts w:ascii="Cambria Math" w:hAnsi="Cambria Math"/>
                      <w:i/>
                    </w:rPr>
                  </m:ctrlPr>
                </m:fPr>
                <m:num>
                  <m:r>
                    <w:rPr>
                      <w:rFonts w:ascii="Cambria Math" w:hAnsi="Cambria Math"/>
                    </w:rPr>
                    <m:t>n</m:t>
                  </m:r>
                </m:num>
                <m:den>
                  <m:r>
                    <w:rPr>
                      <w:rFonts w:ascii="Cambria Math" w:hAnsi="Cambria Math"/>
                    </w:rPr>
                    <m:t>2</m:t>
                  </m:r>
                </m:den>
              </m:f>
              <m:d>
                <m:dPr>
                  <m:ctrlPr>
                    <w:rPr>
                      <w:rFonts w:ascii="Cambria Math" w:hAnsi="Cambria Math"/>
                      <w:i/>
                    </w:rPr>
                  </m:ctrlPr>
                </m:dPr>
                <m:e>
                  <m:r>
                    <w:rPr>
                      <w:rFonts w:ascii="Cambria Math" w:hAnsi="Cambria Math"/>
                    </w:rPr>
                    <m:t>2+2n</m:t>
                  </m:r>
                </m:e>
              </m:d>
            </m:e>
          </m:d>
          <m:r>
            <w:rPr>
              <w:rFonts w:ascii="Cambria Math" w:hAnsi="Cambria Math"/>
            </w:rPr>
            <m:t>=4n(m-n-1)</m:t>
          </m:r>
        </m:oMath>
      </m:oMathPara>
    </w:p>
    <w:p w14:paraId="631961DD" w14:textId="5FCC41DC" w:rsidR="0043143C" w:rsidRDefault="0028243E" w:rsidP="0043143C">
      <w:pPr>
        <w:pStyle w:val="Caption"/>
        <w:keepNext/>
        <w:jc w:val="center"/>
      </w:pPr>
      <w:bookmarkStart w:id="101" w:name="_Ref195252749"/>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8</w:t>
      </w:r>
      <w:r w:rsidR="002A680C">
        <w:rPr>
          <w:noProof/>
        </w:rPr>
        <w:fldChar w:fldCharType="end"/>
      </w:r>
      <w:r>
        <w:t>]</w:t>
      </w:r>
      <w:bookmarkEnd w:id="101"/>
    </w:p>
    <w:p w14:paraId="4FC34692" w14:textId="25B53469" w:rsidR="00E80C0A" w:rsidRDefault="00EE0824" w:rsidP="00E80C0A">
      <w:r>
        <w:t>For the ordinary case of cable arrangement, t</w:t>
      </w:r>
      <w:r w:rsidR="00E80C0A">
        <w:t xml:space="preserve">he cable members span between the boundary truss nodes in a grid-like manner. By inspection, the total number of cable members is given by </w:t>
      </w:r>
      <w:r w:rsidR="00E80C0A">
        <w:fldChar w:fldCharType="begin"/>
      </w:r>
      <w:r w:rsidR="00E80C0A">
        <w:instrText xml:space="preserve"> REF _Ref196654638 \h </w:instrText>
      </w:r>
      <w:r w:rsidR="00E80C0A">
        <w:fldChar w:fldCharType="separate"/>
      </w:r>
      <w:r w:rsidR="009043C9">
        <w:t xml:space="preserve">[Equation </w:t>
      </w:r>
      <w:r w:rsidR="009043C9">
        <w:rPr>
          <w:noProof/>
        </w:rPr>
        <w:t>3</w:t>
      </w:r>
      <w:r w:rsidR="009043C9">
        <w:t>.</w:t>
      </w:r>
      <w:r w:rsidR="009043C9">
        <w:rPr>
          <w:noProof/>
        </w:rPr>
        <w:t>9</w:t>
      </w:r>
      <w:r w:rsidR="009043C9">
        <w:t>]</w:t>
      </w:r>
      <w:r w:rsidR="00E80C0A">
        <w:fldChar w:fldCharType="end"/>
      </w:r>
      <w:r w:rsidR="00E80C0A">
        <w:t>.</w:t>
      </w:r>
    </w:p>
    <w:p w14:paraId="11773EC3" w14:textId="77777777" w:rsidR="00E80C0A" w:rsidRPr="008942FC" w:rsidRDefault="00E80C0A" w:rsidP="00E80C0A">
      <m:oMathPara>
        <m:oMath>
          <m:r>
            <w:rPr>
              <w:rFonts w:ascii="Cambria Math" w:hAnsi="Cambria Math"/>
            </w:rPr>
            <m:t>Member</m:t>
          </m:r>
          <m:sSub>
            <m:sSubPr>
              <m:ctrlPr>
                <w:rPr>
                  <w:rFonts w:ascii="Cambria Math" w:hAnsi="Cambria Math"/>
                  <w:i/>
                </w:rPr>
              </m:ctrlPr>
            </m:sSubPr>
            <m:e>
              <m:r>
                <w:rPr>
                  <w:rFonts w:ascii="Cambria Math" w:hAnsi="Cambria Math"/>
                </w:rPr>
                <m:t>s</m:t>
              </m:r>
            </m:e>
            <m:sub>
              <m:r>
                <w:rPr>
                  <w:rFonts w:ascii="Cambria Math" w:hAnsi="Cambria Math"/>
                </w:rPr>
                <m:t>cable</m:t>
              </m:r>
            </m:sub>
          </m:sSub>
          <m:r>
            <w:rPr>
              <w:rFonts w:ascii="Cambria Math" w:hAnsi="Cambria Math"/>
            </w:rPr>
            <m:t>=2m</m:t>
          </m:r>
          <m:d>
            <m:dPr>
              <m:ctrlPr>
                <w:rPr>
                  <w:rFonts w:ascii="Cambria Math" w:hAnsi="Cambria Math"/>
                  <w:i/>
                </w:rPr>
              </m:ctrlPr>
            </m:dPr>
            <m:e>
              <m:r>
                <w:rPr>
                  <w:rFonts w:ascii="Cambria Math" w:hAnsi="Cambria Math"/>
                </w:rPr>
                <m:t>m+1</m:t>
              </m:r>
            </m:e>
          </m:d>
        </m:oMath>
      </m:oMathPara>
    </w:p>
    <w:p w14:paraId="26AF6BA6" w14:textId="77777777" w:rsidR="00E80C0A" w:rsidRDefault="00E80C0A" w:rsidP="00E80C0A">
      <w:pPr>
        <w:pStyle w:val="Caption"/>
        <w:keepNext/>
        <w:jc w:val="center"/>
      </w:pPr>
      <w:bookmarkStart w:id="102" w:name="_Ref196654638"/>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9</w:t>
      </w:r>
      <w:r w:rsidR="002A680C">
        <w:rPr>
          <w:noProof/>
        </w:rPr>
        <w:fldChar w:fldCharType="end"/>
      </w:r>
      <w:r>
        <w:t>]</w:t>
      </w:r>
      <w:bookmarkEnd w:id="102"/>
    </w:p>
    <w:p w14:paraId="2E5E0CF1" w14:textId="4A4AE17D" w:rsidR="005D7C4E" w:rsidRDefault="00AB7CB7" w:rsidP="00701A9E">
      <w:r>
        <w:t>F</w:t>
      </w:r>
      <w:r w:rsidR="00701A9E">
        <w:t>or the special case,</w:t>
      </w:r>
      <w:r w:rsidR="00701A9E" w:rsidRPr="00635AEA">
        <w:t xml:space="preserve"> </w:t>
      </w:r>
      <w:r w:rsidR="00701A9E">
        <w:t>in</w:t>
      </w:r>
      <w:r w:rsidR="00DE1C52">
        <w:t xml:space="preserve"> the</w:t>
      </w:r>
      <w:r w:rsidR="00701A9E">
        <w:t xml:space="preserve"> direction</w:t>
      </w:r>
      <w:r w:rsidR="00DE1C52">
        <w:t xml:space="preserve"> normal to the edge</w:t>
      </w:r>
      <w:r w:rsidR="00701A9E">
        <w:t xml:space="preserve">, the same number of additional members is required as the additional nodes given by </w:t>
      </w:r>
      <w:r w:rsidR="008D70AF" w:rsidRPr="007C5B9E">
        <w:rPr>
          <w:highlight w:val="green"/>
        </w:rPr>
        <w:fldChar w:fldCharType="begin"/>
      </w:r>
      <w:r w:rsidR="008D70AF" w:rsidRPr="007C5B9E">
        <w:rPr>
          <w:highlight w:val="green"/>
        </w:rPr>
        <w:instrText xml:space="preserve"> REF _Ref195252749 \h </w:instrText>
      </w:r>
      <w:r w:rsidR="008D70AF" w:rsidRPr="007C5B9E">
        <w:rPr>
          <w:highlight w:val="green"/>
        </w:rPr>
      </w:r>
      <w:r w:rsidR="008D70AF" w:rsidRPr="007C5B9E">
        <w:rPr>
          <w:highlight w:val="green"/>
        </w:rPr>
        <w:fldChar w:fldCharType="separate"/>
      </w:r>
      <w:r w:rsidR="009043C9">
        <w:t xml:space="preserve">[Equation </w:t>
      </w:r>
      <w:r w:rsidR="009043C9">
        <w:rPr>
          <w:noProof/>
        </w:rPr>
        <w:t>3</w:t>
      </w:r>
      <w:r w:rsidR="009043C9">
        <w:t>.</w:t>
      </w:r>
      <w:r w:rsidR="009043C9">
        <w:rPr>
          <w:noProof/>
        </w:rPr>
        <w:t>8</w:t>
      </w:r>
      <w:r w:rsidR="009043C9">
        <w:t>]</w:t>
      </w:r>
      <w:r w:rsidR="008D70AF" w:rsidRPr="007C5B9E">
        <w:rPr>
          <w:highlight w:val="green"/>
        </w:rPr>
        <w:fldChar w:fldCharType="end"/>
      </w:r>
      <w:r w:rsidR="00E91892">
        <w:t>.</w:t>
      </w:r>
      <w:r w:rsidR="005D7C4E">
        <w:t xml:space="preserve"> </w:t>
      </w:r>
      <w:r w:rsidR="003D2E58">
        <w:t>T</w:t>
      </w:r>
      <w:r w:rsidR="00E91892">
        <w:t xml:space="preserve">angent </w:t>
      </w:r>
      <w:r w:rsidR="0064343E">
        <w:t>to the edge</w:t>
      </w:r>
      <w:r w:rsidR="00701A9E">
        <w:t xml:space="preserve">, </w:t>
      </w:r>
      <w:r w:rsidR="00183E2F">
        <w:t>t</w:t>
      </w:r>
      <w:r w:rsidR="00701A9E">
        <w:t xml:space="preserve">he additional members </w:t>
      </w:r>
      <w:r w:rsidR="003D2E58">
        <w:t xml:space="preserve">required </w:t>
      </w:r>
      <w:r w:rsidR="00701A9E">
        <w:t xml:space="preserve">are quantified </w:t>
      </w:r>
      <w:r w:rsidR="00D47168">
        <w:t xml:space="preserve">using the arithmetic series equation in </w:t>
      </w:r>
      <w:r w:rsidR="00D47168" w:rsidRPr="00604150">
        <w:rPr>
          <w:highlight w:val="green"/>
        </w:rPr>
        <w:fldChar w:fldCharType="begin"/>
      </w:r>
      <w:r w:rsidR="00D47168" w:rsidRPr="00604150">
        <w:rPr>
          <w:highlight w:val="green"/>
        </w:rPr>
        <w:instrText xml:space="preserve"> REF _Ref195252704 \h </w:instrText>
      </w:r>
      <w:r w:rsidR="00D47168" w:rsidRPr="00604150">
        <w:rPr>
          <w:highlight w:val="green"/>
        </w:rPr>
      </w:r>
      <w:r w:rsidR="00D47168" w:rsidRPr="00604150">
        <w:rPr>
          <w:highlight w:val="green"/>
        </w:rPr>
        <w:fldChar w:fldCharType="separate"/>
      </w:r>
      <w:r w:rsidR="009043C9">
        <w:t xml:space="preserve">[Equation </w:t>
      </w:r>
      <w:r w:rsidR="009043C9">
        <w:rPr>
          <w:noProof/>
        </w:rPr>
        <w:t>3</w:t>
      </w:r>
      <w:r w:rsidR="009043C9">
        <w:t>.</w:t>
      </w:r>
      <w:r w:rsidR="009043C9">
        <w:rPr>
          <w:noProof/>
        </w:rPr>
        <w:t>7</w:t>
      </w:r>
      <w:r w:rsidR="009043C9">
        <w:t>]</w:t>
      </w:r>
      <w:r w:rsidR="00D47168" w:rsidRPr="00604150">
        <w:rPr>
          <w:highlight w:val="green"/>
        </w:rPr>
        <w:fldChar w:fldCharType="end"/>
      </w:r>
      <w:r w:rsidR="00FD54EA">
        <w:t>, where</w:t>
      </w:r>
      <w:r w:rsidR="00D47168">
        <w:t xml:space="preserve"> the</w:t>
      </w:r>
      <w:r w:rsidR="00262AB8">
        <w:t xml:space="preserve"> additional number of cables in each quarter is quantified by</w:t>
      </w:r>
      <w:r w:rsidR="00701A9E">
        <w:t xml:space="preserve"> </w:t>
      </w:r>
      <m:oMath>
        <m:r>
          <w:rPr>
            <w:rFonts w:ascii="Cambria Math" w:hAnsi="Cambria Math"/>
          </w:rPr>
          <m:t>o=</m:t>
        </m:r>
        <m:f>
          <m:fPr>
            <m:ctrlPr>
              <w:rPr>
                <w:rFonts w:ascii="Cambria Math" w:hAnsi="Cambria Math"/>
                <w:i/>
              </w:rPr>
            </m:ctrlPr>
          </m:fPr>
          <m:num>
            <m:r>
              <w:rPr>
                <w:rFonts w:ascii="Cambria Math" w:hAnsi="Cambria Math"/>
              </w:rPr>
              <m:t>m-2</m:t>
            </m:r>
          </m:num>
          <m:den>
            <m:r>
              <w:rPr>
                <w:rFonts w:ascii="Cambria Math" w:hAnsi="Cambria Math"/>
              </w:rPr>
              <m:t>2</m:t>
            </m:r>
          </m:den>
        </m:f>
      </m:oMath>
      <w:r w:rsidR="00701A9E">
        <w:t xml:space="preserve"> if </w:t>
      </w:r>
      <m:oMath>
        <m:r>
          <w:rPr>
            <w:rFonts w:ascii="Cambria Math" w:hAnsi="Cambria Math"/>
          </w:rPr>
          <m:t>m</m:t>
        </m:r>
      </m:oMath>
      <w:r w:rsidR="00701A9E">
        <w:t xml:space="preserve"> is even and </w:t>
      </w:r>
      <m:oMath>
        <m:r>
          <w:rPr>
            <w:rFonts w:ascii="Cambria Math" w:hAnsi="Cambria Math"/>
          </w:rPr>
          <m:t>o=</m:t>
        </m:r>
        <m:f>
          <m:fPr>
            <m:ctrlPr>
              <w:rPr>
                <w:rFonts w:ascii="Cambria Math" w:hAnsi="Cambria Math"/>
                <w:i/>
              </w:rPr>
            </m:ctrlPr>
          </m:fPr>
          <m:num>
            <m:r>
              <w:rPr>
                <w:rFonts w:ascii="Cambria Math" w:hAnsi="Cambria Math"/>
              </w:rPr>
              <m:t>m-1</m:t>
            </m:r>
          </m:num>
          <m:den>
            <m:r>
              <w:rPr>
                <w:rFonts w:ascii="Cambria Math" w:hAnsi="Cambria Math"/>
              </w:rPr>
              <m:t>2</m:t>
            </m:r>
          </m:den>
        </m:f>
      </m:oMath>
      <w:r w:rsidR="005D097E">
        <w:t xml:space="preserve"> if </w:t>
      </w:r>
      <m:oMath>
        <m:r>
          <w:rPr>
            <w:rFonts w:ascii="Cambria Math" w:hAnsi="Cambria Math"/>
          </w:rPr>
          <m:t>m</m:t>
        </m:r>
      </m:oMath>
      <w:r w:rsidR="005D097E">
        <w:t xml:space="preserve"> is odd.</w:t>
      </w:r>
      <w:r w:rsidR="005D7C4E" w:rsidRPr="005D7C4E">
        <w:t xml:space="preserve"> </w:t>
      </w:r>
      <w:r w:rsidR="005D7C4E">
        <w:t xml:space="preserve"> Therefore, the total number of additional cable members</w:t>
      </w:r>
      <w:r w:rsidR="00745450">
        <w:t xml:space="preserve"> is given</w:t>
      </w:r>
      <w:r w:rsidR="005D7C4E">
        <w:t xml:space="preserve"> by </w:t>
      </w:r>
      <w:r w:rsidR="005D7C4E" w:rsidRPr="007C5B9E">
        <w:rPr>
          <w:highlight w:val="green"/>
        </w:rPr>
        <w:fldChar w:fldCharType="begin"/>
      </w:r>
      <w:r w:rsidR="005D7C4E" w:rsidRPr="007C5B9E">
        <w:rPr>
          <w:highlight w:val="green"/>
        </w:rPr>
        <w:instrText xml:space="preserve"> REF _Ref195902321 \h </w:instrText>
      </w:r>
      <w:r w:rsidR="005D7C4E" w:rsidRPr="007C5B9E">
        <w:rPr>
          <w:highlight w:val="green"/>
        </w:rPr>
      </w:r>
      <w:r w:rsidR="005D7C4E" w:rsidRPr="007C5B9E">
        <w:rPr>
          <w:highlight w:val="green"/>
        </w:rPr>
        <w:fldChar w:fldCharType="separate"/>
      </w:r>
      <w:r w:rsidR="009043C9">
        <w:t xml:space="preserve">[Equation </w:t>
      </w:r>
      <w:r w:rsidR="009043C9">
        <w:rPr>
          <w:noProof/>
        </w:rPr>
        <w:t>3</w:t>
      </w:r>
      <w:r w:rsidR="009043C9">
        <w:t>.</w:t>
      </w:r>
      <w:r w:rsidR="009043C9">
        <w:rPr>
          <w:noProof/>
        </w:rPr>
        <w:t>10</w:t>
      </w:r>
      <w:r w:rsidR="009043C9">
        <w:t>]</w:t>
      </w:r>
      <w:r w:rsidR="005D7C4E" w:rsidRPr="007C5B9E">
        <w:rPr>
          <w:highlight w:val="green"/>
        </w:rPr>
        <w:fldChar w:fldCharType="end"/>
      </w:r>
      <w:r w:rsidR="00745450">
        <w:t>.</w:t>
      </w:r>
    </w:p>
    <w:p w14:paraId="71C30150" w14:textId="77777777" w:rsidR="00701A9E" w:rsidRPr="005F3B15" w:rsidRDefault="00701A9E" w:rsidP="00701A9E">
      <m:oMathPara>
        <m:oMath>
          <m:r>
            <w:rPr>
              <w:rFonts w:ascii="Cambria Math" w:hAnsi="Cambria Math"/>
            </w:rPr>
            <m:t>Member</m:t>
          </m:r>
          <m:sSubSup>
            <m:sSubSupPr>
              <m:ctrlPr>
                <w:rPr>
                  <w:rFonts w:ascii="Cambria Math" w:hAnsi="Cambria Math"/>
                  <w:i/>
                </w:rPr>
              </m:ctrlPr>
            </m:sSubSupPr>
            <m:e>
              <m:r>
                <w:rPr>
                  <w:rFonts w:ascii="Cambria Math" w:hAnsi="Cambria Math"/>
                </w:rPr>
                <m:t>s</m:t>
              </m:r>
            </m:e>
            <m:sub>
              <m:r>
                <w:rPr>
                  <w:rFonts w:ascii="Cambria Math" w:hAnsi="Cambria Math"/>
                </w:rPr>
                <m:t>cable</m:t>
              </m:r>
            </m:sub>
            <m:sup>
              <m:r>
                <w:rPr>
                  <w:rFonts w:ascii="Cambria Math" w:hAnsi="Cambria Math"/>
                </w:rPr>
                <m:t>'</m:t>
              </m:r>
            </m:sup>
          </m:sSubSup>
          <m:r>
            <w:rPr>
              <w:rFonts w:ascii="Cambria Math" w:hAnsi="Cambria Math"/>
            </w:rPr>
            <m:t>=4</m:t>
          </m:r>
          <m:d>
            <m:dPr>
              <m:ctrlPr>
                <w:rPr>
                  <w:rFonts w:ascii="Cambria Math" w:hAnsi="Cambria Math"/>
                  <w:i/>
                </w:rPr>
              </m:ctrlPr>
            </m:dPr>
            <m:e>
              <m:r>
                <w:rPr>
                  <w:rFonts w:ascii="Cambria Math" w:hAnsi="Cambria Math"/>
                </w:rPr>
                <m:t>om+</m:t>
              </m:r>
              <m:f>
                <m:fPr>
                  <m:ctrlPr>
                    <w:rPr>
                      <w:rFonts w:ascii="Cambria Math" w:hAnsi="Cambria Math"/>
                      <w:i/>
                    </w:rPr>
                  </m:ctrlPr>
                </m:fPr>
                <m:num>
                  <m:r>
                    <w:rPr>
                      <w:rFonts w:ascii="Cambria Math" w:hAnsi="Cambria Math"/>
                    </w:rPr>
                    <m:t>o</m:t>
                  </m:r>
                </m:num>
                <m:den>
                  <m:r>
                    <w:rPr>
                      <w:rFonts w:ascii="Cambria Math" w:hAnsi="Cambria Math"/>
                    </w:rPr>
                    <m:t>2</m:t>
                  </m:r>
                </m:den>
              </m:f>
              <m:d>
                <m:dPr>
                  <m:ctrlPr>
                    <w:rPr>
                      <w:rFonts w:ascii="Cambria Math" w:hAnsi="Cambria Math"/>
                      <w:i/>
                    </w:rPr>
                  </m:ctrlPr>
                </m:dPr>
                <m:e>
                  <m:r>
                    <w:rPr>
                      <w:rFonts w:ascii="Cambria Math" w:hAnsi="Cambria Math"/>
                    </w:rPr>
                    <m:t>1+2o-1</m:t>
                  </m:r>
                </m:e>
              </m:d>
            </m:e>
          </m:d>
          <m:r>
            <w:rPr>
              <w:rFonts w:ascii="Cambria Math" w:hAnsi="Cambria Math"/>
            </w:rPr>
            <m:t>+4</m:t>
          </m:r>
          <m:d>
            <m:dPr>
              <m:ctrlPr>
                <w:rPr>
                  <w:rFonts w:ascii="Cambria Math" w:hAnsi="Cambria Math"/>
                  <w:i/>
                </w:rPr>
              </m:ctrlPr>
            </m:dPr>
            <m:e>
              <m:r>
                <w:rPr>
                  <w:rFonts w:ascii="Cambria Math" w:hAnsi="Cambria Math"/>
                </w:rPr>
                <m:t>mn-</m:t>
              </m:r>
              <m:f>
                <m:fPr>
                  <m:ctrlPr>
                    <w:rPr>
                      <w:rFonts w:ascii="Cambria Math" w:hAnsi="Cambria Math"/>
                      <w:i/>
                    </w:rPr>
                  </m:ctrlPr>
                </m:fPr>
                <m:num>
                  <m:r>
                    <w:rPr>
                      <w:rFonts w:ascii="Cambria Math" w:hAnsi="Cambria Math"/>
                    </w:rPr>
                    <m:t>n</m:t>
                  </m:r>
                </m:num>
                <m:den>
                  <m:r>
                    <w:rPr>
                      <w:rFonts w:ascii="Cambria Math" w:hAnsi="Cambria Math"/>
                    </w:rPr>
                    <m:t>2</m:t>
                  </m:r>
                </m:den>
              </m:f>
              <m:d>
                <m:dPr>
                  <m:ctrlPr>
                    <w:rPr>
                      <w:rFonts w:ascii="Cambria Math" w:hAnsi="Cambria Math"/>
                      <w:i/>
                    </w:rPr>
                  </m:ctrlPr>
                </m:dPr>
                <m:e>
                  <m:r>
                    <w:rPr>
                      <w:rFonts w:ascii="Cambria Math" w:hAnsi="Cambria Math"/>
                    </w:rPr>
                    <m:t>2+2n</m:t>
                  </m:r>
                </m:e>
              </m:d>
            </m:e>
          </m:d>
          <m:r>
            <m:rPr>
              <m:sty m:val="p"/>
            </m:rPr>
            <w:rPr>
              <w:rFonts w:ascii="Cambria Math" w:hAnsi="Cambria Math"/>
            </w:rPr>
            <w:br/>
          </m:r>
        </m:oMath>
        <m:oMath>
          <m:r>
            <w:rPr>
              <w:rFonts w:ascii="Cambria Math" w:hAnsi="Cambria Math"/>
            </w:rPr>
            <m:t xml:space="preserve">                             =4o</m:t>
          </m:r>
          <m:d>
            <m:dPr>
              <m:ctrlPr>
                <w:rPr>
                  <w:rFonts w:ascii="Cambria Math" w:hAnsi="Cambria Math"/>
                  <w:i/>
                </w:rPr>
              </m:ctrlPr>
            </m:dPr>
            <m:e>
              <m:r>
                <w:rPr>
                  <w:rFonts w:ascii="Cambria Math" w:hAnsi="Cambria Math"/>
                </w:rPr>
                <m:t>m+o</m:t>
              </m:r>
            </m:e>
          </m:d>
          <m:r>
            <w:rPr>
              <w:rFonts w:ascii="Cambria Math" w:hAnsi="Cambria Math"/>
            </w:rPr>
            <m:t>+4n(m-n-1)</m:t>
          </m:r>
        </m:oMath>
      </m:oMathPara>
    </w:p>
    <w:p w14:paraId="61163FE3" w14:textId="77777777" w:rsidR="00701A9E" w:rsidRDefault="00701A9E" w:rsidP="00701A9E">
      <w:pPr>
        <w:pStyle w:val="Caption"/>
        <w:keepNext/>
        <w:jc w:val="center"/>
      </w:pPr>
      <w:bookmarkStart w:id="103" w:name="_Ref195902321"/>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10</w:t>
      </w:r>
      <w:r w:rsidR="002A680C">
        <w:rPr>
          <w:noProof/>
        </w:rPr>
        <w:fldChar w:fldCharType="end"/>
      </w:r>
      <w:r>
        <w:t>]</w:t>
      </w:r>
      <w:bookmarkEnd w:id="103"/>
    </w:p>
    <w:p w14:paraId="6C9CDCF1" w14:textId="77777777" w:rsidR="00FD54EA" w:rsidRPr="00FD54EA" w:rsidRDefault="00FD54EA" w:rsidP="00FD54EA"/>
    <w:p w14:paraId="4664C7EF" w14:textId="77777777" w:rsidR="00701A9E" w:rsidRDefault="00701A9E" w:rsidP="00701A9E">
      <w:pPr>
        <w:pStyle w:val="Heading3"/>
      </w:pPr>
      <w:bookmarkStart w:id="104" w:name="_Toc194826107"/>
      <w:bookmarkStart w:id="105" w:name="_Toc323293733"/>
      <w:r>
        <w:lastRenderedPageBreak/>
        <w:t>Total Nodes and Members</w:t>
      </w:r>
      <w:bookmarkEnd w:id="104"/>
      <w:bookmarkEnd w:id="105"/>
    </w:p>
    <w:p w14:paraId="2356FD02" w14:textId="2C2C67FC" w:rsidR="00701A9E" w:rsidRDefault="00745450" w:rsidP="00701A9E">
      <w:r>
        <w:t>T</w:t>
      </w:r>
      <w:r w:rsidR="00701A9E">
        <w:t xml:space="preserve">he total number of nodes and members put together from the cable and truss elements </w:t>
      </w:r>
      <w:r w:rsidR="008501D7">
        <w:t>is</w:t>
      </w:r>
      <w:r w:rsidR="00701A9E">
        <w:t xml:space="preserve"> given by </w:t>
      </w:r>
      <w:r w:rsidR="008501D7">
        <w:fldChar w:fldCharType="begin"/>
      </w:r>
      <w:r w:rsidR="008501D7">
        <w:instrText xml:space="preserve"> REF _Ref196654727 \h </w:instrText>
      </w:r>
      <w:r w:rsidR="008501D7">
        <w:fldChar w:fldCharType="separate"/>
      </w:r>
      <w:r w:rsidR="009043C9">
        <w:t xml:space="preserve">[Equation </w:t>
      </w:r>
      <w:r w:rsidR="009043C9">
        <w:rPr>
          <w:noProof/>
        </w:rPr>
        <w:t>3</w:t>
      </w:r>
      <w:r w:rsidR="009043C9">
        <w:t>.</w:t>
      </w:r>
      <w:r w:rsidR="009043C9">
        <w:rPr>
          <w:noProof/>
        </w:rPr>
        <w:t>11</w:t>
      </w:r>
      <w:r w:rsidR="009043C9">
        <w:t>]</w:t>
      </w:r>
      <w:r w:rsidR="008501D7">
        <w:fldChar w:fldCharType="end"/>
      </w:r>
      <w:r w:rsidR="008501D7">
        <w:t xml:space="preserve"> and </w:t>
      </w:r>
      <w:r w:rsidR="008501D7">
        <w:fldChar w:fldCharType="begin"/>
      </w:r>
      <w:r w:rsidR="008501D7">
        <w:instrText xml:space="preserve"> REF _Ref196654741 \h </w:instrText>
      </w:r>
      <w:r w:rsidR="008501D7">
        <w:fldChar w:fldCharType="separate"/>
      </w:r>
      <w:r w:rsidR="009043C9">
        <w:t xml:space="preserve">[Equation </w:t>
      </w:r>
      <w:r w:rsidR="009043C9">
        <w:rPr>
          <w:noProof/>
        </w:rPr>
        <w:t>3</w:t>
      </w:r>
      <w:r w:rsidR="009043C9">
        <w:t>.</w:t>
      </w:r>
      <w:r w:rsidR="009043C9">
        <w:rPr>
          <w:noProof/>
        </w:rPr>
        <w:t>12</w:t>
      </w:r>
      <w:r w:rsidR="009043C9">
        <w:t>]</w:t>
      </w:r>
      <w:r w:rsidR="008501D7">
        <w:fldChar w:fldCharType="end"/>
      </w:r>
      <w:r w:rsidR="008501D7">
        <w:t xml:space="preserve"> respectively </w:t>
      </w:r>
      <w:r w:rsidR="00701A9E">
        <w:t xml:space="preserve">except for the </w:t>
      </w:r>
      <w:r w:rsidR="00B755CE">
        <w:t>ordinary</w:t>
      </w:r>
      <w:r w:rsidR="00701A9E">
        <w:t xml:space="preserve"> case </w:t>
      </w:r>
      <w:r w:rsidR="00B755CE">
        <w:t xml:space="preserve">of cable arrangement </w:t>
      </w:r>
      <w:r>
        <w:t>where the</w:t>
      </w:r>
      <w:r w:rsidR="00701A9E">
        <w:t xml:space="preserve"> nodes</w:t>
      </w:r>
      <w:r w:rsidR="008501D7">
        <w:t xml:space="preserve"> and members </w:t>
      </w:r>
      <w:r w:rsidR="00620EEA">
        <w:t xml:space="preserve">for the special case of cable arrangement </w:t>
      </w:r>
      <w:r w:rsidR="008501D7">
        <w:t>would be excluded.</w:t>
      </w:r>
    </w:p>
    <w:p w14:paraId="5B34FFC1" w14:textId="2424C4AB" w:rsidR="00701A9E" w:rsidRPr="00E0540C" w:rsidRDefault="00701A9E" w:rsidP="00701A9E">
      <w:pPr>
        <w:rPr>
          <w:rFonts w:ascii="Cambria Math" w:hAnsi="Cambria Math" w:hint="eastAsia"/>
          <w:i/>
        </w:rPr>
      </w:pPr>
      <m:oMathPara>
        <m:oMath>
          <m:r>
            <w:rPr>
              <w:rFonts w:ascii="Cambria Math" w:hAnsi="Cambria Math"/>
            </w:rPr>
            <m:t>Last Node=</m:t>
          </m:r>
          <m:nary>
            <m:naryPr>
              <m:chr m:val="∑"/>
              <m:limLoc m:val="undOvr"/>
              <m:subHide m:val="1"/>
              <m:supHide m:val="1"/>
              <m:ctrlPr>
                <w:rPr>
                  <w:rFonts w:ascii="Cambria Math" w:hAnsi="Cambria Math"/>
                  <w:i/>
                </w:rPr>
              </m:ctrlPr>
            </m:naryPr>
            <m:sub/>
            <m:sup/>
            <m:e>
              <m:r>
                <w:rPr>
                  <w:rFonts w:ascii="Cambria Math" w:hAnsi="Cambria Math"/>
                </w:rPr>
                <m:t>Node</m:t>
              </m:r>
            </m:e>
          </m:nary>
          <m:r>
            <w:rPr>
              <w:rFonts w:ascii="Cambria Math" w:hAnsi="Cambria Math"/>
            </w:rPr>
            <m:t>=Nod</m:t>
          </m:r>
          <m:sSub>
            <m:sSubPr>
              <m:ctrlPr>
                <w:rPr>
                  <w:rFonts w:ascii="Cambria Math" w:hAnsi="Cambria Math"/>
                  <w:i/>
                </w:rPr>
              </m:ctrlPr>
            </m:sSubPr>
            <m:e>
              <m:r>
                <w:rPr>
                  <w:rFonts w:ascii="Cambria Math" w:hAnsi="Cambria Math"/>
                </w:rPr>
                <m:t>e</m:t>
              </m:r>
            </m:e>
            <m:sub>
              <m:r>
                <w:rPr>
                  <w:rFonts w:ascii="Cambria Math" w:hAnsi="Cambria Math"/>
                </w:rPr>
                <m:t>truss</m:t>
              </m:r>
            </m:sub>
          </m:sSub>
          <m:r>
            <w:rPr>
              <w:rFonts w:ascii="Cambria Math" w:hAnsi="Cambria Math"/>
            </w:rPr>
            <m:t>+Nod</m:t>
          </m:r>
          <m:sSub>
            <m:sSubPr>
              <m:ctrlPr>
                <w:rPr>
                  <w:rFonts w:ascii="Cambria Math" w:hAnsi="Cambria Math"/>
                  <w:i/>
                </w:rPr>
              </m:ctrlPr>
            </m:sSubPr>
            <m:e>
              <m:r>
                <w:rPr>
                  <w:rFonts w:ascii="Cambria Math" w:hAnsi="Cambria Math"/>
                </w:rPr>
                <m:t>e</m:t>
              </m:r>
            </m:e>
            <m:sub>
              <m:r>
                <w:rPr>
                  <w:rFonts w:ascii="Cambria Math" w:hAnsi="Cambria Math"/>
                </w:rPr>
                <m:t>cable</m:t>
              </m:r>
            </m:sub>
          </m:sSub>
          <m:r>
            <w:rPr>
              <w:rFonts w:ascii="Cambria Math" w:hAnsi="Cambria Math"/>
            </w:rPr>
            <m:t>+Nod</m:t>
          </m:r>
          <m:sSubSup>
            <m:sSubSupPr>
              <m:ctrlPr>
                <w:rPr>
                  <w:rFonts w:ascii="Cambria Math" w:hAnsi="Cambria Math"/>
                  <w:i/>
                </w:rPr>
              </m:ctrlPr>
            </m:sSubSupPr>
            <m:e>
              <m:r>
                <w:rPr>
                  <w:rFonts w:ascii="Cambria Math" w:hAnsi="Cambria Math"/>
                </w:rPr>
                <m:t>e</m:t>
              </m:r>
            </m:e>
            <m:sub>
              <m:r>
                <w:rPr>
                  <w:rFonts w:ascii="Cambria Math" w:hAnsi="Cambria Math"/>
                </w:rPr>
                <m:t>cable</m:t>
              </m:r>
            </m:sub>
            <m:sup>
              <m:r>
                <w:rPr>
                  <w:rFonts w:ascii="Cambria Math" w:hAnsi="Cambria Math"/>
                </w:rPr>
                <m:t>'</m:t>
              </m:r>
            </m:sup>
          </m:sSubSup>
          <m:r>
            <m:rPr>
              <m:sty m:val="p"/>
            </m:rPr>
            <w:rPr>
              <w:rFonts w:ascii="Cambria Math" w:hAnsi="Cambria Math"/>
            </w:rPr>
            <w:br/>
          </m:r>
        </m:oMath>
        <m:oMath>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+8m+4n</m:t>
          </m:r>
          <m:d>
            <m:dPr>
              <m:ctrlPr>
                <w:rPr>
                  <w:rFonts w:ascii="Cambria Math" w:hAnsi="Cambria Math"/>
                  <w:i/>
                </w:rPr>
              </m:ctrlPr>
            </m:dPr>
            <m:e>
              <m:r>
                <w:rPr>
                  <w:rFonts w:ascii="Cambria Math" w:hAnsi="Cambria Math"/>
                </w:rPr>
                <m:t>m-n-1</m:t>
              </m:r>
            </m:e>
          </m:d>
        </m:oMath>
      </m:oMathPara>
    </w:p>
    <w:p w14:paraId="1B447AA3" w14:textId="77777777" w:rsidR="00701A9E" w:rsidRDefault="00701A9E" w:rsidP="00701A9E">
      <w:pPr>
        <w:pStyle w:val="Caption"/>
        <w:keepNext/>
        <w:jc w:val="center"/>
      </w:pPr>
      <w:bookmarkStart w:id="106" w:name="_Ref196654727"/>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11</w:t>
      </w:r>
      <w:r w:rsidR="002A680C">
        <w:rPr>
          <w:noProof/>
        </w:rPr>
        <w:fldChar w:fldCharType="end"/>
      </w:r>
      <w:r>
        <w:t>]</w:t>
      </w:r>
      <w:bookmarkEnd w:id="106"/>
    </w:p>
    <w:p w14:paraId="2D218BCB" w14:textId="77777777" w:rsidR="00701A9E" w:rsidRDefault="00701A9E" w:rsidP="00701A9E">
      <w:pPr>
        <w:rPr>
          <w:noProof/>
        </w:rPr>
      </w:pPr>
      <m:oMathPara>
        <m:oMath>
          <m:r>
            <w:rPr>
              <w:rFonts w:ascii="Cambria Math" w:hAnsi="Cambria Math"/>
            </w:rPr>
            <m:t>Last Member=</m:t>
          </m:r>
          <m:nary>
            <m:naryPr>
              <m:chr m:val="∑"/>
              <m:limLoc m:val="undOvr"/>
              <m:subHide m:val="1"/>
              <m:supHide m:val="1"/>
              <m:ctrlPr>
                <w:rPr>
                  <w:rFonts w:ascii="Cambria Math" w:hAnsi="Cambria Math"/>
                  <w:i/>
                </w:rPr>
              </m:ctrlPr>
            </m:naryPr>
            <m:sub/>
            <m:sup/>
            <m:e>
              <m:r>
                <w:rPr>
                  <w:rFonts w:ascii="Cambria Math" w:hAnsi="Cambria Math"/>
                </w:rPr>
                <m:t>Member</m:t>
              </m:r>
            </m:e>
          </m:nary>
          <m:r>
            <w:rPr>
              <w:rFonts w:ascii="Cambria Math" w:hAnsi="Cambria Math"/>
            </w:rPr>
            <m:t>=Membe</m:t>
          </m:r>
          <m:sSub>
            <m:sSubPr>
              <m:ctrlPr>
                <w:rPr>
                  <w:rFonts w:ascii="Cambria Math" w:hAnsi="Cambria Math"/>
                  <w:i/>
                </w:rPr>
              </m:ctrlPr>
            </m:sSubPr>
            <m:e>
              <m:r>
                <w:rPr>
                  <w:rFonts w:ascii="Cambria Math" w:hAnsi="Cambria Math"/>
                </w:rPr>
                <m:t>r</m:t>
              </m:r>
            </m:e>
            <m:sub>
              <m:r>
                <w:rPr>
                  <w:rFonts w:ascii="Cambria Math" w:hAnsi="Cambria Math"/>
                </w:rPr>
                <m:t>truss</m:t>
              </m:r>
            </m:sub>
          </m:sSub>
          <m:r>
            <w:rPr>
              <w:rFonts w:ascii="Cambria Math" w:hAnsi="Cambria Math"/>
            </w:rPr>
            <m:t>+Membe</m:t>
          </m:r>
          <m:sSub>
            <m:sSubPr>
              <m:ctrlPr>
                <w:rPr>
                  <w:rFonts w:ascii="Cambria Math" w:hAnsi="Cambria Math"/>
                  <w:i/>
                </w:rPr>
              </m:ctrlPr>
            </m:sSubPr>
            <m:e>
              <m:r>
                <w:rPr>
                  <w:rFonts w:ascii="Cambria Math" w:hAnsi="Cambria Math"/>
                </w:rPr>
                <m:t>r</m:t>
              </m:r>
            </m:e>
            <m:sub>
              <m:r>
                <w:rPr>
                  <w:rFonts w:ascii="Cambria Math" w:hAnsi="Cambria Math"/>
                </w:rPr>
                <m:t>cab</m:t>
              </m:r>
              <m:r>
                <w:rPr>
                  <w:rFonts w:ascii="Cambria Math" w:hAnsi="Cambria Math"/>
                </w:rPr>
                <m:t>le</m:t>
              </m:r>
            </m:sub>
          </m:sSub>
          <m:r>
            <w:rPr>
              <w:rFonts w:ascii="Cambria Math" w:hAnsi="Cambria Math"/>
            </w:rPr>
            <m:t>+Membe</m:t>
          </m:r>
          <m:sSubSup>
            <m:sSubSupPr>
              <m:ctrlPr>
                <w:rPr>
                  <w:rFonts w:ascii="Cambria Math" w:hAnsi="Cambria Math"/>
                  <w:i/>
                </w:rPr>
              </m:ctrlPr>
            </m:sSubSupPr>
            <m:e>
              <m:r>
                <w:rPr>
                  <w:rFonts w:ascii="Cambria Math" w:hAnsi="Cambria Math"/>
                </w:rPr>
                <m:t>r</m:t>
              </m:r>
            </m:e>
            <m:sub>
              <m:r>
                <w:rPr>
                  <w:rFonts w:ascii="Cambria Math" w:hAnsi="Cambria Math"/>
                </w:rPr>
                <m:t>cable</m:t>
              </m:r>
            </m:sub>
            <m:sup>
              <m:r>
                <w:rPr>
                  <w:rFonts w:ascii="Cambria Math" w:hAnsi="Cambria Math"/>
                </w:rPr>
                <m:t>'</m:t>
              </m:r>
            </m:sup>
          </m:sSubSup>
          <m:r>
            <m:rPr>
              <m:sty m:val="p"/>
            </m:rPr>
            <w:rPr>
              <w:rFonts w:ascii="Cambria Math" w:hAnsi="Cambria Math"/>
            </w:rPr>
            <w:br/>
          </m:r>
        </m:oMath>
        <m:oMath>
          <m:r>
            <w:rPr>
              <w:rFonts w:ascii="Cambria Math" w:hAnsi="Cambria Math"/>
            </w:rPr>
            <m:t xml:space="preserve">                            =2m</m:t>
          </m:r>
          <m:d>
            <m:dPr>
              <m:ctrlPr>
                <w:rPr>
                  <w:rFonts w:ascii="Cambria Math" w:hAnsi="Cambria Math"/>
                  <w:i/>
                </w:rPr>
              </m:ctrlPr>
            </m:dPr>
            <m:e>
              <m:r>
                <w:rPr>
                  <w:rFonts w:ascii="Cambria Math" w:hAnsi="Cambria Math"/>
                </w:rPr>
                <m:t>m+8</m:t>
              </m:r>
            </m:e>
          </m:d>
          <m:r>
            <w:rPr>
              <w:rFonts w:ascii="Cambria Math" w:hAnsi="Cambria Math"/>
            </w:rPr>
            <m:t>+16m+4o</m:t>
          </m:r>
          <m:d>
            <m:dPr>
              <m:ctrlPr>
                <w:rPr>
                  <w:rFonts w:ascii="Cambria Math" w:hAnsi="Cambria Math"/>
                  <w:i/>
                </w:rPr>
              </m:ctrlPr>
            </m:dPr>
            <m:e>
              <m:r>
                <w:rPr>
                  <w:rFonts w:ascii="Cambria Math" w:hAnsi="Cambria Math"/>
                </w:rPr>
                <m:t>m+o</m:t>
              </m:r>
            </m:e>
          </m:d>
          <m:r>
            <w:rPr>
              <w:rFonts w:ascii="Cambria Math" w:hAnsi="Cambria Math"/>
            </w:rPr>
            <m:t xml:space="preserve">+4n(m-n-1) </m:t>
          </m:r>
        </m:oMath>
      </m:oMathPara>
    </w:p>
    <w:p w14:paraId="7AFCB6A5" w14:textId="77777777" w:rsidR="00701A9E" w:rsidRDefault="00701A9E" w:rsidP="00701A9E">
      <w:pPr>
        <w:pStyle w:val="Caption"/>
        <w:keepNext/>
        <w:jc w:val="center"/>
      </w:pPr>
      <w:bookmarkStart w:id="107" w:name="_Ref196654741"/>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12</w:t>
      </w:r>
      <w:r w:rsidR="002A680C">
        <w:rPr>
          <w:noProof/>
        </w:rPr>
        <w:fldChar w:fldCharType="end"/>
      </w:r>
      <w:r>
        <w:t>]</w:t>
      </w:r>
      <w:bookmarkEnd w:id="107"/>
    </w:p>
    <w:p w14:paraId="37509F82" w14:textId="6E6042F4" w:rsidR="00373654" w:rsidRDefault="0069190E" w:rsidP="00B62586">
      <w:pPr>
        <w:pStyle w:val="Heading3"/>
      </w:pPr>
      <w:bookmarkStart w:id="108" w:name="_Toc194826103"/>
      <w:bookmarkStart w:id="109" w:name="_Toc323293734"/>
      <w:bookmarkEnd w:id="83"/>
      <w:r>
        <w:t xml:space="preserve">The </w:t>
      </w:r>
      <w:r w:rsidR="00373654">
        <w:t>Nodes</w:t>
      </w:r>
      <w:bookmarkEnd w:id="108"/>
      <w:bookmarkEnd w:id="109"/>
    </w:p>
    <w:p w14:paraId="7BA33397" w14:textId="128B92F6" w:rsidR="000F2BA3" w:rsidRDefault="00123C01" w:rsidP="00123C01">
      <w:r>
        <w:t>The nodes are characterised by x, y and z co</w:t>
      </w:r>
      <w:r w:rsidR="008B517A">
        <w:t>-</w:t>
      </w:r>
      <w:r>
        <w:t xml:space="preserve">ordinates in space. It is necessary to define </w:t>
      </w:r>
      <w:r w:rsidR="008B517A">
        <w:t xml:space="preserve">for reference </w:t>
      </w:r>
      <w:r w:rsidR="00C040DF">
        <w:t>and to assign nodal</w:t>
      </w:r>
      <w:r>
        <w:t xml:space="preserve"> properties. </w:t>
      </w:r>
      <w:r w:rsidR="006B64AF">
        <w:t>It</w:t>
      </w:r>
      <w:r w:rsidR="00195D3D">
        <w:t xml:space="preserve"> constitutes </w:t>
      </w:r>
      <w:r w:rsidR="00CE59FA">
        <w:t xml:space="preserve">of </w:t>
      </w:r>
      <w:r w:rsidR="00195D3D">
        <w:t>a multidimensional</w:t>
      </w:r>
      <w:r>
        <w:t xml:space="preserve"> array with two indices </w:t>
      </w:r>
      <w:r w:rsidR="0080380F">
        <w:t xml:space="preserve">where </w:t>
      </w:r>
      <m:oMath>
        <m:r>
          <w:rPr>
            <w:rFonts w:ascii="Cambria Math" w:hAnsi="Cambria Math"/>
          </w:rPr>
          <m:t>i</m:t>
        </m:r>
      </m:oMath>
      <w:r w:rsidR="0080380F">
        <w:t xml:space="preserve"> corresponds to the node number and </w:t>
      </w:r>
      <m:oMath>
        <m:r>
          <w:rPr>
            <w:rFonts w:ascii="Cambria Math" w:hAnsi="Cambria Math"/>
          </w:rPr>
          <m:t>j</m:t>
        </m:r>
      </m:oMath>
      <w:r w:rsidR="0080380F">
        <w:t xml:space="preserve"> corresponds to the axis being referred </w:t>
      </w:r>
      <w:r w:rsidR="00172CD5">
        <w:t xml:space="preserve">given by </w:t>
      </w:r>
      <w:r w:rsidR="00172CD5">
        <w:fldChar w:fldCharType="begin"/>
      </w:r>
      <w:r w:rsidR="00172CD5">
        <w:instrText xml:space="preserve"> REF _Ref197022399 \h </w:instrText>
      </w:r>
      <w:r w:rsidR="00172CD5">
        <w:fldChar w:fldCharType="separate"/>
      </w:r>
      <w:r w:rsidR="009043C9">
        <w:t xml:space="preserve">[Equation </w:t>
      </w:r>
      <w:r w:rsidR="009043C9">
        <w:rPr>
          <w:noProof/>
        </w:rPr>
        <w:t>3</w:t>
      </w:r>
      <w:r w:rsidR="009043C9">
        <w:t>.</w:t>
      </w:r>
      <w:r w:rsidR="009043C9">
        <w:rPr>
          <w:noProof/>
        </w:rPr>
        <w:t>13</w:t>
      </w:r>
      <w:r w:rsidR="009043C9">
        <w:t>]</w:t>
      </w:r>
      <w:r w:rsidR="00172CD5">
        <w:fldChar w:fldCharType="end"/>
      </w:r>
      <w:r w:rsidR="008F39D2">
        <w:t>.</w:t>
      </w:r>
      <w:r w:rsidR="00172CD5">
        <w:t xml:space="preserve"> </w:t>
      </w:r>
      <w:r w:rsidR="008F39D2">
        <w:t>T</w:t>
      </w:r>
      <w:r w:rsidR="00172CD5">
        <w:t xml:space="preserve">he </w:t>
      </w:r>
      <w:r w:rsidR="00D8507F">
        <w:t xml:space="preserve">known </w:t>
      </w:r>
      <w:r w:rsidR="00172CD5">
        <w:t xml:space="preserve">final geometry </w:t>
      </w:r>
      <w:r w:rsidR="008F39D2">
        <w:t xml:space="preserve">is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8F39D2">
        <w:t xml:space="preserve"> </w:t>
      </w:r>
      <w:r w:rsidR="00172CD5">
        <w:t xml:space="preserve">and </w:t>
      </w:r>
      <w:r w:rsidR="008F39D2">
        <w:t>the</w:t>
      </w:r>
      <w:r w:rsidR="00172CD5">
        <w:t xml:space="preserve"> </w:t>
      </w:r>
      <w:r w:rsidR="00D8507F">
        <w:t>unknown</w:t>
      </w:r>
      <w:r w:rsidR="008F39D2">
        <w:t xml:space="preserve"> initial</w:t>
      </w:r>
      <w:r w:rsidR="00D8507F">
        <w:t xml:space="preserve"> geometry </w:t>
      </w:r>
      <w:r w:rsidR="008F39D2">
        <w:t xml:space="preserve">is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8F39D2">
        <w:t xml:space="preserve"> </w:t>
      </w:r>
      <w:r w:rsidR="00D8507F">
        <w:t>but is preliminary assigned the same nodes</w:t>
      </w:r>
      <w:r w:rsidR="00172CD5">
        <w:t>.</w:t>
      </w:r>
    </w:p>
    <w:p w14:paraId="4DF248C2" w14:textId="4D909101" w:rsidR="000F2BA3" w:rsidRDefault="00CB4207" w:rsidP="00123C01">
      <w:pPr>
        <w:rPr>
          <w:noProof/>
        </w:rPr>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d>
            <m:dPr>
              <m:begChr m:val="{"/>
              <m:endChr m:val="}"/>
              <m:ctrlPr>
                <w:rPr>
                  <w:rFonts w:ascii="Cambria Math" w:hAnsi="Cambria Math"/>
                  <w:i/>
                </w:rPr>
              </m:ctrlPr>
            </m:dPr>
            <m:e>
              <m:r>
                <w:rPr>
                  <w:rFonts w:ascii="Cambria Math" w:hAnsi="Cambria Math"/>
                </w:rPr>
                <m:t xml:space="preserve">Coordinate </m:t>
              </m:r>
            </m:e>
          </m:d>
          <m:r>
            <w:rPr>
              <w:rFonts w:ascii="Cambria Math" w:hAnsi="Cambria Math"/>
            </w:rPr>
            <m:t xml:space="preserve"> where i=</m:t>
          </m:r>
          <m:d>
            <m:dPr>
              <m:begChr m:val="{"/>
              <m:endChr m:val="}"/>
              <m:ctrlPr>
                <w:rPr>
                  <w:rFonts w:ascii="Cambria Math" w:hAnsi="Cambria Math"/>
                  <w:i/>
                </w:rPr>
              </m:ctrlPr>
            </m:dPr>
            <m:e>
              <m:r>
                <w:rPr>
                  <w:rFonts w:ascii="Cambria Math" w:hAnsi="Cambria Math"/>
                </w:rPr>
                <m:t>1…Last Node</m:t>
              </m:r>
            </m:e>
          </m:d>
          <m:r>
            <w:rPr>
              <w:rFonts w:ascii="Cambria Math" w:hAnsi="Cambria Math"/>
            </w:rPr>
            <m:t>,j=</m:t>
          </m:r>
          <m:d>
            <m:dPr>
              <m:begChr m:val="{"/>
              <m:endChr m:val="}"/>
              <m:ctrlPr>
                <w:rPr>
                  <w:rFonts w:ascii="Cambria Math" w:hAnsi="Cambria Math"/>
                  <w:i/>
                </w:rPr>
              </m:ctrlPr>
            </m:dPr>
            <m:e>
              <m:r>
                <w:rPr>
                  <w:rFonts w:ascii="Cambria Math" w:hAnsi="Cambria Math"/>
                </w:rPr>
                <m:t>x,y,z</m:t>
              </m:r>
            </m:e>
          </m:d>
        </m:oMath>
      </m:oMathPara>
    </w:p>
    <w:p w14:paraId="0CDF4E7C" w14:textId="77777777" w:rsidR="00714362" w:rsidRDefault="00714362" w:rsidP="00714362">
      <w:pPr>
        <w:pStyle w:val="Caption"/>
        <w:keepNext/>
        <w:jc w:val="center"/>
      </w:pPr>
      <w:bookmarkStart w:id="110" w:name="_Ref197022399"/>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13</w:t>
      </w:r>
      <w:r w:rsidR="002A680C">
        <w:rPr>
          <w:noProof/>
        </w:rPr>
        <w:fldChar w:fldCharType="end"/>
      </w:r>
      <w:r>
        <w:t>]</w:t>
      </w:r>
      <w:bookmarkEnd w:id="110"/>
    </w:p>
    <w:p w14:paraId="2E68031A" w14:textId="796CBB14" w:rsidR="0082358A" w:rsidRDefault="000F2BA3" w:rsidP="00123C01">
      <w:r>
        <w:t xml:space="preserve">Each </w:t>
      </w:r>
      <w:r w:rsidR="005A50DF">
        <w:t>node</w:t>
      </w:r>
      <w:r w:rsidR="00712259">
        <w:t xml:space="preserve"> </w:t>
      </w:r>
      <w:r>
        <w:t xml:space="preserve">has </w:t>
      </w:r>
      <w:r w:rsidR="009E4CFE">
        <w:t>three</w:t>
      </w:r>
      <w:r>
        <w:t xml:space="preserve"> DOF</w:t>
      </w:r>
      <w:r w:rsidR="009E4CFE">
        <w:t>s</w:t>
      </w:r>
      <w:r>
        <w:t xml:space="preserve"> </w:t>
      </w:r>
      <w:r w:rsidR="001C184F">
        <w:t xml:space="preserve">in x, y and z direction </w:t>
      </w:r>
      <w:r w:rsidR="008B475A">
        <w:t>but</w:t>
      </w:r>
      <w:r>
        <w:t xml:space="preserve"> </w:t>
      </w:r>
      <w:r w:rsidR="00555135">
        <w:t>some</w:t>
      </w:r>
      <w:r w:rsidR="005A50DF">
        <w:t xml:space="preserve"> nodes</w:t>
      </w:r>
      <w:r w:rsidR="00555135">
        <w:t xml:space="preserve"> are</w:t>
      </w:r>
      <w:r w:rsidR="00437196">
        <w:t xml:space="preserve"> </w:t>
      </w:r>
      <w:r w:rsidR="008B475A">
        <w:t>restrained</w:t>
      </w:r>
      <w:r>
        <w:t xml:space="preserve"> </w:t>
      </w:r>
      <w:r w:rsidR="00437196">
        <w:t>in some or all directions</w:t>
      </w:r>
      <w:r w:rsidR="00555135">
        <w:t>, i.e. the truss nodes are fixed vertically and initially restrained in both horizontal directions</w:t>
      </w:r>
      <w:r>
        <w:t>. This is controlled by a</w:t>
      </w:r>
      <w:r w:rsidR="001260DE">
        <w:t>nother matrix with two indices,</w:t>
      </w:r>
    </w:p>
    <w:p w14:paraId="37439700" w14:textId="1DFE8E2A" w:rsidR="000F2BA3" w:rsidRPr="002678C0" w:rsidRDefault="00CB4207" w:rsidP="00C53095">
      <m:oMathPara>
        <m:oMath>
          <m:sSub>
            <m:sSubPr>
              <m:ctrlPr>
                <w:rPr>
                  <w:rFonts w:ascii="Cambria Math" w:hAnsi="Cambria Math"/>
                  <w:i/>
                </w:rPr>
              </m:ctrlPr>
            </m:sSubPr>
            <m:e>
              <m:r>
                <w:rPr>
                  <w:rFonts w:ascii="Cambria Math" w:hAnsi="Cambria Math"/>
                </w:rPr>
                <m:t>Fix</m:t>
              </m:r>
            </m:e>
            <m:sub>
              <m:r>
                <w:rPr>
                  <w:rFonts w:ascii="Cambria Math" w:hAnsi="Cambria Math"/>
                </w:rPr>
                <m:t>ij</m:t>
              </m:r>
            </m:sub>
          </m:sSub>
          <m:r>
            <w:rPr>
              <w:rFonts w:ascii="Cambria Math" w:hAnsi="Cambria Math"/>
            </w:rPr>
            <m:t>=</m:t>
          </m:r>
          <m:d>
            <m:dPr>
              <m:begChr m:val="{"/>
              <m:endChr m:val="}"/>
              <m:ctrlPr>
                <w:rPr>
                  <w:rFonts w:ascii="Cambria Math" w:hAnsi="Cambria Math"/>
                  <w:i/>
                </w:rPr>
              </m:ctrlPr>
            </m:dPr>
            <m:e>
              <m:r>
                <w:rPr>
                  <w:rFonts w:ascii="Cambria Math" w:hAnsi="Cambria Math"/>
                </w:rPr>
                <m:t>True,False</m:t>
              </m:r>
            </m:e>
          </m:d>
          <m:r>
            <w:rPr>
              <w:rFonts w:ascii="Cambria Math" w:hAnsi="Cambria Math"/>
            </w:rPr>
            <m:t xml:space="preserve"> where i =</m:t>
          </m:r>
          <m:d>
            <m:dPr>
              <m:begChr m:val="{"/>
              <m:endChr m:val="}"/>
              <m:ctrlPr>
                <w:rPr>
                  <w:rFonts w:ascii="Cambria Math" w:hAnsi="Cambria Math"/>
                  <w:i/>
                </w:rPr>
              </m:ctrlPr>
            </m:dPr>
            <m:e>
              <m:r>
                <w:rPr>
                  <w:rFonts w:ascii="Cambria Math" w:hAnsi="Cambria Math"/>
                </w:rPr>
                <m:t>1…Last Node</m:t>
              </m:r>
            </m:e>
          </m:d>
          <m:r>
            <w:rPr>
              <w:rFonts w:ascii="Cambria Math" w:hAnsi="Cambria Math"/>
            </w:rPr>
            <m:t>,j=</m:t>
          </m:r>
          <m:d>
            <m:dPr>
              <m:begChr m:val="{"/>
              <m:endChr m:val="}"/>
              <m:ctrlPr>
                <w:rPr>
                  <w:rFonts w:ascii="Cambria Math" w:hAnsi="Cambria Math"/>
                  <w:i/>
                </w:rPr>
              </m:ctrlPr>
            </m:dPr>
            <m:e>
              <m:r>
                <w:rPr>
                  <w:rFonts w:ascii="Cambria Math" w:hAnsi="Cambria Math"/>
                </w:rPr>
                <m:t>x,y,z</m:t>
              </m:r>
            </m:e>
          </m:d>
        </m:oMath>
      </m:oMathPara>
    </w:p>
    <w:p w14:paraId="24347E55" w14:textId="77777777" w:rsidR="00714362" w:rsidRDefault="00714362" w:rsidP="00714362">
      <w:pPr>
        <w:pStyle w:val="Caption"/>
        <w:keepNext/>
        <w:jc w:val="center"/>
      </w:pPr>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14</w:t>
      </w:r>
      <w:r w:rsidR="002A680C">
        <w:rPr>
          <w:noProof/>
        </w:rPr>
        <w:fldChar w:fldCharType="end"/>
      </w:r>
      <w:r>
        <w:t>]</w:t>
      </w:r>
    </w:p>
    <w:p w14:paraId="33C4DB5A" w14:textId="46BF930D" w:rsidR="00600DC3" w:rsidRPr="00600DC3" w:rsidRDefault="0069190E" w:rsidP="00600DC3">
      <w:pPr>
        <w:pStyle w:val="Heading3"/>
      </w:pPr>
      <w:bookmarkStart w:id="111" w:name="_Toc194826104"/>
      <w:bookmarkStart w:id="112" w:name="_Toc323293735"/>
      <w:r>
        <w:t xml:space="preserve">The </w:t>
      </w:r>
      <w:r w:rsidR="00F24AC8">
        <w:t>Member</w:t>
      </w:r>
      <w:bookmarkEnd w:id="111"/>
      <w:r w:rsidR="00DA373C">
        <w:t>s</w:t>
      </w:r>
      <w:bookmarkEnd w:id="112"/>
    </w:p>
    <w:p w14:paraId="7D2775D8" w14:textId="72C5CA59" w:rsidR="00A014DB" w:rsidRDefault="00F24AC8" w:rsidP="00F24AC8">
      <w:r>
        <w:t xml:space="preserve">The members </w:t>
      </w:r>
      <w:r w:rsidR="005902EE">
        <w:t xml:space="preserve">describe how the nodes are connected. Each member </w:t>
      </w:r>
      <w:r w:rsidR="0007676A">
        <w:t>has</w:t>
      </w:r>
      <w:r w:rsidR="00C41D51">
        <w:t xml:space="preserve"> two ends</w:t>
      </w:r>
      <w:r w:rsidR="000930A4">
        <w:t xml:space="preserve">, each of which </w:t>
      </w:r>
      <w:r w:rsidR="00276A96">
        <w:t>corresponds to a node number</w:t>
      </w:r>
      <w:r w:rsidR="009E4CFE">
        <w:t>,</w:t>
      </w:r>
      <w:r w:rsidR="00D668C2">
        <w:t xml:space="preserve"> as shown in </w:t>
      </w:r>
      <w:r w:rsidR="00704F25">
        <w:fldChar w:fldCharType="begin"/>
      </w:r>
      <w:r w:rsidR="00704F25">
        <w:instrText xml:space="preserve"> REF _Ref196382326 \h </w:instrText>
      </w:r>
      <w:r w:rsidR="00704F25">
        <w:fldChar w:fldCharType="separate"/>
      </w:r>
      <w:r w:rsidR="009043C9">
        <w:t xml:space="preserve">[Figure </w:t>
      </w:r>
      <w:r w:rsidR="009043C9">
        <w:rPr>
          <w:noProof/>
        </w:rPr>
        <w:t>3</w:t>
      </w:r>
      <w:r w:rsidR="009043C9">
        <w:t>.</w:t>
      </w:r>
      <w:r w:rsidR="009043C9">
        <w:rPr>
          <w:noProof/>
        </w:rPr>
        <w:t>5</w:t>
      </w:r>
      <w:r w:rsidR="00704F25">
        <w:fldChar w:fldCharType="end"/>
      </w:r>
      <w:r w:rsidR="00D668C2">
        <w:t>]</w:t>
      </w:r>
      <w:r w:rsidR="00A014DB">
        <w:t>.</w:t>
      </w:r>
    </w:p>
    <w:p w14:paraId="3A2BA06F" w14:textId="77777777" w:rsidR="00A014DB" w:rsidRDefault="00A014DB" w:rsidP="00A014DB">
      <w:pPr>
        <w:jc w:val="center"/>
      </w:pPr>
      <w:r>
        <w:rPr>
          <w:noProof/>
          <w:lang w:eastAsia="en-GB"/>
        </w:rPr>
        <w:drawing>
          <wp:inline distT="0" distB="0" distL="0" distR="0" wp14:anchorId="16EAE4EC" wp14:editId="177529F3">
            <wp:extent cx="2682996" cy="2168810"/>
            <wp:effectExtent l="0" t="0" r="9525" b="0"/>
            <wp:docPr id="11" name="Picture 5" descr="Disk:private:tmp:skitched-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k:private:tmp:skitched-23-1-2.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2683406" cy="2169141"/>
                    </a:xfrm>
                    <a:prstGeom prst="rect">
                      <a:avLst/>
                    </a:prstGeom>
                    <a:noFill/>
                    <a:ln>
                      <a:noFill/>
                    </a:ln>
                  </pic:spPr>
                </pic:pic>
              </a:graphicData>
            </a:graphic>
          </wp:inline>
        </w:drawing>
      </w:r>
    </w:p>
    <w:p w14:paraId="36B69E7D" w14:textId="43CD1A36" w:rsidR="00A014DB" w:rsidRPr="00F13353" w:rsidRDefault="00A014DB" w:rsidP="00A014DB">
      <w:pPr>
        <w:pStyle w:val="Caption"/>
        <w:jc w:val="center"/>
      </w:pPr>
      <w:bookmarkStart w:id="113" w:name="_Ref196382326"/>
      <w:bookmarkStart w:id="114" w:name="_Toc197147883"/>
      <w:proofErr w:type="gramStart"/>
      <w:r>
        <w:t xml:space="preserve">[Figure </w:t>
      </w:r>
      <w:fldSimple w:instr=" STYLEREF 1 \s ">
        <w:r w:rsidR="009043C9">
          <w:rPr>
            <w:noProof/>
          </w:rPr>
          <w:t>3</w:t>
        </w:r>
      </w:fldSimple>
      <w:r>
        <w:t>.</w:t>
      </w:r>
      <w:proofErr w:type="gramEnd"/>
      <w:r w:rsidR="002A680C">
        <w:fldChar w:fldCharType="begin"/>
      </w:r>
      <w:r w:rsidR="002A680C">
        <w:instrText xml:space="preserve"> SEQ Figure \* ARABIC \s 1 </w:instrText>
      </w:r>
      <w:r w:rsidR="002A680C">
        <w:fldChar w:fldCharType="separate"/>
      </w:r>
      <w:r w:rsidR="009043C9">
        <w:rPr>
          <w:noProof/>
        </w:rPr>
        <w:t>5</w:t>
      </w:r>
      <w:r w:rsidR="002A680C">
        <w:rPr>
          <w:noProof/>
        </w:rPr>
        <w:fldChar w:fldCharType="end"/>
      </w:r>
      <w:bookmarkEnd w:id="113"/>
      <w:r>
        <w:t xml:space="preserve">] Definition of a typical member connecting </w:t>
      </w:r>
      <w:r w:rsidR="002C17C9">
        <w:t>nodes (This End) and (That End)</w:t>
      </w:r>
      <w:bookmarkEnd w:id="114"/>
    </w:p>
    <w:p w14:paraId="3C20D283" w14:textId="32B8E3B2" w:rsidR="007F58EC" w:rsidRPr="007F58EC" w:rsidRDefault="00A014DB" w:rsidP="007F58EC">
      <w:r>
        <w:lastRenderedPageBreak/>
        <w:t>The ends are described</w:t>
      </w:r>
      <w:r w:rsidR="007F58EC">
        <w:t xml:space="preserve"> by </w:t>
      </w:r>
      <w:r w:rsidR="0007676A">
        <w:t>matrix</w:t>
      </w:r>
      <w:r w:rsidR="007F58EC">
        <w:t xml:space="preserve"> </w:t>
      </w:r>
      <m:oMath>
        <m:r>
          <w:rPr>
            <w:rFonts w:ascii="Cambria Math" w:hAnsi="Cambria Math"/>
          </w:rPr>
          <m:t>En</m:t>
        </m:r>
        <m:sSub>
          <m:sSubPr>
            <m:ctrlPr>
              <w:rPr>
                <w:rFonts w:ascii="Cambria Math" w:hAnsi="Cambria Math"/>
                <w:i/>
              </w:rPr>
            </m:ctrlPr>
          </m:sSubPr>
          <m:e>
            <m:r>
              <w:rPr>
                <w:rFonts w:ascii="Cambria Math" w:hAnsi="Cambria Math"/>
              </w:rPr>
              <m:t>d</m:t>
            </m:r>
          </m:e>
          <m:sub>
            <m:r>
              <w:rPr>
                <w:rFonts w:ascii="Cambria Math" w:hAnsi="Cambria Math"/>
              </w:rPr>
              <m:t>kl</m:t>
            </m:r>
          </m:sub>
        </m:sSub>
      </m:oMath>
      <w:r w:rsidR="007F58EC">
        <w:t xml:space="preserve"> with two indices. Each member has a constant </w:t>
      </w:r>
      <m:oMath>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k</m:t>
            </m:r>
          </m:sub>
        </m:sSub>
      </m:oMath>
      <w:r w:rsidR="007F58EC">
        <w:t xml:space="preserve"> (product of young’s modulus and </w:t>
      </w:r>
      <w:r w:rsidR="00105E16">
        <w:t>cross-section</w:t>
      </w:r>
      <w:r w:rsidR="007F58EC">
        <w:t xml:space="preserve">al area),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7F58EC">
        <w:t xml:space="preserve"> (pretension) and </w:t>
      </w:r>
      <m:oMath>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oMath>
      <w:r w:rsidR="007F58EC">
        <w:t xml:space="preserve"> (unstrained length) written as</w:t>
      </w:r>
      <w:r w:rsidR="003B0234">
        <w:t xml:space="preserve"> follows</w:t>
      </w:r>
      <w:r w:rsidR="007F58EC">
        <w:t>,</w:t>
      </w:r>
    </w:p>
    <w:p w14:paraId="7D0F1DEF" w14:textId="568B2E5D" w:rsidR="00085BD3" w:rsidRPr="002678C0" w:rsidRDefault="00CB4207" w:rsidP="00085BD3">
      <m:oMathPara>
        <m:oMath>
          <m:sSub>
            <m:sSubPr>
              <m:ctrlPr>
                <w:rPr>
                  <w:rFonts w:ascii="Cambria Math" w:hAnsi="Cambria Math"/>
                  <w:i/>
                </w:rPr>
              </m:ctrlPr>
            </m:sSubPr>
            <m:e>
              <m:r>
                <w:rPr>
                  <w:rFonts w:ascii="Cambria Math" w:hAnsi="Cambria Math"/>
                </w:rPr>
                <m:t>End</m:t>
              </m:r>
            </m:e>
            <m:sub>
              <m:r>
                <w:rPr>
                  <w:rFonts w:ascii="Cambria Math" w:hAnsi="Cambria Math"/>
                </w:rPr>
                <m:t>kl</m:t>
              </m:r>
            </m:sub>
          </m:sSub>
          <m:r>
            <w:rPr>
              <w:rFonts w:ascii="Cambria Math" w:hAnsi="Cambria Math"/>
            </w:rPr>
            <m:t>=</m:t>
          </m:r>
          <m:d>
            <m:dPr>
              <m:begChr m:val="{"/>
              <m:endChr m:val="}"/>
              <m:ctrlPr>
                <w:rPr>
                  <w:rFonts w:ascii="Cambria Math" w:hAnsi="Cambria Math"/>
                  <w:i/>
                </w:rPr>
              </m:ctrlPr>
            </m:dPr>
            <m:e>
              <m:r>
                <w:rPr>
                  <w:rFonts w:ascii="Cambria Math" w:hAnsi="Cambria Math"/>
                </w:rPr>
                <m:t>1…Last Node</m:t>
              </m:r>
            </m:e>
          </m:d>
          <m:r>
            <w:rPr>
              <w:rFonts w:ascii="Cambria Math" w:hAnsi="Cambria Math"/>
            </w:rPr>
            <m:t xml:space="preserve"> where k =</m:t>
          </m:r>
          <m:d>
            <m:dPr>
              <m:begChr m:val="{"/>
              <m:endChr m:val="}"/>
              <m:ctrlPr>
                <w:rPr>
                  <w:rFonts w:ascii="Cambria Math" w:hAnsi="Cambria Math"/>
                  <w:i/>
                </w:rPr>
              </m:ctrlPr>
            </m:dPr>
            <m:e>
              <m:r>
                <w:rPr>
                  <w:rFonts w:ascii="Cambria Math" w:hAnsi="Cambria Math"/>
                </w:rPr>
                <m:t>1…Last Member</m:t>
              </m:r>
            </m:e>
          </m:d>
          <m:r>
            <w:rPr>
              <w:rFonts w:ascii="Cambria Math" w:hAnsi="Cambria Math"/>
            </w:rPr>
            <m:t xml:space="preserve"> and l=</m:t>
          </m:r>
          <m:d>
            <m:dPr>
              <m:begChr m:val="{"/>
              <m:endChr m:val="}"/>
              <m:ctrlPr>
                <w:rPr>
                  <w:rFonts w:ascii="Cambria Math" w:hAnsi="Cambria Math"/>
                  <w:i/>
                </w:rPr>
              </m:ctrlPr>
            </m:dPr>
            <m:e>
              <m:r>
                <w:rPr>
                  <w:rFonts w:ascii="Cambria Math" w:hAnsi="Cambria Math"/>
                </w:rPr>
                <m:t>This End, That End</m:t>
              </m:r>
            </m:e>
          </m:d>
        </m:oMath>
      </m:oMathPara>
    </w:p>
    <w:p w14:paraId="01D3948D" w14:textId="5692ACEA" w:rsidR="00932D92" w:rsidRPr="00932D92" w:rsidRDefault="00714362" w:rsidP="00F13353">
      <w:pPr>
        <w:pStyle w:val="Caption"/>
        <w:keepNext/>
        <w:jc w:val="center"/>
      </w:pPr>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15</w:t>
      </w:r>
      <w:r w:rsidR="002A680C">
        <w:rPr>
          <w:noProof/>
        </w:rPr>
        <w:fldChar w:fldCharType="end"/>
      </w:r>
      <w:r>
        <w:t>]</w:t>
      </w:r>
    </w:p>
    <w:p w14:paraId="5274722A" w14:textId="5F91CC7C" w:rsidR="004B73DF" w:rsidRPr="002678C0" w:rsidRDefault="00785BD9" w:rsidP="004B73DF">
      <m:oMathPara>
        <m:oMath>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where k =</m:t>
          </m:r>
          <m:d>
            <m:dPr>
              <m:begChr m:val="{"/>
              <m:endChr m:val="}"/>
              <m:ctrlPr>
                <w:rPr>
                  <w:rFonts w:ascii="Cambria Math" w:hAnsi="Cambria Math"/>
                  <w:i/>
                </w:rPr>
              </m:ctrlPr>
            </m:dPr>
            <m:e>
              <m:r>
                <w:rPr>
                  <w:rFonts w:ascii="Cambria Math" w:hAnsi="Cambria Math"/>
                </w:rPr>
                <m:t>1…Last Member</m:t>
              </m:r>
            </m:e>
          </m:d>
          <m:r>
            <w:rPr>
              <w:rFonts w:ascii="Cambria Math" w:hAnsi="Cambria Math"/>
            </w:rPr>
            <m:t xml:space="preserve"> </m:t>
          </m:r>
        </m:oMath>
      </m:oMathPara>
    </w:p>
    <w:p w14:paraId="348659FA" w14:textId="77777777" w:rsidR="00714362" w:rsidRDefault="00714362" w:rsidP="00714362">
      <w:pPr>
        <w:pStyle w:val="Caption"/>
        <w:keepNext/>
        <w:jc w:val="center"/>
      </w:pPr>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16</w:t>
      </w:r>
      <w:r w:rsidR="002A680C">
        <w:rPr>
          <w:noProof/>
        </w:rPr>
        <w:fldChar w:fldCharType="end"/>
      </w:r>
      <w:r>
        <w:t>]</w:t>
      </w:r>
    </w:p>
    <w:p w14:paraId="6AEC9CA5" w14:textId="11E86BE3" w:rsidR="004B73DF" w:rsidRPr="002678C0" w:rsidRDefault="00CB4207" w:rsidP="004B73DF">
      <m:oMathPara>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wher</m:t>
          </m:r>
          <m:r>
            <w:rPr>
              <w:rFonts w:ascii="Cambria Math" w:hAnsi="Cambria Math"/>
            </w:rPr>
            <m:t>e k =</m:t>
          </m:r>
          <m:d>
            <m:dPr>
              <m:begChr m:val="{"/>
              <m:endChr m:val="}"/>
              <m:ctrlPr>
                <w:rPr>
                  <w:rFonts w:ascii="Cambria Math" w:hAnsi="Cambria Math"/>
                  <w:i/>
                </w:rPr>
              </m:ctrlPr>
            </m:dPr>
            <m:e>
              <m:r>
                <w:rPr>
                  <w:rFonts w:ascii="Cambria Math" w:hAnsi="Cambria Math"/>
                </w:rPr>
                <m:t>1…Last Member</m:t>
              </m:r>
            </m:e>
          </m:d>
        </m:oMath>
      </m:oMathPara>
    </w:p>
    <w:p w14:paraId="3F5ED7B7" w14:textId="77777777" w:rsidR="00714362" w:rsidRDefault="00714362" w:rsidP="00714362">
      <w:pPr>
        <w:pStyle w:val="Caption"/>
        <w:keepNext/>
        <w:jc w:val="center"/>
      </w:pPr>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17</w:t>
      </w:r>
      <w:r w:rsidR="002A680C">
        <w:rPr>
          <w:noProof/>
        </w:rPr>
        <w:fldChar w:fldCharType="end"/>
      </w:r>
      <w:r>
        <w:t>]</w:t>
      </w:r>
    </w:p>
    <w:p w14:paraId="56628F68" w14:textId="1FC940F3" w:rsidR="004B73DF" w:rsidRPr="002678C0" w:rsidRDefault="00CB4207" w:rsidP="004B73DF">
      <m:oMathPara>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 xml:space="preserve"> where k =</m:t>
          </m:r>
          <m:d>
            <m:dPr>
              <m:begChr m:val="{"/>
              <m:endChr m:val="}"/>
              <m:ctrlPr>
                <w:rPr>
                  <w:rFonts w:ascii="Cambria Math" w:hAnsi="Cambria Math"/>
                  <w:i/>
                </w:rPr>
              </m:ctrlPr>
            </m:dPr>
            <m:e>
              <m:r>
                <w:rPr>
                  <w:rFonts w:ascii="Cambria Math" w:hAnsi="Cambria Math"/>
                </w:rPr>
                <m:t>1…Last Member</m:t>
              </m:r>
            </m:e>
          </m:d>
          <m:r>
            <w:rPr>
              <w:rFonts w:ascii="Cambria Math" w:hAnsi="Cambria Math"/>
            </w:rPr>
            <m:t xml:space="preserve"> </m:t>
          </m:r>
        </m:oMath>
      </m:oMathPara>
    </w:p>
    <w:p w14:paraId="4F4FB1A5" w14:textId="77777777" w:rsidR="00714362" w:rsidRDefault="00714362" w:rsidP="00714362">
      <w:pPr>
        <w:pStyle w:val="Caption"/>
        <w:keepNext/>
        <w:jc w:val="center"/>
      </w:pPr>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18</w:t>
      </w:r>
      <w:r w:rsidR="002A680C">
        <w:rPr>
          <w:noProof/>
        </w:rPr>
        <w:fldChar w:fldCharType="end"/>
      </w:r>
      <w:r>
        <w:t>]</w:t>
      </w:r>
    </w:p>
    <w:p w14:paraId="2650A998" w14:textId="012EA6FA" w:rsidR="00562218" w:rsidRDefault="001B44FB" w:rsidP="00123C01">
      <w:pPr>
        <w:pStyle w:val="Heading3"/>
      </w:pPr>
      <w:bookmarkStart w:id="115" w:name="_Toc194826108"/>
      <w:bookmarkStart w:id="116" w:name="_Toc323293736"/>
      <w:r>
        <w:t>Member</w:t>
      </w:r>
      <w:bookmarkEnd w:id="115"/>
      <w:r w:rsidR="00566AE0">
        <w:t xml:space="preserve"> length</w:t>
      </w:r>
      <w:bookmarkEnd w:id="116"/>
    </w:p>
    <w:p w14:paraId="1617C4DD" w14:textId="77777777" w:rsidR="00FC46FB" w:rsidRDefault="00FC46FB" w:rsidP="00FC46FB">
      <w:pPr>
        <w:jc w:val="center"/>
      </w:pPr>
      <w:r>
        <w:rPr>
          <w:noProof/>
          <w:lang w:eastAsia="en-GB"/>
        </w:rPr>
        <w:drawing>
          <wp:inline distT="0" distB="0" distL="0" distR="0" wp14:anchorId="6900D233" wp14:editId="559A269A">
            <wp:extent cx="2899201" cy="2880000"/>
            <wp:effectExtent l="0" t="0" r="0" b="0"/>
            <wp:docPr id="15" name="Picture 10" descr="Disk:private:tmp:Untitle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k:private:tmp:Untitled-5-1.pn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899201" cy="2880000"/>
                    </a:xfrm>
                    <a:prstGeom prst="rect">
                      <a:avLst/>
                    </a:prstGeom>
                    <a:noFill/>
                    <a:ln>
                      <a:noFill/>
                    </a:ln>
                  </pic:spPr>
                </pic:pic>
              </a:graphicData>
            </a:graphic>
          </wp:inline>
        </w:drawing>
      </w:r>
    </w:p>
    <w:p w14:paraId="28E80B28" w14:textId="12F71DAC" w:rsidR="00FC46FB" w:rsidRDefault="00FC46FB" w:rsidP="00FC46FB">
      <w:pPr>
        <w:pStyle w:val="Caption"/>
        <w:jc w:val="center"/>
      </w:pPr>
      <w:bookmarkStart w:id="117" w:name="_Ref196382387"/>
      <w:bookmarkStart w:id="118" w:name="_Toc197147884"/>
      <w:proofErr w:type="gramStart"/>
      <w:r>
        <w:t xml:space="preserve">[Figure </w:t>
      </w:r>
      <w:fldSimple w:instr=" STYLEREF 1 \s ">
        <w:r w:rsidR="009043C9">
          <w:rPr>
            <w:noProof/>
          </w:rPr>
          <w:t>3</w:t>
        </w:r>
      </w:fldSimple>
      <w:r>
        <w:t>.</w:t>
      </w:r>
      <w:proofErr w:type="gramEnd"/>
      <w:r w:rsidR="002A680C">
        <w:fldChar w:fldCharType="begin"/>
      </w:r>
      <w:r w:rsidR="002A680C">
        <w:instrText xml:space="preserve"> SEQ Figure \* ARABIC \s 1 </w:instrText>
      </w:r>
      <w:r w:rsidR="002A680C">
        <w:fldChar w:fldCharType="separate"/>
      </w:r>
      <w:r w:rsidR="009043C9">
        <w:rPr>
          <w:noProof/>
        </w:rPr>
        <w:t>6</w:t>
      </w:r>
      <w:r w:rsidR="002A680C">
        <w:rPr>
          <w:noProof/>
        </w:rPr>
        <w:fldChar w:fldCharType="end"/>
      </w:r>
      <w:bookmarkEnd w:id="117"/>
      <w:r>
        <w:t xml:space="preserve">] </w:t>
      </w:r>
      <w:r w:rsidR="00B95066">
        <w:t xml:space="preserve">Definition of variables </w:t>
      </w:r>
      <w:r w:rsidR="002D7B77">
        <w:t>linked to</w:t>
      </w:r>
      <w:r w:rsidR="00B95066">
        <w:t xml:space="preserve"> the length of members</w:t>
      </w:r>
      <w:bookmarkEnd w:id="118"/>
    </w:p>
    <w:p w14:paraId="00DDE834" w14:textId="1213B0C4" w:rsidR="00B5581E" w:rsidRDefault="00F845B1" w:rsidP="00B2125B">
      <w:r>
        <w:t xml:space="preserve">For </w:t>
      </w:r>
      <w:r w:rsidR="00EC7164">
        <w:t>the sake of argument</w:t>
      </w:r>
      <w:r>
        <w:t>, the inner triangles of the boundary truss are</w:t>
      </w:r>
      <w:r w:rsidR="00EC7164">
        <w:t xml:space="preserve"> </w:t>
      </w:r>
      <w:r w:rsidR="00251C72">
        <w:t xml:space="preserve">assumed </w:t>
      </w:r>
      <w:r w:rsidR="00EC7164">
        <w:t>to be</w:t>
      </w:r>
      <w:r>
        <w:t xml:space="preserve"> roughly equilateral. </w:t>
      </w:r>
      <w:r w:rsidR="00B5581E">
        <w:t xml:space="preserve">For grid alignment, the highest peak and the lowest valley of the </w:t>
      </w:r>
      <w:proofErr w:type="spellStart"/>
      <w:r w:rsidR="00B5581E">
        <w:t>hypar</w:t>
      </w:r>
      <w:proofErr w:type="spellEnd"/>
      <w:r w:rsidR="00B5581E">
        <w:t xml:space="preserve"> are perpendicular to the direction of the cables spanning </w:t>
      </w:r>
      <w:r w:rsidR="00CA5641">
        <w:t>across two directions</w:t>
      </w:r>
      <w:r w:rsidR="00B5581E">
        <w:t xml:space="preserve">. </w:t>
      </w:r>
      <w:r w:rsidR="00282871">
        <w:t>The orientation angle</w:t>
      </w:r>
      <m:oMath>
        <m:r>
          <w:rPr>
            <w:rFonts w:ascii="Cambria Math" w:hAnsi="Cambria Math"/>
          </w:rPr>
          <m:t xml:space="preserve"> ω</m:t>
        </m:r>
      </m:oMath>
      <w:r w:rsidR="00641F2E">
        <w:t xml:space="preserve"> given by </w:t>
      </w:r>
      <w:r w:rsidR="00641F2E" w:rsidRPr="009749BB">
        <w:rPr>
          <w:highlight w:val="green"/>
        </w:rPr>
        <w:fldChar w:fldCharType="begin"/>
      </w:r>
      <w:r w:rsidR="00641F2E" w:rsidRPr="009749BB">
        <w:rPr>
          <w:highlight w:val="green"/>
        </w:rPr>
        <w:instrText xml:space="preserve"> REF _Ref195954990 \h </w:instrText>
      </w:r>
      <w:r w:rsidR="00641F2E" w:rsidRPr="009749BB">
        <w:rPr>
          <w:highlight w:val="green"/>
        </w:rPr>
      </w:r>
      <w:r w:rsidR="00641F2E" w:rsidRPr="009749BB">
        <w:rPr>
          <w:highlight w:val="green"/>
        </w:rPr>
        <w:fldChar w:fldCharType="separate"/>
      </w:r>
      <w:r w:rsidR="009043C9">
        <w:t xml:space="preserve">[Equation </w:t>
      </w:r>
      <w:r w:rsidR="009043C9">
        <w:rPr>
          <w:noProof/>
        </w:rPr>
        <w:t>3</w:t>
      </w:r>
      <w:r w:rsidR="009043C9">
        <w:t>.</w:t>
      </w:r>
      <w:r w:rsidR="009043C9">
        <w:rPr>
          <w:noProof/>
        </w:rPr>
        <w:t>19</w:t>
      </w:r>
      <w:r w:rsidR="009043C9">
        <w:t>]</w:t>
      </w:r>
      <w:r w:rsidR="00641F2E" w:rsidRPr="009749BB">
        <w:rPr>
          <w:highlight w:val="green"/>
        </w:rPr>
        <w:fldChar w:fldCharType="end"/>
      </w:r>
      <w:r w:rsidR="00641F2E">
        <w:t xml:space="preserve"> is shown in </w:t>
      </w:r>
      <w:r w:rsidR="00641F2E">
        <w:fldChar w:fldCharType="begin"/>
      </w:r>
      <w:r w:rsidR="00641F2E">
        <w:instrText xml:space="preserve"> REF _Ref196382387 \h </w:instrText>
      </w:r>
      <w:r w:rsidR="00641F2E">
        <w:fldChar w:fldCharType="separate"/>
      </w:r>
      <w:r w:rsidR="009043C9">
        <w:t xml:space="preserve">[Figure </w:t>
      </w:r>
      <w:r w:rsidR="009043C9">
        <w:rPr>
          <w:noProof/>
        </w:rPr>
        <w:t>3</w:t>
      </w:r>
      <w:r w:rsidR="009043C9">
        <w:t>.</w:t>
      </w:r>
      <w:r w:rsidR="009043C9">
        <w:rPr>
          <w:noProof/>
        </w:rPr>
        <w:t>6</w:t>
      </w:r>
      <w:r w:rsidR="00641F2E">
        <w:fldChar w:fldCharType="end"/>
      </w:r>
      <w:r w:rsidR="00641F2E">
        <w:t>] and</w:t>
      </w:r>
      <w:r w:rsidR="00282871">
        <w:t xml:space="preserve"> </w:t>
      </w:r>
      <w:r w:rsidR="0013731E">
        <w:t>enables the</w:t>
      </w:r>
      <w:r w:rsidR="00282871">
        <w:t xml:space="preserve"> </w:t>
      </w:r>
      <w:r w:rsidR="00AB6230">
        <w:t>cables in the frame</w:t>
      </w:r>
      <w:r w:rsidR="00282871">
        <w:t xml:space="preserve"> </w:t>
      </w:r>
      <w:r w:rsidR="0013731E">
        <w:t xml:space="preserve">to be aligned </w:t>
      </w:r>
      <w:r w:rsidR="00282871">
        <w:t>in a</w:t>
      </w:r>
      <w:r w:rsidR="00B5581E">
        <w:t xml:space="preserve">n orthogonal grid in </w:t>
      </w:r>
      <w:proofErr w:type="spellStart"/>
      <w:r w:rsidR="00B5581E">
        <w:t>plan</w:t>
      </w:r>
      <w:proofErr w:type="spellEnd"/>
      <w:r w:rsidR="00B5581E">
        <w:t xml:space="preserve"> view.</w:t>
      </w:r>
    </w:p>
    <w:p w14:paraId="07511CD1" w14:textId="77777777" w:rsidR="00793129" w:rsidRPr="005F3B15" w:rsidRDefault="00793129" w:rsidP="00793129">
      <m:oMathPara>
        <m:oMath>
          <m:r>
            <w:rPr>
              <w:rFonts w:ascii="Cambria Math" w:hAnsi="Cambria Math"/>
            </w:rPr>
            <m:t>ω=π+</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+θ=</m:t>
          </m:r>
          <m:f>
            <m:fPr>
              <m:ctrlPr>
                <w:rPr>
                  <w:rFonts w:ascii="Cambria Math" w:hAnsi="Cambria Math"/>
                  <w:i/>
                </w:rPr>
              </m:ctrlPr>
            </m:fPr>
            <m:num>
              <m:r>
                <w:rPr>
                  <w:rFonts w:ascii="Cambria Math" w:hAnsi="Cambria Math"/>
                </w:rPr>
                <m:t>π</m:t>
              </m:r>
            </m:num>
            <m:den>
              <m:r>
                <w:rPr>
                  <w:rFonts w:ascii="Cambria Math" w:hAnsi="Cambria Math"/>
                </w:rPr>
                <m:t>4</m:t>
              </m:r>
            </m:den>
          </m:f>
          <m:d>
            <m:dPr>
              <m:ctrlPr>
                <w:rPr>
                  <w:rFonts w:ascii="Cambria Math" w:hAnsi="Cambria Math"/>
                  <w:i/>
                </w:rPr>
              </m:ctrlPr>
            </m:dPr>
            <m:e>
              <m:r>
                <w:rPr>
                  <w:rFonts w:ascii="Cambria Math" w:hAnsi="Cambria Math"/>
                </w:rPr>
                <m:t>5+</m:t>
              </m:r>
              <m:f>
                <m:fPr>
                  <m:ctrlPr>
                    <w:rPr>
                      <w:rFonts w:ascii="Cambria Math" w:hAnsi="Cambria Math"/>
                      <w:i/>
                    </w:rPr>
                  </m:ctrlPr>
                </m:fPr>
                <m:num>
                  <m:r>
                    <w:rPr>
                      <w:rFonts w:ascii="Cambria Math" w:hAnsi="Cambria Math"/>
                    </w:rPr>
                    <m:t>1</m:t>
                  </m:r>
                </m:num>
                <m:den>
                  <m:r>
                    <w:rPr>
                      <w:rFonts w:ascii="Cambria Math" w:hAnsi="Cambria Math"/>
                    </w:rPr>
                    <m:t>m</m:t>
                  </m:r>
                </m:den>
              </m:f>
            </m:e>
          </m:d>
        </m:oMath>
      </m:oMathPara>
    </w:p>
    <w:p w14:paraId="4DCB294F" w14:textId="77777777" w:rsidR="00793129" w:rsidRDefault="00793129" w:rsidP="00793129">
      <w:pPr>
        <w:pStyle w:val="Caption"/>
        <w:keepNext/>
        <w:jc w:val="center"/>
      </w:pPr>
      <w:bookmarkStart w:id="119" w:name="_Ref195954990"/>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19</w:t>
      </w:r>
      <w:r w:rsidR="002A680C">
        <w:rPr>
          <w:noProof/>
        </w:rPr>
        <w:fldChar w:fldCharType="end"/>
      </w:r>
      <w:r>
        <w:t>]</w:t>
      </w:r>
      <w:bookmarkEnd w:id="119"/>
    </w:p>
    <w:p w14:paraId="178708A4" w14:textId="0BC3EECD" w:rsidR="00B5581E" w:rsidRDefault="00752591" w:rsidP="00B2125B">
      <w:r>
        <w:t xml:space="preserve">The first </w:t>
      </w:r>
      <w:r w:rsidR="00B42AF8">
        <w:t xml:space="preserve">truss </w:t>
      </w:r>
      <w:r>
        <w:t xml:space="preserve">node </w:t>
      </w:r>
      <w:r w:rsidR="007D4657">
        <w:t>in the outer ring</w:t>
      </w:r>
      <w:r w:rsidR="00C7373F" w:rsidRPr="00C7373F">
        <w:t xml:space="preserve"> </w:t>
      </w:r>
      <w:r w:rsidR="00C7373F">
        <w:t>is positioned</w:t>
      </w:r>
      <w:r w:rsidR="00BA0B3C">
        <w:t xml:space="preserve"> at </w:t>
      </w:r>
      <w:r w:rsidR="007D4657">
        <w:t xml:space="preserve">an </w:t>
      </w:r>
      <w:r w:rsidR="0030636E">
        <w:t xml:space="preserve">orientation </w:t>
      </w:r>
      <w:proofErr w:type="gramStart"/>
      <w:r w:rsidR="0030636E">
        <w:t xml:space="preserve">angle </w:t>
      </w:r>
      <w:proofErr w:type="gramEnd"/>
      <m:oMath>
        <m:r>
          <w:rPr>
            <w:rFonts w:ascii="Cambria Math" w:hAnsi="Cambria Math"/>
          </w:rPr>
          <m:t>ω</m:t>
        </m:r>
      </m:oMath>
      <w:r w:rsidR="00670D61">
        <w:t>. Similarly, t</w:t>
      </w:r>
      <w:r w:rsidR="00C7373F">
        <w:t>he first truss node in the inner ring</w:t>
      </w:r>
      <w:r w:rsidR="00C7373F" w:rsidRPr="00C7373F">
        <w:t xml:space="preserve"> </w:t>
      </w:r>
      <w:r w:rsidR="00C7373F">
        <w:t xml:space="preserve">is positioned at </w:t>
      </w:r>
      <w:proofErr w:type="gramStart"/>
      <w:r w:rsidR="00C7373F">
        <w:t xml:space="preserve">angle </w:t>
      </w:r>
      <w:proofErr w:type="gramEnd"/>
      <m:oMath>
        <m:r>
          <w:rPr>
            <w:rFonts w:ascii="Cambria Math" w:hAnsi="Cambria Math"/>
          </w:rPr>
          <m:t>ω+θ</m:t>
        </m:r>
      </m:oMath>
      <w:r w:rsidR="007D3D40">
        <w:t xml:space="preserve">, where </w:t>
      </w:r>
      <m:oMath>
        <m:r>
          <w:rPr>
            <w:rFonts w:ascii="Cambria Math" w:hAnsi="Cambria Math"/>
          </w:rPr>
          <m:t>θ</m:t>
        </m:r>
      </m:oMath>
      <w:r w:rsidR="00B13FFC">
        <w:t xml:space="preserve">, a function of </w:t>
      </w:r>
      <m:oMath>
        <m:r>
          <w:rPr>
            <w:rFonts w:ascii="Cambria Math" w:hAnsi="Cambria Math"/>
          </w:rPr>
          <m:t>m</m:t>
        </m:r>
      </m:oMath>
      <w:r w:rsidR="00E42C14">
        <w:t>,</w:t>
      </w:r>
      <w:r w:rsidR="00B13FFC">
        <w:t xml:space="preserve"> is an intermediate angle given by </w:t>
      </w:r>
      <w:r w:rsidR="00B13FFC" w:rsidRPr="0073241B">
        <w:rPr>
          <w:highlight w:val="green"/>
        </w:rPr>
        <w:fldChar w:fldCharType="begin"/>
      </w:r>
      <w:r w:rsidR="00B13FFC" w:rsidRPr="0073241B">
        <w:rPr>
          <w:highlight w:val="green"/>
        </w:rPr>
        <w:instrText xml:space="preserve"> REF _Ref195951210 \h </w:instrText>
      </w:r>
      <w:r w:rsidR="00B13FFC" w:rsidRPr="0073241B">
        <w:rPr>
          <w:highlight w:val="green"/>
        </w:rPr>
      </w:r>
      <w:r w:rsidR="00B13FFC" w:rsidRPr="0073241B">
        <w:rPr>
          <w:highlight w:val="green"/>
        </w:rPr>
        <w:fldChar w:fldCharType="separate"/>
      </w:r>
      <w:r w:rsidR="009043C9">
        <w:t xml:space="preserve">[Equation </w:t>
      </w:r>
      <w:r w:rsidR="009043C9">
        <w:rPr>
          <w:noProof/>
        </w:rPr>
        <w:t>3</w:t>
      </w:r>
      <w:r w:rsidR="009043C9">
        <w:t>.</w:t>
      </w:r>
      <w:r w:rsidR="009043C9">
        <w:rPr>
          <w:noProof/>
        </w:rPr>
        <w:t>20</w:t>
      </w:r>
      <w:r w:rsidR="009043C9">
        <w:t>]</w:t>
      </w:r>
      <w:r w:rsidR="00B13FFC" w:rsidRPr="0073241B">
        <w:rPr>
          <w:highlight w:val="green"/>
        </w:rPr>
        <w:fldChar w:fldCharType="end"/>
      </w:r>
      <w:r w:rsidR="00B13FFC">
        <w:t>.</w:t>
      </w:r>
      <w:r w:rsidR="00661D35">
        <w:t xml:space="preserve"> </w:t>
      </w:r>
      <w:r w:rsidR="008B38D8">
        <w:t xml:space="preserve">The subsequent outer and inner ring nodes are both located at an angle interval </w:t>
      </w:r>
      <w:proofErr w:type="gramStart"/>
      <w:r w:rsidR="008B38D8">
        <w:t xml:space="preserve">of </w:t>
      </w:r>
      <w:proofErr w:type="gramEnd"/>
      <m:oMath>
        <m:r>
          <w:rPr>
            <w:rFonts w:ascii="Cambria Math" w:hAnsi="Cambria Math"/>
          </w:rPr>
          <m:t>φ</m:t>
        </m:r>
      </m:oMath>
      <w:r w:rsidR="008B38D8">
        <w:t xml:space="preserve">, also a function of </w:t>
      </w:r>
      <m:oMath>
        <m:r>
          <w:rPr>
            <w:rFonts w:ascii="Cambria Math" w:hAnsi="Cambria Math"/>
          </w:rPr>
          <m:t>m</m:t>
        </m:r>
      </m:oMath>
      <w:r w:rsidR="00282E7E">
        <w:t xml:space="preserve"> and </w:t>
      </w:r>
      <w:r w:rsidR="008B38D8">
        <w:t xml:space="preserve">described by </w:t>
      </w:r>
      <w:r w:rsidR="008B38D8" w:rsidRPr="0073241B">
        <w:rPr>
          <w:highlight w:val="green"/>
        </w:rPr>
        <w:fldChar w:fldCharType="begin"/>
      </w:r>
      <w:r w:rsidR="008B38D8" w:rsidRPr="0073241B">
        <w:rPr>
          <w:highlight w:val="green"/>
        </w:rPr>
        <w:instrText xml:space="preserve"> REF _Ref195274387 \h </w:instrText>
      </w:r>
      <w:r w:rsidR="008B38D8" w:rsidRPr="0073241B">
        <w:rPr>
          <w:highlight w:val="green"/>
        </w:rPr>
      </w:r>
      <w:r w:rsidR="008B38D8" w:rsidRPr="0073241B">
        <w:rPr>
          <w:highlight w:val="green"/>
        </w:rPr>
        <w:fldChar w:fldCharType="separate"/>
      </w:r>
      <w:r w:rsidR="009043C9">
        <w:t xml:space="preserve">[Equation </w:t>
      </w:r>
      <w:r w:rsidR="009043C9">
        <w:rPr>
          <w:noProof/>
        </w:rPr>
        <w:t>3</w:t>
      </w:r>
      <w:r w:rsidR="009043C9">
        <w:t>.</w:t>
      </w:r>
      <w:r w:rsidR="009043C9">
        <w:rPr>
          <w:noProof/>
        </w:rPr>
        <w:t>21</w:t>
      </w:r>
      <w:r w:rsidR="009043C9">
        <w:t>]</w:t>
      </w:r>
      <w:r w:rsidR="008B38D8" w:rsidRPr="0073241B">
        <w:rPr>
          <w:highlight w:val="green"/>
        </w:rPr>
        <w:fldChar w:fldCharType="end"/>
      </w:r>
      <w:r w:rsidR="00B45AFF">
        <w:t>.</w:t>
      </w:r>
    </w:p>
    <w:p w14:paraId="3C4E2374" w14:textId="77777777" w:rsidR="000C615D" w:rsidRPr="000C615D" w:rsidRDefault="000C615D" w:rsidP="00325546">
      <w:pPr>
        <w:rPr>
          <w:rFonts w:ascii="Cambria Math" w:hAnsi="Cambria Math" w:hint="eastAsia"/>
          <w:lang w:val="en-US"/>
          <w:oMath/>
        </w:rPr>
        <w:sectPr w:rsidR="000C615D" w:rsidRPr="000C615D" w:rsidSect="00475935">
          <w:footerReference w:type="default" r:id="rId36"/>
          <w:type w:val="continuous"/>
          <w:pgSz w:w="11900" w:h="16840"/>
          <w:pgMar w:top="1418" w:right="1418" w:bottom="1134" w:left="1418" w:header="709" w:footer="709" w:gutter="0"/>
          <w:cols w:space="708"/>
          <w:docGrid w:linePitch="360"/>
        </w:sectPr>
      </w:pPr>
    </w:p>
    <w:p w14:paraId="7675B0CF" w14:textId="2F6CA939" w:rsidR="00325546" w:rsidRPr="005F3B15" w:rsidRDefault="008860FD" w:rsidP="00325546">
      <m:oMathPara>
        <m:oMath>
          <m:r>
            <w:rPr>
              <w:rFonts w:ascii="Cambria Math" w:hAnsi="Cambria Math"/>
            </w:rPr>
            <w:lastRenderedPageBreak/>
            <m:t>θ=</m:t>
          </m:r>
          <m:f>
            <m:fPr>
              <m:ctrlPr>
                <w:rPr>
                  <w:rFonts w:ascii="Cambria Math" w:hAnsi="Cambria Math"/>
                  <w:i/>
                </w:rPr>
              </m:ctrlPr>
            </m:fPr>
            <m:num>
              <m:r>
                <w:rPr>
                  <w:rFonts w:ascii="Cambria Math" w:hAnsi="Cambria Math"/>
                </w:rPr>
                <m:t>π</m:t>
              </m:r>
            </m:num>
            <m:den>
              <m:r>
                <w:rPr>
                  <w:rFonts w:ascii="Cambria Math" w:hAnsi="Cambria Math"/>
                </w:rPr>
                <m:t>4m</m:t>
              </m:r>
            </m:den>
          </m:f>
        </m:oMath>
      </m:oMathPara>
    </w:p>
    <w:p w14:paraId="7B4D2636" w14:textId="402D6871" w:rsidR="009B3091" w:rsidRDefault="00182D65" w:rsidP="00F87530">
      <w:pPr>
        <w:pStyle w:val="Caption"/>
        <w:keepNext/>
        <w:jc w:val="center"/>
      </w:pPr>
      <w:bookmarkStart w:id="120" w:name="_Ref195951210"/>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20</w:t>
      </w:r>
      <w:r w:rsidR="002A680C">
        <w:rPr>
          <w:noProof/>
        </w:rPr>
        <w:fldChar w:fldCharType="end"/>
      </w:r>
      <w:r>
        <w:t>]</w:t>
      </w:r>
      <w:bookmarkEnd w:id="120"/>
    </w:p>
    <w:p w14:paraId="74F2EC9C" w14:textId="77777777" w:rsidR="006A0200" w:rsidRPr="006A0200" w:rsidRDefault="006A0200" w:rsidP="006A0200"/>
    <w:p w14:paraId="6B97F1AE" w14:textId="34460888" w:rsidR="000254E2" w:rsidRPr="005F3B15" w:rsidRDefault="000254E2" w:rsidP="000254E2">
      <m:oMathPara>
        <m:oMath>
          <m:r>
            <w:rPr>
              <w:rFonts w:ascii="Cambria Math" w:hAnsi="Cambria Math"/>
            </w:rPr>
            <m:t>φ=</m:t>
          </m:r>
          <m:f>
            <m:fPr>
              <m:ctrlPr>
                <w:rPr>
                  <w:rFonts w:ascii="Cambria Math" w:hAnsi="Cambria Math"/>
                  <w:i/>
                </w:rPr>
              </m:ctrlPr>
            </m:fPr>
            <m:num>
              <m:r>
                <w:rPr>
                  <w:rFonts w:ascii="Cambria Math" w:hAnsi="Cambria Math"/>
                </w:rPr>
                <m:t>π</m:t>
              </m:r>
            </m:num>
            <m:den>
              <m:r>
                <w:rPr>
                  <w:rFonts w:ascii="Cambria Math" w:hAnsi="Cambria Math"/>
                </w:rPr>
                <m:t>2m</m:t>
              </m:r>
            </m:den>
          </m:f>
        </m:oMath>
      </m:oMathPara>
    </w:p>
    <w:p w14:paraId="404D2BD9" w14:textId="39C48691" w:rsidR="000254E2" w:rsidRPr="000254E2" w:rsidRDefault="000254E2" w:rsidP="000254E2">
      <w:pPr>
        <w:pStyle w:val="Caption"/>
        <w:keepNext/>
        <w:jc w:val="center"/>
        <w:sectPr w:rsidR="000254E2" w:rsidRPr="000254E2" w:rsidSect="00475935">
          <w:type w:val="continuous"/>
          <w:pgSz w:w="11900" w:h="16840"/>
          <w:pgMar w:top="1418" w:right="1418" w:bottom="1134" w:left="1418" w:header="709" w:footer="709" w:gutter="0"/>
          <w:cols w:num="2" w:space="708"/>
          <w:docGrid w:linePitch="360"/>
        </w:sectPr>
      </w:pPr>
      <w:bookmarkStart w:id="121" w:name="_Ref195274387"/>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21</w:t>
      </w:r>
      <w:r w:rsidR="002A680C">
        <w:rPr>
          <w:noProof/>
        </w:rPr>
        <w:fldChar w:fldCharType="end"/>
      </w:r>
      <w:r>
        <w:t>]</w:t>
      </w:r>
      <w:bookmarkEnd w:id="121"/>
    </w:p>
    <w:p w14:paraId="7B5FA92C" w14:textId="1541FBC0" w:rsidR="00776A3D" w:rsidRDefault="00793129" w:rsidP="00776A3D">
      <w:r>
        <w:lastRenderedPageBreak/>
        <w:t>The distances between the nodes in the truss inner and outer ring give the length of members in the respective ring</w:t>
      </w:r>
      <w:r w:rsidR="00A51AA3">
        <w:t>s</w:t>
      </w:r>
      <w:r>
        <w:t xml:space="preserve">.  The distances between the outer ring </w:t>
      </w:r>
      <w:r w:rsidR="00A51AA3">
        <w:t xml:space="preserve">nodes </w:t>
      </w:r>
      <w:r>
        <w:t xml:space="preserve">and the offset </w:t>
      </w:r>
      <w:r w:rsidR="00A51AA3">
        <w:t xml:space="preserve">inner ring </w:t>
      </w:r>
      <w:r>
        <w:t xml:space="preserve">nodes give the length of the interconnecting diagonal truss </w:t>
      </w:r>
      <w:r w:rsidR="00A51AA3">
        <w:t>members</w:t>
      </w:r>
      <w:r>
        <w:t xml:space="preserve">. </w:t>
      </w:r>
      <w:r w:rsidR="00704F25">
        <w:t xml:space="preserve">Using </w:t>
      </w:r>
      <w:r w:rsidR="00776A3D" w:rsidRPr="00105522">
        <w:rPr>
          <w:highlight w:val="green"/>
        </w:rPr>
        <w:fldChar w:fldCharType="begin"/>
      </w:r>
      <w:r w:rsidR="00776A3D" w:rsidRPr="00105522">
        <w:rPr>
          <w:highlight w:val="green"/>
        </w:rPr>
        <w:instrText xml:space="preserve"> REF _Ref195274387 \h </w:instrText>
      </w:r>
      <w:r w:rsidR="00776A3D" w:rsidRPr="00105522">
        <w:rPr>
          <w:highlight w:val="green"/>
        </w:rPr>
      </w:r>
      <w:r w:rsidR="00776A3D" w:rsidRPr="00105522">
        <w:rPr>
          <w:highlight w:val="green"/>
        </w:rPr>
        <w:fldChar w:fldCharType="separate"/>
      </w:r>
      <w:r w:rsidR="009043C9">
        <w:t xml:space="preserve">[Equation </w:t>
      </w:r>
      <w:r w:rsidR="009043C9">
        <w:rPr>
          <w:noProof/>
        </w:rPr>
        <w:t>3</w:t>
      </w:r>
      <w:r w:rsidR="009043C9">
        <w:t>.</w:t>
      </w:r>
      <w:r w:rsidR="009043C9">
        <w:rPr>
          <w:noProof/>
        </w:rPr>
        <w:t>21</w:t>
      </w:r>
      <w:r w:rsidR="009043C9">
        <w:t>]</w:t>
      </w:r>
      <w:r w:rsidR="00776A3D" w:rsidRPr="00105522">
        <w:rPr>
          <w:highlight w:val="green"/>
        </w:rPr>
        <w:fldChar w:fldCharType="end"/>
      </w:r>
      <w:r w:rsidR="00704F25">
        <w:t>,</w:t>
      </w:r>
      <w:r w:rsidR="005340F8">
        <w:t xml:space="preserve"> </w:t>
      </w:r>
      <w:r w:rsidR="0031279B">
        <w:t xml:space="preserve">the length of </w:t>
      </w:r>
      <w:r w:rsidR="005340F8">
        <w:t>truss</w:t>
      </w:r>
      <w:r w:rsidR="0031279B">
        <w:t xml:space="preserve"> elements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31279B">
        <w:t xml:space="preserve"> and </w:t>
      </w:r>
      <m:oMath>
        <m:sSub>
          <m:sSubPr>
            <m:ctrlPr>
              <w:rPr>
                <w:rFonts w:ascii="Cambria Math" w:hAnsi="Cambria Math"/>
                <w:i/>
              </w:rPr>
            </m:ctrlPr>
          </m:sSubPr>
          <m:e>
            <m:r>
              <w:rPr>
                <w:rFonts w:ascii="Cambria Math" w:hAnsi="Cambria Math"/>
              </w:rPr>
              <m:t>l</m:t>
            </m:r>
          </m:e>
          <m:sub>
            <m:r>
              <w:rPr>
                <w:rFonts w:ascii="Cambria Math" w:hAnsi="Cambria Math"/>
              </w:rPr>
              <m:t>o</m:t>
            </m:r>
          </m:sub>
        </m:sSub>
      </m:oMath>
      <w:r w:rsidR="0031279B">
        <w:t xml:space="preserve"> </w:t>
      </w:r>
      <w:r w:rsidR="00D5522C">
        <w:t xml:space="preserve">as indicated in </w:t>
      </w:r>
      <w:r w:rsidR="005F76A5">
        <w:fldChar w:fldCharType="begin"/>
      </w:r>
      <w:r w:rsidR="005F76A5">
        <w:instrText xml:space="preserve"> REF _Ref196382387 \h </w:instrText>
      </w:r>
      <w:r w:rsidR="005F76A5">
        <w:fldChar w:fldCharType="separate"/>
      </w:r>
      <w:r w:rsidR="009043C9">
        <w:t xml:space="preserve">[Figure </w:t>
      </w:r>
      <w:r w:rsidR="009043C9">
        <w:rPr>
          <w:noProof/>
        </w:rPr>
        <w:t>3</w:t>
      </w:r>
      <w:r w:rsidR="009043C9">
        <w:t>.</w:t>
      </w:r>
      <w:r w:rsidR="009043C9">
        <w:rPr>
          <w:noProof/>
        </w:rPr>
        <w:t>6</w:t>
      </w:r>
      <w:r w:rsidR="005F76A5">
        <w:fldChar w:fldCharType="end"/>
      </w:r>
      <w:r w:rsidR="00D5522C">
        <w:t>]</w:t>
      </w:r>
      <w:r w:rsidR="00704F25">
        <w:t xml:space="preserve"> are given by </w:t>
      </w:r>
      <w:r w:rsidR="00704F25">
        <w:fldChar w:fldCharType="begin"/>
      </w:r>
      <w:r w:rsidR="00704F25">
        <w:instrText xml:space="preserve"> REF _Ref196382519 \h </w:instrText>
      </w:r>
      <w:r w:rsidR="00704F25">
        <w:fldChar w:fldCharType="separate"/>
      </w:r>
      <w:r w:rsidR="009043C9">
        <w:t xml:space="preserve">[Equation </w:t>
      </w:r>
      <w:r w:rsidR="009043C9">
        <w:rPr>
          <w:noProof/>
        </w:rPr>
        <w:t>3</w:t>
      </w:r>
      <w:r w:rsidR="009043C9">
        <w:t>.</w:t>
      </w:r>
      <w:r w:rsidR="009043C9">
        <w:rPr>
          <w:noProof/>
        </w:rPr>
        <w:t>22</w:t>
      </w:r>
      <w:r w:rsidR="009043C9">
        <w:t>]</w:t>
      </w:r>
      <w:r w:rsidR="00704F25">
        <w:fldChar w:fldCharType="end"/>
      </w:r>
      <w:r w:rsidR="00704F25">
        <w:t xml:space="preserve"> and </w:t>
      </w:r>
      <w:r w:rsidR="00704F25">
        <w:fldChar w:fldCharType="begin"/>
      </w:r>
      <w:r w:rsidR="00704F25">
        <w:instrText xml:space="preserve"> REF _Ref195314126 \h </w:instrText>
      </w:r>
      <w:r w:rsidR="00704F25">
        <w:fldChar w:fldCharType="separate"/>
      </w:r>
      <w:r w:rsidR="009043C9">
        <w:t xml:space="preserve">[Equation </w:t>
      </w:r>
      <w:r w:rsidR="009043C9">
        <w:rPr>
          <w:noProof/>
        </w:rPr>
        <w:t>3</w:t>
      </w:r>
      <w:r w:rsidR="009043C9">
        <w:t>.</w:t>
      </w:r>
      <w:r w:rsidR="009043C9">
        <w:rPr>
          <w:noProof/>
        </w:rPr>
        <w:t>23</w:t>
      </w:r>
      <w:r w:rsidR="009043C9">
        <w:t>]</w:t>
      </w:r>
      <w:r w:rsidR="00704F25">
        <w:fldChar w:fldCharType="end"/>
      </w:r>
      <w:r w:rsidR="00704F25">
        <w:t xml:space="preserve"> respectively.</w:t>
      </w:r>
    </w:p>
    <w:p w14:paraId="736B186C" w14:textId="77777777" w:rsidR="00105522" w:rsidRDefault="00105522" w:rsidP="005410E0">
      <w:pPr>
        <w:rPr>
          <w:rFonts w:ascii="Cambria Math" w:hAnsi="Cambria Math" w:hint="eastAsia"/>
          <w:oMath/>
        </w:rPr>
        <w:sectPr w:rsidR="00105522" w:rsidSect="00475935">
          <w:type w:val="continuous"/>
          <w:pgSz w:w="11900" w:h="16840"/>
          <w:pgMar w:top="1418" w:right="1418" w:bottom="1134" w:left="1418" w:header="709" w:footer="709" w:gutter="0"/>
          <w:cols w:space="708"/>
          <w:docGrid w:linePitch="360"/>
        </w:sectPr>
      </w:pPr>
    </w:p>
    <w:p w14:paraId="1BAD385E" w14:textId="1DC0D28D" w:rsidR="005410E0" w:rsidRPr="005410E0" w:rsidRDefault="00CB4207" w:rsidP="005410E0">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=φ.</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m:t>
              </m:r>
            </m:den>
          </m:f>
          <m:sSub>
            <m:sSubPr>
              <m:ctrlPr>
                <w:rPr>
                  <w:rFonts w:ascii="Cambria Math" w:hAnsi="Cambria Math"/>
                  <w:i/>
                </w:rPr>
              </m:ctrlPr>
            </m:sSubPr>
            <m:e>
              <m:r>
                <w:rPr>
                  <w:rFonts w:ascii="Cambria Math" w:hAnsi="Cambria Math"/>
                </w:rPr>
                <m:t>r</m:t>
              </m:r>
            </m:e>
            <m:sub>
              <m:r>
                <w:rPr>
                  <w:rFonts w:ascii="Cambria Math" w:hAnsi="Cambria Math"/>
                </w:rPr>
                <m:t>i</m:t>
              </m:r>
            </m:sub>
          </m:sSub>
        </m:oMath>
      </m:oMathPara>
    </w:p>
    <w:p w14:paraId="4B720F5A" w14:textId="77777777" w:rsidR="005410E0" w:rsidRDefault="005410E0" w:rsidP="005410E0">
      <w:pPr>
        <w:pStyle w:val="Caption"/>
        <w:keepNext/>
        <w:jc w:val="center"/>
      </w:pPr>
      <w:bookmarkStart w:id="122" w:name="_Ref196382519"/>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22</w:t>
      </w:r>
      <w:r w:rsidR="002A680C">
        <w:rPr>
          <w:noProof/>
        </w:rPr>
        <w:fldChar w:fldCharType="end"/>
      </w:r>
      <w:r>
        <w:t>]</w:t>
      </w:r>
      <w:bookmarkEnd w:id="122"/>
    </w:p>
    <w:p w14:paraId="51381BF7" w14:textId="77777777" w:rsidR="00105522" w:rsidRDefault="00105522" w:rsidP="005410E0"/>
    <w:p w14:paraId="0A7119F7" w14:textId="6EC027EA" w:rsidR="005410E0" w:rsidRPr="005410E0" w:rsidRDefault="00CB4207" w:rsidP="005410E0">
      <m:oMathPara>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=φ.</m:t>
          </m:r>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m:t>
              </m:r>
            </m:den>
          </m:f>
          <m:sSub>
            <m:sSubPr>
              <m:ctrlPr>
                <w:rPr>
                  <w:rFonts w:ascii="Cambria Math" w:hAnsi="Cambria Math"/>
                  <w:i/>
                </w:rPr>
              </m:ctrlPr>
            </m:sSubPr>
            <m:e>
              <m:r>
                <w:rPr>
                  <w:rFonts w:ascii="Cambria Math" w:hAnsi="Cambria Math"/>
                </w:rPr>
                <m:t>r</m:t>
              </m:r>
            </m:e>
            <m:sub>
              <m:r>
                <w:rPr>
                  <w:rFonts w:ascii="Cambria Math" w:hAnsi="Cambria Math"/>
                </w:rPr>
                <m:t>o</m:t>
              </m:r>
            </m:sub>
          </m:sSub>
        </m:oMath>
      </m:oMathPara>
    </w:p>
    <w:p w14:paraId="5E99E6CC" w14:textId="71108279" w:rsidR="00105522" w:rsidRDefault="005410E0" w:rsidP="009C4EF0">
      <w:pPr>
        <w:pStyle w:val="Caption"/>
        <w:keepNext/>
        <w:jc w:val="center"/>
        <w:sectPr w:rsidR="00105522" w:rsidSect="00475935">
          <w:type w:val="continuous"/>
          <w:pgSz w:w="11900" w:h="16840"/>
          <w:pgMar w:top="1418" w:right="1418" w:bottom="1134" w:left="1418" w:header="709" w:footer="709" w:gutter="0"/>
          <w:cols w:num="2" w:space="708"/>
          <w:docGrid w:linePitch="360"/>
        </w:sectPr>
      </w:pPr>
      <w:bookmarkStart w:id="123" w:name="_Ref195314126"/>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23</w:t>
      </w:r>
      <w:r w:rsidR="002A680C">
        <w:rPr>
          <w:noProof/>
        </w:rPr>
        <w:fldChar w:fldCharType="end"/>
      </w:r>
      <w:r>
        <w:t>]</w:t>
      </w:r>
      <w:bookmarkEnd w:id="123"/>
    </w:p>
    <w:p w14:paraId="46268306" w14:textId="719373B6" w:rsidR="00D22979" w:rsidRDefault="00B45AFF" w:rsidP="000D16B0">
      <w:pPr>
        <w:jc w:val="center"/>
      </w:pPr>
      <w:r>
        <w:rPr>
          <w:noProof/>
          <w:lang w:eastAsia="en-GB"/>
        </w:rPr>
        <w:lastRenderedPageBreak/>
        <w:drawing>
          <wp:inline distT="0" distB="0" distL="0" distR="0" wp14:anchorId="34EBB07B" wp14:editId="0B2515E9">
            <wp:extent cx="5472000" cy="2638470"/>
            <wp:effectExtent l="0" t="0" r="0" b="3175"/>
            <wp:docPr id="22" name="Picture 22" descr="Disk:private:tmp:skitched-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Disk:private:tmp:skitched-28-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2000" cy="2638470"/>
                    </a:xfrm>
                    <a:prstGeom prst="rect">
                      <a:avLst/>
                    </a:prstGeom>
                    <a:noFill/>
                    <a:ln>
                      <a:noFill/>
                    </a:ln>
                  </pic:spPr>
                </pic:pic>
              </a:graphicData>
            </a:graphic>
          </wp:inline>
        </w:drawing>
      </w:r>
    </w:p>
    <w:p w14:paraId="4E7D5658" w14:textId="4DCD37B6" w:rsidR="00D22979" w:rsidRDefault="00D22979" w:rsidP="00D22979">
      <w:pPr>
        <w:pStyle w:val="Caption"/>
        <w:jc w:val="center"/>
      </w:pPr>
      <w:bookmarkStart w:id="124" w:name="_Ref196382363"/>
      <w:bookmarkStart w:id="125" w:name="_Toc197147885"/>
      <w:proofErr w:type="gramStart"/>
      <w:r>
        <w:t xml:space="preserve">[Figure </w:t>
      </w:r>
      <w:fldSimple w:instr=" STYLEREF 1 \s ">
        <w:r w:rsidR="009043C9">
          <w:rPr>
            <w:noProof/>
          </w:rPr>
          <w:t>3</w:t>
        </w:r>
      </w:fldSimple>
      <w:r>
        <w:t>.</w:t>
      </w:r>
      <w:proofErr w:type="gramEnd"/>
      <w:r w:rsidR="002A680C">
        <w:fldChar w:fldCharType="begin"/>
      </w:r>
      <w:r w:rsidR="002A680C">
        <w:instrText xml:space="preserve"> SEQ Figure \* ARABIC \s 1 </w:instrText>
      </w:r>
      <w:r w:rsidR="002A680C">
        <w:fldChar w:fldCharType="separate"/>
      </w:r>
      <w:r w:rsidR="009043C9">
        <w:rPr>
          <w:noProof/>
        </w:rPr>
        <w:t>7</w:t>
      </w:r>
      <w:r w:rsidR="002A680C">
        <w:rPr>
          <w:noProof/>
        </w:rPr>
        <w:fldChar w:fldCharType="end"/>
      </w:r>
      <w:bookmarkEnd w:id="124"/>
      <w:r>
        <w:t xml:space="preserve">] </w:t>
      </w:r>
      <w:r w:rsidR="002D7B77">
        <w:t>B</w:t>
      </w:r>
      <w:r w:rsidR="00634F89">
        <w:t>oundary t</w:t>
      </w:r>
      <w:r>
        <w:t>russ triangle</w:t>
      </w:r>
      <w:r w:rsidR="00634F89">
        <w:t>s</w:t>
      </w:r>
      <w:r w:rsidR="002D7B77">
        <w:t xml:space="preserve"> that has been straightened out</w:t>
      </w:r>
      <w:bookmarkEnd w:id="125"/>
    </w:p>
    <w:p w14:paraId="0D42DC6D" w14:textId="02A00030" w:rsidR="004F4051" w:rsidRDefault="00DA7BEC" w:rsidP="005410E0">
      <w:proofErr w:type="gramStart"/>
      <w:r>
        <w:t>If</w:t>
      </w:r>
      <w:r w:rsidR="00136BE0">
        <w:t xml:space="preserve"> the</w:t>
      </w:r>
      <w:r w:rsidR="004F4051">
        <w:t xml:space="preserve"> circular</w:t>
      </w:r>
      <w:r w:rsidR="002D7B77">
        <w:t xml:space="preserve"> boundary</w:t>
      </w:r>
      <w:r w:rsidR="00136BE0">
        <w:t xml:space="preserve"> truss is straightened out</w:t>
      </w:r>
      <w:r w:rsidR="00EC2F94">
        <w:t xml:space="preserve"> </w:t>
      </w:r>
      <w:r w:rsidR="0089626B">
        <w:t>and</w:t>
      </w:r>
      <w:r w:rsidR="00495532">
        <w:t xml:space="preserve"> the </w:t>
      </w:r>
      <w:r w:rsidR="000D16B0">
        <w:t>inner</w:t>
      </w:r>
      <w:r w:rsidR="00495532">
        <w:t xml:space="preserve"> triangles are roughly equilateral </w:t>
      </w:r>
      <w:r w:rsidR="0089626B">
        <w:t>so</w:t>
      </w:r>
      <w:r w:rsidR="00495532">
        <w:t xml:space="preserve"> that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m:t>
            </m:r>
          </m:sub>
        </m:sSub>
      </m:oMath>
      <w:r w:rsidR="00495532">
        <w:t xml:space="preserve"> </w:t>
      </w:r>
      <w:r w:rsidR="00EC2F94">
        <w:t xml:space="preserve">as shown in </w:t>
      </w:r>
      <w:r w:rsidR="005F76A5">
        <w:fldChar w:fldCharType="begin"/>
      </w:r>
      <w:r w:rsidR="005F76A5">
        <w:instrText xml:space="preserve"> REF _Ref196382363 \h </w:instrText>
      </w:r>
      <w:r w:rsidR="005F76A5">
        <w:fldChar w:fldCharType="separate"/>
      </w:r>
      <w:r w:rsidR="009043C9">
        <w:t xml:space="preserve">[Figure </w:t>
      </w:r>
      <w:r w:rsidR="009043C9">
        <w:rPr>
          <w:noProof/>
        </w:rPr>
        <w:t>3</w:t>
      </w:r>
      <w:r w:rsidR="009043C9">
        <w:t>.</w:t>
      </w:r>
      <w:r w:rsidR="009043C9">
        <w:rPr>
          <w:noProof/>
        </w:rPr>
        <w:t>7</w:t>
      </w:r>
      <w:r w:rsidR="005F76A5">
        <w:fldChar w:fldCharType="end"/>
      </w:r>
      <w:r w:rsidR="00EC2F94">
        <w:t>]</w:t>
      </w:r>
      <w:r w:rsidR="00136BE0">
        <w:t xml:space="preserve">, </w:t>
      </w:r>
      <m:oMath>
        <m:r>
          <w:rPr>
            <w:rFonts w:ascii="Cambria Math" w:hAnsi="Cambria Math"/>
          </w:rPr>
          <m:t>h</m:t>
        </m:r>
      </m:oMath>
      <w:r w:rsidR="0089626B">
        <w:t xml:space="preserve"> is given by </w:t>
      </w:r>
      <w:r w:rsidR="0089626B" w:rsidRPr="007A17BE">
        <w:rPr>
          <w:highlight w:val="green"/>
        </w:rPr>
        <w:fldChar w:fldCharType="begin"/>
      </w:r>
      <w:r w:rsidR="0089626B" w:rsidRPr="007A17BE">
        <w:rPr>
          <w:highlight w:val="green"/>
        </w:rPr>
        <w:instrText xml:space="preserve"> REF _Ref195314021 \h </w:instrText>
      </w:r>
      <w:r w:rsidR="0089626B" w:rsidRPr="007A17BE">
        <w:rPr>
          <w:highlight w:val="green"/>
        </w:rPr>
      </w:r>
      <w:r w:rsidR="0089626B" w:rsidRPr="007A17BE">
        <w:rPr>
          <w:highlight w:val="green"/>
        </w:rPr>
        <w:fldChar w:fldCharType="separate"/>
      </w:r>
      <w:r w:rsidR="009043C9">
        <w:t xml:space="preserve">[Equation </w:t>
      </w:r>
      <w:r w:rsidR="009043C9">
        <w:rPr>
          <w:noProof/>
        </w:rPr>
        <w:t>3</w:t>
      </w:r>
      <w:r w:rsidR="009043C9">
        <w:t>.</w:t>
      </w:r>
      <w:r w:rsidR="009043C9">
        <w:rPr>
          <w:noProof/>
        </w:rPr>
        <w:t>24</w:t>
      </w:r>
      <w:r w:rsidR="009043C9">
        <w:t>]</w:t>
      </w:r>
      <w:r w:rsidR="0089626B" w:rsidRPr="007A17BE">
        <w:rPr>
          <w:highlight w:val="green"/>
        </w:rPr>
        <w:fldChar w:fldCharType="end"/>
      </w:r>
      <w:r w:rsidR="0089626B">
        <w:t>.</w:t>
      </w:r>
      <w:proofErr w:type="gramEnd"/>
    </w:p>
    <w:p w14:paraId="1D424A42" w14:textId="34BF6A17" w:rsidR="000508FE" w:rsidRPr="007A17BE" w:rsidRDefault="000508FE" w:rsidP="005410E0">
      <m:oMathPara>
        <m:oMath>
          <m:r>
            <w:rPr>
              <w:rFonts w:ascii="Cambria Math" w:hAnsi="Cambria Math"/>
            </w:rPr>
            <m:t>h=</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l</m:t>
                  </m:r>
                </m:e>
                <m:sub>
                  <m:r>
                    <w:rPr>
                      <w:rFonts w:ascii="Cambria Math" w:hAnsi="Cambria Math"/>
                    </w:rPr>
                    <m:t>m</m:t>
                  </m:r>
                </m:sub>
                <m:sup>
                  <m:r>
                    <w:rPr>
                      <w:rFonts w:ascii="Cambria Math" w:hAnsi="Cambria Math"/>
                    </w:rPr>
                    <m:t>2</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2</m:t>
                      </m:r>
                    </m:sup>
                  </m:sSubSup>
                </m:num>
                <m:den>
                  <m:sSup>
                    <m:sSupPr>
                      <m:ctrlPr>
                        <w:rPr>
                          <w:rFonts w:ascii="Cambria Math" w:hAnsi="Cambria Math"/>
                          <w:i/>
                        </w:rPr>
                      </m:ctrlPr>
                    </m:sSupPr>
                    <m:e>
                      <m:r>
                        <w:rPr>
                          <w:rFonts w:ascii="Cambria Math" w:hAnsi="Cambria Math"/>
                        </w:rPr>
                        <m:t>2</m:t>
                      </m:r>
                    </m:e>
                    <m:sup>
                      <m:r>
                        <w:rPr>
                          <w:rFonts w:ascii="Cambria Math" w:hAnsi="Cambria Math"/>
                        </w:rPr>
                        <m:t>2</m:t>
                      </m:r>
                    </m:sup>
                  </m:sSup>
                </m:den>
              </m:f>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4m</m:t>
                          </m:r>
                        </m:den>
                      </m:f>
                      <m:sSub>
                        <m:sSubPr>
                          <m:ctrlPr>
                            <w:rPr>
                              <w:rFonts w:ascii="Cambria Math" w:hAnsi="Cambria Math"/>
                              <w:i/>
                            </w:rPr>
                          </m:ctrlPr>
                        </m:sSubPr>
                        <m:e>
                          <m:r>
                            <w:rPr>
                              <w:rFonts w:ascii="Cambria Math" w:hAnsi="Cambria Math"/>
                            </w:rPr>
                            <m:t>r</m:t>
                          </m:r>
                        </m:e>
                        <m:sub>
                          <m:r>
                            <w:rPr>
                              <w:rFonts w:ascii="Cambria Math" w:hAnsi="Cambria Math"/>
                            </w:rPr>
                            <m:t>i</m:t>
                          </m:r>
                        </m:sub>
                      </m:sSub>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4m</m:t>
                          </m:r>
                        </m:den>
                      </m:f>
                      <m:sSub>
                        <m:sSubPr>
                          <m:ctrlPr>
                            <w:rPr>
                              <w:rFonts w:ascii="Cambria Math" w:hAnsi="Cambria Math"/>
                              <w:i/>
                            </w:rPr>
                          </m:ctrlPr>
                        </m:sSubPr>
                        <m:e>
                          <m:r>
                            <w:rPr>
                              <w:rFonts w:ascii="Cambria Math" w:hAnsi="Cambria Math"/>
                            </w:rPr>
                            <m:t>r</m:t>
                          </m:r>
                        </m:e>
                        <m:sub>
                          <m:r>
                            <w:rPr>
                              <w:rFonts w:ascii="Cambria Math" w:hAnsi="Cambria Math"/>
                            </w:rPr>
                            <m:t>i</m:t>
                          </m:r>
                        </m:sub>
                      </m:sSub>
                    </m:e>
                  </m:d>
                </m:e>
                <m:sup>
                  <m:r>
                    <w:rPr>
                      <w:rFonts w:ascii="Cambria Math" w:hAnsi="Cambria Math"/>
                    </w:rPr>
                    <m:t>2</m:t>
                  </m:r>
                </m:sup>
              </m:sSup>
            </m:e>
          </m:rad>
          <m:r>
            <w:rPr>
              <w:rFonts w:ascii="Cambria Math" w:hAnsi="Cambria Math"/>
            </w:rPr>
            <m:t>=</m:t>
          </m:r>
          <m:f>
            <m:fPr>
              <m:ctrlPr>
                <w:rPr>
                  <w:rFonts w:ascii="Cambria Math" w:hAnsi="Cambria Math"/>
                  <w:i/>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4m</m:t>
              </m:r>
            </m:den>
          </m:f>
          <m:sSub>
            <m:sSubPr>
              <m:ctrlPr>
                <w:rPr>
                  <w:rFonts w:ascii="Cambria Math" w:hAnsi="Cambria Math"/>
                  <w:i/>
                </w:rPr>
              </m:ctrlPr>
            </m:sSubPr>
            <m:e>
              <m:r>
                <w:rPr>
                  <w:rFonts w:ascii="Cambria Math" w:hAnsi="Cambria Math"/>
                </w:rPr>
                <m:t>r</m:t>
              </m:r>
            </m:e>
            <m:sub>
              <m:r>
                <w:rPr>
                  <w:rFonts w:ascii="Cambria Math" w:hAnsi="Cambria Math"/>
                </w:rPr>
                <m:t>i</m:t>
              </m:r>
            </m:sub>
          </m:sSub>
        </m:oMath>
      </m:oMathPara>
    </w:p>
    <w:p w14:paraId="7A297FDB" w14:textId="77777777" w:rsidR="007A17BE" w:rsidRDefault="007A17BE" w:rsidP="007A17BE">
      <w:pPr>
        <w:pStyle w:val="Caption"/>
        <w:keepNext/>
        <w:jc w:val="center"/>
      </w:pPr>
      <w:bookmarkStart w:id="126" w:name="_Ref195314021"/>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24</w:t>
      </w:r>
      <w:r w:rsidR="002A680C">
        <w:rPr>
          <w:noProof/>
        </w:rPr>
        <w:fldChar w:fldCharType="end"/>
      </w:r>
      <w:r>
        <w:t>]</w:t>
      </w:r>
      <w:bookmarkEnd w:id="126"/>
    </w:p>
    <w:p w14:paraId="004EF317" w14:textId="12197EA2" w:rsidR="005410E0" w:rsidRDefault="00793129" w:rsidP="005410E0">
      <w:r>
        <w:t>S</w:t>
      </w:r>
      <w:r w:rsidR="007A17BE">
        <w:t xml:space="preserve">ubstituting in </w:t>
      </w:r>
      <w:r w:rsidR="007A17BE" w:rsidRPr="007A17BE">
        <w:rPr>
          <w:highlight w:val="green"/>
        </w:rPr>
        <w:fldChar w:fldCharType="begin"/>
      </w:r>
      <w:r w:rsidR="007A17BE" w:rsidRPr="007A17BE">
        <w:rPr>
          <w:highlight w:val="green"/>
        </w:rPr>
        <w:instrText xml:space="preserve"> REF _Ref195314021 \h </w:instrText>
      </w:r>
      <w:r w:rsidR="007A17BE" w:rsidRPr="007A17BE">
        <w:rPr>
          <w:highlight w:val="green"/>
        </w:rPr>
      </w:r>
      <w:r w:rsidR="007A17BE" w:rsidRPr="007A17BE">
        <w:rPr>
          <w:highlight w:val="green"/>
        </w:rPr>
        <w:fldChar w:fldCharType="separate"/>
      </w:r>
      <w:r w:rsidR="009043C9">
        <w:t xml:space="preserve">[Equation </w:t>
      </w:r>
      <w:r w:rsidR="009043C9">
        <w:rPr>
          <w:noProof/>
        </w:rPr>
        <w:t>3</w:t>
      </w:r>
      <w:r w:rsidR="009043C9">
        <w:t>.</w:t>
      </w:r>
      <w:r w:rsidR="009043C9">
        <w:rPr>
          <w:noProof/>
        </w:rPr>
        <w:t>24</w:t>
      </w:r>
      <w:r w:rsidR="009043C9">
        <w:t>]</w:t>
      </w:r>
      <w:r w:rsidR="007A17BE" w:rsidRPr="007A17BE">
        <w:rPr>
          <w:highlight w:val="green"/>
        </w:rPr>
        <w:fldChar w:fldCharType="end"/>
      </w:r>
      <w:r w:rsidR="007A17BE">
        <w:t>,</w:t>
      </w:r>
      <w:r w:rsidR="007F1A74">
        <w:t xml:space="preserve"> t</w:t>
      </w:r>
      <w:r w:rsidR="005410E0">
        <w:t xml:space="preserve">he ratio between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272DCF">
        <w:t xml:space="preserve"> and </w:t>
      </w:r>
      <m:oMath>
        <m:sSub>
          <m:sSubPr>
            <m:ctrlPr>
              <w:rPr>
                <w:rFonts w:ascii="Cambria Math" w:hAnsi="Cambria Math"/>
                <w:i/>
              </w:rPr>
            </m:ctrlPr>
          </m:sSubPr>
          <m:e>
            <m:r>
              <w:rPr>
                <w:rFonts w:ascii="Cambria Math" w:hAnsi="Cambria Math"/>
              </w:rPr>
              <m:t>r</m:t>
            </m:r>
          </m:e>
          <m:sub>
            <m:r>
              <w:rPr>
                <w:rFonts w:ascii="Cambria Math" w:hAnsi="Cambria Math"/>
              </w:rPr>
              <m:t>o</m:t>
            </m:r>
          </m:sub>
        </m:sSub>
      </m:oMath>
      <w:r w:rsidR="00272DCF">
        <w:t xml:space="preserve"> </w:t>
      </w:r>
      <w:r w:rsidR="000D16B0">
        <w:t xml:space="preserve">is given by </w:t>
      </w:r>
      <w:r w:rsidR="000D16B0">
        <w:fldChar w:fldCharType="begin"/>
      </w:r>
      <w:r w:rsidR="000D16B0">
        <w:instrText xml:space="preserve"> REF _Ref197015468 \h </w:instrText>
      </w:r>
      <w:r w:rsidR="000D16B0">
        <w:fldChar w:fldCharType="separate"/>
      </w:r>
      <w:r w:rsidR="009043C9">
        <w:t xml:space="preserve">[Equation </w:t>
      </w:r>
      <w:r w:rsidR="009043C9">
        <w:rPr>
          <w:noProof/>
        </w:rPr>
        <w:t>3</w:t>
      </w:r>
      <w:r w:rsidR="009043C9">
        <w:t>.</w:t>
      </w:r>
      <w:r w:rsidR="009043C9">
        <w:rPr>
          <w:noProof/>
        </w:rPr>
        <w:t>25</w:t>
      </w:r>
      <w:r w:rsidR="009043C9">
        <w:t>]</w:t>
      </w:r>
      <w:r w:rsidR="000D16B0">
        <w:fldChar w:fldCharType="end"/>
      </w:r>
      <w:r w:rsidR="000D16B0">
        <w:t xml:space="preserve"> which is vital for </w:t>
      </w:r>
      <w:r w:rsidR="00282E7E">
        <w:t>determining the geometry of the frame.</w:t>
      </w:r>
      <w:r w:rsidR="000D16B0">
        <w:t xml:space="preserve"> </w:t>
      </w:r>
    </w:p>
    <w:p w14:paraId="13F04563" w14:textId="4B63E7BC" w:rsidR="00EC2F94" w:rsidRPr="007A17BE" w:rsidRDefault="00CB4207" w:rsidP="005410E0">
      <m:oMathPara>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i</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+h</m:t>
              </m:r>
            </m:num>
            <m:den>
              <m:sSub>
                <m:sSubPr>
                  <m:ctrlPr>
                    <w:rPr>
                      <w:rFonts w:ascii="Cambria Math" w:hAnsi="Cambria Math"/>
                      <w:i/>
                    </w:rPr>
                  </m:ctrlPr>
                </m:sSubPr>
                <m:e>
                  <m:r>
                    <w:rPr>
                      <w:rFonts w:ascii="Cambria Math" w:hAnsi="Cambria Math"/>
                    </w:rPr>
                    <m:t>r</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i</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4m</m:t>
                  </m:r>
                </m:den>
              </m:f>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=1+</m:t>
          </m:r>
          <m:f>
            <m:fPr>
              <m:ctrlPr>
                <w:rPr>
                  <w:rFonts w:ascii="Cambria Math" w:hAnsi="Cambria Math"/>
                  <w:i/>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4m</m:t>
              </m:r>
            </m:den>
          </m:f>
          <m:r>
            <w:rPr>
              <w:rFonts w:ascii="Cambria Math" w:hAnsi="Cambria Math"/>
            </w:rPr>
            <m:t xml:space="preserve"> </m:t>
          </m:r>
        </m:oMath>
      </m:oMathPara>
    </w:p>
    <w:p w14:paraId="155AD81B" w14:textId="77777777" w:rsidR="007A17BE" w:rsidRDefault="007A17BE" w:rsidP="007A17BE">
      <w:pPr>
        <w:pStyle w:val="Caption"/>
        <w:keepNext/>
        <w:jc w:val="center"/>
      </w:pPr>
      <w:bookmarkStart w:id="127" w:name="_Ref197015468"/>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25</w:t>
      </w:r>
      <w:r w:rsidR="002A680C">
        <w:rPr>
          <w:noProof/>
        </w:rPr>
        <w:fldChar w:fldCharType="end"/>
      </w:r>
      <w:r>
        <w:t>]</w:t>
      </w:r>
      <w:bookmarkEnd w:id="127"/>
    </w:p>
    <w:p w14:paraId="251AEF4B" w14:textId="77777777" w:rsidR="007A17BE" w:rsidRDefault="007A17BE" w:rsidP="005410E0"/>
    <w:p w14:paraId="72A7058A" w14:textId="4BCDF9B3" w:rsidR="00373654" w:rsidRDefault="00373654" w:rsidP="00373654">
      <w:pPr>
        <w:pStyle w:val="Heading2"/>
      </w:pPr>
      <w:bookmarkStart w:id="128" w:name="_Toc194826109"/>
      <w:bookmarkStart w:id="129" w:name="_Toc323293737"/>
      <w:r>
        <w:lastRenderedPageBreak/>
        <w:t>Dynamic Relaxation</w:t>
      </w:r>
      <w:bookmarkEnd w:id="128"/>
      <w:r w:rsidR="00F013CA">
        <w:t xml:space="preserve"> Algorithm</w:t>
      </w:r>
      <w:bookmarkEnd w:id="129"/>
    </w:p>
    <w:p w14:paraId="67364592" w14:textId="37F11D99" w:rsidR="00564479" w:rsidRDefault="008A35F3" w:rsidP="00564479">
      <w:r>
        <w:t xml:space="preserve">The method of dynamic relaxation </w:t>
      </w:r>
      <w:r w:rsidR="00390505">
        <w:t xml:space="preserve">algorithm </w:t>
      </w:r>
      <w:r>
        <w:t xml:space="preserve">is </w:t>
      </w:r>
      <w:r w:rsidR="00235F4F">
        <w:t xml:space="preserve">adapted from Alistair Day’s dynamic relaxation </w:t>
      </w:r>
      <w:r w:rsidR="00E31919">
        <w:t xml:space="preserve">technique, which uses simplified version of the </w:t>
      </w:r>
      <w:proofErr w:type="spellStart"/>
      <w:r w:rsidR="00E31919">
        <w:t>Verlet</w:t>
      </w:r>
      <w:proofErr w:type="spellEnd"/>
      <w:r w:rsidR="00E31919">
        <w:t xml:space="preserve"> algorithm</w:t>
      </w:r>
      <w:r w:rsidR="00A72537">
        <w:t xml:space="preserve"> </w:t>
      </w:r>
      <w:sdt>
        <w:sdtPr>
          <w:id w:val="-1380473080"/>
          <w:citation/>
        </w:sdtPr>
        <w:sdtContent>
          <w:r w:rsidR="00A72537">
            <w:fldChar w:fldCharType="begin"/>
          </w:r>
          <w:r w:rsidR="00A72537">
            <w:rPr>
              <w:lang w:val="en-US"/>
            </w:rPr>
            <w:instrText xml:space="preserve"> CITATION Day65 \l 1033 </w:instrText>
          </w:r>
          <w:r w:rsidR="00A72537">
            <w:fldChar w:fldCharType="separate"/>
          </w:r>
          <w:r w:rsidR="00A72537">
            <w:rPr>
              <w:noProof/>
              <w:lang w:val="en-US"/>
            </w:rPr>
            <w:t>(Day, 1965)</w:t>
          </w:r>
          <w:r w:rsidR="00A72537">
            <w:fldChar w:fldCharType="end"/>
          </w:r>
        </w:sdtContent>
      </w:sdt>
      <w:r w:rsidR="00E31919">
        <w:t>. T</w:t>
      </w:r>
      <w:r w:rsidR="00235F4F">
        <w:t xml:space="preserve">he </w:t>
      </w:r>
      <w:r w:rsidR="00EB3C83">
        <w:t>forces in the nodes are carried over in the next iteration with some damping to accelerate the number of steps required to reach static equilibrium</w:t>
      </w:r>
      <w:sdt>
        <w:sdtPr>
          <w:id w:val="2032060385"/>
          <w:citation/>
        </w:sdtPr>
        <w:sdtContent>
          <w:r w:rsidR="00F1780A" w:rsidRPr="00F1780A">
            <w:fldChar w:fldCharType="begin"/>
          </w:r>
          <w:r w:rsidR="00F1780A" w:rsidRPr="00F1780A">
            <w:rPr>
              <w:lang w:val="en-US"/>
            </w:rPr>
            <w:instrText xml:space="preserve">CITATION Wil12 \t  \l 1033 </w:instrText>
          </w:r>
          <w:r w:rsidR="00F1780A" w:rsidRPr="00F1780A">
            <w:fldChar w:fldCharType="separate"/>
          </w:r>
          <w:r w:rsidR="00F1780A" w:rsidRPr="00F1780A">
            <w:rPr>
              <w:noProof/>
              <w:lang w:val="en-US"/>
            </w:rPr>
            <w:t xml:space="preserve"> (Williams, n.d.)</w:t>
          </w:r>
          <w:r w:rsidR="00F1780A" w:rsidRPr="00F1780A">
            <w:fldChar w:fldCharType="end"/>
          </w:r>
        </w:sdtContent>
      </w:sdt>
      <w:r w:rsidR="00EB3C83" w:rsidRPr="00F1780A">
        <w:t>.</w:t>
      </w:r>
      <w:r w:rsidR="006F0D32">
        <w:t xml:space="preserve"> The algorithm is </w:t>
      </w:r>
      <w:r w:rsidR="008642CE">
        <w:t xml:space="preserve">briefly </w:t>
      </w:r>
      <w:r w:rsidR="00C64C08">
        <w:t xml:space="preserve">outlined by </w:t>
      </w:r>
      <w:r w:rsidR="005F76A5">
        <w:rPr>
          <w:highlight w:val="green"/>
        </w:rPr>
        <w:fldChar w:fldCharType="begin"/>
      </w:r>
      <w:r w:rsidR="005F76A5">
        <w:instrText xml:space="preserve"> REF _Ref196382342 \h </w:instrText>
      </w:r>
      <w:r w:rsidR="005F76A5">
        <w:rPr>
          <w:highlight w:val="green"/>
        </w:rPr>
      </w:r>
      <w:r w:rsidR="005F76A5">
        <w:rPr>
          <w:highlight w:val="green"/>
        </w:rPr>
        <w:fldChar w:fldCharType="separate"/>
      </w:r>
      <w:r w:rsidR="009043C9">
        <w:t xml:space="preserve">[Figure </w:t>
      </w:r>
      <w:r w:rsidR="009043C9">
        <w:rPr>
          <w:noProof/>
        </w:rPr>
        <w:t>3</w:t>
      </w:r>
      <w:r w:rsidR="009043C9">
        <w:t>.</w:t>
      </w:r>
      <w:r w:rsidR="009043C9">
        <w:rPr>
          <w:noProof/>
        </w:rPr>
        <w:t>8</w:t>
      </w:r>
      <w:r w:rsidR="005F76A5">
        <w:rPr>
          <w:highlight w:val="green"/>
        </w:rPr>
        <w:fldChar w:fldCharType="end"/>
      </w:r>
      <w:r w:rsidR="00C64C08" w:rsidRPr="005F76A5">
        <w:t>]</w:t>
      </w:r>
      <w:r w:rsidR="00C64C08">
        <w:t xml:space="preserve">, </w:t>
      </w:r>
      <w:r w:rsidR="008642CE">
        <w:t>and</w:t>
      </w:r>
      <w:r w:rsidR="00D76F7F">
        <w:t xml:space="preserve"> repeated until static equilibrium i</w:t>
      </w:r>
      <w:r w:rsidR="00FE01F2">
        <w:t>s attained.</w:t>
      </w:r>
    </w:p>
    <w:p w14:paraId="75B468CB" w14:textId="1D49F9FE" w:rsidR="00F625F6" w:rsidRDefault="00F625F6" w:rsidP="00404A1C">
      <w:pPr>
        <w:jc w:val="center"/>
      </w:pPr>
      <w:r>
        <w:rPr>
          <w:noProof/>
          <w:lang w:eastAsia="en-GB"/>
        </w:rPr>
        <w:drawing>
          <wp:inline distT="0" distB="0" distL="0" distR="0" wp14:anchorId="3A0846C3" wp14:editId="2A03552C">
            <wp:extent cx="5760000" cy="1435735"/>
            <wp:effectExtent l="57150" t="38100" r="31750" b="88265"/>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01773283" w14:textId="317FEDC9" w:rsidR="003812FD" w:rsidRDefault="00C57018" w:rsidP="003812FD">
      <w:pPr>
        <w:pStyle w:val="Caption"/>
        <w:jc w:val="center"/>
      </w:pPr>
      <w:r w:rsidRPr="00C57018">
        <w:t xml:space="preserve"> </w:t>
      </w:r>
      <w:bookmarkStart w:id="130" w:name="_Ref196382342"/>
      <w:bookmarkStart w:id="131" w:name="_Toc197147886"/>
      <w:proofErr w:type="gramStart"/>
      <w:r w:rsidR="00323A3B">
        <w:t xml:space="preserve">[Figure </w:t>
      </w:r>
      <w:fldSimple w:instr=" STYLEREF 1 \s ">
        <w:r w:rsidR="009043C9">
          <w:rPr>
            <w:noProof/>
          </w:rPr>
          <w:t>3</w:t>
        </w:r>
      </w:fldSimple>
      <w:r w:rsidR="00323A3B">
        <w:t>.</w:t>
      </w:r>
      <w:proofErr w:type="gramEnd"/>
      <w:r w:rsidR="002A680C">
        <w:fldChar w:fldCharType="begin"/>
      </w:r>
      <w:r w:rsidR="002A680C">
        <w:instrText xml:space="preserve"> SEQ Figure \* ARABIC \s 1 </w:instrText>
      </w:r>
      <w:r w:rsidR="002A680C">
        <w:fldChar w:fldCharType="separate"/>
      </w:r>
      <w:r w:rsidR="009043C9">
        <w:rPr>
          <w:noProof/>
        </w:rPr>
        <w:t>8</w:t>
      </w:r>
      <w:r w:rsidR="002A680C">
        <w:rPr>
          <w:noProof/>
        </w:rPr>
        <w:fldChar w:fldCharType="end"/>
      </w:r>
      <w:bookmarkEnd w:id="130"/>
      <w:r w:rsidR="00323A3B">
        <w:t xml:space="preserve">] Dynamic </w:t>
      </w:r>
      <w:r w:rsidR="007B6AA3">
        <w:t>Relaxation Algorithm</w:t>
      </w:r>
      <w:bookmarkEnd w:id="131"/>
    </w:p>
    <w:p w14:paraId="50A7624C" w14:textId="77777777" w:rsidR="009338A1" w:rsidRDefault="009338A1" w:rsidP="009338A1">
      <w:pPr>
        <w:pStyle w:val="Heading3"/>
      </w:pPr>
      <w:bookmarkStart w:id="132" w:name="_Toc323293738"/>
      <w:r>
        <w:t>From Strained to Unstrained Geometry</w:t>
      </w:r>
      <w:bookmarkEnd w:id="132"/>
    </w:p>
    <w:p w14:paraId="0DDBC097" w14:textId="4CC34211" w:rsidR="0029040E" w:rsidRDefault="0029040E" w:rsidP="0029040E">
      <w:r>
        <w:t xml:space="preserve">The London Olympic Stadium </w:t>
      </w:r>
      <w:r w:rsidRPr="005F76A5">
        <w:rPr>
          <w:highlight w:val="green"/>
        </w:rPr>
        <w:fldChar w:fldCharType="begin"/>
      </w:r>
      <w:r w:rsidRPr="005F76A5">
        <w:rPr>
          <w:highlight w:val="green"/>
        </w:rPr>
        <w:instrText xml:space="preserve"> REF _Ref196382151 \h </w:instrText>
      </w:r>
      <w:r w:rsidRPr="005F76A5">
        <w:rPr>
          <w:highlight w:val="green"/>
        </w:rPr>
      </w:r>
      <w:r w:rsidRPr="005F76A5">
        <w:rPr>
          <w:highlight w:val="green"/>
        </w:rPr>
        <w:fldChar w:fldCharType="separate"/>
      </w:r>
      <w:r w:rsidR="009043C9">
        <w:t xml:space="preserve">[Figure </w:t>
      </w:r>
      <w:r w:rsidR="009043C9">
        <w:rPr>
          <w:noProof/>
        </w:rPr>
        <w:t>3</w:t>
      </w:r>
      <w:r w:rsidR="009043C9">
        <w:t>.</w:t>
      </w:r>
      <w:r w:rsidR="009043C9">
        <w:rPr>
          <w:noProof/>
        </w:rPr>
        <w:t>9</w:t>
      </w:r>
      <w:r w:rsidRPr="005F76A5">
        <w:rPr>
          <w:highlight w:val="green"/>
        </w:rPr>
        <w:fldChar w:fldCharType="end"/>
      </w:r>
      <w:r w:rsidRPr="006E0AA5">
        <w:t>]</w:t>
      </w:r>
      <w:r w:rsidR="005431D2">
        <w:t xml:space="preserve"> inspires</w:t>
      </w:r>
      <w:r>
        <w:t xml:space="preserve"> the concept of a perimeter that is free to expand</w:t>
      </w:r>
      <w:r w:rsidRPr="00503C02">
        <w:t xml:space="preserve"> </w:t>
      </w:r>
      <w:r>
        <w:t xml:space="preserve">outwards or contract inwards independent of the rest of the </w:t>
      </w:r>
      <w:r w:rsidR="00072E25">
        <w:t>structure. This</w:t>
      </w:r>
      <w:r w:rsidR="00ED1604">
        <w:t xml:space="preserve"> </w:t>
      </w:r>
      <w:r>
        <w:t xml:space="preserve">contrasts with the Olympic </w:t>
      </w:r>
      <w:proofErr w:type="spellStart"/>
      <w:r>
        <w:t>Velodrome</w:t>
      </w:r>
      <w:proofErr w:type="spellEnd"/>
      <w:r>
        <w:t>, a denser grid of stiff truss formation that resist</w:t>
      </w:r>
      <w:r w:rsidR="007A54C3">
        <w:t>s</w:t>
      </w:r>
      <w:r>
        <w:t xml:space="preserve"> </w:t>
      </w:r>
      <w:r w:rsidR="007A54C3">
        <w:t xml:space="preserve">horizontal </w:t>
      </w:r>
      <w:r>
        <w:t>movement. Investigation of the potential benefits of isolating the loads is beyond the</w:t>
      </w:r>
      <w:r w:rsidR="007A54C3">
        <w:t xml:space="preserve"> scope of </w:t>
      </w:r>
      <w:r w:rsidR="007E5F3A">
        <w:t xml:space="preserve">this </w:t>
      </w:r>
      <w:r w:rsidR="00955248">
        <w:t>investigation</w:t>
      </w:r>
      <w:r w:rsidR="007A54C3">
        <w:t>.</w:t>
      </w:r>
      <w:r w:rsidR="007E5F3A">
        <w:t xml:space="preserve"> However, if the perimeter is free to move, the question naturally </w:t>
      </w:r>
      <w:r w:rsidR="005431D2">
        <w:t>arises</w:t>
      </w:r>
      <w:r w:rsidR="007E5F3A">
        <w:t xml:space="preserve"> as to what the initial</w:t>
      </w:r>
      <w:r w:rsidR="00C826C5">
        <w:t xml:space="preserve"> unstrained</w:t>
      </w:r>
      <w:r w:rsidR="007E5F3A">
        <w:t xml:space="preserve"> </w:t>
      </w:r>
      <w:r w:rsidR="00B10B51">
        <w:t xml:space="preserve">shape has to be if </w:t>
      </w:r>
      <w:r w:rsidR="00FC368F">
        <w:t xml:space="preserve">the </w:t>
      </w:r>
      <w:r w:rsidR="00C826C5">
        <w:t xml:space="preserve">shape of the strained </w:t>
      </w:r>
      <w:r w:rsidR="00FC368F">
        <w:t xml:space="preserve">final geometry is </w:t>
      </w:r>
      <w:r w:rsidR="00DE0B0A">
        <w:t xml:space="preserve">the </w:t>
      </w:r>
      <w:r w:rsidR="00C826C5">
        <w:t>known</w:t>
      </w:r>
      <w:r w:rsidR="008D7A98">
        <w:t xml:space="preserve">, </w:t>
      </w:r>
      <w:r w:rsidR="00DE0B0A">
        <w:t>desired geometry</w:t>
      </w:r>
      <w:r w:rsidR="00C826C5">
        <w:t>.</w:t>
      </w:r>
      <w:r w:rsidR="0008551C">
        <w:t xml:space="preserve"> The dynamic modification algorithm </w:t>
      </w:r>
      <w:r w:rsidR="00C00096">
        <w:t>was modified to solve this problem.</w:t>
      </w:r>
    </w:p>
    <w:p w14:paraId="427829E9" w14:textId="77777777" w:rsidR="0029040E" w:rsidRDefault="0029040E" w:rsidP="0029040E">
      <w:pPr>
        <w:jc w:val="center"/>
      </w:pPr>
      <w:r>
        <w:rPr>
          <w:noProof/>
          <w:lang w:eastAsia="en-GB"/>
        </w:rPr>
        <w:drawing>
          <wp:inline distT="0" distB="0" distL="0" distR="0" wp14:anchorId="665143A8" wp14:editId="1624A4B7">
            <wp:extent cx="4683887" cy="1550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jpg"/>
                    <pic:cNvPicPr/>
                  </pic:nvPicPr>
                  <pic:blipFill>
                    <a:blip r:embed="rId43">
                      <a:extLst>
                        <a:ext uri="{28A0092B-C50C-407E-A947-70E740481C1C}">
                          <a14:useLocalDpi xmlns:a14="http://schemas.microsoft.com/office/drawing/2010/main"/>
                        </a:ext>
                      </a:extLst>
                    </a:blip>
                    <a:stretch>
                      <a:fillRect/>
                    </a:stretch>
                  </pic:blipFill>
                  <pic:spPr>
                    <a:xfrm>
                      <a:off x="0" y="0"/>
                      <a:ext cx="4692223" cy="1553029"/>
                    </a:xfrm>
                    <a:prstGeom prst="rect">
                      <a:avLst/>
                    </a:prstGeom>
                  </pic:spPr>
                </pic:pic>
              </a:graphicData>
            </a:graphic>
          </wp:inline>
        </w:drawing>
      </w:r>
    </w:p>
    <w:p w14:paraId="16ECAD4F" w14:textId="0BE3DFB7" w:rsidR="0029040E" w:rsidRDefault="0029040E" w:rsidP="0029040E">
      <w:pPr>
        <w:pStyle w:val="Caption"/>
        <w:jc w:val="center"/>
      </w:pPr>
      <w:bookmarkStart w:id="133" w:name="_Ref196382151"/>
      <w:bookmarkStart w:id="134" w:name="_Toc197147887"/>
      <w:proofErr w:type="gramStart"/>
      <w:r>
        <w:t xml:space="preserve">[Figure </w:t>
      </w:r>
      <w:fldSimple w:instr=" STYLEREF 1 \s ">
        <w:r w:rsidR="009043C9">
          <w:rPr>
            <w:noProof/>
          </w:rPr>
          <w:t>3</w:t>
        </w:r>
      </w:fldSimple>
      <w:r>
        <w:t>.</w:t>
      </w:r>
      <w:proofErr w:type="gramEnd"/>
      <w:r w:rsidR="002A680C">
        <w:fldChar w:fldCharType="begin"/>
      </w:r>
      <w:r w:rsidR="002A680C">
        <w:instrText xml:space="preserve"> SEQ Figure \* ARABIC \s 1 </w:instrText>
      </w:r>
      <w:r w:rsidR="002A680C">
        <w:fldChar w:fldCharType="separate"/>
      </w:r>
      <w:r w:rsidR="009043C9">
        <w:rPr>
          <w:noProof/>
        </w:rPr>
        <w:t>9</w:t>
      </w:r>
      <w:r w:rsidR="002A680C">
        <w:rPr>
          <w:noProof/>
        </w:rPr>
        <w:fldChar w:fldCharType="end"/>
      </w:r>
      <w:bookmarkEnd w:id="133"/>
      <w:r>
        <w:t>] London Olympic Stadium</w:t>
      </w:r>
      <w:r w:rsidR="00B10B51">
        <w:t xml:space="preserve"> (Left) and</w:t>
      </w:r>
      <w:r>
        <w:t xml:space="preserve"> London Olympic </w:t>
      </w:r>
      <w:proofErr w:type="spellStart"/>
      <w:r>
        <w:t>Velodrome</w:t>
      </w:r>
      <w:proofErr w:type="spellEnd"/>
      <w:r w:rsidR="00B10B51">
        <w:t xml:space="preserve"> (Right)</w:t>
      </w:r>
      <w:bookmarkEnd w:id="134"/>
    </w:p>
    <w:p w14:paraId="6A9B9ACB" w14:textId="6F382900" w:rsidR="006675FA" w:rsidRDefault="000508A3" w:rsidP="00224965">
      <w:pPr>
        <w:pStyle w:val="Caption"/>
        <w:jc w:val="center"/>
      </w:pPr>
      <w:r>
        <w:rPr>
          <w:noProof/>
          <w:lang w:eastAsia="en-GB"/>
        </w:rPr>
        <w:drawing>
          <wp:inline distT="0" distB="0" distL="0" distR="0" wp14:anchorId="5889E7E6" wp14:editId="0ACD06CF">
            <wp:extent cx="5755640" cy="1717675"/>
            <wp:effectExtent l="0" t="0" r="1016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 v final.png"/>
                    <pic:cNvPicPr/>
                  </pic:nvPicPr>
                  <pic:blipFill>
                    <a:blip r:embed="rId44">
                      <a:extLst>
                        <a:ext uri="{28A0092B-C50C-407E-A947-70E740481C1C}">
                          <a14:useLocalDpi xmlns:a14="http://schemas.microsoft.com/office/drawing/2010/main" val="0"/>
                        </a:ext>
                      </a:extLst>
                    </a:blip>
                    <a:stretch>
                      <a:fillRect/>
                    </a:stretch>
                  </pic:blipFill>
                  <pic:spPr>
                    <a:xfrm>
                      <a:off x="0" y="0"/>
                      <a:ext cx="5755640" cy="1717675"/>
                    </a:xfrm>
                    <a:prstGeom prst="rect">
                      <a:avLst/>
                    </a:prstGeom>
                  </pic:spPr>
                </pic:pic>
              </a:graphicData>
            </a:graphic>
          </wp:inline>
        </w:drawing>
      </w:r>
    </w:p>
    <w:p w14:paraId="3AC4D759" w14:textId="267DF78C" w:rsidR="00224965" w:rsidRDefault="008930F0" w:rsidP="00224965">
      <w:pPr>
        <w:pStyle w:val="Caption"/>
        <w:jc w:val="center"/>
      </w:pPr>
      <w:r>
        <w:t xml:space="preserve"> </w:t>
      </w:r>
      <w:bookmarkStart w:id="135" w:name="_Toc197147888"/>
      <w:proofErr w:type="gramStart"/>
      <w:r w:rsidR="00224965">
        <w:t xml:space="preserve">[Figure </w:t>
      </w:r>
      <w:fldSimple w:instr=" STYLEREF 1 \s ">
        <w:r w:rsidR="009043C9">
          <w:rPr>
            <w:noProof/>
          </w:rPr>
          <w:t>3</w:t>
        </w:r>
      </w:fldSimple>
      <w:r w:rsidR="00224965">
        <w:t>.</w:t>
      </w:r>
      <w:proofErr w:type="gramEnd"/>
      <w:r w:rsidR="002A680C">
        <w:fldChar w:fldCharType="begin"/>
      </w:r>
      <w:r w:rsidR="002A680C">
        <w:instrText xml:space="preserve"> SEQ Figure \* ARABIC \s 1 </w:instrText>
      </w:r>
      <w:r w:rsidR="002A680C">
        <w:fldChar w:fldCharType="separate"/>
      </w:r>
      <w:r w:rsidR="009043C9">
        <w:rPr>
          <w:noProof/>
        </w:rPr>
        <w:t>10</w:t>
      </w:r>
      <w:r w:rsidR="002A680C">
        <w:rPr>
          <w:noProof/>
        </w:rPr>
        <w:fldChar w:fldCharType="end"/>
      </w:r>
      <w:r w:rsidR="00224965">
        <w:t>]</w:t>
      </w:r>
      <w:r w:rsidR="008A4BB0">
        <w:t xml:space="preserve"> Pre-strained</w:t>
      </w:r>
      <w:r w:rsidR="00224965">
        <w:t xml:space="preserve"> </w:t>
      </w:r>
      <w:r w:rsidR="00E15C50">
        <w:t>(unknown geometry)</w:t>
      </w:r>
      <w:r w:rsidR="00224965">
        <w:t xml:space="preserve"> vs.</w:t>
      </w:r>
      <w:r w:rsidR="00E15C50">
        <w:t xml:space="preserve"> defined</w:t>
      </w:r>
      <w:r w:rsidR="00224965">
        <w:t xml:space="preserve"> </w:t>
      </w:r>
      <w:r w:rsidR="006675FA">
        <w:t xml:space="preserve">final </w:t>
      </w:r>
      <w:r w:rsidR="00B25CDD">
        <w:t xml:space="preserve">geometry </w:t>
      </w:r>
      <w:r w:rsidR="008A4BB0">
        <w:t>(</w:t>
      </w:r>
      <w:r w:rsidR="00A53FD3">
        <w:t xml:space="preserve">unknown </w:t>
      </w:r>
      <w:r w:rsidR="008A4BB0">
        <w:t>stress)</w:t>
      </w:r>
      <w:bookmarkEnd w:id="135"/>
    </w:p>
    <w:p w14:paraId="20E5A277" w14:textId="6B1AED1E" w:rsidR="00ED1604" w:rsidRDefault="00ED1604" w:rsidP="00ED1604">
      <w:r>
        <w:lastRenderedPageBreak/>
        <w:t>In the analyses</w:t>
      </w:r>
      <w:r w:rsidR="00C65B41">
        <w:t xml:space="preserve"> that </w:t>
      </w:r>
      <w:r>
        <w:t xml:space="preserve">performed in </w:t>
      </w:r>
      <w:r w:rsidR="00072E25">
        <w:t xml:space="preserve">[Section </w:t>
      </w:r>
      <w:r w:rsidR="00072E25">
        <w:fldChar w:fldCharType="begin"/>
      </w:r>
      <w:r w:rsidR="00072E25">
        <w:instrText xml:space="preserve"> REF _Ref196381797 \r \h </w:instrText>
      </w:r>
      <w:r w:rsidR="00072E25">
        <w:fldChar w:fldCharType="separate"/>
      </w:r>
      <w:r w:rsidR="009043C9">
        <w:t>5</w:t>
      </w:r>
      <w:r w:rsidR="00072E25">
        <w:fldChar w:fldCharType="end"/>
      </w:r>
      <w:r w:rsidR="00072E25">
        <w:t>]</w:t>
      </w:r>
      <w:r>
        <w:t xml:space="preserve">, the </w:t>
      </w:r>
      <w:r w:rsidR="00390505">
        <w:t xml:space="preserve">modified </w:t>
      </w:r>
      <w:r>
        <w:t xml:space="preserve">dynamic relaxation algorithm </w:t>
      </w:r>
      <w:r w:rsidR="00390505">
        <w:t>determines</w:t>
      </w:r>
      <w:r>
        <w:t xml:space="preserve"> the unstrained </w:t>
      </w:r>
      <w:r w:rsidR="00745113">
        <w:t xml:space="preserve">initial </w:t>
      </w:r>
      <w:r>
        <w:t>geometry</w:t>
      </w:r>
      <w:r w:rsidR="00A53FD3">
        <w:t>. T</w:t>
      </w:r>
      <w:r>
        <w:t xml:space="preserve">he effective </w:t>
      </w:r>
      <w:r w:rsidR="00745113">
        <w:t>tension is</w:t>
      </w:r>
      <w:r w:rsidR="00A53FD3">
        <w:t xml:space="preserve"> </w:t>
      </w:r>
      <w:r>
        <w:t xml:space="preserve">determined from the known strained geometry and initial pretension as outlined in </w:t>
      </w:r>
      <w:r>
        <w:fldChar w:fldCharType="begin"/>
      </w:r>
      <w:r>
        <w:instrText xml:space="preserve"> REF _Ref196382201 \h </w:instrText>
      </w:r>
      <w:r>
        <w:fldChar w:fldCharType="separate"/>
      </w:r>
      <w:r w:rsidR="009043C9">
        <w:t xml:space="preserve">[Table </w:t>
      </w:r>
      <w:r w:rsidR="009043C9">
        <w:rPr>
          <w:noProof/>
        </w:rPr>
        <w:t>3</w:t>
      </w:r>
      <w:r w:rsidR="009043C9">
        <w:t>.</w:t>
      </w:r>
      <w:r w:rsidR="009043C9">
        <w:rPr>
          <w:noProof/>
        </w:rPr>
        <w:t>1</w:t>
      </w:r>
      <w:r>
        <w:fldChar w:fldCharType="end"/>
      </w:r>
      <w:r>
        <w:t>].</w:t>
      </w:r>
    </w:p>
    <w:tbl>
      <w:tblPr>
        <w:tblStyle w:val="LightShading"/>
        <w:tblW w:w="5000" w:type="pct"/>
        <w:jc w:val="center"/>
        <w:tblLook w:val="04A0" w:firstRow="1" w:lastRow="0" w:firstColumn="1" w:lastColumn="0" w:noHBand="0" w:noVBand="1"/>
      </w:tblPr>
      <w:tblGrid>
        <w:gridCol w:w="5796"/>
        <w:gridCol w:w="1717"/>
        <w:gridCol w:w="1767"/>
      </w:tblGrid>
      <w:tr w:rsidR="00ED1604" w14:paraId="4EB4E712" w14:textId="77777777" w:rsidTr="00B20B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3" w:type="pct"/>
            <w:vAlign w:val="center"/>
          </w:tcPr>
          <w:p w14:paraId="249676A4" w14:textId="77777777" w:rsidR="00ED1604" w:rsidRPr="00963B3D" w:rsidRDefault="00ED1604" w:rsidP="00ED1604">
            <w:pPr>
              <w:pStyle w:val="NoSpacing"/>
            </w:pPr>
          </w:p>
        </w:tc>
        <w:tc>
          <w:tcPr>
            <w:tcW w:w="925" w:type="pct"/>
          </w:tcPr>
          <w:p w14:paraId="3B522907" w14:textId="77777777" w:rsidR="00ED1604" w:rsidRDefault="00ED1604" w:rsidP="00ED1604">
            <w:pPr>
              <w:pStyle w:val="NoSpacing"/>
              <w:jc w:val="center"/>
              <w:cnfStyle w:val="100000000000" w:firstRow="1" w:lastRow="0" w:firstColumn="0" w:lastColumn="0" w:oddVBand="0" w:evenVBand="0" w:oddHBand="0" w:evenHBand="0" w:firstRowFirstColumn="0" w:firstRowLastColumn="0" w:lastRowFirstColumn="0" w:lastRowLastColumn="0"/>
            </w:pPr>
            <w:r>
              <w:t>Notation</w:t>
            </w:r>
          </w:p>
        </w:tc>
        <w:tc>
          <w:tcPr>
            <w:tcW w:w="952" w:type="pct"/>
          </w:tcPr>
          <w:p w14:paraId="59FCB4E7" w14:textId="0740CF3A" w:rsidR="00ED1604" w:rsidRDefault="00C53096" w:rsidP="00ED1604">
            <w:pPr>
              <w:pStyle w:val="NoSpacing"/>
              <w:jc w:val="center"/>
              <w:cnfStyle w:val="100000000000" w:firstRow="1" w:lastRow="0" w:firstColumn="0" w:lastColumn="0" w:oddVBand="0" w:evenVBand="0" w:oddHBand="0" w:evenHBand="0" w:firstRowFirstColumn="0" w:firstRowLastColumn="0" w:lastRowFirstColumn="0" w:lastRowLastColumn="0"/>
            </w:pPr>
            <w:r>
              <w:t>State</w:t>
            </w:r>
          </w:p>
        </w:tc>
      </w:tr>
      <w:tr w:rsidR="00ED1604" w14:paraId="1885CEE0" w14:textId="77777777" w:rsidTr="00B20B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3" w:type="pct"/>
            <w:vAlign w:val="center"/>
          </w:tcPr>
          <w:p w14:paraId="0D117FA0" w14:textId="73AA9A49" w:rsidR="00ED1604" w:rsidRPr="00963B3D" w:rsidRDefault="00C43BF2" w:rsidP="00C43BF2">
            <w:pPr>
              <w:pStyle w:val="NoSpacing"/>
            </w:pPr>
            <w:r>
              <w:t xml:space="preserve">Length of </w:t>
            </w:r>
            <w:r w:rsidR="00CB08BF">
              <w:t xml:space="preserve">the </w:t>
            </w:r>
            <w:r>
              <w:t>u</w:t>
            </w:r>
            <w:r w:rsidR="00ED1604">
              <w:t xml:space="preserve">nstrained </w:t>
            </w:r>
            <w:r>
              <w:t>m</w:t>
            </w:r>
            <w:r w:rsidR="00ED1604">
              <w:t>embers</w:t>
            </w:r>
          </w:p>
        </w:tc>
        <w:tc>
          <w:tcPr>
            <w:tcW w:w="925" w:type="pct"/>
          </w:tcPr>
          <w:p w14:paraId="7359C7AE" w14:textId="154AF354" w:rsidR="00ED1604" w:rsidRDefault="00CB4207" w:rsidP="00ED1604">
            <w:pPr>
              <w:pStyle w:val="NoSpacing"/>
              <w:jc w:val="center"/>
              <w:cnfStyle w:val="000000100000" w:firstRow="0" w:lastRow="0" w:firstColumn="0" w:lastColumn="0" w:oddVBand="0" w:evenVBand="0" w:oddHBand="1" w:evenHBand="0" w:firstRowFirstColumn="0" w:firstRowLastColumn="0" w:lastRowFirstColumn="0" w:lastRowLastColumn="0"/>
              <w:rPr>
                <w:rFonts w:ascii="Calibri" w:eastAsia="MS Gothic" w:hAnsi="Calibri"/>
              </w:rPr>
            </w:pPr>
            <m:oMathPara>
              <m:oMath>
                <m:sSubSup>
                  <m:sSubSupPr>
                    <m:ctrlPr>
                      <w:rPr>
                        <w:rFonts w:ascii="Cambria Math" w:eastAsia="MS Gothic" w:hAnsi="Cambria Math"/>
                        <w:i/>
                      </w:rPr>
                    </m:ctrlPr>
                  </m:sSubSupPr>
                  <m:e>
                    <m:r>
                      <w:rPr>
                        <w:rFonts w:ascii="Cambria Math" w:eastAsia="MS Gothic" w:hAnsi="Cambria Math"/>
                      </w:rPr>
                      <m:t>L</m:t>
                    </m:r>
                  </m:e>
                  <m:sub>
                    <m:r>
                      <w:rPr>
                        <w:rFonts w:ascii="Cambria Math" w:eastAsia="MS Gothic" w:hAnsi="Cambria Math"/>
                      </w:rPr>
                      <m:t>k</m:t>
                    </m:r>
                  </m:sub>
                  <m:sup>
                    <m:r>
                      <w:rPr>
                        <w:rFonts w:ascii="Cambria Math" w:eastAsia="MS Gothic" w:hAnsi="Cambria Math"/>
                      </w:rPr>
                      <m:t>'</m:t>
                    </m:r>
                  </m:sup>
                </m:sSubSup>
              </m:oMath>
            </m:oMathPara>
          </w:p>
        </w:tc>
        <w:tc>
          <w:tcPr>
            <w:tcW w:w="952" w:type="pct"/>
          </w:tcPr>
          <w:p w14:paraId="564E6502" w14:textId="77777777" w:rsidR="00ED1604" w:rsidRDefault="00ED1604" w:rsidP="00ED1604">
            <w:pPr>
              <w:pStyle w:val="NoSpacing"/>
              <w:jc w:val="center"/>
              <w:cnfStyle w:val="000000100000" w:firstRow="0" w:lastRow="0" w:firstColumn="0" w:lastColumn="0" w:oddVBand="0" w:evenVBand="0" w:oddHBand="1" w:evenHBand="0" w:firstRowFirstColumn="0" w:firstRowLastColumn="0" w:lastRowFirstColumn="0" w:lastRowLastColumn="0"/>
              <w:rPr>
                <w:rFonts w:ascii="Calibri" w:eastAsia="MS Gothic" w:hAnsi="Calibri"/>
              </w:rPr>
            </w:pPr>
            <w:r>
              <w:rPr>
                <w:bCs/>
              </w:rPr>
              <w:t>Unknown</w:t>
            </w:r>
          </w:p>
        </w:tc>
      </w:tr>
      <w:tr w:rsidR="00ED1604" w14:paraId="51130C46" w14:textId="77777777" w:rsidTr="00B20BB4">
        <w:trPr>
          <w:jc w:val="center"/>
        </w:trPr>
        <w:tc>
          <w:tcPr>
            <w:cnfStyle w:val="001000000000" w:firstRow="0" w:lastRow="0" w:firstColumn="1" w:lastColumn="0" w:oddVBand="0" w:evenVBand="0" w:oddHBand="0" w:evenHBand="0" w:firstRowFirstColumn="0" w:firstRowLastColumn="0" w:lastRowFirstColumn="0" w:lastRowLastColumn="0"/>
            <w:tcW w:w="3123" w:type="pct"/>
            <w:vAlign w:val="center"/>
          </w:tcPr>
          <w:p w14:paraId="605E3659" w14:textId="72EDC56C" w:rsidR="00ED1604" w:rsidRDefault="00C43BF2" w:rsidP="00C43BF2">
            <w:pPr>
              <w:pStyle w:val="NoSpacing"/>
            </w:pPr>
            <w:r>
              <w:t>Length of</w:t>
            </w:r>
            <w:r w:rsidR="00CB08BF">
              <w:t xml:space="preserve"> the</w:t>
            </w:r>
            <w:r>
              <w:t xml:space="preserve"> strained m</w:t>
            </w:r>
            <w:r w:rsidR="00ED1604">
              <w:t>ember</w:t>
            </w:r>
            <w:r>
              <w:t>s</w:t>
            </w:r>
          </w:p>
        </w:tc>
        <w:tc>
          <w:tcPr>
            <w:tcW w:w="925" w:type="pct"/>
          </w:tcPr>
          <w:p w14:paraId="1957DF68" w14:textId="2DFA4B19" w:rsidR="00ED1604" w:rsidRDefault="00CB4207" w:rsidP="00ED1604">
            <w:pPr>
              <w:pStyle w:val="NoSpacing"/>
              <w:jc w:val="center"/>
              <w:cnfStyle w:val="000000000000" w:firstRow="0" w:lastRow="0" w:firstColumn="0" w:lastColumn="0" w:oddVBand="0" w:evenVBand="0" w:oddHBand="0" w:evenHBand="0" w:firstRowFirstColumn="0" w:firstRowLastColumn="0" w:lastRowFirstColumn="0" w:lastRowLastColumn="0"/>
              <w:rPr>
                <w:bCs/>
              </w:rPr>
            </w:pPr>
            <m:oMathPara>
              <m:oMath>
                <m:sSub>
                  <m:sSubPr>
                    <m:ctrlPr>
                      <w:rPr>
                        <w:rFonts w:ascii="Cambria Math" w:eastAsia="MS Gothic" w:hAnsi="Cambria Math"/>
                        <w:i/>
                      </w:rPr>
                    </m:ctrlPr>
                  </m:sSubPr>
                  <m:e>
                    <m:r>
                      <w:rPr>
                        <w:rFonts w:ascii="Cambria Math" w:eastAsia="MS Gothic" w:hAnsi="Cambria Math"/>
                      </w:rPr>
                      <m:t>L</m:t>
                    </m:r>
                  </m:e>
                  <m:sub>
                    <m:r>
                      <w:rPr>
                        <w:rFonts w:ascii="Cambria Math" w:eastAsia="MS Gothic" w:hAnsi="Cambria Math"/>
                      </w:rPr>
                      <m:t>k</m:t>
                    </m:r>
                  </m:sub>
                </m:sSub>
              </m:oMath>
            </m:oMathPara>
          </w:p>
        </w:tc>
        <w:tc>
          <w:tcPr>
            <w:tcW w:w="952" w:type="pct"/>
          </w:tcPr>
          <w:p w14:paraId="5B2261E9" w14:textId="77777777" w:rsidR="00ED1604" w:rsidRDefault="00ED1604" w:rsidP="00ED1604">
            <w:pPr>
              <w:pStyle w:val="NoSpacing"/>
              <w:jc w:val="center"/>
              <w:cnfStyle w:val="000000000000" w:firstRow="0" w:lastRow="0" w:firstColumn="0" w:lastColumn="0" w:oddVBand="0" w:evenVBand="0" w:oddHBand="0" w:evenHBand="0" w:firstRowFirstColumn="0" w:firstRowLastColumn="0" w:lastRowFirstColumn="0" w:lastRowLastColumn="0"/>
              <w:rPr>
                <w:bCs/>
              </w:rPr>
            </w:pPr>
            <w:r>
              <w:rPr>
                <w:bCs/>
              </w:rPr>
              <w:t>Known</w:t>
            </w:r>
          </w:p>
        </w:tc>
      </w:tr>
      <w:tr w:rsidR="00ED1604" w14:paraId="3E6A8E11" w14:textId="77777777" w:rsidTr="00B20B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3" w:type="pct"/>
            <w:vAlign w:val="center"/>
          </w:tcPr>
          <w:p w14:paraId="62CAB118" w14:textId="3587A61A" w:rsidR="00ED1604" w:rsidRDefault="00ED1604" w:rsidP="00ED1604">
            <w:pPr>
              <w:pStyle w:val="NoSpacing"/>
            </w:pPr>
            <w:r>
              <w:t>Pretension</w:t>
            </w:r>
            <w:r w:rsidR="00C43BF2">
              <w:t xml:space="preserve"> in</w:t>
            </w:r>
            <w:r w:rsidR="00CB08BF">
              <w:t xml:space="preserve"> the</w:t>
            </w:r>
            <w:r w:rsidR="00C43BF2">
              <w:t xml:space="preserve"> cables</w:t>
            </w:r>
          </w:p>
        </w:tc>
        <w:tc>
          <w:tcPr>
            <w:tcW w:w="925" w:type="pct"/>
          </w:tcPr>
          <w:p w14:paraId="14F8D37E" w14:textId="52759E94" w:rsidR="00ED1604" w:rsidRDefault="00CB4207" w:rsidP="00ED1604">
            <w:pPr>
              <w:pStyle w:val="NoSpacing"/>
              <w:jc w:val="center"/>
              <w:cnfStyle w:val="000000100000" w:firstRow="0" w:lastRow="0" w:firstColumn="0" w:lastColumn="0" w:oddVBand="0" w:evenVBand="0" w:oddHBand="1" w:evenHBand="0" w:firstRowFirstColumn="0" w:firstRowLastColumn="0" w:lastRowFirstColumn="0" w:lastRowLastColumn="0"/>
              <w:rPr>
                <w:bCs/>
              </w:rPr>
            </w:pPr>
            <m:oMathPara>
              <m:oMath>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m:oMathPara>
          </w:p>
        </w:tc>
        <w:tc>
          <w:tcPr>
            <w:tcW w:w="952" w:type="pct"/>
          </w:tcPr>
          <w:p w14:paraId="28D64039" w14:textId="77777777" w:rsidR="00ED1604" w:rsidRDefault="00ED1604" w:rsidP="00ED1604">
            <w:pPr>
              <w:pStyle w:val="NoSpacing"/>
              <w:jc w:val="center"/>
              <w:cnfStyle w:val="000000100000" w:firstRow="0" w:lastRow="0" w:firstColumn="0" w:lastColumn="0" w:oddVBand="0" w:evenVBand="0" w:oddHBand="1" w:evenHBand="0" w:firstRowFirstColumn="0" w:firstRowLastColumn="0" w:lastRowFirstColumn="0" w:lastRowLastColumn="0"/>
              <w:rPr>
                <w:bCs/>
              </w:rPr>
            </w:pPr>
            <w:r>
              <w:rPr>
                <w:bCs/>
              </w:rPr>
              <w:t>Known</w:t>
            </w:r>
          </w:p>
        </w:tc>
      </w:tr>
      <w:tr w:rsidR="00ED1604" w14:paraId="309C964C" w14:textId="77777777" w:rsidTr="00B20BB4">
        <w:trPr>
          <w:jc w:val="center"/>
        </w:trPr>
        <w:tc>
          <w:tcPr>
            <w:cnfStyle w:val="001000000000" w:firstRow="0" w:lastRow="0" w:firstColumn="1" w:lastColumn="0" w:oddVBand="0" w:evenVBand="0" w:oddHBand="0" w:evenHBand="0" w:firstRowFirstColumn="0" w:firstRowLastColumn="0" w:lastRowFirstColumn="0" w:lastRowLastColumn="0"/>
            <w:tcW w:w="3123" w:type="pct"/>
            <w:vAlign w:val="center"/>
          </w:tcPr>
          <w:p w14:paraId="18D90755" w14:textId="2FFC0DCF" w:rsidR="00ED1604" w:rsidRDefault="00C43BF2" w:rsidP="00ED1604">
            <w:pPr>
              <w:pStyle w:val="NoSpacing"/>
            </w:pPr>
            <w:r>
              <w:t>Final t</w:t>
            </w:r>
            <w:r w:rsidR="00ED1604">
              <w:t>ension</w:t>
            </w:r>
            <w:r>
              <w:t xml:space="preserve"> in</w:t>
            </w:r>
            <w:r w:rsidR="00CB08BF">
              <w:t xml:space="preserve"> the</w:t>
            </w:r>
            <w:r>
              <w:t xml:space="preserve"> cables</w:t>
            </w:r>
          </w:p>
        </w:tc>
        <w:tc>
          <w:tcPr>
            <w:tcW w:w="925" w:type="pct"/>
          </w:tcPr>
          <w:p w14:paraId="58FB0398" w14:textId="1B11902A" w:rsidR="00ED1604" w:rsidRDefault="00CB4207" w:rsidP="00ED1604">
            <w:pPr>
              <w:pStyle w:val="NoSpacing"/>
              <w:jc w:val="center"/>
              <w:cnfStyle w:val="000000000000" w:firstRow="0" w:lastRow="0" w:firstColumn="0" w:lastColumn="0" w:oddVBand="0" w:evenVBand="0" w:oddHBand="0" w:evenHBand="0" w:firstRowFirstColumn="0" w:firstRowLastColumn="0" w:lastRowFirstColumn="0" w:lastRowLastColumn="0"/>
              <w:rPr>
                <w:i/>
              </w:rPr>
            </w:pPr>
            <m:oMathPara>
              <m:oMath>
                <m:sSub>
                  <m:sSubPr>
                    <m:ctrlPr>
                      <w:rPr>
                        <w:rFonts w:ascii="Cambria Math" w:hAnsi="Cambria Math"/>
                        <w:i/>
                      </w:rPr>
                    </m:ctrlPr>
                  </m:sSubPr>
                  <m:e>
                    <m:r>
                      <w:rPr>
                        <w:rFonts w:ascii="Cambria Math" w:hAnsi="Cambria Math"/>
                      </w:rPr>
                      <m:t>T</m:t>
                    </m:r>
                  </m:e>
                  <m:sub>
                    <m:r>
                      <w:rPr>
                        <w:rFonts w:ascii="Cambria Math" w:hAnsi="Cambria Math"/>
                      </w:rPr>
                      <m:t>k</m:t>
                    </m:r>
                  </m:sub>
                </m:sSub>
              </m:oMath>
            </m:oMathPara>
          </w:p>
        </w:tc>
        <w:tc>
          <w:tcPr>
            <w:tcW w:w="952" w:type="pct"/>
          </w:tcPr>
          <w:p w14:paraId="30C5D581" w14:textId="77777777" w:rsidR="00ED1604" w:rsidRDefault="00ED1604" w:rsidP="00ED1604">
            <w:pPr>
              <w:pStyle w:val="NoSpacing"/>
              <w:jc w:val="center"/>
              <w:cnfStyle w:val="000000000000" w:firstRow="0" w:lastRow="0" w:firstColumn="0" w:lastColumn="0" w:oddVBand="0" w:evenVBand="0" w:oddHBand="0" w:evenHBand="0" w:firstRowFirstColumn="0" w:firstRowLastColumn="0" w:lastRowFirstColumn="0" w:lastRowLastColumn="0"/>
              <w:rPr>
                <w:i/>
              </w:rPr>
            </w:pPr>
            <w:r>
              <w:rPr>
                <w:bCs/>
              </w:rPr>
              <w:t>Unknown</w:t>
            </w:r>
          </w:p>
        </w:tc>
      </w:tr>
    </w:tbl>
    <w:p w14:paraId="1DBDA487" w14:textId="77777777" w:rsidR="00072E25" w:rsidRDefault="00072E25" w:rsidP="00072E25">
      <w:pPr>
        <w:pStyle w:val="Caption"/>
        <w:jc w:val="center"/>
      </w:pPr>
      <w:bookmarkStart w:id="136" w:name="_Ref196382201"/>
      <w:bookmarkStart w:id="137" w:name="_Toc197147914"/>
      <w:proofErr w:type="gramStart"/>
      <w:r>
        <w:t xml:space="preserve">[Table </w:t>
      </w:r>
      <w:fldSimple w:instr=" STYLEREF 1 \s ">
        <w:r w:rsidR="009043C9">
          <w:rPr>
            <w:noProof/>
          </w:rPr>
          <w:t>3</w:t>
        </w:r>
      </w:fldSimple>
      <w:r>
        <w:t>.</w:t>
      </w:r>
      <w:proofErr w:type="gramEnd"/>
      <w:r w:rsidR="002A680C">
        <w:fldChar w:fldCharType="begin"/>
      </w:r>
      <w:r w:rsidR="002A680C">
        <w:instrText xml:space="preserve"> SEQ Table \* ARABIC \s 1 </w:instrText>
      </w:r>
      <w:r w:rsidR="002A680C">
        <w:fldChar w:fldCharType="separate"/>
      </w:r>
      <w:r w:rsidR="009043C9">
        <w:rPr>
          <w:noProof/>
        </w:rPr>
        <w:t>1</w:t>
      </w:r>
      <w:r w:rsidR="002A680C">
        <w:rPr>
          <w:noProof/>
        </w:rPr>
        <w:fldChar w:fldCharType="end"/>
      </w:r>
      <w:bookmarkEnd w:id="136"/>
      <w:r>
        <w:t>] Known and unknown variables</w:t>
      </w:r>
      <w:bookmarkEnd w:id="137"/>
    </w:p>
    <w:p w14:paraId="21465314" w14:textId="77777777" w:rsidR="00DA5EEB" w:rsidRDefault="00DA5EEB" w:rsidP="00DA5EEB">
      <w:pPr>
        <w:pStyle w:val="Heading3"/>
        <w:rPr>
          <w:noProof/>
        </w:rPr>
      </w:pPr>
      <w:bookmarkStart w:id="138" w:name="_Toc323293739"/>
      <w:r>
        <w:rPr>
          <w:noProof/>
        </w:rPr>
        <w:t>Stiffness of the nodes</w:t>
      </w:r>
      <w:bookmarkEnd w:id="138"/>
    </w:p>
    <w:p w14:paraId="21EDE9EE" w14:textId="77F0D621" w:rsidR="00DA5EEB" w:rsidRDefault="00DA5EEB" w:rsidP="00DA5EEB">
      <w:r>
        <w:t xml:space="preserve">The node stiffness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E8104B">
        <w:t xml:space="preserve"> </w:t>
      </w:r>
      <w:r w:rsidR="00CB08BF">
        <w:t>is</w:t>
      </w:r>
      <w:r>
        <w:t xml:space="preserve"> the sum of the elastic stiffness of the</w:t>
      </w:r>
      <w:r w:rsidR="00DC0DF2">
        <w:t xml:space="preserve"> </w:t>
      </w:r>
      <w:r w:rsidR="00E8104B">
        <w:t>initial</w:t>
      </w:r>
      <w:r w:rsidR="00DC0DF2">
        <w:t xml:space="preserve"> geometry</w:t>
      </w:r>
      <w:r>
        <w:t xml:space="preserve"> members connecting to the node expressed as</w:t>
      </w:r>
      <w:r w:rsidR="00DC0DF2">
        <w:t xml:space="preserve"> </w:t>
      </w:r>
      <w:r w:rsidR="00DC0DF2">
        <w:fldChar w:fldCharType="begin"/>
      </w:r>
      <w:r w:rsidR="00DC0DF2">
        <w:instrText xml:space="preserve"> REF _Ref197022089 \h </w:instrText>
      </w:r>
      <w:r w:rsidR="00DC0DF2">
        <w:fldChar w:fldCharType="separate"/>
      </w:r>
      <w:r w:rsidR="009043C9">
        <w:t xml:space="preserve">[Equation </w:t>
      </w:r>
      <w:r w:rsidR="009043C9">
        <w:rPr>
          <w:noProof/>
        </w:rPr>
        <w:t>3</w:t>
      </w:r>
      <w:r w:rsidR="009043C9">
        <w:t>.</w:t>
      </w:r>
      <w:r w:rsidR="009043C9">
        <w:rPr>
          <w:noProof/>
        </w:rPr>
        <w:t>26</w:t>
      </w:r>
      <w:r w:rsidR="009043C9">
        <w:t>]</w:t>
      </w:r>
      <w:r w:rsidR="00DC0DF2">
        <w:fldChar w:fldCharType="end"/>
      </w:r>
      <w:r w:rsidR="00E10500">
        <w:t>, refreshed at every iteration</w:t>
      </w:r>
      <w:r w:rsidR="00EA24E9">
        <w:t>.</w:t>
      </w:r>
    </w:p>
    <w:p w14:paraId="3F3403C3" w14:textId="4EE6ADEC" w:rsidR="00DA5EEB" w:rsidRPr="00481A1A" w:rsidRDefault="00CB4207" w:rsidP="00DA5EEB">
      <w:pPr>
        <w:jc w:val="center"/>
        <w:rPr>
          <w:rFonts w:ascii="Cambria Math" w:hAnsi="Cambria Math" w:hint="eastAsia"/>
          <w:lang w:val="en-US"/>
          <w:oMath/>
        </w:rP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chr m:val="∑"/>
              <m:limLoc m:val="undOv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rPr>
                      </m:ctrlPr>
                    </m:sSubPr>
                    <m:e>
                      <m:r>
                        <w:rPr>
                          <w:rFonts w:ascii="Cambria Math" w:hAnsi="Cambria Math"/>
                        </w:rPr>
                        <m:t>EA</m:t>
                      </m:r>
                    </m:e>
                    <m:sub>
                      <m:r>
                        <w:rPr>
                          <w:rFonts w:ascii="Cambria Math" w:hAnsi="Cambria Math"/>
                        </w:rPr>
                        <m:t>k</m:t>
                      </m:r>
                    </m:sub>
                  </m:sSub>
                </m:num>
                <m:den>
                  <m:sSub>
                    <m:sSubPr>
                      <m:ctrlPr>
                        <w:rPr>
                          <w:rFonts w:ascii="Cambria Math" w:hAnsi="Cambria Math"/>
                          <w:i/>
                        </w:rPr>
                      </m:ctrlPr>
                    </m:sSubPr>
                    <m:e>
                      <m:r>
                        <w:rPr>
                          <w:rFonts w:ascii="Cambria Math" w:hAnsi="Cambria Math"/>
                        </w:rPr>
                        <m:t>L'</m:t>
                      </m:r>
                    </m:e>
                    <m:sub>
                      <m:r>
                        <w:rPr>
                          <w:rFonts w:ascii="Cambria Math" w:hAnsi="Cambria Math"/>
                        </w:rPr>
                        <m:t>k</m:t>
                      </m:r>
                    </m:sub>
                  </m:sSub>
                </m:den>
              </m:f>
            </m:e>
          </m:nary>
          <m:r>
            <m:rPr>
              <m:sty m:val="p"/>
            </m:rPr>
            <w:rPr>
              <w:rFonts w:ascii="Cambria Math" w:hAnsi="Cambria Math"/>
              <w:lang w:val="en-US"/>
            </w:rPr>
            <m:t xml:space="preserve"> </m:t>
          </m:r>
          <m:r>
            <w:rPr>
              <w:rFonts w:ascii="Cambria Math" w:hAnsi="Cambria Math"/>
            </w:rPr>
            <m:t>where i =</m:t>
          </m:r>
          <m:d>
            <m:dPr>
              <m:begChr m:val="{"/>
              <m:endChr m:val="}"/>
              <m:ctrlPr>
                <w:rPr>
                  <w:rFonts w:ascii="Cambria Math" w:hAnsi="Cambria Math"/>
                  <w:i/>
                </w:rPr>
              </m:ctrlPr>
            </m:dPr>
            <m:e>
              <m:r>
                <w:rPr>
                  <w:rFonts w:ascii="Cambria Math" w:hAnsi="Cambria Math"/>
                </w:rPr>
                <m:t>1…Last Node</m:t>
              </m:r>
            </m:e>
          </m:d>
          <m:r>
            <m:rPr>
              <m:sty m:val="p"/>
            </m:rPr>
            <w:rPr>
              <w:rFonts w:ascii="Cambria Math" w:hAnsi="Cambria Math"/>
              <w:lang w:val="en-US"/>
            </w:rPr>
            <m:t>,</m:t>
          </m:r>
          <m:r>
            <w:rPr>
              <w:rFonts w:ascii="Cambria Math" w:hAnsi="Cambria Math"/>
            </w:rPr>
            <m:t>k=</m:t>
          </m:r>
          <m:d>
            <m:dPr>
              <m:begChr m:val="{"/>
              <m:endChr m:val="}"/>
              <m:ctrlPr>
                <w:rPr>
                  <w:rFonts w:ascii="Cambria Math" w:hAnsi="Cambria Math"/>
                  <w:i/>
                </w:rPr>
              </m:ctrlPr>
            </m:dPr>
            <m:e>
              <m:r>
                <w:rPr>
                  <w:rFonts w:ascii="Cambria Math" w:hAnsi="Cambria Math"/>
                </w:rPr>
                <m:t>Members connected to Node i</m:t>
              </m:r>
            </m:e>
          </m:d>
        </m:oMath>
      </m:oMathPara>
    </w:p>
    <w:p w14:paraId="49812170" w14:textId="77777777" w:rsidR="00DA5EEB" w:rsidRDefault="00DA5EEB" w:rsidP="00DA5EEB">
      <w:pPr>
        <w:pStyle w:val="Caption"/>
        <w:keepNext/>
        <w:jc w:val="center"/>
      </w:pPr>
      <w:r>
        <w:t xml:space="preserve"> </w:t>
      </w:r>
      <w:bookmarkStart w:id="139" w:name="_Ref197022089"/>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26</w:t>
      </w:r>
      <w:r w:rsidR="002A680C">
        <w:rPr>
          <w:noProof/>
        </w:rPr>
        <w:fldChar w:fldCharType="end"/>
      </w:r>
      <w:r>
        <w:t>]</w:t>
      </w:r>
      <w:bookmarkEnd w:id="139"/>
    </w:p>
    <w:p w14:paraId="44D06FA5" w14:textId="470F2EE3" w:rsidR="00F840B1" w:rsidRDefault="00F840B1" w:rsidP="00F840B1">
      <w:pPr>
        <w:pStyle w:val="Heading3"/>
      </w:pPr>
      <w:bookmarkStart w:id="140" w:name="_Toc323293740"/>
      <w:r>
        <w:t>Tension Coefficient</w:t>
      </w:r>
      <w:bookmarkEnd w:id="140"/>
    </w:p>
    <w:p w14:paraId="4E0D6B04" w14:textId="3E2F8548" w:rsidR="00D400E4" w:rsidRDefault="00AC1DE2" w:rsidP="00D400E4">
      <w:r>
        <w:t xml:space="preserve">For a given </w:t>
      </w:r>
      <w:proofErr w:type="gramStart"/>
      <w:r>
        <w:t xml:space="preserve">member </w:t>
      </w:r>
      <w:proofErr w:type="gramEnd"/>
      <m:oMath>
        <m:r>
          <w:rPr>
            <w:rFonts w:ascii="Cambria Math" w:hAnsi="Cambria Math"/>
          </w:rPr>
          <m:t>k</m:t>
        </m:r>
      </m:oMath>
      <w:r>
        <w:t>, t</w:t>
      </w:r>
      <w:r w:rsidR="00761C29">
        <w:t>he relation</w:t>
      </w:r>
      <w:r w:rsidR="00E10500">
        <w:t>ship</w:t>
      </w:r>
      <w:r w:rsidR="00761C29">
        <w:t xml:space="preserve"> between s</w:t>
      </w:r>
      <w:r w:rsidR="00102B55">
        <w:t>tress</w:t>
      </w:r>
      <w:r w:rsidR="00B14231">
        <w:t xml:space="preserve"> </w:t>
      </w:r>
      <m:oMath>
        <m:sSub>
          <m:sSubPr>
            <m:ctrlPr>
              <w:rPr>
                <w:rFonts w:ascii="Cambria Math" w:hAnsi="Cambria Math"/>
                <w:i/>
              </w:rPr>
            </m:ctrlPr>
          </m:sSubPr>
          <m:e>
            <m:r>
              <w:rPr>
                <w:rFonts w:ascii="Cambria Math" w:hAnsi="Cambria Math"/>
              </w:rPr>
              <m:t>σ</m:t>
            </m:r>
          </m:e>
          <m:sub>
            <m:r>
              <w:rPr>
                <w:rFonts w:ascii="Cambria Math" w:hAnsi="Cambria Math"/>
              </w:rPr>
              <m:t>k</m:t>
            </m:r>
          </m:sub>
        </m:sSub>
      </m:oMath>
      <w:r w:rsidR="00102B55">
        <w:t>, strain</w:t>
      </w:r>
      <w:r w:rsidR="00761C29">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00761C29">
        <w:t xml:space="preserve"> and</w:t>
      </w:r>
      <w:r w:rsidR="00B14231">
        <w:t xml:space="preserve"> young’s</w:t>
      </w:r>
      <w:r w:rsidR="00102B55">
        <w:t xml:space="preserve"> modulus</w:t>
      </w:r>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k</m:t>
            </m:r>
          </m:sub>
        </m:sSub>
      </m:oMath>
      <w:r w:rsidR="00D400E4">
        <w:t xml:space="preserve"> </w:t>
      </w:r>
      <w:r w:rsidR="00E10500">
        <w:t>are</w:t>
      </w:r>
      <w:r w:rsidR="00D400E4">
        <w:t xml:space="preserve"> well known</w:t>
      </w:r>
      <w:r w:rsidR="00E10500">
        <w:t>,</w:t>
      </w:r>
      <w:r w:rsidR="00D400E4">
        <w:t xml:space="preserve"> </w:t>
      </w:r>
      <w:r>
        <w:t xml:space="preserve">described by </w:t>
      </w:r>
      <w:r w:rsidRPr="00AC1DE2">
        <w:rPr>
          <w:highlight w:val="green"/>
        </w:rPr>
        <w:fldChar w:fldCharType="begin"/>
      </w:r>
      <w:r w:rsidRPr="00AC1DE2">
        <w:rPr>
          <w:highlight w:val="green"/>
        </w:rPr>
        <w:instrText xml:space="preserve"> REF _Ref196064801 \h </w:instrText>
      </w:r>
      <w:r w:rsidRPr="00AC1DE2">
        <w:rPr>
          <w:highlight w:val="green"/>
        </w:rPr>
      </w:r>
      <w:r w:rsidRPr="00AC1DE2">
        <w:rPr>
          <w:highlight w:val="green"/>
        </w:rPr>
        <w:fldChar w:fldCharType="separate"/>
      </w:r>
      <w:r w:rsidR="009043C9">
        <w:t xml:space="preserve">[Equation </w:t>
      </w:r>
      <w:r w:rsidR="009043C9">
        <w:rPr>
          <w:noProof/>
        </w:rPr>
        <w:t>3</w:t>
      </w:r>
      <w:r w:rsidR="009043C9">
        <w:t>.</w:t>
      </w:r>
      <w:r w:rsidR="009043C9">
        <w:rPr>
          <w:noProof/>
        </w:rPr>
        <w:t>27</w:t>
      </w:r>
      <w:r w:rsidR="009043C9">
        <w:t>]</w:t>
      </w:r>
      <w:r w:rsidRPr="00AC1DE2">
        <w:rPr>
          <w:highlight w:val="green"/>
        </w:rPr>
        <w:fldChar w:fldCharType="end"/>
      </w:r>
      <w:r>
        <w:t xml:space="preserve">. </w:t>
      </w:r>
      <w:r w:rsidR="00C706D7">
        <w:t xml:space="preserve">The </w:t>
      </w:r>
      <w:proofErr w:type="gramStart"/>
      <w:r w:rsidR="00C706D7">
        <w:t>s</w:t>
      </w:r>
      <w:r w:rsidR="00935902">
        <w:t xml:space="preserve">tress </w:t>
      </w:r>
      <w:proofErr w:type="gramEnd"/>
      <m:oMath>
        <m:sSub>
          <m:sSubPr>
            <m:ctrlPr>
              <w:rPr>
                <w:rFonts w:ascii="Cambria Math" w:hAnsi="Cambria Math"/>
                <w:i/>
              </w:rPr>
            </m:ctrlPr>
          </m:sSubPr>
          <m:e>
            <m:r>
              <w:rPr>
                <w:rFonts w:ascii="Cambria Math" w:hAnsi="Cambria Math"/>
              </w:rPr>
              <m:t>σ</m:t>
            </m:r>
          </m:e>
          <m:sub>
            <m:r>
              <w:rPr>
                <w:rFonts w:ascii="Cambria Math" w:hAnsi="Cambria Math"/>
              </w:rPr>
              <m:t>k</m:t>
            </m:r>
          </m:sub>
        </m:sSub>
      </m:oMath>
      <w:r w:rsidR="00C706D7">
        <w:t>,</w:t>
      </w:r>
      <w:r w:rsidR="00935902">
        <w:t xml:space="preserve"> </w:t>
      </w:r>
      <w:r w:rsidR="0086397A">
        <w:t>is</w:t>
      </w:r>
      <w:r w:rsidR="00000753">
        <w:t xml:space="preserve"> also</w:t>
      </w:r>
      <w:r w:rsidR="0086397A">
        <w:t xml:space="preserve"> </w:t>
      </w:r>
      <w:r w:rsidR="00935902">
        <w:t xml:space="preserve">axial force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935902">
        <w:t xml:space="preserve"> </w:t>
      </w:r>
      <w:r w:rsidR="0086397A">
        <w:t xml:space="preserve">over </w:t>
      </w:r>
      <w:r w:rsidR="00F811D4">
        <w:t xml:space="preserve">member </w:t>
      </w:r>
      <w:r w:rsidR="00105E16">
        <w:t>cross-section</w:t>
      </w:r>
      <w:r w:rsidR="00935902">
        <w:t xml:space="preserve">al area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00516B82">
        <w:t xml:space="preserve"> </w:t>
      </w:r>
      <w:r w:rsidR="0086397A" w:rsidRPr="0086397A">
        <w:rPr>
          <w:highlight w:val="green"/>
        </w:rPr>
        <w:fldChar w:fldCharType="begin"/>
      </w:r>
      <w:r w:rsidR="0086397A" w:rsidRPr="0086397A">
        <w:rPr>
          <w:highlight w:val="green"/>
        </w:rPr>
        <w:instrText xml:space="preserve"> REF _Ref195314173 \h </w:instrText>
      </w:r>
      <w:r w:rsidR="0086397A" w:rsidRPr="0086397A">
        <w:rPr>
          <w:highlight w:val="green"/>
        </w:rPr>
      </w:r>
      <w:r w:rsidR="0086397A" w:rsidRPr="0086397A">
        <w:rPr>
          <w:highlight w:val="green"/>
        </w:rPr>
        <w:fldChar w:fldCharType="separate"/>
      </w:r>
      <w:r w:rsidR="009043C9">
        <w:t xml:space="preserve">[Equation </w:t>
      </w:r>
      <w:r w:rsidR="009043C9">
        <w:rPr>
          <w:noProof/>
        </w:rPr>
        <w:t>3</w:t>
      </w:r>
      <w:r w:rsidR="009043C9">
        <w:t>.</w:t>
      </w:r>
      <w:r w:rsidR="009043C9">
        <w:rPr>
          <w:noProof/>
        </w:rPr>
        <w:t>28</w:t>
      </w:r>
      <w:r w:rsidR="009043C9">
        <w:t>]</w:t>
      </w:r>
      <w:r w:rsidR="0086397A" w:rsidRPr="0086397A">
        <w:rPr>
          <w:highlight w:val="green"/>
        </w:rPr>
        <w:fldChar w:fldCharType="end"/>
      </w:r>
      <w:r w:rsidR="0086397A">
        <w:t>.</w:t>
      </w:r>
    </w:p>
    <w:p w14:paraId="4D89BB5C" w14:textId="77777777" w:rsidR="00205D77" w:rsidRPr="00205D77" w:rsidRDefault="00205D77" w:rsidP="00D400E4">
      <w:pPr>
        <w:sectPr w:rsidR="00205D77" w:rsidRPr="00205D77" w:rsidSect="00475935">
          <w:type w:val="continuous"/>
          <w:pgSz w:w="11900" w:h="16840"/>
          <w:pgMar w:top="1418" w:right="1418" w:bottom="1134" w:left="1418" w:header="709" w:footer="709" w:gutter="0"/>
          <w:cols w:space="708"/>
          <w:docGrid w:linePitch="360"/>
        </w:sectPr>
      </w:pPr>
    </w:p>
    <w:p w14:paraId="6BC285F1" w14:textId="34BCE797" w:rsidR="00D400E4" w:rsidRPr="001A17EE" w:rsidRDefault="00CB4207" w:rsidP="00D400E4">
      <m:oMathPara>
        <m:oMath>
          <m:sSub>
            <m:sSubPr>
              <m:ctrlPr>
                <w:rPr>
                  <w:rFonts w:ascii="Cambria Math" w:hAnsi="Cambria Math"/>
                  <w:i/>
                </w:rPr>
              </m:ctrlPr>
            </m:sSubPr>
            <m:e>
              <m:r>
                <w:rPr>
                  <w:rFonts w:ascii="Cambria Math" w:hAnsi="Cambria Math"/>
                </w:rPr>
                <m:t>σ</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m:t>
              </m:r>
            </m:sub>
          </m:sSub>
        </m:oMath>
      </m:oMathPara>
    </w:p>
    <w:p w14:paraId="209950C9" w14:textId="77777777" w:rsidR="00D400E4" w:rsidRDefault="00D400E4" w:rsidP="00D400E4">
      <w:pPr>
        <w:pStyle w:val="Caption"/>
        <w:keepNext/>
        <w:jc w:val="center"/>
      </w:pPr>
      <w:bookmarkStart w:id="141" w:name="_Ref196064801"/>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27</w:t>
      </w:r>
      <w:r w:rsidR="002A680C">
        <w:rPr>
          <w:noProof/>
        </w:rPr>
        <w:fldChar w:fldCharType="end"/>
      </w:r>
      <w:r>
        <w:t>]</w:t>
      </w:r>
      <w:bookmarkEnd w:id="141"/>
    </w:p>
    <w:p w14:paraId="67C38679" w14:textId="77777777" w:rsidR="00D400E4" w:rsidRPr="00D400E4" w:rsidRDefault="00D400E4" w:rsidP="00D400E4"/>
    <w:p w14:paraId="46C54C20" w14:textId="087FF22F" w:rsidR="00F27B73" w:rsidRPr="001A17EE" w:rsidRDefault="00CB4207" w:rsidP="00F840B1">
      <m:oMathPara>
        <m:oMath>
          <m:sSub>
            <m:sSubPr>
              <m:ctrlPr>
                <w:rPr>
                  <w:rFonts w:ascii="Cambria Math" w:hAnsi="Cambria Math"/>
                  <w:i/>
                </w:rPr>
              </m:ctrlPr>
            </m:sSubPr>
            <m:e>
              <m:r>
                <w:rPr>
                  <w:rFonts w:ascii="Cambria Math" w:hAnsi="Cambria Math"/>
                </w:rPr>
                <m:t>σ</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A</m:t>
                  </m:r>
                </m:e>
                <m:sub>
                  <m:r>
                    <w:rPr>
                      <w:rFonts w:ascii="Cambria Math" w:hAnsi="Cambria Math"/>
                    </w:rPr>
                    <m:t>k</m:t>
                  </m:r>
                </m:sub>
              </m:sSub>
            </m:den>
          </m:f>
        </m:oMath>
      </m:oMathPara>
    </w:p>
    <w:p w14:paraId="71C32DDE" w14:textId="0DE805CA" w:rsidR="00D400E4" w:rsidRDefault="001A17EE" w:rsidP="0086397A">
      <w:pPr>
        <w:pStyle w:val="Caption"/>
        <w:keepNext/>
        <w:jc w:val="center"/>
        <w:sectPr w:rsidR="00D400E4" w:rsidSect="00475935">
          <w:type w:val="continuous"/>
          <w:pgSz w:w="11900" w:h="16840"/>
          <w:pgMar w:top="1418" w:right="1418" w:bottom="1134" w:left="1418" w:header="709" w:footer="709" w:gutter="0"/>
          <w:cols w:num="2" w:space="708"/>
          <w:docGrid w:linePitch="360"/>
        </w:sectPr>
      </w:pPr>
      <w:bookmarkStart w:id="142" w:name="_Ref195314173"/>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28</w:t>
      </w:r>
      <w:r w:rsidR="002A680C">
        <w:rPr>
          <w:noProof/>
        </w:rPr>
        <w:fldChar w:fldCharType="end"/>
      </w:r>
      <w:r>
        <w:t>]</w:t>
      </w:r>
      <w:bookmarkEnd w:id="142"/>
    </w:p>
    <w:p w14:paraId="1EA9A3AA" w14:textId="6BE7A428" w:rsidR="00937EE3" w:rsidRDefault="005A47D6" w:rsidP="00F840B1">
      <w:r>
        <w:lastRenderedPageBreak/>
        <w:t xml:space="preserve">For </w:t>
      </w:r>
      <w:r w:rsidR="00937EE3">
        <w:t>small strain</w:t>
      </w:r>
      <w:r w:rsidR="00AD562D">
        <w:t xml:space="preserve"> value</w:t>
      </w:r>
      <w:r w:rsidR="004F5871">
        <w:t>s</w:t>
      </w:r>
      <w:r w:rsidR="00CD5307">
        <w:t xml:space="preserve"> where </w:t>
      </w: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oMath>
      <w:r w:rsidR="00CD5307">
        <w:t xml:space="preserve"> where </w:t>
      </w:r>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CD5307">
        <w:t xml:space="preserve"> </w:t>
      </w:r>
      <w:r w:rsidR="00C706D7">
        <w:t>being</w:t>
      </w:r>
      <w:r w:rsidR="00CD5307">
        <w:t xml:space="preserve"> the </w:t>
      </w:r>
      <w:r w:rsidR="000D54A5">
        <w:t xml:space="preserve">strained length and </w:t>
      </w:r>
      <m:oMath>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oMath>
      <w:r w:rsidR="000D54A5">
        <w:t xml:space="preserve"> the u</w:t>
      </w:r>
      <w:proofErr w:type="spellStart"/>
      <w:r w:rsidR="000D54A5">
        <w:t>nstrained</w:t>
      </w:r>
      <w:proofErr w:type="spellEnd"/>
      <w:r w:rsidR="000D54A5">
        <w:t xml:space="preserve"> length</w:t>
      </w:r>
      <w:r w:rsidR="00937EE3">
        <w:t>, the following relationship</w:t>
      </w:r>
      <w:r w:rsidR="004F5871">
        <w:t xml:space="preserve"> for strain</w:t>
      </w:r>
      <w:r w:rsidR="00BA7672">
        <w:t xml:space="preserve"> </w:t>
      </w:r>
      <w:r w:rsidR="00FB2DF3">
        <w:t xml:space="preserve">can be derived </w:t>
      </w:r>
      <w:r w:rsidR="00BA7672">
        <w:t xml:space="preserve">using the </w:t>
      </w:r>
      <w:r w:rsidR="003B53F3">
        <w:t>F</w:t>
      </w:r>
      <w:r w:rsidR="00BA7672">
        <w:t xml:space="preserve">inite </w:t>
      </w:r>
      <w:r w:rsidR="003B53F3">
        <w:t>S</w:t>
      </w:r>
      <w:r w:rsidR="00BA7672">
        <w:t xml:space="preserve">train </w:t>
      </w:r>
      <w:r w:rsidR="003B53F3">
        <w:t>T</w:t>
      </w:r>
      <w:r w:rsidR="00BA7672">
        <w:t>heor</w:t>
      </w:r>
      <w:r w:rsidR="001740C1">
        <w:t>y</w:t>
      </w:r>
      <w:r w:rsidR="00FB2DF3">
        <w:t xml:space="preserve"> </w:t>
      </w:r>
      <w:r w:rsidR="00F07EED">
        <w:t>in</w:t>
      </w:r>
      <w:r w:rsidR="00FB2DF3">
        <w:t xml:space="preserve"> </w:t>
      </w:r>
      <w:r w:rsidR="003B53F3">
        <w:t>C</w:t>
      </w:r>
      <w:r w:rsidR="00FB2DF3">
        <w:t xml:space="preserve">ontinuum </w:t>
      </w:r>
      <w:r w:rsidR="003B53F3">
        <w:t>M</w:t>
      </w:r>
      <w:r w:rsidR="00FB2DF3">
        <w:t xml:space="preserve">echanics </w:t>
      </w:r>
      <w:sdt>
        <w:sdtPr>
          <w:id w:val="-607892212"/>
          <w:citation/>
        </w:sdtPr>
        <w:sdtContent>
          <w:r w:rsidR="00FB2DF3">
            <w:fldChar w:fldCharType="begin"/>
          </w:r>
          <w:r w:rsidR="00FB2DF3">
            <w:rPr>
              <w:lang w:val="en-US"/>
            </w:rPr>
            <w:instrText xml:space="preserve"> CITATION Dil07 \l 1033 </w:instrText>
          </w:r>
          <w:r w:rsidR="00FB2DF3">
            <w:fldChar w:fldCharType="separate"/>
          </w:r>
          <w:r w:rsidR="00FB2DF3">
            <w:rPr>
              <w:noProof/>
              <w:lang w:val="en-US"/>
            </w:rPr>
            <w:t>(Dill, 2007)</w:t>
          </w:r>
          <w:r w:rsidR="00FB2DF3">
            <w:fldChar w:fldCharType="end"/>
          </w:r>
        </w:sdtContent>
      </w:sdt>
      <w:r w:rsidR="00937EE3">
        <w:t>,</w:t>
      </w:r>
    </w:p>
    <w:p w14:paraId="39107638" w14:textId="363339A4" w:rsidR="00937EE3" w:rsidRPr="001A17EE" w:rsidRDefault="00CB4207" w:rsidP="00F840B1">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'2</m:t>
                  </m:r>
                </m:sup>
              </m:sSubSup>
            </m:num>
            <m:den>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e>
              </m:d>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e>
              </m:d>
            </m:num>
            <m:den>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e>
              </m:d>
            </m:num>
            <m:den>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'2</m:t>
                  </m:r>
                </m:sup>
              </m:sSub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num>
            <m:den>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den>
          </m:f>
        </m:oMath>
      </m:oMathPara>
    </w:p>
    <w:p w14:paraId="5DCDCFA3" w14:textId="03059C44" w:rsidR="00474522" w:rsidRDefault="001A17EE" w:rsidP="00387A30">
      <w:pPr>
        <w:pStyle w:val="Caption"/>
        <w:keepNext/>
        <w:jc w:val="center"/>
      </w:pPr>
      <w:bookmarkStart w:id="143" w:name="_Ref195314190"/>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29</w:t>
      </w:r>
      <w:r w:rsidR="002A680C">
        <w:rPr>
          <w:noProof/>
        </w:rPr>
        <w:fldChar w:fldCharType="end"/>
      </w:r>
      <w:r>
        <w:t>]</w:t>
      </w:r>
      <w:bookmarkEnd w:id="143"/>
    </w:p>
    <w:p w14:paraId="5F515323" w14:textId="03D27BC5" w:rsidR="000120DA" w:rsidRDefault="000120DA" w:rsidP="00F840B1">
      <w:r>
        <w:t xml:space="preserve">If </w:t>
      </w:r>
      <m:oMath>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sidR="001A17EE">
        <w:t xml:space="preserve"> is the </w:t>
      </w:r>
      <w:r w:rsidR="00366B12">
        <w:t xml:space="preserve">known </w:t>
      </w:r>
      <w:r w:rsidR="0010655F">
        <w:t>pre</w:t>
      </w:r>
      <w:r w:rsidR="001A17EE">
        <w:t xml:space="preserve">tension and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1A17EE">
        <w:t xml:space="preserve"> is the </w:t>
      </w:r>
      <w:r w:rsidR="00366B12">
        <w:t xml:space="preserve">unknown </w:t>
      </w:r>
      <w:r w:rsidR="001A17EE">
        <w:t xml:space="preserve">effective tension, </w:t>
      </w:r>
      <w:r w:rsidR="00672558">
        <w:t>substituting</w:t>
      </w:r>
      <w:r w:rsidR="001A17EE">
        <w:t xml:space="preserve"> </w:t>
      </w:r>
      <w:r w:rsidR="007A17BE" w:rsidRPr="00E57B50">
        <w:rPr>
          <w:highlight w:val="green"/>
        </w:rPr>
        <w:fldChar w:fldCharType="begin"/>
      </w:r>
      <w:r w:rsidR="007A17BE" w:rsidRPr="00E57B50">
        <w:rPr>
          <w:highlight w:val="green"/>
        </w:rPr>
        <w:instrText xml:space="preserve"> REF _Ref195314173 \h </w:instrText>
      </w:r>
      <w:r w:rsidR="007A17BE" w:rsidRPr="00E57B50">
        <w:rPr>
          <w:highlight w:val="green"/>
        </w:rPr>
      </w:r>
      <w:r w:rsidR="007A17BE" w:rsidRPr="00E57B50">
        <w:rPr>
          <w:highlight w:val="green"/>
        </w:rPr>
        <w:fldChar w:fldCharType="separate"/>
      </w:r>
      <w:r w:rsidR="009043C9">
        <w:t xml:space="preserve">[Equation </w:t>
      </w:r>
      <w:r w:rsidR="009043C9">
        <w:rPr>
          <w:noProof/>
        </w:rPr>
        <w:t>3</w:t>
      </w:r>
      <w:r w:rsidR="009043C9">
        <w:t>.</w:t>
      </w:r>
      <w:r w:rsidR="009043C9">
        <w:rPr>
          <w:noProof/>
        </w:rPr>
        <w:t>28</w:t>
      </w:r>
      <w:r w:rsidR="009043C9">
        <w:t>]</w:t>
      </w:r>
      <w:r w:rsidR="007A17BE" w:rsidRPr="00E57B50">
        <w:rPr>
          <w:highlight w:val="green"/>
        </w:rPr>
        <w:fldChar w:fldCharType="end"/>
      </w:r>
      <w:r w:rsidR="00672558">
        <w:t xml:space="preserve"> and </w:t>
      </w:r>
      <w:r w:rsidR="007A17BE" w:rsidRPr="006D7E5C">
        <w:rPr>
          <w:highlight w:val="green"/>
        </w:rPr>
        <w:fldChar w:fldCharType="begin"/>
      </w:r>
      <w:r w:rsidR="007A17BE" w:rsidRPr="006D7E5C">
        <w:rPr>
          <w:highlight w:val="green"/>
        </w:rPr>
        <w:instrText xml:space="preserve"> REF _Ref195314190 \h </w:instrText>
      </w:r>
      <w:r w:rsidR="007A17BE" w:rsidRPr="006D7E5C">
        <w:rPr>
          <w:highlight w:val="green"/>
        </w:rPr>
      </w:r>
      <w:r w:rsidR="007A17BE" w:rsidRPr="006D7E5C">
        <w:rPr>
          <w:highlight w:val="green"/>
        </w:rPr>
        <w:fldChar w:fldCharType="separate"/>
      </w:r>
      <w:r w:rsidR="009043C9">
        <w:t xml:space="preserve">[Equation </w:t>
      </w:r>
      <w:r w:rsidR="009043C9">
        <w:rPr>
          <w:noProof/>
        </w:rPr>
        <w:t>3</w:t>
      </w:r>
      <w:r w:rsidR="009043C9">
        <w:t>.</w:t>
      </w:r>
      <w:r w:rsidR="009043C9">
        <w:rPr>
          <w:noProof/>
        </w:rPr>
        <w:t>29</w:t>
      </w:r>
      <w:r w:rsidR="009043C9">
        <w:t>]</w:t>
      </w:r>
      <w:r w:rsidR="007A17BE" w:rsidRPr="006D7E5C">
        <w:rPr>
          <w:highlight w:val="green"/>
        </w:rPr>
        <w:fldChar w:fldCharType="end"/>
      </w:r>
      <w:r w:rsidR="00672558">
        <w:t xml:space="preserve"> into </w:t>
      </w:r>
      <w:r w:rsidR="006D7E5C" w:rsidRPr="006D7E5C">
        <w:rPr>
          <w:highlight w:val="green"/>
        </w:rPr>
        <w:fldChar w:fldCharType="begin"/>
      </w:r>
      <w:r w:rsidR="006D7E5C" w:rsidRPr="006D7E5C">
        <w:rPr>
          <w:highlight w:val="green"/>
        </w:rPr>
        <w:instrText xml:space="preserve"> REF _Ref195314126 \h </w:instrText>
      </w:r>
      <w:r w:rsidR="006D7E5C" w:rsidRPr="006D7E5C">
        <w:rPr>
          <w:highlight w:val="green"/>
        </w:rPr>
      </w:r>
      <w:r w:rsidR="006D7E5C" w:rsidRPr="006D7E5C">
        <w:rPr>
          <w:highlight w:val="green"/>
        </w:rPr>
        <w:fldChar w:fldCharType="separate"/>
      </w:r>
      <w:r w:rsidR="009043C9">
        <w:t xml:space="preserve">[Equation </w:t>
      </w:r>
      <w:r w:rsidR="009043C9">
        <w:rPr>
          <w:noProof/>
        </w:rPr>
        <w:t>3</w:t>
      </w:r>
      <w:r w:rsidR="009043C9">
        <w:t>.</w:t>
      </w:r>
      <w:r w:rsidR="009043C9">
        <w:rPr>
          <w:noProof/>
        </w:rPr>
        <w:t>23</w:t>
      </w:r>
      <w:r w:rsidR="009043C9">
        <w:t>]</w:t>
      </w:r>
      <w:r w:rsidR="006D7E5C" w:rsidRPr="006D7E5C">
        <w:rPr>
          <w:highlight w:val="green"/>
        </w:rPr>
        <w:fldChar w:fldCharType="end"/>
      </w:r>
      <w:r w:rsidR="00BD1112">
        <w:t xml:space="preserve">, </w:t>
      </w:r>
    </w:p>
    <w:p w14:paraId="221324BD" w14:textId="2D4B07F7" w:rsidR="00E2686A" w:rsidRPr="00432F5F" w:rsidRDefault="00CB4207" w:rsidP="00027B92">
      <m:oMathPara>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num>
            <m:den>
              <m:sSub>
                <m:sSubPr>
                  <m:ctrlPr>
                    <w:rPr>
                      <w:rFonts w:ascii="Cambria Math" w:hAnsi="Cambria Math"/>
                      <w:i/>
                    </w:rPr>
                  </m:ctrlPr>
                </m:sSubPr>
                <m:e>
                  <m:r>
                    <w:rPr>
                      <w:rFonts w:ascii="Cambria Math" w:hAnsi="Cambria Math"/>
                    </w:rPr>
                    <m:t>A</m:t>
                  </m:r>
                </m:e>
                <m:sub>
                  <m:r>
                    <w:rPr>
                      <w:rFonts w:ascii="Cambria Math" w:hAnsi="Cambria Math"/>
                    </w:rPr>
                    <m:t>k</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e>
              </m:d>
            </m:num>
            <m:den>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den>
          </m:f>
          <m:r>
            <m:rPr>
              <m:sty m:val="p"/>
            </m:rPr>
            <w:rPr>
              <w:rFonts w:ascii="Cambria Math" w:hAnsi="Cambria Math"/>
            </w:rPr>
            <w:br/>
          </m:r>
        </m:oMath>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sSubSup>
                    <m:sSubSupPr>
                      <m:ctrlPr>
                        <w:rPr>
                          <w:rFonts w:ascii="Cambria Math" w:hAnsi="Cambria Math"/>
                          <w:i/>
                        </w:rPr>
                      </m:ctrlPr>
                    </m:sSubSup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m:t>
                      </m:r>
                    </m:e>
                    <m:sub>
                      <m:r>
                        <w:rPr>
                          <w:rFonts w:ascii="Cambria Math" w:hAnsi="Cambria Math"/>
                        </w:rPr>
                        <m:t>k</m:t>
                      </m:r>
                    </m:sub>
                    <m:sup>
                      <m:r>
                        <w:rPr>
                          <w:rFonts w:ascii="Cambria Math" w:hAnsi="Cambria Math"/>
                        </w:rPr>
                        <m:t>'</m:t>
                      </m:r>
                    </m:sup>
                  </m:sSubSup>
                </m:e>
              </m:d>
            </m:num>
            <m:den>
              <m:sSub>
                <m:sSubPr>
                  <m:ctrlPr>
                    <w:rPr>
                      <w:rFonts w:ascii="Cambria Math" w:hAnsi="Cambria Math"/>
                      <w:i/>
                    </w:rPr>
                  </m:ctrlPr>
                </m:sSubPr>
                <m:e>
                  <m:r>
                    <w:rPr>
                      <w:rFonts w:ascii="Cambria Math" w:hAnsi="Cambria Math"/>
                    </w:rPr>
                    <m:t>L'</m:t>
                  </m:r>
                </m:e>
                <m:sub>
                  <m:r>
                    <w:rPr>
                      <w:rFonts w:ascii="Cambria Math" w:hAnsi="Cambria Math"/>
                    </w:rPr>
                    <m:t>k</m:t>
                  </m:r>
                </m:sub>
              </m:sSub>
            </m:den>
          </m:f>
        </m:oMath>
      </m:oMathPara>
    </w:p>
    <w:p w14:paraId="79B8B91C" w14:textId="3EA26BDF" w:rsidR="006D7E5C" w:rsidRDefault="00432F5F" w:rsidP="006D7E5C">
      <w:pPr>
        <w:pStyle w:val="Caption"/>
        <w:keepNext/>
        <w:jc w:val="center"/>
      </w:pPr>
      <w:bookmarkStart w:id="144" w:name="_Ref196120113"/>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30</w:t>
      </w:r>
      <w:r w:rsidR="002A680C">
        <w:rPr>
          <w:noProof/>
        </w:rPr>
        <w:fldChar w:fldCharType="end"/>
      </w:r>
      <w:r>
        <w:t>]</w:t>
      </w:r>
      <w:bookmarkEnd w:id="144"/>
    </w:p>
    <w:p w14:paraId="12C584CE" w14:textId="6FFBBAD1" w:rsidR="004C4555" w:rsidRDefault="0016200A" w:rsidP="004C4555">
      <w:pPr>
        <w:pStyle w:val="Heading3"/>
      </w:pPr>
      <w:bookmarkStart w:id="145" w:name="_Toc323293741"/>
      <w:r>
        <w:t>Force</w:t>
      </w:r>
      <w:r w:rsidR="0068496D">
        <w:t>s</w:t>
      </w:r>
      <w:r>
        <w:t xml:space="preserve"> at the nodes</w:t>
      </w:r>
      <w:bookmarkEnd w:id="145"/>
    </w:p>
    <w:p w14:paraId="7F520383" w14:textId="7B639796" w:rsidR="004C4555" w:rsidRDefault="00BC0364" w:rsidP="004C4555">
      <w:r>
        <w:t xml:space="preserve">For the </w:t>
      </w:r>
      <w:r w:rsidR="00EC6A67">
        <w:t>geometry</w:t>
      </w:r>
      <w:r>
        <w:t xml:space="preserve"> to be in static equilibrium, the sum of forces at </w:t>
      </w:r>
      <w:r w:rsidR="00C054CA">
        <w:t>any given</w:t>
      </w:r>
      <w:r w:rsidR="00EC6A67">
        <w:t xml:space="preserve"> constituent</w:t>
      </w:r>
      <w:r w:rsidR="00C054CA">
        <w:t xml:space="preserve"> node</w:t>
      </w:r>
      <w:r>
        <w:t xml:space="preserve"> must equate to zero. </w:t>
      </w:r>
      <w:r w:rsidR="00EF0F88">
        <w:t>This</w:t>
      </w:r>
      <w:r>
        <w:t xml:space="preserve"> is described by </w:t>
      </w:r>
      <w:r w:rsidRPr="00F05C42">
        <w:rPr>
          <w:highlight w:val="green"/>
        </w:rPr>
        <w:fldChar w:fldCharType="begin"/>
      </w:r>
      <w:r w:rsidRPr="00F05C42">
        <w:rPr>
          <w:highlight w:val="green"/>
        </w:rPr>
        <w:instrText xml:space="preserve"> REF _Ref195950454 \h </w:instrText>
      </w:r>
      <w:r w:rsidRPr="00F05C42">
        <w:rPr>
          <w:highlight w:val="green"/>
        </w:rPr>
      </w:r>
      <w:r w:rsidRPr="00F05C42">
        <w:rPr>
          <w:highlight w:val="green"/>
        </w:rPr>
        <w:fldChar w:fldCharType="separate"/>
      </w:r>
      <w:r w:rsidR="009043C9">
        <w:t xml:space="preserve">[Equation </w:t>
      </w:r>
      <w:r w:rsidR="009043C9">
        <w:rPr>
          <w:noProof/>
        </w:rPr>
        <w:t>3</w:t>
      </w:r>
      <w:r w:rsidR="009043C9">
        <w:t>.</w:t>
      </w:r>
      <w:r w:rsidR="009043C9">
        <w:rPr>
          <w:noProof/>
        </w:rPr>
        <w:t>31</w:t>
      </w:r>
      <w:r w:rsidR="009043C9">
        <w:t>]</w:t>
      </w:r>
      <w:r w:rsidRPr="00F05C42">
        <w:rPr>
          <w:highlight w:val="green"/>
        </w:rPr>
        <w:fldChar w:fldCharType="end"/>
      </w:r>
      <w:r w:rsidR="00EF0F88">
        <w:t>. The force is</w:t>
      </w:r>
      <w:r w:rsidR="0095553A">
        <w:t xml:space="preserve"> </w:t>
      </w:r>
      <w:r w:rsidR="00D33D5C">
        <w:t xml:space="preserve">calculated </w:t>
      </w:r>
      <w:r w:rsidR="0068496D">
        <w:t>f</w:t>
      </w:r>
      <w:r w:rsidR="00D33D5C">
        <w:t>or each member</w:t>
      </w:r>
      <w:r w:rsidR="00160004">
        <w:t xml:space="preserve"> as a product of its </w:t>
      </w:r>
      <w:r w:rsidR="00D539BA">
        <w:t xml:space="preserve">resultant </w:t>
      </w:r>
      <w:r w:rsidR="003F7712">
        <w:t>length</w:t>
      </w:r>
      <w:r w:rsidR="00724A3F">
        <w:t xml:space="preserve"> </w:t>
      </w:r>
      <m:oMath>
        <m:r>
          <w:rPr>
            <w:rFonts w:ascii="Cambria Math" w:hAnsi="Cambria Math"/>
          </w:rPr>
          <m:t>δ</m:t>
        </m:r>
        <m:sSub>
          <m:sSubPr>
            <m:ctrlPr>
              <w:rPr>
                <w:rFonts w:ascii="Cambria Math" w:hAnsi="Cambria Math"/>
                <w:i/>
              </w:rPr>
            </m:ctrlPr>
          </m:sSubPr>
          <m:e>
            <m:r>
              <w:rPr>
                <w:rFonts w:ascii="Cambria Math" w:hAnsi="Cambria Math"/>
              </w:rPr>
              <m:t>L'</m:t>
            </m:r>
          </m:e>
          <m:sub>
            <m:r>
              <w:rPr>
                <w:rFonts w:ascii="Cambria Math" w:hAnsi="Cambria Math"/>
              </w:rPr>
              <m:t>kj</m:t>
            </m:r>
          </m:sub>
        </m:sSub>
      </m:oMath>
      <w:r w:rsidR="003F7712">
        <w:t xml:space="preserve"> </w:t>
      </w:r>
      <w:r w:rsidR="00A349C2">
        <w:t>in the direction of force</w:t>
      </w:r>
      <w:r w:rsidR="008465E2">
        <w:t xml:space="preserve"> </w:t>
      </w:r>
      <w:r w:rsidR="00160004">
        <w:t xml:space="preserve">and tension </w:t>
      </w:r>
      <w:proofErr w:type="gramStart"/>
      <w:r w:rsidR="00160004">
        <w:t>coefficient</w:t>
      </w:r>
      <w:r w:rsidR="00870F60">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L</m:t>
                    </m:r>
                  </m:e>
                  <m:sup>
                    <m:r>
                      <w:rPr>
                        <w:rFonts w:ascii="Cambria Math" w:hAnsi="Cambria Math"/>
                      </w:rPr>
                      <m:t>'</m:t>
                    </m:r>
                  </m:sup>
                </m:sSup>
              </m:e>
              <m:sub>
                <m:r>
                  <w:rPr>
                    <w:rFonts w:ascii="Cambria Math" w:hAnsi="Cambria Math"/>
                  </w:rPr>
                  <m:t>k</m:t>
                </m:r>
              </m:sub>
            </m:sSub>
          </m:den>
        </m:f>
      </m:oMath>
      <w:r w:rsidR="00FA54D0">
        <w:t>, which</w:t>
      </w:r>
      <w:r w:rsidR="00092E07">
        <w:t xml:space="preserve"> is the final tension per unit </w:t>
      </w:r>
      <w:r w:rsidR="008465E2">
        <w:t xml:space="preserve">initial </w:t>
      </w:r>
      <w:r w:rsidR="00092E07">
        <w:t>length.</w:t>
      </w:r>
    </w:p>
    <w:p w14:paraId="67C9A266" w14:textId="1220967E" w:rsidR="001E3657" w:rsidRPr="0080380F" w:rsidRDefault="00CB4207" w:rsidP="001E3657">
      <m:oMathPara>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nary>
            <m:naryPr>
              <m:chr m:val="∑"/>
              <m:limLoc m:val="undOv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L</m:t>
                          </m:r>
                        </m:e>
                        <m:sup>
                          <m:r>
                            <w:rPr>
                              <w:rFonts w:ascii="Cambria Math" w:hAnsi="Cambria Math"/>
                            </w:rPr>
                            <m:t>'</m:t>
                          </m:r>
                        </m:sup>
                      </m:sSup>
                    </m:e>
                    <m:sub>
                      <m:r>
                        <w:rPr>
                          <w:rFonts w:ascii="Cambria Math" w:hAnsi="Cambria Math"/>
                        </w:rPr>
                        <m:t>k</m:t>
                      </m:r>
                    </m:sub>
                  </m:sSub>
                </m:den>
              </m:f>
              <m:d>
                <m:dPr>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d>
                        <m:dPr>
                          <m:ctrlPr>
                            <w:rPr>
                              <w:rFonts w:ascii="Cambria Math" w:hAnsi="Cambria Math"/>
                              <w:i/>
                            </w:rPr>
                          </m:ctrlPr>
                        </m:dPr>
                        <m:e>
                          <m:r>
                            <w:rPr>
                              <w:rFonts w:ascii="Cambria Math" w:hAnsi="Cambria Math"/>
                            </w:rPr>
                            <m:t>En</m:t>
                          </m:r>
                          <m:sSub>
                            <m:sSubPr>
                              <m:ctrlPr>
                                <w:rPr>
                                  <w:rFonts w:ascii="Cambria Math" w:hAnsi="Cambria Math"/>
                                  <w:i/>
                                </w:rPr>
                              </m:ctrlPr>
                            </m:sSubPr>
                            <m:e>
                              <m:r>
                                <w:rPr>
                                  <w:rFonts w:ascii="Cambria Math" w:hAnsi="Cambria Math"/>
                                </w:rPr>
                                <m:t>d</m:t>
                              </m:r>
                            </m:e>
                            <m:sub>
                              <m:r>
                                <w:rPr>
                                  <w:rFonts w:ascii="Cambria Math" w:hAnsi="Cambria Math"/>
                                </w:rPr>
                                <m:t>k, this</m:t>
                              </m:r>
                            </m:sub>
                          </m:sSub>
                        </m:e>
                      </m:d>
                      <m:r>
                        <w:rPr>
                          <w:rFonts w:ascii="Cambria Math" w:hAnsi="Cambria Math"/>
                        </w:rPr>
                        <m:t>, j</m:t>
                      </m:r>
                    </m:sub>
                  </m:sSub>
                  <m:r>
                    <w:rPr>
                      <w:rFonts w:ascii="Cambria Math" w:hAnsi="Cambria Math"/>
                    </w:rPr>
                    <m:t xml:space="preserve"> –</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d>
                        <m:dPr>
                          <m:ctrlPr>
                            <w:rPr>
                              <w:rFonts w:ascii="Cambria Math" w:hAnsi="Cambria Math"/>
                              <w:i/>
                            </w:rPr>
                          </m:ctrlPr>
                        </m:dPr>
                        <m:e>
                          <m:r>
                            <w:rPr>
                              <w:rFonts w:ascii="Cambria Math" w:hAnsi="Cambria Math"/>
                            </w:rPr>
                            <m:t>En</m:t>
                          </m:r>
                          <m:sSub>
                            <m:sSubPr>
                              <m:ctrlPr>
                                <w:rPr>
                                  <w:rFonts w:ascii="Cambria Math" w:hAnsi="Cambria Math"/>
                                  <w:i/>
                                </w:rPr>
                              </m:ctrlPr>
                            </m:sSubPr>
                            <m:e>
                              <m:r>
                                <w:rPr>
                                  <w:rFonts w:ascii="Cambria Math" w:hAnsi="Cambria Math"/>
                                </w:rPr>
                                <m:t>d</m:t>
                              </m:r>
                            </m:e>
                            <m:sub>
                              <m:r>
                                <w:rPr>
                                  <w:rFonts w:ascii="Cambria Math" w:hAnsi="Cambria Math"/>
                                </w:rPr>
                                <m:t>k, that</m:t>
                              </m:r>
                            </m:sub>
                          </m:sSub>
                        </m:e>
                      </m:d>
                      <m:r>
                        <w:rPr>
                          <w:rFonts w:ascii="Cambria Math" w:hAnsi="Cambria Math"/>
                        </w:rPr>
                        <m:t>, j</m:t>
                      </m:r>
                    </m:sub>
                  </m:sSub>
                </m:e>
              </m:d>
            </m:e>
          </m:nary>
          <m:r>
            <w:rPr>
              <w:rFonts w:ascii="Cambria Math" w:hAnsi="Cambria Math"/>
            </w:rPr>
            <m:t xml:space="preserve">→0 </m:t>
          </m:r>
          <m:r>
            <m:rPr>
              <m:sty m:val="p"/>
            </m:rPr>
            <w:rPr>
              <w:rFonts w:ascii="Cambria Math" w:hAnsi="Cambria Math"/>
            </w:rPr>
            <w:br/>
          </m:r>
        </m:oMath>
        <m:oMath>
          <m:r>
            <w:rPr>
              <w:rFonts w:ascii="Cambria Math" w:hAnsi="Cambria Math"/>
            </w:rPr>
            <m:t>where i=</m:t>
          </m:r>
          <m:d>
            <m:dPr>
              <m:begChr m:val="{"/>
              <m:endChr m:val="}"/>
              <m:ctrlPr>
                <w:rPr>
                  <w:rFonts w:ascii="Cambria Math" w:hAnsi="Cambria Math"/>
                  <w:i/>
                </w:rPr>
              </m:ctrlPr>
            </m:dPr>
            <m:e>
              <m:r>
                <w:rPr>
                  <w:rFonts w:ascii="Cambria Math" w:hAnsi="Cambria Math"/>
                </w:rPr>
                <m:t>1…Last Node</m:t>
              </m:r>
            </m:e>
          </m:d>
          <m:r>
            <w:rPr>
              <w:rFonts w:ascii="Cambria Math" w:hAnsi="Cambria Math"/>
            </w:rPr>
            <m:t>,j=</m:t>
          </m:r>
          <m:d>
            <m:dPr>
              <m:begChr m:val="{"/>
              <m:endChr m:val="}"/>
              <m:ctrlPr>
                <w:rPr>
                  <w:rFonts w:ascii="Cambria Math" w:hAnsi="Cambria Math"/>
                  <w:i/>
                </w:rPr>
              </m:ctrlPr>
            </m:dPr>
            <m:e>
              <m:r>
                <w:rPr>
                  <w:rFonts w:ascii="Cambria Math" w:hAnsi="Cambria Math"/>
                </w:rPr>
                <m:t>x,y,z</m:t>
              </m:r>
            </m:e>
          </m:d>
          <m:r>
            <w:rPr>
              <w:rFonts w:ascii="Cambria Math" w:hAnsi="Cambria Math"/>
            </w:rPr>
            <m:t>, k=</m:t>
          </m:r>
          <m:d>
            <m:dPr>
              <m:begChr m:val="{"/>
              <m:endChr m:val="}"/>
              <m:ctrlPr>
                <w:rPr>
                  <w:rFonts w:ascii="Cambria Math" w:hAnsi="Cambria Math"/>
                  <w:i/>
                </w:rPr>
              </m:ctrlPr>
            </m:dPr>
            <m:e>
              <m:r>
                <w:rPr>
                  <w:rFonts w:ascii="Cambria Math" w:hAnsi="Cambria Math"/>
                </w:rPr>
                <m:t>Members connected to Node i</m:t>
              </m:r>
            </m:e>
          </m:d>
        </m:oMath>
      </m:oMathPara>
    </w:p>
    <w:p w14:paraId="2036883D" w14:textId="77777777" w:rsidR="0080380F" w:rsidRDefault="0080380F" w:rsidP="0080380F">
      <w:pPr>
        <w:pStyle w:val="Caption"/>
        <w:keepNext/>
        <w:jc w:val="center"/>
      </w:pPr>
      <w:bookmarkStart w:id="146" w:name="_Ref195950454"/>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31</w:t>
      </w:r>
      <w:r w:rsidR="002A680C">
        <w:rPr>
          <w:noProof/>
        </w:rPr>
        <w:fldChar w:fldCharType="end"/>
      </w:r>
      <w:r>
        <w:t>]</w:t>
      </w:r>
      <w:bookmarkEnd w:id="146"/>
    </w:p>
    <w:p w14:paraId="0708C7F4" w14:textId="0BFD4550" w:rsidR="00DD54E6" w:rsidRDefault="00B449E6" w:rsidP="00DD54E6">
      <w:pPr>
        <w:pStyle w:val="Heading3"/>
        <w:rPr>
          <w:noProof/>
        </w:rPr>
      </w:pPr>
      <w:bookmarkStart w:id="147" w:name="_Toc323293742"/>
      <w:r>
        <w:rPr>
          <w:noProof/>
        </w:rPr>
        <w:t>Determining node velocity</w:t>
      </w:r>
      <w:bookmarkEnd w:id="147"/>
    </w:p>
    <w:p w14:paraId="573159B0" w14:textId="22898683" w:rsidR="00D04DE4" w:rsidRDefault="00DD54E6" w:rsidP="00E619D7">
      <w:pPr>
        <w:rPr>
          <w:noProof/>
        </w:rPr>
      </w:pPr>
      <w:r>
        <w:rPr>
          <w:noProof/>
        </w:rPr>
        <w:t xml:space="preserve">Until </w:t>
      </w:r>
      <w:r w:rsidR="00264884">
        <w:rPr>
          <w:noProof/>
        </w:rPr>
        <w:t xml:space="preserve">static </w:t>
      </w:r>
      <w:r>
        <w:rPr>
          <w:noProof/>
        </w:rPr>
        <w:t>e</w:t>
      </w:r>
      <w:r w:rsidR="00B449E6">
        <w:rPr>
          <w:noProof/>
        </w:rPr>
        <w:t xml:space="preserve">quilibrium, the nodes </w:t>
      </w:r>
      <w:r w:rsidR="00AD7522">
        <w:rPr>
          <w:noProof/>
        </w:rPr>
        <w:t>move</w:t>
      </w:r>
      <w:r w:rsidR="00B449E6">
        <w:rPr>
          <w:noProof/>
        </w:rPr>
        <w:t xml:space="preserve"> at a velocity determined by the </w:t>
      </w:r>
      <w:r w:rsidR="00D04DE4">
        <w:rPr>
          <w:noProof/>
        </w:rPr>
        <w:t>force acting on the node</w:t>
      </w:r>
      <w:r w:rsidR="00BA4A82">
        <w:rPr>
          <w:noProof/>
        </w:rPr>
        <w:t>,</w:t>
      </w:r>
      <w:r w:rsidR="00D04DE4">
        <w:rPr>
          <w:noProof/>
        </w:rPr>
        <w:t xml:space="preserve"> onto which velocity from the previous </w:t>
      </w:r>
      <w:r w:rsidR="00264884">
        <w:rPr>
          <w:noProof/>
        </w:rPr>
        <w:t>time step</w:t>
      </w:r>
      <w:r w:rsidR="00B2756B">
        <w:rPr>
          <w:noProof/>
        </w:rPr>
        <w:t xml:space="preserve"> </w:t>
      </w:r>
      <m:oMath>
        <m:r>
          <w:rPr>
            <w:rFonts w:ascii="Cambria Math" w:hAnsi="Cambria Math"/>
            <w:noProof/>
          </w:rPr>
          <m:t>t</m:t>
        </m:r>
      </m:oMath>
      <w:r w:rsidR="00D04DE4">
        <w:rPr>
          <w:noProof/>
        </w:rPr>
        <w:t xml:space="preserve"> is also lumped</w:t>
      </w:r>
      <w:r w:rsidR="00F23DE2">
        <w:rPr>
          <w:noProof/>
        </w:rPr>
        <w:t xml:space="preserve"> with some damping </w:t>
      </w:r>
      <m:oMath>
        <m:r>
          <w:rPr>
            <w:rFonts w:ascii="Cambria Math" w:hAnsi="Cambria Math"/>
            <w:noProof/>
          </w:rPr>
          <m:t>c</m:t>
        </m:r>
      </m:oMath>
      <w:r w:rsidR="00D04DE4">
        <w:rPr>
          <w:noProof/>
        </w:rPr>
        <w:t xml:space="preserve">. It </w:t>
      </w:r>
      <w:r w:rsidR="005B267E">
        <w:rPr>
          <w:noProof/>
        </w:rPr>
        <w:t xml:space="preserve">is described by </w:t>
      </w:r>
      <w:r w:rsidR="00631C1F">
        <w:rPr>
          <w:noProof/>
        </w:rPr>
        <w:fldChar w:fldCharType="begin"/>
      </w:r>
      <w:r w:rsidR="00631C1F">
        <w:rPr>
          <w:noProof/>
        </w:rPr>
        <w:instrText xml:space="preserve"> REF _Ref197030802 \h </w:instrText>
      </w:r>
      <w:r w:rsidR="00631C1F">
        <w:rPr>
          <w:noProof/>
        </w:rPr>
      </w:r>
      <w:r w:rsidR="00631C1F">
        <w:rPr>
          <w:noProof/>
        </w:rPr>
        <w:fldChar w:fldCharType="separate"/>
      </w:r>
      <w:r w:rsidR="009043C9">
        <w:t xml:space="preserve">[Equation </w:t>
      </w:r>
      <w:r w:rsidR="009043C9">
        <w:rPr>
          <w:noProof/>
        </w:rPr>
        <w:t>3</w:t>
      </w:r>
      <w:r w:rsidR="009043C9">
        <w:t>.</w:t>
      </w:r>
      <w:r w:rsidR="009043C9">
        <w:rPr>
          <w:noProof/>
        </w:rPr>
        <w:t>32</w:t>
      </w:r>
      <w:r w:rsidR="009043C9">
        <w:t>]</w:t>
      </w:r>
      <w:r w:rsidR="00631C1F">
        <w:rPr>
          <w:noProof/>
        </w:rPr>
        <w:fldChar w:fldCharType="end"/>
      </w:r>
      <w:r w:rsidR="007C178D">
        <w:rPr>
          <w:noProof/>
        </w:rPr>
        <w:t xml:space="preserve"> where index</w:t>
      </w:r>
      <w:r w:rsidR="00F23DE2">
        <w:rPr>
          <w:noProof/>
        </w:rPr>
        <w:t xml:space="preserve"> </w:t>
      </w:r>
      <m:oMath>
        <m:r>
          <w:rPr>
            <w:rFonts w:ascii="Cambria Math" w:hAnsi="Cambria Math"/>
          </w:rPr>
          <m:t>i</m:t>
        </m:r>
      </m:oMath>
      <w:r w:rsidR="00264884">
        <w:t xml:space="preserve"> corresponds to the node number and </w:t>
      </w:r>
      <m:oMath>
        <m:r>
          <w:rPr>
            <w:rFonts w:ascii="Cambria Math" w:hAnsi="Cambria Math"/>
          </w:rPr>
          <m:t>j</m:t>
        </m:r>
      </m:oMath>
      <w:r w:rsidR="00264884">
        <w:t xml:space="preserve"> corresponds to the direction of </w:t>
      </w:r>
      <w:r w:rsidR="00B2756B">
        <w:t>velocity</w:t>
      </w:r>
      <w:r w:rsidR="00631C1F">
        <w:rPr>
          <w:noProof/>
        </w:rPr>
        <w:t>.</w:t>
      </w:r>
    </w:p>
    <w:p w14:paraId="35784711" w14:textId="6B45A3E9" w:rsidR="00192E4E" w:rsidRPr="005F23BA" w:rsidRDefault="00CB4207" w:rsidP="00F5733F">
      <m:oMathPara>
        <m:oMath>
          <m:sSubSup>
            <m:sSubSupPr>
              <m:ctrlPr>
                <w:rPr>
                  <w:rFonts w:ascii="Cambria Math" w:hAnsi="Cambria Math"/>
                  <w:i/>
                  <w:noProof/>
                </w:rPr>
              </m:ctrlPr>
            </m:sSubSupPr>
            <m:e>
              <m:r>
                <w:rPr>
                  <w:rFonts w:ascii="Cambria Math" w:hAnsi="Cambria Math"/>
                  <w:noProof/>
                </w:rPr>
                <m:t>v</m:t>
              </m:r>
            </m:e>
            <m:sub>
              <m:r>
                <w:rPr>
                  <w:rFonts w:ascii="Cambria Math" w:hAnsi="Cambria Math"/>
                  <w:noProof/>
                </w:rPr>
                <m:t>ij</m:t>
              </m:r>
            </m:sub>
            <m:sup>
              <m:r>
                <w:rPr>
                  <w:rFonts w:ascii="Cambria Math" w:hAnsi="Cambria Math"/>
                  <w:noProof/>
                </w:rPr>
                <m:t>t+dt</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c.v</m:t>
              </m:r>
            </m:e>
            <m:sub>
              <m:r>
                <w:rPr>
                  <w:rFonts w:ascii="Cambria Math" w:hAnsi="Cambria Math"/>
                  <w:noProof/>
                </w:rPr>
                <m:t>ij</m:t>
              </m:r>
            </m:sub>
            <m:sup>
              <m:r>
                <w:rPr>
                  <w:rFonts w:ascii="Cambria Math" w:hAnsi="Cambria Math"/>
                  <w:noProof/>
                </w:rPr>
                <m:t>t</m:t>
              </m:r>
            </m:sup>
          </m:sSubSup>
          <m:r>
            <w:rPr>
              <w:rFonts w:ascii="Cambria Math" w:hAnsi="Cambria Math"/>
              <w:noProof/>
            </w:rPr>
            <m:t>+</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F</m:t>
                  </m:r>
                </m:e>
                <m:sub>
                  <m:r>
                    <w:rPr>
                      <w:rFonts w:ascii="Cambria Math" w:hAnsi="Cambria Math"/>
                      <w:noProof/>
                    </w:rPr>
                    <m:t>ij</m:t>
                  </m:r>
                </m:sub>
              </m:sSub>
            </m:num>
            <m:den>
              <m:sSub>
                <m:sSubPr>
                  <m:ctrlPr>
                    <w:rPr>
                      <w:rFonts w:ascii="Cambria Math" w:hAnsi="Cambria Math"/>
                      <w:i/>
                      <w:noProof/>
                    </w:rPr>
                  </m:ctrlPr>
                </m:sSubPr>
                <m:e>
                  <m:r>
                    <w:rPr>
                      <w:rFonts w:ascii="Cambria Math" w:hAnsi="Cambria Math"/>
                      <w:noProof/>
                    </w:rPr>
                    <m:t>K</m:t>
                  </m:r>
                </m:e>
                <m:sub>
                  <m:r>
                    <w:rPr>
                      <w:rFonts w:ascii="Cambria Math" w:hAnsi="Cambria Math"/>
                      <w:noProof/>
                    </w:rPr>
                    <m:t>i</m:t>
                  </m:r>
                </m:sub>
              </m:sSub>
            </m:den>
          </m:f>
          <m:r>
            <w:rPr>
              <w:rFonts w:ascii="Cambria Math" w:hAnsi="Cambria Math"/>
              <w:noProof/>
            </w:rPr>
            <m:t xml:space="preserve"> </m:t>
          </m:r>
          <m:r>
            <w:rPr>
              <w:rFonts w:ascii="Cambria Math" w:hAnsi="Cambria Math"/>
            </w:rPr>
            <m:t>→0 where i=</m:t>
          </m:r>
          <m:d>
            <m:dPr>
              <m:begChr m:val="{"/>
              <m:endChr m:val="}"/>
              <m:ctrlPr>
                <w:rPr>
                  <w:rFonts w:ascii="Cambria Math" w:hAnsi="Cambria Math"/>
                  <w:i/>
                </w:rPr>
              </m:ctrlPr>
            </m:dPr>
            <m:e>
              <m:r>
                <w:rPr>
                  <w:rFonts w:ascii="Cambria Math" w:hAnsi="Cambria Math"/>
                </w:rPr>
                <m:t>1…Last Node</m:t>
              </m:r>
            </m:e>
          </m:d>
          <m:r>
            <w:rPr>
              <w:rFonts w:ascii="Cambria Math" w:hAnsi="Cambria Math"/>
            </w:rPr>
            <m:t>,j=</m:t>
          </m:r>
          <m:d>
            <m:dPr>
              <m:begChr m:val="{"/>
              <m:endChr m:val="}"/>
              <m:ctrlPr>
                <w:rPr>
                  <w:rFonts w:ascii="Cambria Math" w:hAnsi="Cambria Math"/>
                  <w:i/>
                </w:rPr>
              </m:ctrlPr>
            </m:dPr>
            <m:e>
              <m:r>
                <w:rPr>
                  <w:rFonts w:ascii="Cambria Math" w:hAnsi="Cambria Math"/>
                </w:rPr>
                <m:t>x,y,z</m:t>
              </m:r>
            </m:e>
          </m:d>
        </m:oMath>
      </m:oMathPara>
    </w:p>
    <w:p w14:paraId="4C91DFDD" w14:textId="77777777" w:rsidR="005F23BA" w:rsidRDefault="005F23BA" w:rsidP="005F23BA">
      <w:pPr>
        <w:pStyle w:val="Caption"/>
        <w:keepNext/>
        <w:jc w:val="center"/>
      </w:pPr>
      <w:bookmarkStart w:id="148" w:name="_Ref197030802"/>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32</w:t>
      </w:r>
      <w:r w:rsidR="002A680C">
        <w:rPr>
          <w:noProof/>
        </w:rPr>
        <w:fldChar w:fldCharType="end"/>
      </w:r>
      <w:r>
        <w:t>]</w:t>
      </w:r>
      <w:bookmarkEnd w:id="148"/>
    </w:p>
    <w:p w14:paraId="6AC08C48" w14:textId="7ED032C4" w:rsidR="0051683C" w:rsidRDefault="0051683C" w:rsidP="0051683C">
      <w:pPr>
        <w:pStyle w:val="Heading3"/>
        <w:rPr>
          <w:noProof/>
        </w:rPr>
      </w:pPr>
      <w:bookmarkStart w:id="149" w:name="_Toc323293743"/>
      <w:r>
        <w:rPr>
          <w:noProof/>
        </w:rPr>
        <w:t xml:space="preserve">Remapping the initial </w:t>
      </w:r>
      <w:r w:rsidR="00C97167">
        <w:rPr>
          <w:noProof/>
        </w:rPr>
        <w:t>geometry</w:t>
      </w:r>
      <w:bookmarkEnd w:id="149"/>
    </w:p>
    <w:p w14:paraId="07DA76DC" w14:textId="70C934DB" w:rsidR="0051683C" w:rsidRDefault="00B65640" w:rsidP="0051683C">
      <w:r>
        <w:t xml:space="preserve">Each velocity step is added to the record of </w:t>
      </w:r>
      <w:r w:rsidR="00965059">
        <w:t xml:space="preserve">initial co-ordinates to remap the state of the initial geometry as described by </w:t>
      </w:r>
      <w:r w:rsidR="00AD6C50">
        <w:fldChar w:fldCharType="begin"/>
      </w:r>
      <w:r w:rsidR="00AD6C50">
        <w:instrText xml:space="preserve"> REF _Ref197030893 \h </w:instrText>
      </w:r>
      <w:r w:rsidR="00AD6C50">
        <w:fldChar w:fldCharType="separate"/>
      </w:r>
      <w:r w:rsidR="009043C9">
        <w:t xml:space="preserve"> [Equation </w:t>
      </w:r>
      <w:r w:rsidR="009043C9">
        <w:rPr>
          <w:noProof/>
        </w:rPr>
        <w:t>3</w:t>
      </w:r>
      <w:r w:rsidR="009043C9">
        <w:t>.</w:t>
      </w:r>
      <w:r w:rsidR="009043C9">
        <w:rPr>
          <w:noProof/>
        </w:rPr>
        <w:t>33</w:t>
      </w:r>
      <w:r w:rsidR="009043C9">
        <w:t>]</w:t>
      </w:r>
      <w:r w:rsidR="00AD6C50">
        <w:fldChar w:fldCharType="end"/>
      </w:r>
      <w:r w:rsidR="009A79B0">
        <w:t>. Then the</w:t>
      </w:r>
      <w:r w:rsidR="00437241">
        <w:t xml:space="preserve"> entire</w:t>
      </w:r>
      <w:r w:rsidR="009A79B0">
        <w:t xml:space="preserve"> process is repeated</w:t>
      </w:r>
      <w:r w:rsidR="00AD7522">
        <w:t xml:space="preserve"> until static equilibrium</w:t>
      </w:r>
      <w:r w:rsidR="00AD6C50">
        <w:t>.</w:t>
      </w:r>
    </w:p>
    <w:p w14:paraId="22B0C2F9" w14:textId="37E92966" w:rsidR="00AD6C50" w:rsidRDefault="00CB4207" w:rsidP="0051683C">
      <m:oMathPara>
        <m:oMath>
          <m:sSubSup>
            <m:sSubSupPr>
              <m:ctrlPr>
                <w:rPr>
                  <w:rFonts w:ascii="Cambria Math" w:hAnsi="Cambria Math"/>
                  <w:i/>
                  <w:noProof/>
                </w:rPr>
              </m:ctrlPr>
            </m:sSubSupPr>
            <m:e>
              <m:r>
                <w:rPr>
                  <w:rFonts w:ascii="Cambria Math" w:hAnsi="Cambria Math"/>
                  <w:noProof/>
                </w:rPr>
                <m:t>X</m:t>
              </m:r>
            </m:e>
            <m:sub>
              <m:r>
                <w:rPr>
                  <w:rFonts w:ascii="Cambria Math" w:hAnsi="Cambria Math"/>
                  <w:noProof/>
                </w:rPr>
                <m:t>ij</m:t>
              </m:r>
            </m:sub>
            <m:sup>
              <m:r>
                <w:rPr>
                  <w:rFonts w:ascii="Cambria Math" w:hAnsi="Cambria Math"/>
                  <w:noProof/>
                </w:rPr>
                <m:t>'</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X</m:t>
              </m:r>
            </m:e>
            <m:sub>
              <m:r>
                <w:rPr>
                  <w:rFonts w:ascii="Cambria Math" w:hAnsi="Cambria Math"/>
                  <w:noProof/>
                </w:rPr>
                <m:t>ij</m:t>
              </m:r>
            </m:sub>
            <m:sup>
              <m:r>
                <w:rPr>
                  <w:rFonts w:ascii="Cambria Math" w:hAnsi="Cambria Math"/>
                  <w:noProof/>
                </w:rPr>
                <m:t>'</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v</m:t>
              </m:r>
            </m:e>
            <m:sub>
              <m:r>
                <w:rPr>
                  <w:rFonts w:ascii="Cambria Math" w:hAnsi="Cambria Math"/>
                  <w:noProof/>
                </w:rPr>
                <m:t>ij</m:t>
              </m:r>
            </m:sub>
            <m:sup>
              <m:r>
                <w:rPr>
                  <w:rFonts w:ascii="Cambria Math" w:hAnsi="Cambria Math"/>
                  <w:noProof/>
                </w:rPr>
                <m:t>t+dt</m:t>
              </m:r>
            </m:sup>
          </m:sSubSup>
          <m:r>
            <w:rPr>
              <w:rFonts w:ascii="Cambria Math" w:hAnsi="Cambria Math"/>
              <w:noProof/>
            </w:rPr>
            <m:t xml:space="preserve"> </m:t>
          </m:r>
          <m:r>
            <w:rPr>
              <w:rFonts w:ascii="Cambria Math" w:hAnsi="Cambria Math"/>
            </w:rPr>
            <m:t>where i=</m:t>
          </m:r>
          <m:d>
            <m:dPr>
              <m:begChr m:val="{"/>
              <m:endChr m:val="}"/>
              <m:ctrlPr>
                <w:rPr>
                  <w:rFonts w:ascii="Cambria Math" w:hAnsi="Cambria Math"/>
                  <w:i/>
                </w:rPr>
              </m:ctrlPr>
            </m:dPr>
            <m:e>
              <m:r>
                <w:rPr>
                  <w:rFonts w:ascii="Cambria Math" w:hAnsi="Cambria Math"/>
                </w:rPr>
                <m:t>1…Last Node</m:t>
              </m:r>
            </m:e>
          </m:d>
          <m:r>
            <w:rPr>
              <w:rFonts w:ascii="Cambria Math" w:hAnsi="Cambria Math"/>
            </w:rPr>
            <m:t>,j=</m:t>
          </m:r>
          <m:d>
            <m:dPr>
              <m:begChr m:val="{"/>
              <m:endChr m:val="}"/>
              <m:ctrlPr>
                <w:rPr>
                  <w:rFonts w:ascii="Cambria Math" w:hAnsi="Cambria Math"/>
                  <w:i/>
                </w:rPr>
              </m:ctrlPr>
            </m:dPr>
            <m:e>
              <m:r>
                <w:rPr>
                  <w:rFonts w:ascii="Cambria Math" w:hAnsi="Cambria Math"/>
                </w:rPr>
                <m:t>x,y,z</m:t>
              </m:r>
            </m:e>
          </m:d>
        </m:oMath>
      </m:oMathPara>
    </w:p>
    <w:p w14:paraId="4EC7C338" w14:textId="2329DA6E" w:rsidR="00AD6C50" w:rsidRDefault="00AD6C50" w:rsidP="00AD6C50">
      <w:pPr>
        <w:pStyle w:val="Caption"/>
        <w:keepNext/>
        <w:jc w:val="center"/>
      </w:pPr>
      <w:bookmarkStart w:id="150" w:name="_Ref197030893"/>
      <w:r>
        <w:t xml:space="preserve"> </w:t>
      </w:r>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33</w:t>
      </w:r>
      <w:r w:rsidR="002A680C">
        <w:rPr>
          <w:noProof/>
        </w:rPr>
        <w:fldChar w:fldCharType="end"/>
      </w:r>
      <w:r>
        <w:t>]</w:t>
      </w:r>
      <w:bookmarkEnd w:id="150"/>
    </w:p>
    <w:p w14:paraId="0D853464" w14:textId="56D874B0" w:rsidR="002A6F2B" w:rsidRDefault="008151AA" w:rsidP="008151AA">
      <w:pPr>
        <w:pStyle w:val="Heading2"/>
      </w:pPr>
      <w:bookmarkStart w:id="151" w:name="_Toc323293744"/>
      <w:r>
        <w:t>Sliding of cables</w:t>
      </w:r>
      <w:bookmarkEnd w:id="151"/>
    </w:p>
    <w:p w14:paraId="0C83B8E4" w14:textId="073F9ED4" w:rsidR="008151AA" w:rsidRDefault="008D265A" w:rsidP="00300837">
      <w:r>
        <w:t>To allow s</w:t>
      </w:r>
      <w:r w:rsidR="008151AA">
        <w:t xml:space="preserve">liding of cables </w:t>
      </w:r>
      <w:r w:rsidR="00E64325">
        <w:t xml:space="preserve">means </w:t>
      </w:r>
      <w:r w:rsidR="008151AA">
        <w:t xml:space="preserve">all the members </w:t>
      </w:r>
      <w:r w:rsidR="00BB6B65">
        <w:t xml:space="preserve">that </w:t>
      </w:r>
      <w:r w:rsidR="002B61F3">
        <w:t>make</w:t>
      </w:r>
      <w:r w:rsidR="008151AA">
        <w:t xml:space="preserve"> up a </w:t>
      </w:r>
      <w:r w:rsidR="00FB3664">
        <w:t>continuous</w:t>
      </w:r>
      <w:r w:rsidR="008151AA">
        <w:t xml:space="preserve"> cable </w:t>
      </w:r>
      <w:r w:rsidR="00300837">
        <w:t>experience</w:t>
      </w:r>
      <w:r w:rsidR="00BB6B65">
        <w:t>s</w:t>
      </w:r>
      <w:r w:rsidR="00300837">
        <w:t xml:space="preserve"> the same amount of </w:t>
      </w:r>
      <w:r w:rsidR="00FB3664">
        <w:t>strain</w:t>
      </w:r>
      <w:r w:rsidR="00BB6B65">
        <w:t xml:space="preserve"> as the total strain </w:t>
      </w:r>
      <w:r w:rsidR="005B053A">
        <w:t>for the entire length of cable</w:t>
      </w:r>
      <w:r w:rsidR="00300837">
        <w:t>.</w:t>
      </w:r>
      <w:bookmarkStart w:id="152" w:name="_Toc194826112"/>
      <w:bookmarkStart w:id="153" w:name="_Toc194826111"/>
      <w:bookmarkStart w:id="154" w:name="_Toc194826115"/>
      <w:r w:rsidR="00300837">
        <w:t xml:space="preserve"> </w:t>
      </w:r>
      <w:r w:rsidR="00C9060D">
        <w:t>This is</w:t>
      </w:r>
      <w:r w:rsidR="00300837">
        <w:t xml:space="preserve"> </w:t>
      </w:r>
      <w:r w:rsidR="005B053A">
        <w:t>to enable</w:t>
      </w:r>
      <w:r w:rsidR="00C45011">
        <w:t xml:space="preserve"> comparison in</w:t>
      </w:r>
      <w:r w:rsidR="00E64325">
        <w:t xml:space="preserve"> </w:t>
      </w:r>
      <w:r w:rsidR="00C45011">
        <w:t xml:space="preserve">[Section </w:t>
      </w:r>
      <w:r w:rsidR="00C45011">
        <w:fldChar w:fldCharType="begin"/>
      </w:r>
      <w:r w:rsidR="00C45011">
        <w:instrText xml:space="preserve"> REF _Ref196381797 \r \h </w:instrText>
      </w:r>
      <w:r w:rsidR="00C45011">
        <w:fldChar w:fldCharType="separate"/>
      </w:r>
      <w:r w:rsidR="009043C9">
        <w:t>5</w:t>
      </w:r>
      <w:r w:rsidR="00C45011">
        <w:fldChar w:fldCharType="end"/>
      </w:r>
      <w:r w:rsidR="00C45011">
        <w:t>]</w:t>
      </w:r>
      <w:r w:rsidR="001A6FF3">
        <w:t xml:space="preserve"> to</w:t>
      </w:r>
      <w:r w:rsidR="00300837">
        <w:t xml:space="preserve"> determine </w:t>
      </w:r>
      <w:r w:rsidR="00C45011">
        <w:t xml:space="preserve">how </w:t>
      </w:r>
      <w:r w:rsidR="002B61F3">
        <w:t>slide</w:t>
      </w:r>
      <w:r w:rsidR="00C45011">
        <w:t xml:space="preserve"> influences </w:t>
      </w:r>
      <w:r w:rsidR="00300837">
        <w:t xml:space="preserve">the </w:t>
      </w:r>
      <w:r w:rsidR="005E0801">
        <w:t xml:space="preserve">frame </w:t>
      </w:r>
      <w:r w:rsidR="00300837">
        <w:t xml:space="preserve">stiffness </w:t>
      </w:r>
      <w:r w:rsidR="005E0801">
        <w:t>as opposed to</w:t>
      </w:r>
      <w:r w:rsidR="00300837">
        <w:t xml:space="preserve"> when the </w:t>
      </w:r>
      <w:r w:rsidR="00C9060D">
        <w:t xml:space="preserve">cables are </w:t>
      </w:r>
      <w:r w:rsidR="005E0801">
        <w:t>restrained at nodes</w:t>
      </w:r>
      <w:r w:rsidR="00C9060D">
        <w:t xml:space="preserve">. </w:t>
      </w:r>
      <w:r w:rsidR="002B61F3">
        <w:t>T</w:t>
      </w:r>
      <w:r w:rsidR="00C9060D">
        <w:t>he strain</w:t>
      </w:r>
      <w:r w:rsidR="00017399">
        <w:t xml:space="preserve"> </w:t>
      </w:r>
      <w:r w:rsidR="002B61F3">
        <w:t>for</w:t>
      </w:r>
      <w:r w:rsidR="00017399">
        <w:t xml:space="preserve"> the entire length</w:t>
      </w:r>
      <w:r w:rsidR="007E2DB0">
        <w:t xml:space="preserve"> of a given cable</w:t>
      </w:r>
      <w:r w:rsidR="00017399">
        <w:t xml:space="preserve"> </w:t>
      </w:r>
      <w:r w:rsidR="002B61F3">
        <w:t>is</w:t>
      </w:r>
      <w:r w:rsidR="00017399">
        <w:t xml:space="preserve"> calculated </w:t>
      </w:r>
      <w:r w:rsidR="007E2DB0">
        <w:t>and</w:t>
      </w:r>
      <w:r w:rsidR="00017399">
        <w:t xml:space="preserve"> the same strain </w:t>
      </w:r>
      <w:r w:rsidR="007E2DB0">
        <w:t xml:space="preserve">value </w:t>
      </w:r>
      <w:r w:rsidR="005E17BA">
        <w:t>is</w:t>
      </w:r>
      <w:r w:rsidR="007E2DB0">
        <w:t xml:space="preserve"> assigned to </w:t>
      </w:r>
      <w:r w:rsidR="002C3B38">
        <w:t xml:space="preserve">each </w:t>
      </w:r>
      <w:r w:rsidR="00017399">
        <w:t>individual member</w:t>
      </w:r>
      <w:r>
        <w:t xml:space="preserve"> that the cable</w:t>
      </w:r>
      <w:r w:rsidR="00BE1C9C">
        <w:t xml:space="preserve"> constitutes</w:t>
      </w:r>
      <w:r w:rsidR="00017399">
        <w:t xml:space="preserve">. </w:t>
      </w:r>
      <w:r w:rsidR="005E17BA">
        <w:t xml:space="preserve">As the tension is uniform in </w:t>
      </w:r>
      <w:r w:rsidR="002C3B38">
        <w:t>the given cable</w:t>
      </w:r>
      <w:r w:rsidR="00017399" w:rsidRPr="001A6FF3">
        <w:t xml:space="preserve">, </w:t>
      </w:r>
      <w:r w:rsidR="00C727AC" w:rsidRPr="001A6FF3">
        <w:rPr>
          <w:highlight w:val="green"/>
        </w:rPr>
        <w:fldChar w:fldCharType="begin"/>
      </w:r>
      <w:r w:rsidR="00C727AC" w:rsidRPr="001A6FF3">
        <w:rPr>
          <w:highlight w:val="green"/>
        </w:rPr>
        <w:instrText xml:space="preserve"> REF _Ref196120113 \h </w:instrText>
      </w:r>
      <w:r w:rsidR="00C727AC" w:rsidRPr="001A6FF3">
        <w:rPr>
          <w:highlight w:val="green"/>
        </w:rPr>
      </w:r>
      <w:r w:rsidR="00C727AC" w:rsidRPr="001A6FF3">
        <w:rPr>
          <w:highlight w:val="green"/>
        </w:rPr>
        <w:fldChar w:fldCharType="separate"/>
      </w:r>
      <w:r w:rsidR="009043C9">
        <w:t xml:space="preserve">[Equation </w:t>
      </w:r>
      <w:r w:rsidR="009043C9">
        <w:rPr>
          <w:noProof/>
        </w:rPr>
        <w:t>3</w:t>
      </w:r>
      <w:r w:rsidR="009043C9">
        <w:t>.</w:t>
      </w:r>
      <w:r w:rsidR="009043C9">
        <w:rPr>
          <w:noProof/>
        </w:rPr>
        <w:t>30</w:t>
      </w:r>
      <w:r w:rsidR="009043C9">
        <w:t>]</w:t>
      </w:r>
      <w:r w:rsidR="00C727AC" w:rsidRPr="001A6FF3">
        <w:rPr>
          <w:highlight w:val="green"/>
        </w:rPr>
        <w:fldChar w:fldCharType="end"/>
      </w:r>
      <w:r w:rsidR="00C727AC">
        <w:t xml:space="preserve"> </w:t>
      </w:r>
      <w:r w:rsidR="00DD1D21">
        <w:t xml:space="preserve">is re-examined in </w:t>
      </w:r>
      <w:r w:rsidR="00DD1D21" w:rsidRPr="001A6FF3">
        <w:rPr>
          <w:highlight w:val="green"/>
        </w:rPr>
        <w:fldChar w:fldCharType="begin"/>
      </w:r>
      <w:r w:rsidR="00DD1D21" w:rsidRPr="001A6FF3">
        <w:rPr>
          <w:highlight w:val="green"/>
        </w:rPr>
        <w:instrText xml:space="preserve"> REF _Ref196120204 \h </w:instrText>
      </w:r>
      <w:r w:rsidR="00DD1D21" w:rsidRPr="001A6FF3">
        <w:rPr>
          <w:highlight w:val="green"/>
        </w:rPr>
      </w:r>
      <w:r w:rsidR="00DD1D21" w:rsidRPr="001A6FF3">
        <w:rPr>
          <w:highlight w:val="green"/>
        </w:rPr>
        <w:fldChar w:fldCharType="separate"/>
      </w:r>
      <w:r w:rsidR="009043C9">
        <w:t xml:space="preserve">[Equation </w:t>
      </w:r>
      <w:r w:rsidR="009043C9">
        <w:rPr>
          <w:noProof/>
        </w:rPr>
        <w:t>3</w:t>
      </w:r>
      <w:r w:rsidR="009043C9">
        <w:t>.</w:t>
      </w:r>
      <w:r w:rsidR="009043C9">
        <w:rPr>
          <w:noProof/>
        </w:rPr>
        <w:t>34</w:t>
      </w:r>
      <w:r w:rsidR="009043C9">
        <w:t>]</w:t>
      </w:r>
      <w:r w:rsidR="00DD1D21" w:rsidRPr="001A6FF3">
        <w:rPr>
          <w:highlight w:val="green"/>
        </w:rPr>
        <w:fldChar w:fldCharType="end"/>
      </w:r>
      <w:r w:rsidR="00DD1D21">
        <w:t xml:space="preserve"> </w:t>
      </w:r>
      <w:r w:rsidR="009C1A29">
        <w:t xml:space="preserve">where </w:t>
      </w:r>
      <m:oMath>
        <m:r>
          <w:rPr>
            <w:rFonts w:ascii="Cambria Math" w:hAnsi="Cambria Math"/>
          </w:rPr>
          <m:t>k</m:t>
        </m:r>
      </m:oMath>
      <w:r w:rsidR="0074565A">
        <w:t xml:space="preserve"> corresponds to</w:t>
      </w:r>
      <w:r w:rsidR="002C3B38">
        <w:t xml:space="preserve"> each</w:t>
      </w:r>
      <w:r w:rsidR="0074565A">
        <w:t xml:space="preserve"> </w:t>
      </w:r>
      <w:r w:rsidR="002C3B38">
        <w:t>individual</w:t>
      </w:r>
      <w:r w:rsidR="0074565A">
        <w:t xml:space="preserve"> </w:t>
      </w:r>
      <w:r w:rsidR="009861CE">
        <w:t>member</w:t>
      </w:r>
      <w:r w:rsidR="0074565A">
        <w:t xml:space="preserve"> </w:t>
      </w:r>
      <w:r w:rsidR="002B0B15">
        <w:t>of</w:t>
      </w:r>
      <w:r w:rsidR="0074565A">
        <w:t xml:space="preserve"> </w:t>
      </w:r>
      <w:r w:rsidR="009861CE">
        <w:t>a given</w:t>
      </w:r>
      <w:r w:rsidR="0074565A">
        <w:t xml:space="preserve"> continuous cable</w:t>
      </w:r>
      <w:r w:rsidR="00C727AC">
        <w:t>.</w:t>
      </w:r>
    </w:p>
    <w:p w14:paraId="72A048F7" w14:textId="40C80F82" w:rsidR="00C727AC" w:rsidRPr="00C727AC" w:rsidRDefault="00DC69B6" w:rsidP="00300837">
      <w:pPr>
        <w:rPr>
          <w:b/>
        </w:rPr>
      </w:pPr>
      <m:oMathPara>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cable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cable</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cable</m:t>
              </m:r>
            </m:sub>
            <m:sup>
              <m:r>
                <w:rPr>
                  <w:rFonts w:ascii="Cambria Math" w:hAnsi="Cambria Math"/>
                </w:rPr>
                <m:t>'</m:t>
              </m:r>
            </m:sup>
          </m:sSubSup>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cable</m:t>
              </m:r>
            </m:sub>
          </m:sSub>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k</m:t>
                      </m:r>
                    </m:sub>
                  </m:sSub>
                </m:e>
              </m:nary>
              <m:r>
                <w:rPr>
                  <w:rFonts w:ascii="Cambria Math" w:hAnsi="Cambria Math"/>
                </w:rPr>
                <m:t>-</m:t>
              </m:r>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e>
              </m:nary>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e>
              </m:nary>
            </m:den>
          </m:f>
        </m:oMath>
      </m:oMathPara>
    </w:p>
    <w:p w14:paraId="04041985" w14:textId="77777777" w:rsidR="00C727AC" w:rsidRDefault="00C727AC" w:rsidP="0074565A">
      <w:pPr>
        <w:pStyle w:val="Caption"/>
        <w:keepNext/>
        <w:jc w:val="center"/>
      </w:pPr>
      <w:bookmarkStart w:id="155" w:name="_Ref196120204"/>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34</w:t>
      </w:r>
      <w:r w:rsidR="002A680C">
        <w:rPr>
          <w:noProof/>
        </w:rPr>
        <w:fldChar w:fldCharType="end"/>
      </w:r>
      <w:r>
        <w:t>]</w:t>
      </w:r>
      <w:bookmarkEnd w:id="155"/>
    </w:p>
    <w:p w14:paraId="31811BFE" w14:textId="7F92C6AE" w:rsidR="009953A5" w:rsidRDefault="009953A5" w:rsidP="009953A5">
      <w:r>
        <w:t>If the initial tension</w:t>
      </w:r>
      <w:r w:rsidR="00FB71DF">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cable</m:t>
            </m:r>
          </m:sub>
          <m:sup>
            <m:r>
              <w:rPr>
                <w:rFonts w:ascii="Cambria Math" w:hAnsi="Cambria Math"/>
              </w:rPr>
              <m:t>'</m:t>
            </m:r>
          </m:sup>
        </m:sSubSup>
      </m:oMath>
      <w:r>
        <w:t xml:space="preserve"> is </w:t>
      </w:r>
      <w:r w:rsidR="00FB71DF">
        <w:t xml:space="preserve">predefined and </w:t>
      </w:r>
      <w:r w:rsidR="00902DE6">
        <w:t xml:space="preserve">assumed </w:t>
      </w:r>
      <w:r w:rsidR="00FB71DF">
        <w:t>constant throughout the cable</w:t>
      </w:r>
      <w:r w:rsidR="00F32E5C">
        <w:t xml:space="preserve"> as shown in </w:t>
      </w:r>
      <w:r w:rsidR="005F76A5">
        <w:fldChar w:fldCharType="begin"/>
      </w:r>
      <w:r w:rsidR="005F76A5">
        <w:instrText xml:space="preserve"> REF _Ref196382273 \h </w:instrText>
      </w:r>
      <w:r w:rsidR="005F76A5">
        <w:fldChar w:fldCharType="separate"/>
      </w:r>
      <w:r w:rsidR="009043C9">
        <w:t xml:space="preserve">[Figure </w:t>
      </w:r>
      <w:r w:rsidR="009043C9">
        <w:rPr>
          <w:noProof/>
        </w:rPr>
        <w:t>3</w:t>
      </w:r>
      <w:r w:rsidR="009043C9">
        <w:t>.</w:t>
      </w:r>
      <w:r w:rsidR="009043C9">
        <w:rPr>
          <w:noProof/>
        </w:rPr>
        <w:t>11</w:t>
      </w:r>
      <w:r w:rsidR="005F76A5">
        <w:fldChar w:fldCharType="end"/>
      </w:r>
      <w:r w:rsidR="00F32E5C">
        <w:t>]</w:t>
      </w:r>
      <w:r w:rsidR="00FB71DF">
        <w:t>,</w:t>
      </w:r>
      <w:r w:rsidR="006C5210">
        <w:t xml:space="preserve"> and the effective tension </w:t>
      </w:r>
      <m:oMath>
        <m:sSub>
          <m:sSubPr>
            <m:ctrlPr>
              <w:rPr>
                <w:rFonts w:ascii="Cambria Math" w:hAnsi="Cambria Math"/>
                <w:i/>
              </w:rPr>
            </m:ctrlPr>
          </m:sSubPr>
          <m:e>
            <m:r>
              <w:rPr>
                <w:rFonts w:ascii="Cambria Math" w:hAnsi="Cambria Math"/>
              </w:rPr>
              <m:t>T</m:t>
            </m:r>
          </m:e>
          <m:sub>
            <m:r>
              <w:rPr>
                <w:rFonts w:ascii="Cambria Math" w:hAnsi="Cambria Math"/>
              </w:rPr>
              <m:t>cable</m:t>
            </m:r>
          </m:sub>
        </m:sSub>
      </m:oMath>
      <w:r w:rsidR="006C5210">
        <w:t xml:space="preserve"> is not predefined but also constant due to the opportunity to slide, </w:t>
      </w:r>
      <w:r w:rsidR="00813F3F" w:rsidRPr="0057002F">
        <w:rPr>
          <w:highlight w:val="green"/>
        </w:rPr>
        <w:fldChar w:fldCharType="begin"/>
      </w:r>
      <w:r w:rsidR="00813F3F" w:rsidRPr="0057002F">
        <w:rPr>
          <w:highlight w:val="green"/>
        </w:rPr>
        <w:instrText xml:space="preserve"> REF _Ref196120866 \h </w:instrText>
      </w:r>
      <w:r w:rsidR="00813F3F" w:rsidRPr="0057002F">
        <w:rPr>
          <w:highlight w:val="green"/>
        </w:rPr>
      </w:r>
      <w:r w:rsidR="00813F3F" w:rsidRPr="0057002F">
        <w:rPr>
          <w:highlight w:val="green"/>
        </w:rPr>
        <w:fldChar w:fldCharType="separate"/>
      </w:r>
      <w:r w:rsidR="009043C9">
        <w:t xml:space="preserve">[Equation </w:t>
      </w:r>
      <w:r w:rsidR="009043C9">
        <w:rPr>
          <w:noProof/>
        </w:rPr>
        <w:t>3</w:t>
      </w:r>
      <w:r w:rsidR="009043C9">
        <w:t>.</w:t>
      </w:r>
      <w:r w:rsidR="009043C9">
        <w:rPr>
          <w:noProof/>
        </w:rPr>
        <w:t>35</w:t>
      </w:r>
      <w:r w:rsidR="009043C9">
        <w:t>]</w:t>
      </w:r>
      <w:r w:rsidR="00813F3F" w:rsidRPr="0057002F">
        <w:rPr>
          <w:highlight w:val="green"/>
        </w:rPr>
        <w:fldChar w:fldCharType="end"/>
      </w:r>
      <w:r w:rsidR="002B0B15">
        <w:t xml:space="preserve"> </w:t>
      </w:r>
      <w:r w:rsidR="00813F3F">
        <w:t>can be derived</w:t>
      </w:r>
      <w:r w:rsidR="001D7F6C">
        <w:t xml:space="preserve"> if </w:t>
      </w:r>
      <m:oMath>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cable</m:t>
            </m:r>
          </m:sub>
        </m:sSub>
      </m:oMath>
      <w:r w:rsidR="001D7F6C">
        <w:t xml:space="preserve"> is also assumed </w:t>
      </w:r>
      <w:r w:rsidR="000E2533">
        <w:t>to</w:t>
      </w:r>
      <w:r w:rsidR="00B62AC0">
        <w:t xml:space="preserve"> remain </w:t>
      </w:r>
      <w:r w:rsidR="001D7F6C">
        <w:t>constant</w:t>
      </w:r>
      <w:r w:rsidR="00813F3F">
        <w:t>.</w:t>
      </w:r>
    </w:p>
    <w:p w14:paraId="57272DFC" w14:textId="151BF4BE" w:rsidR="00752C8B" w:rsidRDefault="00752C8B" w:rsidP="001B6181">
      <w:pPr>
        <w:jc w:val="center"/>
      </w:pPr>
      <w:r>
        <w:rPr>
          <w:noProof/>
          <w:lang w:eastAsia="en-GB"/>
        </w:rPr>
        <w:drawing>
          <wp:inline distT="0" distB="0" distL="0" distR="0" wp14:anchorId="6C88C87B" wp14:editId="6B5DC0B4">
            <wp:extent cx="5265663" cy="1174023"/>
            <wp:effectExtent l="0" t="0" r="0" b="0"/>
            <wp:docPr id="24" name="Picture 12" descr="Disk:private:tmp:Velodrom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k:private:tmp:VelodromeQ.png"/>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276893" cy="1176527"/>
                    </a:xfrm>
                    <a:prstGeom prst="rect">
                      <a:avLst/>
                    </a:prstGeom>
                    <a:noFill/>
                    <a:ln>
                      <a:noFill/>
                    </a:ln>
                  </pic:spPr>
                </pic:pic>
              </a:graphicData>
            </a:graphic>
          </wp:inline>
        </w:drawing>
      </w:r>
    </w:p>
    <w:p w14:paraId="2259C40B" w14:textId="5FBD84B2" w:rsidR="00752C8B" w:rsidRDefault="00752C8B" w:rsidP="00752C8B">
      <w:pPr>
        <w:pStyle w:val="Caption"/>
        <w:jc w:val="center"/>
      </w:pPr>
      <w:bookmarkStart w:id="156" w:name="_Ref196382273"/>
      <w:bookmarkStart w:id="157" w:name="_Toc197147889"/>
      <w:proofErr w:type="gramStart"/>
      <w:r>
        <w:t xml:space="preserve">[Figure </w:t>
      </w:r>
      <w:fldSimple w:instr=" STYLEREF 1 \s ">
        <w:r w:rsidR="009043C9">
          <w:rPr>
            <w:noProof/>
          </w:rPr>
          <w:t>3</w:t>
        </w:r>
      </w:fldSimple>
      <w:r>
        <w:t>.</w:t>
      </w:r>
      <w:proofErr w:type="gramEnd"/>
      <w:r w:rsidR="002A680C">
        <w:fldChar w:fldCharType="begin"/>
      </w:r>
      <w:r w:rsidR="002A680C">
        <w:instrText xml:space="preserve"> SEQ Figure \* ARABIC \s 1 </w:instrText>
      </w:r>
      <w:r w:rsidR="002A680C">
        <w:fldChar w:fldCharType="separate"/>
      </w:r>
      <w:r w:rsidR="009043C9">
        <w:rPr>
          <w:noProof/>
        </w:rPr>
        <w:t>11</w:t>
      </w:r>
      <w:r w:rsidR="002A680C">
        <w:rPr>
          <w:noProof/>
        </w:rPr>
        <w:fldChar w:fldCharType="end"/>
      </w:r>
      <w:bookmarkEnd w:id="156"/>
      <w:r>
        <w:t xml:space="preserve">] </w:t>
      </w:r>
      <w:r w:rsidR="001B6181">
        <w:t>Elevation of continuous cable</w:t>
      </w:r>
      <w:r w:rsidR="00FD67FC">
        <w:t xml:space="preserve"> members</w:t>
      </w:r>
      <w:r w:rsidR="00666C0E">
        <w:t xml:space="preserve"> where m = 3</w:t>
      </w:r>
      <w:bookmarkEnd w:id="157"/>
    </w:p>
    <w:p w14:paraId="7710A736" w14:textId="755945E7" w:rsidR="00813F3F" w:rsidRPr="00E44C27" w:rsidRDefault="00CB4207" w:rsidP="00813F3F">
      <w:pPr>
        <w:rPr>
          <w:rFonts w:ascii="Cambria Math" w:hAnsi="Cambria Math" w:hint="eastAsia"/>
          <w:i/>
        </w:rPr>
      </w:pPr>
      <m:oMathPara>
        <m:oMath>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cable</m:t>
                  </m:r>
                </m:sub>
              </m:sSub>
            </m:num>
            <m:den>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cable</m:t>
                  </m:r>
                </m:sub>
              </m:sSub>
            </m:den>
          </m:f>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k</m:t>
                      </m:r>
                    </m:sub>
                  </m:sSub>
                </m:e>
              </m:nary>
              <m:r>
                <w:rPr>
                  <w:rFonts w:ascii="Cambria Math" w:hAnsi="Cambria Math"/>
                </w:rPr>
                <m:t>-</m:t>
              </m:r>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e>
              </m:nary>
            </m:num>
            <m:den>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e>
              </m:nary>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num>
            <m:den>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k</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num>
            <m:den>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den>
          </m:f>
          <m:r>
            <w:rPr>
              <w:rFonts w:ascii="Cambria Math" w:hAnsi="Cambria Math"/>
            </w:rPr>
            <m:t>=constant</m:t>
          </m:r>
        </m:oMath>
      </m:oMathPara>
    </w:p>
    <w:p w14:paraId="54EBB110" w14:textId="77777777" w:rsidR="00813F3F" w:rsidRDefault="00813F3F" w:rsidP="00813F3F">
      <w:pPr>
        <w:pStyle w:val="Caption"/>
        <w:keepNext/>
        <w:jc w:val="center"/>
      </w:pPr>
      <w:bookmarkStart w:id="158" w:name="_Ref196120866"/>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35</w:t>
      </w:r>
      <w:r w:rsidR="002A680C">
        <w:rPr>
          <w:noProof/>
        </w:rPr>
        <w:fldChar w:fldCharType="end"/>
      </w:r>
      <w:r>
        <w:t>]</w:t>
      </w:r>
      <w:bookmarkEnd w:id="158"/>
    </w:p>
    <w:p w14:paraId="3609275B" w14:textId="10FA0385" w:rsidR="00EE3D7B" w:rsidRDefault="000E2533" w:rsidP="00950C4A">
      <w:r>
        <w:t>For each</w:t>
      </w:r>
      <w:r w:rsidR="00BA4A82">
        <w:t xml:space="preserve"> of the</w:t>
      </w:r>
      <w:r>
        <w:t xml:space="preserve"> individual member</w:t>
      </w:r>
      <w:r w:rsidR="009229CB">
        <w:t xml:space="preserve"> of a </w:t>
      </w:r>
      <w:r>
        <w:t xml:space="preserve">given </w:t>
      </w:r>
      <w:r w:rsidR="009229CB">
        <w:t>cable</w:t>
      </w:r>
      <w:r w:rsidR="00286842">
        <w:t xml:space="preserve">, the </w:t>
      </w:r>
      <w:r w:rsidR="001D7F6C">
        <w:t>relationship between the strained length</w:t>
      </w:r>
      <w:r w:rsidR="00810382">
        <w:t xml:space="preserve"> </w:t>
      </w:r>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810382">
        <w:t xml:space="preserve"> and</w:t>
      </w:r>
      <w:r w:rsidR="001D7F6C">
        <w:t xml:space="preserve"> the unstrained length</w:t>
      </w:r>
      <w:r w:rsidR="00810382">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oMath>
      <w:r w:rsidR="00204532">
        <w:t xml:space="preserve"> is given by </w:t>
      </w:r>
      <w:r w:rsidR="00204532" w:rsidRPr="001D7F6C">
        <w:rPr>
          <w:highlight w:val="green"/>
        </w:rPr>
        <w:fldChar w:fldCharType="begin"/>
      </w:r>
      <w:r w:rsidR="00204532" w:rsidRPr="001D7F6C">
        <w:rPr>
          <w:highlight w:val="green"/>
        </w:rPr>
        <w:instrText xml:space="preserve"> REF _Ref196125781 \h </w:instrText>
      </w:r>
      <w:r w:rsidR="00204532" w:rsidRPr="001D7F6C">
        <w:rPr>
          <w:highlight w:val="green"/>
        </w:rPr>
      </w:r>
      <w:r w:rsidR="00204532" w:rsidRPr="001D7F6C">
        <w:rPr>
          <w:highlight w:val="green"/>
        </w:rPr>
        <w:fldChar w:fldCharType="separate"/>
      </w:r>
      <w:r w:rsidR="009043C9">
        <w:t xml:space="preserve">[Equation </w:t>
      </w:r>
      <w:r w:rsidR="009043C9">
        <w:rPr>
          <w:noProof/>
        </w:rPr>
        <w:t>3</w:t>
      </w:r>
      <w:r w:rsidR="009043C9">
        <w:t>.</w:t>
      </w:r>
      <w:r w:rsidR="009043C9">
        <w:rPr>
          <w:noProof/>
        </w:rPr>
        <w:t>36</w:t>
      </w:r>
      <w:r w:rsidR="009043C9">
        <w:t>]</w:t>
      </w:r>
      <w:r w:rsidR="00204532" w:rsidRPr="001D7F6C">
        <w:rPr>
          <w:highlight w:val="green"/>
        </w:rPr>
        <w:fldChar w:fldCharType="end"/>
      </w:r>
      <w:r w:rsidR="00E60433">
        <w:t xml:space="preserve"> </w:t>
      </w:r>
      <w:r w:rsidR="00810382">
        <w:t xml:space="preserve">if </w:t>
      </w:r>
      <m:oMath>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cable</m:t>
                </m:r>
              </m:sub>
            </m:sSub>
          </m:num>
          <m:den>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cable</m:t>
                </m:r>
              </m:sub>
            </m:sSub>
          </m:den>
        </m:f>
      </m:oMath>
      <w:r w:rsidR="00204532">
        <w:t xml:space="preserve"> is a constant</w:t>
      </w:r>
      <w:r w:rsidR="001D7F6C">
        <w:t>.</w:t>
      </w:r>
    </w:p>
    <w:p w14:paraId="503EDBAD" w14:textId="77777777" w:rsidR="001D7F6C" w:rsidRPr="00437BD9" w:rsidRDefault="001D7F6C" w:rsidP="00950C4A">
      <w:pPr>
        <w:sectPr w:rsidR="001D7F6C" w:rsidRPr="00437BD9" w:rsidSect="00475935">
          <w:type w:val="continuous"/>
          <w:pgSz w:w="11900" w:h="16840"/>
          <w:pgMar w:top="1418" w:right="1418" w:bottom="1134" w:left="1418" w:header="709" w:footer="709" w:gutter="0"/>
          <w:cols w:space="708"/>
          <w:docGrid w:linePitch="360"/>
        </w:sectPr>
      </w:pPr>
    </w:p>
    <w:p w14:paraId="325B4538" w14:textId="77777777" w:rsidR="001A7D8F" w:rsidRPr="001A7D8F" w:rsidRDefault="00CB4207" w:rsidP="00950C4A">
      <m:oMathPara>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cable</m:t>
                  </m:r>
                </m:sub>
              </m:sSub>
            </m:num>
            <m:den>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cable</m:t>
                  </m:r>
                </m:sub>
              </m:sSub>
            </m:den>
          </m:f>
        </m:oMath>
      </m:oMathPara>
    </w:p>
    <w:p w14:paraId="004BC7BB" w14:textId="77777777" w:rsidR="001A7D8F" w:rsidRPr="001D7F6C" w:rsidRDefault="001A7D8F" w:rsidP="001A7D8F">
      <w:pPr>
        <w:pStyle w:val="Caption"/>
        <w:keepNext/>
        <w:jc w:val="center"/>
      </w:pPr>
      <w:bookmarkStart w:id="159" w:name="_Ref196125781"/>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36</w:t>
      </w:r>
      <w:r w:rsidR="002A680C">
        <w:rPr>
          <w:noProof/>
        </w:rPr>
        <w:fldChar w:fldCharType="end"/>
      </w:r>
      <w:r>
        <w:t>]</w:t>
      </w:r>
      <w:bookmarkEnd w:id="159"/>
    </w:p>
    <w:p w14:paraId="2F86B772" w14:textId="727B53D3" w:rsidR="00950C4A" w:rsidRPr="00C727AC" w:rsidRDefault="00B06CC2" w:rsidP="00950C4A">
      <w:pPr>
        <w:rPr>
          <w:b/>
        </w:rPr>
      </w:pPr>
      <m:oMathPara>
        <m:oMath>
          <m:r>
            <m:rPr>
              <m:sty m:val="p"/>
            </m:rPr>
            <w:rPr>
              <w:rFonts w:ascii="Cambria Math" w:hAnsi="Cambria Math"/>
            </w:rPr>
            <w:br/>
          </m:r>
        </m:oMath>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k</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k</m:t>
                  </m:r>
                </m:sub>
              </m:sSub>
              <m:ctrlPr>
                <w:rPr>
                  <w:rFonts w:ascii="Cambria Math" w:hAnsi="Cambria Math"/>
                  <w:b/>
                  <w:i/>
                </w:rPr>
              </m:ctrlPr>
            </m:num>
            <m:den>
              <m:r>
                <w:rPr>
                  <w:rFonts w:ascii="Cambria Math" w:hAnsi="Cambria Math"/>
                </w:rPr>
                <m:t>1+</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cable</m:t>
                      </m:r>
                    </m:sub>
                  </m:sSub>
                </m:num>
                <m:den>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cable</m:t>
                      </m:r>
                    </m:sub>
                  </m:sSub>
                </m:den>
              </m:f>
            </m:den>
          </m:f>
        </m:oMath>
      </m:oMathPara>
    </w:p>
    <w:p w14:paraId="2CAAEC18" w14:textId="77777777" w:rsidR="001A7D8F" w:rsidRPr="001D7F6C" w:rsidRDefault="001A7D8F" w:rsidP="001A7D8F">
      <w:pPr>
        <w:pStyle w:val="Caption"/>
        <w:keepNext/>
        <w:jc w:val="center"/>
      </w:pPr>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37</w:t>
      </w:r>
      <w:r w:rsidR="002A680C">
        <w:rPr>
          <w:noProof/>
        </w:rPr>
        <w:fldChar w:fldCharType="end"/>
      </w:r>
      <w:r>
        <w:t>]</w:t>
      </w:r>
    </w:p>
    <w:p w14:paraId="763A10FF" w14:textId="77777777" w:rsidR="001A7D8F" w:rsidRPr="001A7D8F" w:rsidRDefault="001A7D8F" w:rsidP="001A7D8F">
      <w:pPr>
        <w:sectPr w:rsidR="001A7D8F" w:rsidRPr="001A7D8F" w:rsidSect="00475935">
          <w:type w:val="continuous"/>
          <w:pgSz w:w="11900" w:h="16840"/>
          <w:pgMar w:top="1418" w:right="1418" w:bottom="1134" w:left="1418" w:header="709" w:footer="709" w:gutter="0"/>
          <w:cols w:num="2" w:space="708"/>
          <w:docGrid w:linePitch="360"/>
        </w:sectPr>
      </w:pPr>
    </w:p>
    <w:p w14:paraId="0C901AAB" w14:textId="2395C80F" w:rsidR="00DA2586" w:rsidRDefault="00750A9A" w:rsidP="00DA2586">
      <w:pPr>
        <w:pStyle w:val="Heading2"/>
      </w:pPr>
      <w:bookmarkStart w:id="160" w:name="_Toc323293745"/>
      <w:r>
        <w:lastRenderedPageBreak/>
        <w:t>Cable p</w:t>
      </w:r>
      <w:r w:rsidR="00DA2586">
        <w:t>re-strain</w:t>
      </w:r>
      <w:r>
        <w:t xml:space="preserve"> and</w:t>
      </w:r>
      <w:r w:rsidR="006F1070">
        <w:t xml:space="preserve"> </w:t>
      </w:r>
      <w:r w:rsidR="002F0D87">
        <w:t xml:space="preserve">resultant </w:t>
      </w:r>
      <w:r w:rsidR="006F1070">
        <w:t>frame</w:t>
      </w:r>
      <w:r>
        <w:t xml:space="preserve"> axial s</w:t>
      </w:r>
      <w:r w:rsidR="00DA2586">
        <w:t>train</w:t>
      </w:r>
      <w:bookmarkEnd w:id="160"/>
    </w:p>
    <w:p w14:paraId="2064C8E5" w14:textId="77777777" w:rsidR="00F13591" w:rsidRDefault="00DA2586" w:rsidP="00DA2586">
      <w:r w:rsidRPr="00100DAC">
        <w:t xml:space="preserve">The </w:t>
      </w:r>
      <w:r w:rsidR="00951D6C">
        <w:t xml:space="preserve">cable </w:t>
      </w:r>
      <w:r w:rsidR="00951D6C" w:rsidRPr="00100DAC">
        <w:t>pre-strain</w:t>
      </w:r>
      <w:r w:rsidRPr="00100DAC">
        <w:t xml:space="preserve">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t xml:space="preserve"> is described by </w:t>
      </w:r>
      <w:r w:rsidRPr="00C0211F">
        <w:rPr>
          <w:highlight w:val="green"/>
        </w:rPr>
        <w:fldChar w:fldCharType="begin"/>
      </w:r>
      <w:r w:rsidRPr="00C0211F">
        <w:rPr>
          <w:highlight w:val="green"/>
        </w:rPr>
        <w:instrText xml:space="preserve"> REF _Ref196276190 \h </w:instrText>
      </w:r>
      <w:r w:rsidRPr="00C0211F">
        <w:rPr>
          <w:highlight w:val="green"/>
        </w:rPr>
      </w:r>
      <w:r w:rsidRPr="00C0211F">
        <w:rPr>
          <w:highlight w:val="green"/>
        </w:rPr>
        <w:fldChar w:fldCharType="separate"/>
      </w:r>
      <w:r w:rsidR="009043C9">
        <w:t xml:space="preserve">[Equation </w:t>
      </w:r>
      <w:r w:rsidR="009043C9">
        <w:rPr>
          <w:noProof/>
        </w:rPr>
        <w:t>3</w:t>
      </w:r>
      <w:r w:rsidR="009043C9">
        <w:t>.</w:t>
      </w:r>
      <w:r w:rsidR="009043C9">
        <w:rPr>
          <w:noProof/>
        </w:rPr>
        <w:t>38</w:t>
      </w:r>
      <w:r w:rsidR="009043C9">
        <w:t>]</w:t>
      </w:r>
      <w:r w:rsidRPr="00C0211F">
        <w:rPr>
          <w:highlight w:val="green"/>
        </w:rPr>
        <w:fldChar w:fldCharType="end"/>
      </w:r>
      <w:r w:rsidR="000431E8">
        <w:t xml:space="preserve"> </w:t>
      </w:r>
      <w:r w:rsidR="008C24CD">
        <w:t xml:space="preserve">where index </w:t>
      </w:r>
      <m:oMath>
        <m:r>
          <w:rPr>
            <w:rFonts w:ascii="Cambria Math" w:hAnsi="Cambria Math"/>
          </w:rPr>
          <m:t>i={x, y}</m:t>
        </m:r>
      </m:oMath>
      <w:r w:rsidR="008C24CD">
        <w:t xml:space="preserve"> is the DOF,</w:t>
      </w:r>
      <w:r w:rsidR="00614E2C">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i, cables</m:t>
            </m:r>
          </m:sub>
          <m:sup>
            <m:r>
              <w:rPr>
                <w:rFonts w:ascii="Cambria Math" w:hAnsi="Cambria Math"/>
              </w:rPr>
              <m:t>'</m:t>
            </m:r>
          </m:sup>
        </m:sSubSup>
      </m:oMath>
      <w:r w:rsidR="000431E8">
        <w:t xml:space="preserve"> </w:t>
      </w:r>
      <w:r w:rsidR="00614E2C">
        <w:t xml:space="preserve">is the sum of total pre-stress force applied </w:t>
      </w:r>
      <w:r w:rsidR="008C24CD">
        <w:t xml:space="preserve">as shown in </w:t>
      </w:r>
      <w:r w:rsidR="008C24CD">
        <w:fldChar w:fldCharType="begin"/>
      </w:r>
      <w:r w:rsidR="008C24CD">
        <w:instrText xml:space="preserve"> REF _Ref196386295 \h </w:instrText>
      </w:r>
      <w:r w:rsidR="008C24CD">
        <w:fldChar w:fldCharType="separate"/>
      </w:r>
      <w:r w:rsidR="009043C9">
        <w:t xml:space="preserve">[Figure </w:t>
      </w:r>
      <w:r w:rsidR="009043C9">
        <w:rPr>
          <w:noProof/>
        </w:rPr>
        <w:t>3</w:t>
      </w:r>
      <w:r w:rsidR="009043C9">
        <w:t>.</w:t>
      </w:r>
      <w:r w:rsidR="009043C9">
        <w:rPr>
          <w:noProof/>
        </w:rPr>
        <w:t>12</w:t>
      </w:r>
      <w:r w:rsidR="008C24CD">
        <w:fldChar w:fldCharType="end"/>
      </w:r>
      <w:r w:rsidR="008C24CD">
        <w:t xml:space="preserve">] </w:t>
      </w:r>
      <w:r w:rsidR="004C67D2">
        <w:t xml:space="preserve">and </w:t>
      </w:r>
      <m:oMath>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i, cable</m:t>
            </m:r>
          </m:sub>
        </m:sSub>
      </m:oMath>
      <w:r w:rsidR="004C67D2">
        <w:t xml:space="preserve"> is the sum of cable EA in DOF </w:t>
      </w:r>
      <w:r w:rsidR="00B95DA7">
        <w:t xml:space="preserve">indicated </w:t>
      </w:r>
      <w:proofErr w:type="gramStart"/>
      <w:r w:rsidR="00B95DA7">
        <w:t xml:space="preserve">by </w:t>
      </w:r>
      <w:proofErr w:type="gramEnd"/>
      <m:oMath>
        <m:r>
          <w:rPr>
            <w:rFonts w:ascii="Cambria Math" w:hAnsi="Cambria Math"/>
          </w:rPr>
          <m:t>i</m:t>
        </m:r>
      </m:oMath>
      <w:r>
        <w:t xml:space="preserve">. </w:t>
      </w:r>
      <w:r w:rsidR="00486174">
        <w:t>T</w:t>
      </w:r>
      <w:r>
        <w:t xml:space="preserve">he axial strain of the frame </w:t>
      </w:r>
      <m:oMath>
        <m:sSub>
          <m:sSubPr>
            <m:ctrlPr>
              <w:rPr>
                <w:rFonts w:ascii="Cambria Math" w:hAnsi="Cambria Math"/>
                <w:i/>
              </w:rPr>
            </m:ctrlPr>
          </m:sSubPr>
          <m:e>
            <m:r>
              <w:rPr>
                <w:rFonts w:ascii="Cambria Math" w:hAnsi="Cambria Math"/>
              </w:rPr>
              <m:t>ε</m:t>
            </m:r>
          </m:e>
          <m:sub>
            <m:r>
              <w:rPr>
                <w:rFonts w:ascii="Cambria Math" w:hAnsi="Cambria Math"/>
              </w:rPr>
              <m:t>i, frame</m:t>
            </m:r>
          </m:sub>
        </m:sSub>
      </m:oMath>
      <w:r>
        <w:t xml:space="preserve"> </w:t>
      </w:r>
      <w:r w:rsidR="00486174">
        <w:t>is given by</w:t>
      </w:r>
      <w:r>
        <w:t xml:space="preserve"> </w:t>
      </w:r>
      <w:r w:rsidRPr="00C0211F">
        <w:rPr>
          <w:highlight w:val="green"/>
        </w:rPr>
        <w:fldChar w:fldCharType="begin"/>
      </w:r>
      <w:r w:rsidRPr="00C0211F">
        <w:rPr>
          <w:highlight w:val="green"/>
        </w:rPr>
        <w:instrText xml:space="preserve"> REF _Ref196276492 \h </w:instrText>
      </w:r>
      <w:r w:rsidRPr="00C0211F">
        <w:rPr>
          <w:highlight w:val="green"/>
        </w:rPr>
      </w:r>
      <w:r w:rsidRPr="00C0211F">
        <w:rPr>
          <w:highlight w:val="green"/>
        </w:rPr>
        <w:fldChar w:fldCharType="separate"/>
      </w:r>
      <w:r w:rsidR="009043C9">
        <w:t xml:space="preserve">[Equation </w:t>
      </w:r>
      <w:r w:rsidR="009043C9">
        <w:rPr>
          <w:noProof/>
        </w:rPr>
        <w:t>3</w:t>
      </w:r>
      <w:r w:rsidR="009043C9">
        <w:t>.</w:t>
      </w:r>
      <w:r w:rsidR="009043C9">
        <w:rPr>
          <w:noProof/>
        </w:rPr>
        <w:t>39</w:t>
      </w:r>
      <w:r w:rsidR="009043C9">
        <w:t>]</w:t>
      </w:r>
      <w:r w:rsidRPr="00C0211F">
        <w:rPr>
          <w:highlight w:val="green"/>
        </w:rPr>
        <w:fldChar w:fldCharType="end"/>
      </w:r>
      <w:r>
        <w:t xml:space="preserve"> where </w:t>
      </w:r>
      <m:oMath>
        <m:sSub>
          <m:sSubPr>
            <m:ctrlPr>
              <w:rPr>
                <w:rFonts w:ascii="Cambria Math" w:hAnsi="Cambria Math"/>
                <w:i/>
              </w:rPr>
            </m:ctrlPr>
          </m:sSubPr>
          <m:e>
            <m:r>
              <w:rPr>
                <w:rFonts w:ascii="Cambria Math" w:hAnsi="Cambria Math"/>
              </w:rPr>
              <m:t>L</m:t>
            </m:r>
          </m:e>
          <m:sub>
            <m:r>
              <w:rPr>
                <w:rFonts w:ascii="Cambria Math" w:hAnsi="Cambria Math"/>
              </w:rPr>
              <m:t>i, frame</m:t>
            </m:r>
          </m:sub>
        </m:sSub>
      </m:oMath>
      <w:proofErr w:type="gramStart"/>
      <w:r>
        <w:t xml:space="preserve"> is the strained span</w:t>
      </w:r>
      <w:proofErr w:type="gramEnd"/>
      <w:r>
        <w:t xml:space="preserve"> and </w:t>
      </w:r>
      <m:oMath>
        <m:sSubSup>
          <m:sSubSupPr>
            <m:ctrlPr>
              <w:rPr>
                <w:rFonts w:ascii="Cambria Math" w:hAnsi="Cambria Math"/>
                <w:i/>
              </w:rPr>
            </m:ctrlPr>
          </m:sSubSupPr>
          <m:e>
            <m:r>
              <w:rPr>
                <w:rFonts w:ascii="Cambria Math" w:hAnsi="Cambria Math"/>
              </w:rPr>
              <m:t>L</m:t>
            </m:r>
          </m:e>
          <m:sub>
            <m:r>
              <w:rPr>
                <w:rFonts w:ascii="Cambria Math" w:hAnsi="Cambria Math"/>
              </w:rPr>
              <m:t>i, frame</m:t>
            </m:r>
          </m:sub>
          <m:sup>
            <m:r>
              <w:rPr>
                <w:rFonts w:ascii="Cambria Math" w:hAnsi="Cambria Math"/>
              </w:rPr>
              <m:t>'</m:t>
            </m:r>
          </m:sup>
        </m:sSubSup>
      </m:oMath>
      <w:r>
        <w:t xml:space="preserve"> is the unstrained span of the frame</w:t>
      </w:r>
      <w:r w:rsidR="00F20122">
        <w:t xml:space="preserve"> along the major axes</w:t>
      </w:r>
      <w:r w:rsidR="008D4C42">
        <w:t>.</w:t>
      </w:r>
    </w:p>
    <w:p w14:paraId="2BAACE09" w14:textId="557BB8E1" w:rsidR="00BD15B4" w:rsidRDefault="00DA2586" w:rsidP="00DA2586">
      <w:r>
        <w:t xml:space="preserve">The ratio </w:t>
      </w:r>
      <w:r w:rsidR="008D4C42">
        <w:t xml:space="preserve">of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8D4C42">
        <w:t xml:space="preserve"> </w:t>
      </w:r>
      <w:proofErr w:type="gramStart"/>
      <w:r w:rsidR="008D4C42">
        <w:t>and</w:t>
      </w:r>
      <w:r>
        <w:t xml:space="preserve"> </w:t>
      </w:r>
      <w:proofErr w:type="gramEnd"/>
      <m:oMath>
        <m:sSub>
          <m:sSubPr>
            <m:ctrlPr>
              <w:rPr>
                <w:rFonts w:ascii="Cambria Math" w:hAnsi="Cambria Math"/>
                <w:i/>
              </w:rPr>
            </m:ctrlPr>
          </m:sSubPr>
          <m:e>
            <m:r>
              <w:rPr>
                <w:rFonts w:ascii="Cambria Math" w:hAnsi="Cambria Math"/>
              </w:rPr>
              <m:t>ε</m:t>
            </m:r>
          </m:e>
          <m:sub>
            <m:r>
              <w:rPr>
                <w:rFonts w:ascii="Cambria Math" w:hAnsi="Cambria Math"/>
              </w:rPr>
              <m:t>i, frame</m:t>
            </m:r>
          </m:sub>
        </m:sSub>
      </m:oMath>
      <w:r w:rsidR="008D4C42">
        <w:t xml:space="preserve">, described by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D4C42">
        <w:t xml:space="preserve"> </w:t>
      </w:r>
      <w:r w:rsidR="008D4C42" w:rsidRPr="00912E73">
        <w:rPr>
          <w:highlight w:val="green"/>
        </w:rPr>
        <w:fldChar w:fldCharType="begin"/>
      </w:r>
      <w:r w:rsidR="008D4C42" w:rsidRPr="00912E73">
        <w:rPr>
          <w:highlight w:val="green"/>
        </w:rPr>
        <w:instrText xml:space="preserve"> REF _Ref196133627 \h </w:instrText>
      </w:r>
      <w:r w:rsidR="008D4C42" w:rsidRPr="00912E73">
        <w:rPr>
          <w:highlight w:val="green"/>
        </w:rPr>
      </w:r>
      <w:r w:rsidR="008D4C42" w:rsidRPr="00912E73">
        <w:rPr>
          <w:highlight w:val="green"/>
        </w:rPr>
        <w:fldChar w:fldCharType="separate"/>
      </w:r>
      <w:r w:rsidR="009043C9">
        <w:t xml:space="preserve">[Equation </w:t>
      </w:r>
      <w:r w:rsidR="009043C9">
        <w:rPr>
          <w:noProof/>
        </w:rPr>
        <w:t>3</w:t>
      </w:r>
      <w:r w:rsidR="009043C9">
        <w:t>.</w:t>
      </w:r>
      <w:r w:rsidR="009043C9">
        <w:rPr>
          <w:noProof/>
        </w:rPr>
        <w:t>40</w:t>
      </w:r>
      <w:r w:rsidR="009043C9">
        <w:t>]</w:t>
      </w:r>
      <w:r w:rsidR="008D4C42" w:rsidRPr="00912E73">
        <w:rPr>
          <w:highlight w:val="green"/>
        </w:rPr>
        <w:fldChar w:fldCharType="end"/>
      </w:r>
      <w:r w:rsidR="008D4C42">
        <w:t xml:space="preserve">, is </w:t>
      </w:r>
      <w:r>
        <w:t xml:space="preserve">the non-dimensional </w:t>
      </w:r>
      <w:r w:rsidR="00665AAE">
        <w:t>indication of frame</w:t>
      </w:r>
      <w:r>
        <w:t xml:space="preserve"> stiffness. </w:t>
      </w:r>
      <w:r w:rsidR="00665AAE">
        <w:t>It describes</w:t>
      </w:r>
      <w:r>
        <w:t xml:space="preserve"> how the amount of pre-strain in the cables affects the amount of axial strain experienced by the </w:t>
      </w:r>
      <w:r w:rsidR="00BD15B4">
        <w:t>frame along each DOF.</w:t>
      </w:r>
    </w:p>
    <w:p w14:paraId="0F5BC334" w14:textId="294B52AA" w:rsidR="00DA2586" w:rsidRDefault="00DA2586" w:rsidP="00DA2586">
      <w:r>
        <w:t xml:space="preserve">An equal amount of pre-strain is applied in the cables along each DOF </w:t>
      </w:r>
      <w:r w:rsidR="00BD15B4">
        <w:t>such</w:t>
      </w:r>
      <w:r>
        <w:t xml:space="preserve"> </w:t>
      </w:r>
      <w:proofErr w:type="gramStart"/>
      <w:r>
        <w:t xml:space="preserve">that </w:t>
      </w:r>
      <w:proofErr w:type="gramEnd"/>
      <m:oMath>
        <m:sSub>
          <m:sSubPr>
            <m:ctrlPr>
              <w:rPr>
                <w:rFonts w:ascii="Cambria Math" w:hAnsi="Cambria Math"/>
                <w:i/>
              </w:rPr>
            </m:ctrlPr>
          </m:sSubPr>
          <m:e>
            <m:r>
              <w:rPr>
                <w:rFonts w:ascii="Cambria Math" w:hAnsi="Cambria Math"/>
              </w:rPr>
              <m:t>ε</m:t>
            </m:r>
          </m:e>
          <m:sub>
            <m:r>
              <w:rPr>
                <w:rFonts w:ascii="Cambria Math" w:hAnsi="Cambria Math"/>
              </w:rPr>
              <m:t>x, ca</m:t>
            </m:r>
            <m:r>
              <w:rPr>
                <w:rFonts w:ascii="Cambria Math" w:hAnsi="Cambria Math"/>
              </w:rPr>
              <m:t>bles</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 cables</m:t>
            </m:r>
          </m:sub>
        </m:sSub>
      </m:oMath>
      <w:r>
        <w:t xml:space="preserve">. As the aspect ratio of the frame </w:t>
      </w:r>
      <m:oMath>
        <m:sSub>
          <m:sSubPr>
            <m:ctrlPr>
              <w:rPr>
                <w:rFonts w:ascii="Cambria Math" w:hAnsi="Cambria Math"/>
                <w:bCs/>
                <w:i/>
              </w:rPr>
            </m:ctrlPr>
          </m:sSubPr>
          <m:e>
            <m:r>
              <w:rPr>
                <w:rFonts w:ascii="Cambria Math" w:hAnsi="Cambria Math"/>
              </w:rPr>
              <m:t>a</m:t>
            </m:r>
            <m:ctrlPr>
              <w:rPr>
                <w:rFonts w:ascii="Cambria Math" w:hAnsi="Cambria Math"/>
                <w:i/>
              </w:rPr>
            </m:ctrlP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r>
          <w:rPr>
            <w:rFonts w:ascii="Cambria Math" w:hAnsi="Cambria Math"/>
          </w:rPr>
          <m:t>=1:1</m:t>
        </m:r>
      </m:oMath>
      <w:r w:rsidR="000D125C">
        <w:t xml:space="preserve"> and as the</w:t>
      </w:r>
      <w:r w:rsidR="0038650B">
        <w:t>re</w:t>
      </w:r>
      <w:r w:rsidR="00D8635F">
        <w:t xml:space="preserve"> are no imposed loads acting on the model for any of the tests</w:t>
      </w:r>
      <w:r w:rsidR="002865BF">
        <w:t>,</w:t>
      </w:r>
      <w:r w:rsidR="00D8635F">
        <w:t xml:space="preserve"> as the sole effect of pre-strain </w:t>
      </w:r>
      <w:r w:rsidR="008E0140">
        <w:t>is being</w:t>
      </w:r>
      <w:r w:rsidR="00D8635F">
        <w:t xml:space="preserve"> </w:t>
      </w:r>
      <w:proofErr w:type="gramStart"/>
      <w:r w:rsidR="00D8635F">
        <w:t>examined</w:t>
      </w:r>
      <w:r>
        <w:t xml:space="preserve"> </w:t>
      </w:r>
      <w:proofErr w:type="gramEnd"/>
      <m:oMath>
        <m:sSub>
          <m:sSubPr>
            <m:ctrlPr>
              <w:rPr>
                <w:rFonts w:ascii="Cambria Math" w:hAnsi="Cambria Math"/>
                <w:i/>
              </w:rPr>
            </m:ctrlPr>
          </m:sSubPr>
          <m:e>
            <m:r>
              <w:rPr>
                <w:rFonts w:ascii="Cambria Math" w:hAnsi="Cambria Math"/>
              </w:rPr>
              <m:t>ε</m:t>
            </m:r>
          </m:e>
          <m:sub>
            <m:r>
              <w:rPr>
                <w:rFonts w:ascii="Cambria Math" w:hAnsi="Cambria Math"/>
              </w:rPr>
              <m:t>x, frame</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 frame</m:t>
            </m:r>
          </m:sub>
        </m:sSub>
      </m:oMath>
      <w:r>
        <w:t xml:space="preserve">. </w:t>
      </w:r>
      <w:r w:rsidR="00813A23">
        <w:t>Therefore,</w:t>
      </w:r>
      <w:r>
        <w:t xml:space="preserve"> the ratio</w:t>
      </w:r>
      <w:r w:rsidR="00813A23">
        <w:t>s</w:t>
      </w:r>
      <w:r>
        <w:t xml:space="preserve"> </w:t>
      </w:r>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oMath>
      <w:r w:rsidR="00813A23">
        <w:t xml:space="preserve"> </w:t>
      </w:r>
      <w:r w:rsidR="005215A3">
        <w:t>are also equal</w:t>
      </w:r>
      <w:r>
        <w:t>.</w:t>
      </w:r>
    </w:p>
    <w:p w14:paraId="4E5C5464" w14:textId="77777777" w:rsidR="00DA2586" w:rsidRDefault="00DA2586" w:rsidP="00DA2586">
      <w:pPr>
        <w:rPr>
          <w:rFonts w:ascii="Cambria Math" w:hAnsi="Cambria Math" w:hint="eastAsia"/>
          <w:oMath/>
        </w:rPr>
        <w:sectPr w:rsidR="00DA2586" w:rsidSect="00DA2586">
          <w:type w:val="continuous"/>
          <w:pgSz w:w="11900" w:h="16840"/>
          <w:pgMar w:top="1418" w:right="1418" w:bottom="1134" w:left="1418" w:header="709" w:footer="709" w:gutter="0"/>
          <w:cols w:space="708"/>
          <w:docGrid w:linePitch="360"/>
        </w:sectPr>
      </w:pPr>
    </w:p>
    <w:p w14:paraId="471E6A80" w14:textId="77777777" w:rsidR="00DA2586" w:rsidRPr="00440DB2" w:rsidRDefault="00CB4207" w:rsidP="00DA2586">
      <m:oMathPara>
        <m:oMath>
          <m:sSub>
            <m:sSubPr>
              <m:ctrlPr>
                <w:rPr>
                  <w:rFonts w:ascii="Cambria Math" w:hAnsi="Cambria Math"/>
                  <w:i/>
                </w:rPr>
              </m:ctrlPr>
            </m:sSubPr>
            <m:e>
              <m:r>
                <w:rPr>
                  <w:rFonts w:ascii="Cambria Math" w:hAnsi="Cambria Math"/>
                </w:rPr>
                <m:t>ε</m:t>
              </m:r>
            </m:e>
            <m:sub>
              <m:r>
                <w:rPr>
                  <w:rFonts w:ascii="Cambria Math" w:hAnsi="Cambria Math"/>
                </w:rPr>
                <m:t>i, cables</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T</m:t>
                  </m:r>
                </m:e>
                <m:sub>
                  <m:r>
                    <w:rPr>
                      <w:rFonts w:ascii="Cambria Math" w:hAnsi="Cambria Math"/>
                    </w:rPr>
                    <m:t>i,cables</m:t>
                  </m:r>
                </m:sub>
                <m:sup>
                  <m:r>
                    <w:rPr>
                      <w:rFonts w:ascii="Cambria Math" w:hAnsi="Cambria Math"/>
                    </w:rPr>
                    <m:t>'</m:t>
                  </m:r>
                </m:sup>
              </m:sSubSup>
            </m:num>
            <m:den>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i,cable</m:t>
                  </m:r>
                </m:sub>
              </m:sSub>
            </m:den>
          </m:f>
        </m:oMath>
      </m:oMathPara>
    </w:p>
    <w:p w14:paraId="74E89919" w14:textId="77777777" w:rsidR="00DA2586" w:rsidRDefault="00DA2586" w:rsidP="00DA2586">
      <w:pPr>
        <w:pStyle w:val="Caption"/>
        <w:keepNext/>
        <w:jc w:val="center"/>
      </w:pPr>
      <w:bookmarkStart w:id="161" w:name="_Ref196276190"/>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38</w:t>
      </w:r>
      <w:r w:rsidR="002A680C">
        <w:rPr>
          <w:noProof/>
        </w:rPr>
        <w:fldChar w:fldCharType="end"/>
      </w:r>
      <w:r>
        <w:t>]</w:t>
      </w:r>
      <w:bookmarkEnd w:id="161"/>
    </w:p>
    <w:p w14:paraId="1A4643CE" w14:textId="77777777" w:rsidR="00DA2586" w:rsidRDefault="00DA2586" w:rsidP="00DA2586"/>
    <w:p w14:paraId="14A3E2B9" w14:textId="77777777" w:rsidR="00DA2586" w:rsidRPr="00440DB2" w:rsidRDefault="00CB4207" w:rsidP="00DA2586">
      <m:oMathPara>
        <m:oMath>
          <m:sSub>
            <m:sSubPr>
              <m:ctrlPr>
                <w:rPr>
                  <w:rFonts w:ascii="Cambria Math" w:hAnsi="Cambria Math"/>
                  <w:i/>
                </w:rPr>
              </m:ctrlPr>
            </m:sSubPr>
            <m:e>
              <m:r>
                <w:rPr>
                  <w:rFonts w:ascii="Cambria Math" w:hAnsi="Cambria Math"/>
                </w:rPr>
                <m:t>ε</m:t>
              </m:r>
            </m:e>
            <m:sub>
              <m:r>
                <w:rPr>
                  <w:rFonts w:ascii="Cambria Math" w:hAnsi="Cambria Math"/>
                </w:rPr>
                <m:t>i, frame</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i,frame</m:t>
                  </m:r>
                </m:sub>
              </m:sSub>
            </m:num>
            <m:den>
              <m:sSubSup>
                <m:sSubSupPr>
                  <m:ctrlPr>
                    <w:rPr>
                      <w:rFonts w:ascii="Cambria Math" w:hAnsi="Cambria Math"/>
                      <w:i/>
                    </w:rPr>
                  </m:ctrlPr>
                </m:sSubSupPr>
                <m:e>
                  <m:r>
                    <w:rPr>
                      <w:rFonts w:ascii="Cambria Math" w:hAnsi="Cambria Math"/>
                    </w:rPr>
                    <m:t>L</m:t>
                  </m:r>
                </m:e>
                <m:sub>
                  <m:r>
                    <w:rPr>
                      <w:rFonts w:ascii="Cambria Math" w:hAnsi="Cambria Math"/>
                    </w:rPr>
                    <m:t>i,frame</m:t>
                  </m:r>
                </m:sub>
                <m:sup>
                  <m:r>
                    <w:rPr>
                      <w:rFonts w:ascii="Cambria Math" w:hAnsi="Cambria Math"/>
                    </w:rPr>
                    <m:t>'</m:t>
                  </m:r>
                </m:sup>
              </m:sSubSup>
            </m:den>
          </m:f>
        </m:oMath>
      </m:oMathPara>
    </w:p>
    <w:p w14:paraId="6E3D7F1D" w14:textId="77777777" w:rsidR="00DA2586" w:rsidRDefault="00DA2586" w:rsidP="00DA2586">
      <w:pPr>
        <w:pStyle w:val="Caption"/>
        <w:keepNext/>
        <w:jc w:val="center"/>
      </w:pPr>
      <w:bookmarkStart w:id="162" w:name="_Ref196276492"/>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39</w:t>
      </w:r>
      <w:r w:rsidR="002A680C">
        <w:rPr>
          <w:noProof/>
        </w:rPr>
        <w:fldChar w:fldCharType="end"/>
      </w:r>
      <w:r>
        <w:t>]</w:t>
      </w:r>
      <w:bookmarkEnd w:id="162"/>
    </w:p>
    <w:p w14:paraId="4842664F" w14:textId="77777777" w:rsidR="00DA2586" w:rsidRDefault="00DA2586" w:rsidP="00DA2586"/>
    <w:p w14:paraId="365BB865" w14:textId="77777777" w:rsidR="00DA2586" w:rsidRPr="00E30AFE" w:rsidRDefault="00CB4207" w:rsidP="00DA2586">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i, cables</m:t>
                  </m:r>
                </m:sub>
              </m:sSub>
            </m:num>
            <m:den>
              <m:sSub>
                <m:sSubPr>
                  <m:ctrlPr>
                    <w:rPr>
                      <w:rFonts w:ascii="Cambria Math" w:hAnsi="Cambria Math"/>
                      <w:i/>
                    </w:rPr>
                  </m:ctrlPr>
                </m:sSubPr>
                <m:e>
                  <m:r>
                    <w:rPr>
                      <w:rFonts w:ascii="Cambria Math" w:hAnsi="Cambria Math"/>
                    </w:rPr>
                    <m:t>ε</m:t>
                  </m:r>
                </m:e>
                <m:sub>
                  <m:r>
                    <w:rPr>
                      <w:rFonts w:ascii="Cambria Math" w:hAnsi="Cambria Math"/>
                    </w:rPr>
                    <m:t>i, frame</m:t>
                  </m:r>
                </m:sub>
              </m:sSub>
            </m:den>
          </m:f>
        </m:oMath>
      </m:oMathPara>
    </w:p>
    <w:p w14:paraId="77BDD068" w14:textId="77777777" w:rsidR="00DA2586" w:rsidRDefault="00DA2586" w:rsidP="00DA2586">
      <w:pPr>
        <w:pStyle w:val="Caption"/>
        <w:keepNext/>
        <w:jc w:val="center"/>
      </w:pPr>
      <w:bookmarkStart w:id="163" w:name="_Ref196133627"/>
      <w:proofErr w:type="gramStart"/>
      <w:r>
        <w:t xml:space="preserve">[Equation </w:t>
      </w:r>
      <w:fldSimple w:instr=" STYLEREF 1 \s ">
        <w:r w:rsidR="009043C9">
          <w:rPr>
            <w:noProof/>
          </w:rPr>
          <w:t>3</w:t>
        </w:r>
      </w:fldSimple>
      <w:r>
        <w:t>.</w:t>
      </w:r>
      <w:proofErr w:type="gramEnd"/>
      <w:r w:rsidR="002A680C">
        <w:fldChar w:fldCharType="begin"/>
      </w:r>
      <w:r w:rsidR="002A680C">
        <w:instrText xml:space="preserve"> SEQ Equation \* ARABIC \s 1 </w:instrText>
      </w:r>
      <w:r w:rsidR="002A680C">
        <w:fldChar w:fldCharType="separate"/>
      </w:r>
      <w:r w:rsidR="009043C9">
        <w:rPr>
          <w:noProof/>
        </w:rPr>
        <w:t>40</w:t>
      </w:r>
      <w:r w:rsidR="002A680C">
        <w:rPr>
          <w:noProof/>
        </w:rPr>
        <w:fldChar w:fldCharType="end"/>
      </w:r>
      <w:r>
        <w:t>]</w:t>
      </w:r>
      <w:bookmarkEnd w:id="163"/>
    </w:p>
    <w:p w14:paraId="47F11E31" w14:textId="77777777" w:rsidR="00DA2586" w:rsidRDefault="00DA2586" w:rsidP="00DA2586">
      <w:pPr>
        <w:sectPr w:rsidR="00DA2586" w:rsidSect="006E4A3C">
          <w:type w:val="continuous"/>
          <w:pgSz w:w="11900" w:h="16840"/>
          <w:pgMar w:top="1418" w:right="1418" w:bottom="1134" w:left="1418" w:header="709" w:footer="709" w:gutter="0"/>
          <w:cols w:num="3" w:space="708"/>
          <w:docGrid w:linePitch="360"/>
        </w:sectPr>
      </w:pPr>
    </w:p>
    <w:p w14:paraId="082013BF" w14:textId="77777777" w:rsidR="00DA2586" w:rsidRDefault="00DA2586" w:rsidP="00DA2586">
      <w:pPr>
        <w:pStyle w:val="Caption"/>
        <w:keepNext/>
        <w:jc w:val="center"/>
      </w:pPr>
      <w:r>
        <w:rPr>
          <w:noProof/>
          <w:lang w:eastAsia="en-GB"/>
        </w:rPr>
        <w:lastRenderedPageBreak/>
        <w:drawing>
          <wp:inline distT="0" distB="0" distL="0" distR="0" wp14:anchorId="5989AE53" wp14:editId="72B9FD90">
            <wp:extent cx="2425357" cy="2399393"/>
            <wp:effectExtent l="0" t="0" r="0" b="0"/>
            <wp:docPr id="31" name="Picture 31" descr="Disk:private:tmp:axial str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k:private:tmp:axial strain-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25665" cy="2399698"/>
                    </a:xfrm>
                    <a:prstGeom prst="rect">
                      <a:avLst/>
                    </a:prstGeom>
                    <a:noFill/>
                    <a:ln>
                      <a:noFill/>
                    </a:ln>
                  </pic:spPr>
                </pic:pic>
              </a:graphicData>
            </a:graphic>
          </wp:inline>
        </w:drawing>
      </w:r>
    </w:p>
    <w:p w14:paraId="51A246F9" w14:textId="0C372511" w:rsidR="00DA2586" w:rsidRDefault="00DA2586" w:rsidP="00DA2586">
      <w:pPr>
        <w:pStyle w:val="Caption"/>
        <w:jc w:val="center"/>
      </w:pPr>
      <w:bookmarkStart w:id="164" w:name="_Ref196386295"/>
      <w:bookmarkStart w:id="165" w:name="_Toc197147890"/>
      <w:proofErr w:type="gramStart"/>
      <w:r>
        <w:t xml:space="preserve">[Figure </w:t>
      </w:r>
      <w:fldSimple w:instr=" STYLEREF 1 \s ">
        <w:r w:rsidR="009043C9">
          <w:rPr>
            <w:noProof/>
          </w:rPr>
          <w:t>3</w:t>
        </w:r>
      </w:fldSimple>
      <w:r>
        <w:t>.</w:t>
      </w:r>
      <w:proofErr w:type="gramEnd"/>
      <w:r w:rsidR="002A680C">
        <w:fldChar w:fldCharType="begin"/>
      </w:r>
      <w:r w:rsidR="002A680C">
        <w:instrText xml:space="preserve"> SEQ Figure \* ARABIC \s 1 </w:instrText>
      </w:r>
      <w:r w:rsidR="002A680C">
        <w:fldChar w:fldCharType="separate"/>
      </w:r>
      <w:r w:rsidR="009043C9">
        <w:rPr>
          <w:noProof/>
        </w:rPr>
        <w:t>12</w:t>
      </w:r>
      <w:r w:rsidR="002A680C">
        <w:rPr>
          <w:noProof/>
        </w:rPr>
        <w:fldChar w:fldCharType="end"/>
      </w:r>
      <w:bookmarkEnd w:id="164"/>
      <w:r>
        <w:t xml:space="preserve">] Plan view of </w:t>
      </w:r>
      <w:r w:rsidR="00DE73EF">
        <w:t>frame</w:t>
      </w:r>
      <w:r>
        <w:t xml:space="preserve"> deformation due to pre-</w:t>
      </w:r>
      <w:r w:rsidR="007218C5">
        <w:t>strain</w:t>
      </w:r>
      <w:bookmarkEnd w:id="165"/>
      <w:r>
        <w:br w:type="page"/>
      </w:r>
    </w:p>
    <w:p w14:paraId="505FB2D6" w14:textId="7A193181" w:rsidR="00916DE5" w:rsidRDefault="00916DE5" w:rsidP="00916DE5">
      <w:pPr>
        <w:pStyle w:val="Heading1"/>
      </w:pPr>
      <w:bookmarkStart w:id="166" w:name="_Toc323293746"/>
      <w:r>
        <w:lastRenderedPageBreak/>
        <w:t>Common Assumptions</w:t>
      </w:r>
      <w:bookmarkEnd w:id="152"/>
      <w:r w:rsidR="0001257F">
        <w:t xml:space="preserve"> and Definitions</w:t>
      </w:r>
      <w:bookmarkEnd w:id="166"/>
    </w:p>
    <w:p w14:paraId="33175B7E" w14:textId="77777777" w:rsidR="00916DE5" w:rsidRDefault="00916DE5" w:rsidP="001A3841">
      <w:pPr>
        <w:pStyle w:val="Heading2"/>
      </w:pPr>
      <w:bookmarkStart w:id="167" w:name="_Toc194826113"/>
      <w:bookmarkStart w:id="168" w:name="_Toc323293747"/>
      <w:r>
        <w:t>Material</w:t>
      </w:r>
      <w:bookmarkEnd w:id="167"/>
      <w:bookmarkEnd w:id="168"/>
    </w:p>
    <w:p w14:paraId="221DD15C" w14:textId="4D351BA4" w:rsidR="00916DE5" w:rsidRDefault="00916DE5" w:rsidP="00916DE5">
      <w:r>
        <w:t xml:space="preserve">As the cables would buckle if subjected to any compressive force, they are assumed to </w:t>
      </w:r>
      <w:r w:rsidR="000D6E9A">
        <w:t>lack</w:t>
      </w:r>
      <w:r>
        <w:t xml:space="preserve"> compressive strength.</w:t>
      </w:r>
      <w:r w:rsidR="00050BD4">
        <w:t xml:space="preserve"> </w:t>
      </w:r>
      <w:r w:rsidR="00403E11">
        <w:t>C</w:t>
      </w:r>
      <w:r w:rsidR="003133ED">
        <w:t xml:space="preserve">able </w:t>
      </w:r>
      <w:r w:rsidR="000B6773">
        <w:t>pre-</w:t>
      </w:r>
      <w:r w:rsidR="00451B76">
        <w:t>strain</w:t>
      </w:r>
      <w:r w:rsidR="000B6773">
        <w:t xml:space="preserve"> is intended to resist </w:t>
      </w:r>
      <w:r w:rsidR="00403E11">
        <w:t>this</w:t>
      </w:r>
      <w:r w:rsidR="000B6773">
        <w:t xml:space="preserve"> compressive action.</w:t>
      </w:r>
      <w:r>
        <w:t xml:space="preserve"> The</w:t>
      </w:r>
      <w:r w:rsidR="00B87D6F">
        <w:t xml:space="preserve"> buckling effect of the</w:t>
      </w:r>
      <w:r>
        <w:t xml:space="preserve"> truss </w:t>
      </w:r>
      <w:r w:rsidR="00303C5E">
        <w:t xml:space="preserve">is ignored as trusses with different thicknesses would have different </w:t>
      </w:r>
      <w:r w:rsidR="00B858F5">
        <w:t>limits</w:t>
      </w:r>
      <w:r w:rsidR="00303C5E">
        <w:t xml:space="preserve"> </w:t>
      </w:r>
      <w:r w:rsidR="00E7121E">
        <w:t>therefore has</w:t>
      </w:r>
      <w:r w:rsidR="00303C5E">
        <w:t xml:space="preserve"> to be assessed separately</w:t>
      </w:r>
      <w:r>
        <w:t>.</w:t>
      </w:r>
      <w:r w:rsidRPr="003A5945">
        <w:t xml:space="preserve"> </w:t>
      </w:r>
      <w:r>
        <w:t xml:space="preserve">The boundary truss and the cables are steel members with properties </w:t>
      </w:r>
      <w:r w:rsidR="00A152E2">
        <w:t>listed in</w:t>
      </w:r>
      <w:r w:rsidR="005F76A5">
        <w:t xml:space="preserve"> </w:t>
      </w:r>
      <w:r w:rsidR="005F76A5">
        <w:rPr>
          <w:highlight w:val="green"/>
        </w:rPr>
        <w:fldChar w:fldCharType="begin"/>
      </w:r>
      <w:r w:rsidR="005F76A5">
        <w:instrText xml:space="preserve"> REF _Ref196382006 \h </w:instrText>
      </w:r>
      <w:r w:rsidR="005F76A5">
        <w:rPr>
          <w:highlight w:val="green"/>
        </w:rPr>
      </w:r>
      <w:r w:rsidR="005F76A5">
        <w:rPr>
          <w:highlight w:val="green"/>
        </w:rPr>
        <w:fldChar w:fldCharType="separate"/>
      </w:r>
      <w:r w:rsidR="009043C9">
        <w:t xml:space="preserve">[Table </w:t>
      </w:r>
      <w:r w:rsidR="009043C9">
        <w:rPr>
          <w:noProof/>
        </w:rPr>
        <w:t>4</w:t>
      </w:r>
      <w:r w:rsidR="009043C9">
        <w:t>.</w:t>
      </w:r>
      <w:r w:rsidR="009043C9">
        <w:rPr>
          <w:noProof/>
        </w:rPr>
        <w:t>1</w:t>
      </w:r>
      <w:r w:rsidR="005F76A5">
        <w:rPr>
          <w:highlight w:val="green"/>
        </w:rPr>
        <w:fldChar w:fldCharType="end"/>
      </w:r>
      <w:r w:rsidR="00A152E2" w:rsidRPr="006E0AA5">
        <w:t>]</w:t>
      </w:r>
      <w:r w:rsidR="00A152E2">
        <w:t xml:space="preserve"> for the intents and purposes of the</w:t>
      </w:r>
      <w:r w:rsidR="00B858F5">
        <w:t xml:space="preserve"> </w:t>
      </w:r>
      <w:r w:rsidR="00451B76">
        <w:t>discussion</w:t>
      </w:r>
      <w:r>
        <w:t>.</w:t>
      </w:r>
    </w:p>
    <w:tbl>
      <w:tblPr>
        <w:tblStyle w:val="LightShading"/>
        <w:tblW w:w="5000" w:type="pct"/>
        <w:jc w:val="center"/>
        <w:tblLook w:val="04A0" w:firstRow="1" w:lastRow="0" w:firstColumn="1" w:lastColumn="0" w:noHBand="0" w:noVBand="1"/>
      </w:tblPr>
      <w:tblGrid>
        <w:gridCol w:w="3759"/>
        <w:gridCol w:w="1693"/>
        <w:gridCol w:w="1669"/>
        <w:gridCol w:w="2159"/>
      </w:tblGrid>
      <w:tr w:rsidR="00D02CFA" w:rsidRPr="00963B3D" w14:paraId="1A618914" w14:textId="77777777" w:rsidTr="00B20B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pct"/>
            <w:vAlign w:val="center"/>
          </w:tcPr>
          <w:p w14:paraId="6CF58611" w14:textId="51AB180E" w:rsidR="00D02CFA" w:rsidRPr="00963B3D" w:rsidRDefault="00D02CFA" w:rsidP="005A5F46">
            <w:pPr>
              <w:pStyle w:val="NoSpacing"/>
            </w:pPr>
            <w:r>
              <w:t>Property</w:t>
            </w:r>
          </w:p>
        </w:tc>
        <w:tc>
          <w:tcPr>
            <w:tcW w:w="912" w:type="pct"/>
          </w:tcPr>
          <w:p w14:paraId="6A304E0C" w14:textId="7CE22578" w:rsidR="00D02CFA" w:rsidRDefault="00D02CFA" w:rsidP="005A5F46">
            <w:pPr>
              <w:pStyle w:val="NoSpacing"/>
              <w:jc w:val="center"/>
              <w:cnfStyle w:val="100000000000" w:firstRow="1" w:lastRow="0" w:firstColumn="0" w:lastColumn="0" w:oddVBand="0" w:evenVBand="0" w:oddHBand="0" w:evenHBand="0" w:firstRowFirstColumn="0" w:firstRowLastColumn="0" w:lastRowFirstColumn="0" w:lastRowLastColumn="0"/>
            </w:pPr>
            <w:r>
              <w:t>Notation</w:t>
            </w:r>
          </w:p>
        </w:tc>
        <w:tc>
          <w:tcPr>
            <w:tcW w:w="899" w:type="pct"/>
            <w:vAlign w:val="center"/>
          </w:tcPr>
          <w:p w14:paraId="22253D9A" w14:textId="53DD41C0" w:rsidR="00D02CFA" w:rsidRPr="00963B3D" w:rsidRDefault="00D02CFA" w:rsidP="005A5F46">
            <w:pPr>
              <w:pStyle w:val="NoSpacing"/>
              <w:jc w:val="center"/>
              <w:cnfStyle w:val="100000000000" w:firstRow="1" w:lastRow="0" w:firstColumn="0" w:lastColumn="0" w:oddVBand="0" w:evenVBand="0" w:oddHBand="0" w:evenHBand="0" w:firstRowFirstColumn="0" w:firstRowLastColumn="0" w:lastRowFirstColumn="0" w:lastRowLastColumn="0"/>
            </w:pPr>
            <w:r>
              <w:t>Truss</w:t>
            </w:r>
          </w:p>
        </w:tc>
        <w:tc>
          <w:tcPr>
            <w:tcW w:w="1163" w:type="pct"/>
            <w:vAlign w:val="center"/>
          </w:tcPr>
          <w:p w14:paraId="09B90781" w14:textId="77777777" w:rsidR="00D02CFA" w:rsidRPr="00963B3D" w:rsidRDefault="00D02CFA" w:rsidP="005A5F46">
            <w:pPr>
              <w:pStyle w:val="NoSpacing"/>
              <w:jc w:val="center"/>
              <w:cnfStyle w:val="100000000000" w:firstRow="1" w:lastRow="0" w:firstColumn="0" w:lastColumn="0" w:oddVBand="0" w:evenVBand="0" w:oddHBand="0" w:evenHBand="0" w:firstRowFirstColumn="0" w:firstRowLastColumn="0" w:lastRowFirstColumn="0" w:lastRowLastColumn="0"/>
            </w:pPr>
            <w:r>
              <w:t>Cables</w:t>
            </w:r>
          </w:p>
        </w:tc>
      </w:tr>
      <w:tr w:rsidR="00D02CFA" w:rsidRPr="00963B3D" w14:paraId="1E92582D" w14:textId="77777777" w:rsidTr="00B20B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pct"/>
            <w:vAlign w:val="center"/>
          </w:tcPr>
          <w:p w14:paraId="2AD473FF" w14:textId="6299A36C" w:rsidR="00D02CFA" w:rsidRPr="00963B3D" w:rsidRDefault="00D02CFA" w:rsidP="00D02CFA">
            <w:pPr>
              <w:pStyle w:val="NoSpacing"/>
            </w:pPr>
            <w:r>
              <w:t>Young’s Modulus</w:t>
            </w:r>
          </w:p>
        </w:tc>
        <w:tc>
          <w:tcPr>
            <w:tcW w:w="912" w:type="pct"/>
          </w:tcPr>
          <w:p w14:paraId="582EFAF5" w14:textId="70005376" w:rsidR="00D02CFA" w:rsidRPr="00EA330F" w:rsidRDefault="00EA330F" w:rsidP="005A5F46">
            <w:pPr>
              <w:pStyle w:val="NoSpacing"/>
              <w:jc w:val="center"/>
              <w:cnfStyle w:val="000000100000" w:firstRow="0" w:lastRow="0" w:firstColumn="0" w:lastColumn="0" w:oddVBand="0" w:evenVBand="0" w:oddHBand="1" w:evenHBand="0" w:firstRowFirstColumn="0" w:firstRowLastColumn="0" w:lastRowFirstColumn="0" w:lastRowLastColumn="0"/>
              <w:rPr>
                <w:rFonts w:ascii="Calibri" w:eastAsia="MS Gothic" w:hAnsi="Calibri"/>
              </w:rPr>
            </w:pPr>
            <m:oMathPara>
              <m:oMath>
                <m:r>
                  <w:rPr>
                    <w:rFonts w:ascii="Cambria Math" w:hAnsi="Cambria Math"/>
                  </w:rPr>
                  <m:t>E</m:t>
                </m:r>
              </m:oMath>
            </m:oMathPara>
          </w:p>
        </w:tc>
        <w:tc>
          <w:tcPr>
            <w:tcW w:w="899" w:type="pct"/>
            <w:vAlign w:val="center"/>
          </w:tcPr>
          <w:p w14:paraId="3372CC2A" w14:textId="49509CD2" w:rsidR="00D02CFA" w:rsidRDefault="00EA330F" w:rsidP="007F623B">
            <w:pPr>
              <w:pStyle w:val="NoSpacing"/>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200 GPa</m:t>
                </m:r>
              </m:oMath>
            </m:oMathPara>
          </w:p>
        </w:tc>
        <w:tc>
          <w:tcPr>
            <w:tcW w:w="1163" w:type="pct"/>
            <w:vAlign w:val="center"/>
          </w:tcPr>
          <w:p w14:paraId="560F2885" w14:textId="08FB8511" w:rsidR="00D02CFA" w:rsidRDefault="00EA330F" w:rsidP="007F623B">
            <w:pPr>
              <w:pStyle w:val="NoSpacing"/>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200000 GPa</m:t>
                </m:r>
              </m:oMath>
            </m:oMathPara>
          </w:p>
        </w:tc>
      </w:tr>
      <w:tr w:rsidR="00D02CFA" w:rsidRPr="00963B3D" w14:paraId="1241DBD7" w14:textId="77777777" w:rsidTr="00B20BB4">
        <w:trPr>
          <w:jc w:val="center"/>
        </w:trPr>
        <w:tc>
          <w:tcPr>
            <w:cnfStyle w:val="001000000000" w:firstRow="0" w:lastRow="0" w:firstColumn="1" w:lastColumn="0" w:oddVBand="0" w:evenVBand="0" w:oddHBand="0" w:evenHBand="0" w:firstRowFirstColumn="0" w:firstRowLastColumn="0" w:lastRowFirstColumn="0" w:lastRowLastColumn="0"/>
            <w:tcW w:w="2026" w:type="pct"/>
            <w:vAlign w:val="center"/>
          </w:tcPr>
          <w:p w14:paraId="6F4D725D" w14:textId="225D5F84" w:rsidR="00D02CFA" w:rsidRDefault="00D02CFA" w:rsidP="00D02CFA">
            <w:pPr>
              <w:pStyle w:val="NoSpacing"/>
            </w:pPr>
            <w:r>
              <w:t>Tensile Strength</w:t>
            </w:r>
          </w:p>
        </w:tc>
        <w:tc>
          <w:tcPr>
            <w:tcW w:w="912" w:type="pct"/>
          </w:tcPr>
          <w:p w14:paraId="48DA8BF3" w14:textId="0020E223" w:rsidR="00D02CFA" w:rsidRPr="00EA330F" w:rsidRDefault="00CB4207" w:rsidP="005A5F46">
            <w:pPr>
              <w:pStyle w:val="No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bCs/>
                        <w:i/>
                      </w:rPr>
                    </m:ctrlPr>
                  </m:sSubPr>
                  <m:e>
                    <m:r>
                      <w:rPr>
                        <w:rFonts w:ascii="Cambria Math" w:hAnsi="Cambria Math"/>
                      </w:rPr>
                      <m:t>f</m:t>
                    </m:r>
                  </m:e>
                  <m:sub>
                    <m:r>
                      <w:rPr>
                        <w:rFonts w:ascii="Cambria Math" w:hAnsi="Cambria Math"/>
                      </w:rPr>
                      <m:t>t</m:t>
                    </m:r>
                  </m:sub>
                </m:sSub>
              </m:oMath>
            </m:oMathPara>
          </w:p>
        </w:tc>
        <w:tc>
          <w:tcPr>
            <w:tcW w:w="899" w:type="pct"/>
            <w:vAlign w:val="center"/>
          </w:tcPr>
          <w:p w14:paraId="09294696" w14:textId="2A57A3A1" w:rsidR="00D02CFA" w:rsidRDefault="00EA330F" w:rsidP="007F623B">
            <w:pPr>
              <w:pStyle w:val="No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500 MPa</m:t>
                </m:r>
              </m:oMath>
            </m:oMathPara>
          </w:p>
        </w:tc>
        <w:tc>
          <w:tcPr>
            <w:tcW w:w="1163" w:type="pct"/>
            <w:vAlign w:val="center"/>
          </w:tcPr>
          <w:p w14:paraId="0F859215" w14:textId="1D8ED5FB" w:rsidR="00D02CFA" w:rsidRDefault="00EA330F" w:rsidP="007F623B">
            <w:pPr>
              <w:pStyle w:val="No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500 MPa</m:t>
                </m:r>
              </m:oMath>
            </m:oMathPara>
          </w:p>
        </w:tc>
      </w:tr>
      <w:tr w:rsidR="00D02CFA" w:rsidRPr="00963B3D" w14:paraId="006CFA07" w14:textId="77777777" w:rsidTr="00B20B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pct"/>
            <w:vAlign w:val="center"/>
          </w:tcPr>
          <w:p w14:paraId="039B8107" w14:textId="4EF5DE87" w:rsidR="00D02CFA" w:rsidRDefault="00D02CFA" w:rsidP="00D02CFA">
            <w:pPr>
              <w:pStyle w:val="NoSpacing"/>
            </w:pPr>
            <w:r>
              <w:t>Compressive Strength</w:t>
            </w:r>
          </w:p>
        </w:tc>
        <w:tc>
          <w:tcPr>
            <w:tcW w:w="912" w:type="pct"/>
          </w:tcPr>
          <w:p w14:paraId="101986FC" w14:textId="0FD791D7" w:rsidR="00D02CFA" w:rsidRPr="00EA330F" w:rsidRDefault="00CB4207" w:rsidP="005A5F46">
            <w:pPr>
              <w:pStyle w:val="NoSpacing"/>
              <w:jc w:val="center"/>
              <w:cnfStyle w:val="000000100000" w:firstRow="0" w:lastRow="0" w:firstColumn="0" w:lastColumn="0" w:oddVBand="0" w:evenVBand="0" w:oddHBand="1" w:evenHBand="0" w:firstRowFirstColumn="0" w:firstRowLastColumn="0" w:lastRowFirstColumn="0" w:lastRowLastColumn="0"/>
              <w:rPr>
                <w:i/>
              </w:rPr>
            </w:pPr>
            <m:oMathPara>
              <m:oMath>
                <m:sSub>
                  <m:sSubPr>
                    <m:ctrlPr>
                      <w:rPr>
                        <w:rFonts w:ascii="Cambria Math" w:hAnsi="Cambria Math"/>
                        <w:bCs/>
                        <w:i/>
                      </w:rPr>
                    </m:ctrlPr>
                  </m:sSubPr>
                  <m:e>
                    <m:r>
                      <w:rPr>
                        <w:rFonts w:ascii="Cambria Math" w:hAnsi="Cambria Math"/>
                      </w:rPr>
                      <m:t>f</m:t>
                    </m:r>
                  </m:e>
                  <m:sub>
                    <m:r>
                      <w:rPr>
                        <w:rFonts w:ascii="Cambria Math" w:hAnsi="Cambria Math"/>
                      </w:rPr>
                      <m:t>c</m:t>
                    </m:r>
                  </m:sub>
                </m:sSub>
              </m:oMath>
            </m:oMathPara>
          </w:p>
        </w:tc>
        <w:tc>
          <w:tcPr>
            <w:tcW w:w="899" w:type="pct"/>
            <w:vAlign w:val="center"/>
          </w:tcPr>
          <w:p w14:paraId="7FB1ACAD" w14:textId="1172A320" w:rsidR="00D02CFA" w:rsidRDefault="00B87D6F" w:rsidP="007F623B">
            <w:pPr>
              <w:pStyle w:val="NoSpacing"/>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500 MPa</m:t>
                </m:r>
              </m:oMath>
            </m:oMathPara>
          </w:p>
        </w:tc>
        <w:tc>
          <w:tcPr>
            <w:tcW w:w="1163" w:type="pct"/>
            <w:vAlign w:val="center"/>
          </w:tcPr>
          <w:p w14:paraId="5E3A5F75" w14:textId="71143E39" w:rsidR="00D02CFA" w:rsidRDefault="00EA330F" w:rsidP="007F623B">
            <w:pPr>
              <w:pStyle w:val="NoSpacing"/>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 MPa</m:t>
                </m:r>
              </m:oMath>
            </m:oMathPara>
          </w:p>
        </w:tc>
      </w:tr>
      <w:tr w:rsidR="00D02CFA" w:rsidRPr="00963B3D" w14:paraId="07A7B158" w14:textId="77777777" w:rsidTr="00B20BB4">
        <w:trPr>
          <w:jc w:val="center"/>
        </w:trPr>
        <w:tc>
          <w:tcPr>
            <w:cnfStyle w:val="001000000000" w:firstRow="0" w:lastRow="0" w:firstColumn="1" w:lastColumn="0" w:oddVBand="0" w:evenVBand="0" w:oddHBand="0" w:evenHBand="0" w:firstRowFirstColumn="0" w:firstRowLastColumn="0" w:lastRowFirstColumn="0" w:lastRowLastColumn="0"/>
            <w:tcW w:w="2026" w:type="pct"/>
            <w:vAlign w:val="center"/>
          </w:tcPr>
          <w:p w14:paraId="6FC08EF2" w14:textId="71E4FE32" w:rsidR="00D02CFA" w:rsidRDefault="00D02CFA" w:rsidP="00D02CFA">
            <w:pPr>
              <w:pStyle w:val="NoSpacing"/>
            </w:pPr>
            <w:r>
              <w:t>Strain Limit</w:t>
            </w:r>
          </w:p>
        </w:tc>
        <w:tc>
          <w:tcPr>
            <w:tcW w:w="912" w:type="pct"/>
          </w:tcPr>
          <w:p w14:paraId="6F8C8549" w14:textId="0F6F5A6A" w:rsidR="00D02CFA" w:rsidRPr="00EA330F" w:rsidRDefault="00EA330F" w:rsidP="005A5F46">
            <w:pPr>
              <w:pStyle w:val="No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ε</m:t>
                </m:r>
              </m:oMath>
            </m:oMathPara>
          </w:p>
        </w:tc>
        <w:tc>
          <w:tcPr>
            <w:tcW w:w="899" w:type="pct"/>
            <w:vAlign w:val="center"/>
          </w:tcPr>
          <w:p w14:paraId="4938C0CB" w14:textId="3E5C21E1" w:rsidR="00D02CFA" w:rsidRDefault="00D02CFA" w:rsidP="005A5F46">
            <w:pPr>
              <w:pStyle w:val="NoSpacing"/>
              <w:jc w:val="center"/>
              <w:cnfStyle w:val="000000000000" w:firstRow="0" w:lastRow="0" w:firstColumn="0" w:lastColumn="0" w:oddVBand="0" w:evenVBand="0" w:oddHBand="0" w:evenHBand="0" w:firstRowFirstColumn="0" w:firstRowLastColumn="0" w:lastRowFirstColumn="0" w:lastRowLastColumn="0"/>
            </w:pPr>
            <w:r>
              <w:t>0.2%</w:t>
            </w:r>
          </w:p>
        </w:tc>
        <w:tc>
          <w:tcPr>
            <w:tcW w:w="1163" w:type="pct"/>
            <w:vAlign w:val="center"/>
          </w:tcPr>
          <w:p w14:paraId="2148F9E6" w14:textId="77777777" w:rsidR="00D02CFA" w:rsidRDefault="00D02CFA" w:rsidP="005A5F46">
            <w:pPr>
              <w:pStyle w:val="NoSpacing"/>
              <w:jc w:val="center"/>
              <w:cnfStyle w:val="000000000000" w:firstRow="0" w:lastRow="0" w:firstColumn="0" w:lastColumn="0" w:oddVBand="0" w:evenVBand="0" w:oddHBand="0" w:evenHBand="0" w:firstRowFirstColumn="0" w:firstRowLastColumn="0" w:lastRowFirstColumn="0" w:lastRowLastColumn="0"/>
            </w:pPr>
            <w:r>
              <w:t>0.2%</w:t>
            </w:r>
          </w:p>
        </w:tc>
      </w:tr>
    </w:tbl>
    <w:p w14:paraId="474B26B4" w14:textId="77777777" w:rsidR="00916DE5" w:rsidRDefault="00916DE5" w:rsidP="00916DE5">
      <w:pPr>
        <w:pStyle w:val="Caption"/>
        <w:jc w:val="center"/>
      </w:pPr>
      <w:bookmarkStart w:id="169" w:name="_Ref196382006"/>
      <w:bookmarkStart w:id="170" w:name="_Toc197147915"/>
      <w:proofErr w:type="gramStart"/>
      <w:r>
        <w:t xml:space="preserve">[Table </w:t>
      </w:r>
      <w:fldSimple w:instr=" STYLEREF 1 \s ">
        <w:r w:rsidR="009043C9">
          <w:rPr>
            <w:noProof/>
          </w:rPr>
          <w:t>4</w:t>
        </w:r>
      </w:fldSimple>
      <w:r>
        <w:t>.</w:t>
      </w:r>
      <w:proofErr w:type="gramEnd"/>
      <w:r w:rsidR="002A680C">
        <w:fldChar w:fldCharType="begin"/>
      </w:r>
      <w:r w:rsidR="002A680C">
        <w:instrText xml:space="preserve"> SEQ Table \* ARABIC \s 1 </w:instrText>
      </w:r>
      <w:r w:rsidR="002A680C">
        <w:fldChar w:fldCharType="separate"/>
      </w:r>
      <w:r w:rsidR="009043C9">
        <w:rPr>
          <w:noProof/>
        </w:rPr>
        <w:t>1</w:t>
      </w:r>
      <w:r w:rsidR="002A680C">
        <w:rPr>
          <w:noProof/>
        </w:rPr>
        <w:fldChar w:fldCharType="end"/>
      </w:r>
      <w:bookmarkEnd w:id="169"/>
      <w:r>
        <w:t>] Material properties</w:t>
      </w:r>
      <w:bookmarkEnd w:id="170"/>
    </w:p>
    <w:p w14:paraId="7D773C05" w14:textId="4964D752" w:rsidR="00B274C5" w:rsidRDefault="00B274C5" w:rsidP="00B274C5">
      <w:pPr>
        <w:pStyle w:val="Heading2"/>
      </w:pPr>
      <w:bookmarkStart w:id="171" w:name="_Toc323293748"/>
      <w:r>
        <w:t>Reference Frame</w:t>
      </w:r>
      <w:bookmarkEnd w:id="171"/>
    </w:p>
    <w:p w14:paraId="34E0EAEC" w14:textId="39D10ABD" w:rsidR="00356944" w:rsidRPr="00356944" w:rsidRDefault="00FD324C" w:rsidP="003D52D0">
      <w:r>
        <w:t>T</w:t>
      </w:r>
      <w:r w:rsidR="00981E69">
        <w:t>he attributes</w:t>
      </w:r>
      <w:r>
        <w:t xml:space="preserve"> in </w:t>
      </w:r>
      <w:r w:rsidRPr="00C112C0">
        <w:fldChar w:fldCharType="begin"/>
      </w:r>
      <w:r w:rsidRPr="00C112C0">
        <w:instrText xml:space="preserve"> REF _Ref196382062 \h </w:instrText>
      </w:r>
      <w:r w:rsidRPr="00C112C0">
        <w:fldChar w:fldCharType="separate"/>
      </w:r>
      <w:r w:rsidR="009043C9">
        <w:t xml:space="preserve">[Table </w:t>
      </w:r>
      <w:r w:rsidR="009043C9">
        <w:rPr>
          <w:noProof/>
        </w:rPr>
        <w:t>4</w:t>
      </w:r>
      <w:r w:rsidR="009043C9">
        <w:t>.</w:t>
      </w:r>
      <w:r w:rsidR="009043C9">
        <w:rPr>
          <w:noProof/>
        </w:rPr>
        <w:t>2</w:t>
      </w:r>
      <w:r w:rsidRPr="00C112C0">
        <w:fldChar w:fldCharType="end"/>
      </w:r>
      <w:r w:rsidRPr="00C112C0">
        <w:t>]</w:t>
      </w:r>
      <w:r>
        <w:t xml:space="preserve"> </w:t>
      </w:r>
      <w:r w:rsidR="002F0D87">
        <w:t>characterises</w:t>
      </w:r>
      <w:r w:rsidR="00527F5F">
        <w:t xml:space="preserve"> the </w:t>
      </w:r>
      <w:r w:rsidR="00981E69">
        <w:t>reference frame</w:t>
      </w:r>
      <w:r w:rsidR="009426B0">
        <w:t xml:space="preserve"> </w:t>
      </w:r>
      <w:r w:rsidR="0042001A">
        <w:t>visible in</w:t>
      </w:r>
      <w:r w:rsidR="00604B9A">
        <w:t xml:space="preserve"> </w:t>
      </w:r>
      <w:r w:rsidR="003D52D0">
        <w:fldChar w:fldCharType="begin"/>
      </w:r>
      <w:r w:rsidR="003D52D0">
        <w:instrText xml:space="preserve"> REF _Ref197024905 \h </w:instrText>
      </w:r>
      <w:r w:rsidR="003D52D0">
        <w:fldChar w:fldCharType="separate"/>
      </w:r>
      <w:r w:rsidR="009043C9">
        <w:t xml:space="preserve">[Figure </w:t>
      </w:r>
      <w:r w:rsidR="009043C9">
        <w:rPr>
          <w:noProof/>
        </w:rPr>
        <w:t>4</w:t>
      </w:r>
      <w:r w:rsidR="009043C9">
        <w:t>.</w:t>
      </w:r>
      <w:r w:rsidR="009043C9">
        <w:rPr>
          <w:noProof/>
        </w:rPr>
        <w:t>1</w:t>
      </w:r>
      <w:r w:rsidR="003D52D0">
        <w:fldChar w:fldCharType="end"/>
      </w:r>
      <w:r w:rsidR="00323BC2">
        <w:t xml:space="preserve">]. </w:t>
      </w:r>
      <w:r w:rsidR="00ED5CF7">
        <w:t>Unless otherwise stated, i</w:t>
      </w:r>
      <w:r w:rsidR="00527F5F">
        <w:t>t will be used throughout the tests</w:t>
      </w:r>
      <w:r w:rsidR="00604B9A">
        <w:t xml:space="preserve"> described</w:t>
      </w:r>
      <w:r w:rsidR="00356944">
        <w:t xml:space="preserve"> </w:t>
      </w:r>
      <w:r w:rsidR="00812117">
        <w:t xml:space="preserve">in </w:t>
      </w:r>
      <w:r w:rsidR="00746A62" w:rsidRPr="00C112C0">
        <w:t xml:space="preserve">[Section </w:t>
      </w:r>
      <w:r w:rsidR="00130EEF" w:rsidRPr="00C112C0">
        <w:fldChar w:fldCharType="begin"/>
      </w:r>
      <w:r w:rsidR="00130EEF" w:rsidRPr="00C112C0">
        <w:instrText xml:space="preserve"> REF _Ref196381825 \w \h </w:instrText>
      </w:r>
      <w:r w:rsidR="00130EEF" w:rsidRPr="00C112C0">
        <w:fldChar w:fldCharType="separate"/>
      </w:r>
      <w:r w:rsidR="009043C9">
        <w:t>5</w:t>
      </w:r>
      <w:r w:rsidR="00130EEF" w:rsidRPr="00C112C0">
        <w:fldChar w:fldCharType="end"/>
      </w:r>
      <w:r w:rsidR="00746A62">
        <w:t>]</w:t>
      </w:r>
      <w:r w:rsidR="009426B0">
        <w:t>.</w:t>
      </w:r>
    </w:p>
    <w:tbl>
      <w:tblPr>
        <w:tblStyle w:val="LightShading"/>
        <w:tblW w:w="5000" w:type="pct"/>
        <w:jc w:val="center"/>
        <w:tblLook w:val="04A0" w:firstRow="1" w:lastRow="0" w:firstColumn="1" w:lastColumn="0" w:noHBand="0" w:noVBand="1"/>
      </w:tblPr>
      <w:tblGrid>
        <w:gridCol w:w="4959"/>
        <w:gridCol w:w="2220"/>
        <w:gridCol w:w="2101"/>
      </w:tblGrid>
      <w:tr w:rsidR="00B274C5" w:rsidRPr="00963B3D" w14:paraId="7EF51E91" w14:textId="77777777" w:rsidTr="00B20B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71" w:type="pct"/>
            <w:vAlign w:val="center"/>
          </w:tcPr>
          <w:p w14:paraId="187E01F3" w14:textId="77777777" w:rsidR="00B274C5" w:rsidRDefault="00B274C5" w:rsidP="00B274C5">
            <w:pPr>
              <w:pStyle w:val="NoSpacing"/>
            </w:pPr>
            <w:r>
              <w:t>Property</w:t>
            </w:r>
          </w:p>
        </w:tc>
        <w:tc>
          <w:tcPr>
            <w:tcW w:w="1196" w:type="pct"/>
          </w:tcPr>
          <w:p w14:paraId="351D864B" w14:textId="77777777" w:rsidR="00B274C5" w:rsidRDefault="00B274C5" w:rsidP="00B274C5">
            <w:pPr>
              <w:pStyle w:val="NoSpacing"/>
              <w:jc w:val="center"/>
              <w:cnfStyle w:val="100000000000" w:firstRow="1" w:lastRow="0" w:firstColumn="0" w:lastColumn="0" w:oddVBand="0" w:evenVBand="0" w:oddHBand="0" w:evenHBand="0" w:firstRowFirstColumn="0" w:firstRowLastColumn="0" w:lastRowFirstColumn="0" w:lastRowLastColumn="0"/>
            </w:pPr>
            <w:r>
              <w:t>Notation</w:t>
            </w:r>
          </w:p>
        </w:tc>
        <w:tc>
          <w:tcPr>
            <w:tcW w:w="1132" w:type="pct"/>
            <w:vAlign w:val="center"/>
          </w:tcPr>
          <w:p w14:paraId="48B5BBDE" w14:textId="77777777" w:rsidR="00B274C5" w:rsidRPr="00963B3D" w:rsidRDefault="00B274C5" w:rsidP="00B274C5">
            <w:pPr>
              <w:pStyle w:val="NoSpacing"/>
              <w:jc w:val="center"/>
              <w:cnfStyle w:val="100000000000" w:firstRow="1" w:lastRow="0" w:firstColumn="0" w:lastColumn="0" w:oddVBand="0" w:evenVBand="0" w:oddHBand="0" w:evenHBand="0" w:firstRowFirstColumn="0" w:firstRowLastColumn="0" w:lastRowFirstColumn="0" w:lastRowLastColumn="0"/>
            </w:pPr>
            <w:r>
              <w:t>Value</w:t>
            </w:r>
          </w:p>
        </w:tc>
      </w:tr>
      <w:tr w:rsidR="00B274C5" w14:paraId="48BE40A9" w14:textId="77777777" w:rsidTr="00B20B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71" w:type="pct"/>
            <w:vAlign w:val="center"/>
          </w:tcPr>
          <w:p w14:paraId="1CA2A899" w14:textId="77777777" w:rsidR="00B274C5" w:rsidRPr="00D02CFA" w:rsidRDefault="00B274C5" w:rsidP="00B274C5">
            <w:pPr>
              <w:pStyle w:val="NoSpacing"/>
              <w:rPr>
                <w:bCs w:val="0"/>
              </w:rPr>
            </w:pPr>
            <w:r w:rsidRPr="00D02CFA">
              <w:rPr>
                <w:bCs w:val="0"/>
              </w:rPr>
              <w:t xml:space="preserve">Number of Cables per </w:t>
            </w:r>
            <w:r>
              <w:rPr>
                <w:bCs w:val="0"/>
              </w:rPr>
              <w:t>Axis</w:t>
            </w:r>
            <w:r w:rsidRPr="00D02CFA">
              <w:rPr>
                <w:bCs w:val="0"/>
              </w:rPr>
              <w:t xml:space="preserve"> </w:t>
            </w:r>
          </w:p>
        </w:tc>
        <w:tc>
          <w:tcPr>
            <w:tcW w:w="1196" w:type="pct"/>
          </w:tcPr>
          <w:p w14:paraId="272ABC3E" w14:textId="77777777" w:rsidR="00B274C5" w:rsidRPr="00D02CFA" w:rsidRDefault="00B274C5" w:rsidP="00B274C5">
            <w:pPr>
              <w:pStyle w:val="NoSpacing"/>
              <w:jc w:val="center"/>
              <w:cnfStyle w:val="000000100000" w:firstRow="0" w:lastRow="0" w:firstColumn="0" w:lastColumn="0" w:oddVBand="0" w:evenVBand="0" w:oddHBand="1" w:evenHBand="0" w:firstRowFirstColumn="0" w:firstRowLastColumn="0" w:lastRowFirstColumn="0" w:lastRowLastColumn="0"/>
              <w:rPr>
                <w:bCs/>
              </w:rPr>
            </w:pPr>
            <m:oMathPara>
              <m:oMath>
                <m:r>
                  <w:rPr>
                    <w:rFonts w:ascii="Cambria Math" w:hAnsi="Cambria Math"/>
                  </w:rPr>
                  <m:t>m</m:t>
                </m:r>
              </m:oMath>
            </m:oMathPara>
          </w:p>
        </w:tc>
        <w:tc>
          <w:tcPr>
            <w:tcW w:w="1132" w:type="pct"/>
            <w:vAlign w:val="center"/>
          </w:tcPr>
          <w:p w14:paraId="2D845504" w14:textId="77777777" w:rsidR="00B274C5" w:rsidRPr="00D02CFA" w:rsidRDefault="00B274C5" w:rsidP="00B274C5">
            <w:pPr>
              <w:pStyle w:val="NoSpacing"/>
              <w:jc w:val="center"/>
              <w:cnfStyle w:val="000000100000" w:firstRow="0" w:lastRow="0" w:firstColumn="0" w:lastColumn="0" w:oddVBand="0" w:evenVBand="0" w:oddHBand="1" w:evenHBand="0" w:firstRowFirstColumn="0" w:firstRowLastColumn="0" w:lastRowFirstColumn="0" w:lastRowLastColumn="0"/>
            </w:pPr>
            <w:r>
              <w:t>25</w:t>
            </w:r>
          </w:p>
        </w:tc>
      </w:tr>
      <w:tr w:rsidR="00B274C5" w14:paraId="05E4E268" w14:textId="77777777" w:rsidTr="00B20BB4">
        <w:trPr>
          <w:jc w:val="center"/>
        </w:trPr>
        <w:tc>
          <w:tcPr>
            <w:cnfStyle w:val="001000000000" w:firstRow="0" w:lastRow="0" w:firstColumn="1" w:lastColumn="0" w:oddVBand="0" w:evenVBand="0" w:oddHBand="0" w:evenHBand="0" w:firstRowFirstColumn="0" w:firstRowLastColumn="0" w:lastRowFirstColumn="0" w:lastRowLastColumn="0"/>
            <w:tcW w:w="2671" w:type="pct"/>
            <w:vAlign w:val="center"/>
          </w:tcPr>
          <w:p w14:paraId="45C374CD" w14:textId="77777777" w:rsidR="00B274C5" w:rsidRPr="00D02CFA" w:rsidRDefault="00B274C5" w:rsidP="00B274C5">
            <w:pPr>
              <w:pStyle w:val="NoSpacing"/>
            </w:pPr>
            <w:r w:rsidRPr="00D02CFA">
              <w:t xml:space="preserve">Truss Radius </w:t>
            </w:r>
          </w:p>
        </w:tc>
        <w:tc>
          <w:tcPr>
            <w:tcW w:w="1196" w:type="pct"/>
          </w:tcPr>
          <w:p w14:paraId="7664BB67" w14:textId="77777777" w:rsidR="00B274C5" w:rsidRPr="00D02CFA" w:rsidRDefault="00CB4207" w:rsidP="00B274C5">
            <w:pPr>
              <w:pStyle w:val="No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bCs/>
                        <w:i/>
                      </w:rPr>
                    </m:ctrlPr>
                  </m:sSubPr>
                  <m:e>
                    <m:r>
                      <w:rPr>
                        <w:rFonts w:ascii="Cambria Math" w:hAnsi="Cambria Math"/>
                      </w:rPr>
                      <m:t>r</m:t>
                    </m:r>
                    <m:ctrlPr>
                      <w:rPr>
                        <w:rFonts w:ascii="Cambria Math" w:hAnsi="Cambria Math"/>
                        <w:i/>
                      </w:rPr>
                    </m:ctrlPr>
                  </m:e>
                  <m:sub>
                    <m:r>
                      <w:rPr>
                        <w:rFonts w:ascii="Cambria Math" w:hAnsi="Cambria Math"/>
                      </w:rPr>
                      <m:t>truss</m:t>
                    </m:r>
                  </m:sub>
                </m:sSub>
              </m:oMath>
            </m:oMathPara>
          </w:p>
        </w:tc>
        <w:tc>
          <w:tcPr>
            <w:tcW w:w="1132" w:type="pct"/>
            <w:vAlign w:val="center"/>
          </w:tcPr>
          <w:p w14:paraId="117663F2" w14:textId="77777777" w:rsidR="00B274C5" w:rsidRPr="00D02CFA" w:rsidRDefault="00B274C5" w:rsidP="00B274C5">
            <w:pPr>
              <w:pStyle w:val="No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40 mm</m:t>
                </m:r>
              </m:oMath>
            </m:oMathPara>
          </w:p>
        </w:tc>
      </w:tr>
      <w:tr w:rsidR="00B274C5" w14:paraId="461E8F4D" w14:textId="77777777" w:rsidTr="00B20B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71" w:type="pct"/>
            <w:vAlign w:val="center"/>
          </w:tcPr>
          <w:p w14:paraId="38CE58B1" w14:textId="77777777" w:rsidR="00B274C5" w:rsidRPr="00D02CFA" w:rsidRDefault="00B274C5" w:rsidP="00B274C5">
            <w:pPr>
              <w:pStyle w:val="NoSpacing"/>
            </w:pPr>
            <w:r w:rsidRPr="00D02CFA">
              <w:t xml:space="preserve">Truss Thickness </w:t>
            </w:r>
          </w:p>
        </w:tc>
        <w:tc>
          <w:tcPr>
            <w:tcW w:w="1196" w:type="pct"/>
          </w:tcPr>
          <w:p w14:paraId="5F2D5EE2" w14:textId="77777777" w:rsidR="00B274C5" w:rsidRPr="00D02CFA" w:rsidRDefault="00CB4207" w:rsidP="00B274C5">
            <w:pPr>
              <w:pStyle w:val="NoSpacing"/>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bCs/>
                        <w:i/>
                      </w:rPr>
                    </m:ctrlPr>
                  </m:sSubPr>
                  <m:e>
                    <m:r>
                      <w:rPr>
                        <w:rFonts w:ascii="Cambria Math" w:hAnsi="Cambria Math"/>
                      </w:rPr>
                      <m:t>t</m:t>
                    </m:r>
                    <m:ctrlPr>
                      <w:rPr>
                        <w:rFonts w:ascii="Cambria Math" w:hAnsi="Cambria Math"/>
                        <w:i/>
                      </w:rPr>
                    </m:ctrlPr>
                  </m:e>
                  <m:sub>
                    <m:r>
                      <w:rPr>
                        <w:rFonts w:ascii="Cambria Math" w:hAnsi="Cambria Math"/>
                      </w:rPr>
                      <m:t>truss</m:t>
                    </m:r>
                  </m:sub>
                </m:sSub>
              </m:oMath>
            </m:oMathPara>
          </w:p>
        </w:tc>
        <w:tc>
          <w:tcPr>
            <w:tcW w:w="1132" w:type="pct"/>
            <w:vAlign w:val="center"/>
          </w:tcPr>
          <w:p w14:paraId="6A9DE31C" w14:textId="77777777" w:rsidR="00B274C5" w:rsidRPr="00D02CFA" w:rsidRDefault="00B274C5" w:rsidP="00B274C5">
            <w:pPr>
              <w:pStyle w:val="NoSpacing"/>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10 mm</m:t>
                </m:r>
              </m:oMath>
            </m:oMathPara>
          </w:p>
        </w:tc>
      </w:tr>
      <w:tr w:rsidR="00B274C5" w14:paraId="0EDD71AA" w14:textId="77777777" w:rsidTr="00B20BB4">
        <w:trPr>
          <w:jc w:val="center"/>
        </w:trPr>
        <w:tc>
          <w:tcPr>
            <w:cnfStyle w:val="001000000000" w:firstRow="0" w:lastRow="0" w:firstColumn="1" w:lastColumn="0" w:oddVBand="0" w:evenVBand="0" w:oddHBand="0" w:evenHBand="0" w:firstRowFirstColumn="0" w:firstRowLastColumn="0" w:lastRowFirstColumn="0" w:lastRowLastColumn="0"/>
            <w:tcW w:w="2671" w:type="pct"/>
            <w:vAlign w:val="center"/>
          </w:tcPr>
          <w:p w14:paraId="1D6C468E" w14:textId="77777777" w:rsidR="00B274C5" w:rsidRPr="00D02CFA" w:rsidRDefault="00B274C5" w:rsidP="00B274C5">
            <w:pPr>
              <w:pStyle w:val="NoSpacing"/>
            </w:pPr>
            <w:r w:rsidRPr="00D02CFA">
              <w:t xml:space="preserve">Inner Truss Length </w:t>
            </w:r>
          </w:p>
        </w:tc>
        <w:tc>
          <w:tcPr>
            <w:tcW w:w="1196" w:type="pct"/>
          </w:tcPr>
          <w:p w14:paraId="5DDB774C" w14:textId="77777777" w:rsidR="00B274C5" w:rsidRPr="00D02CFA" w:rsidRDefault="00CB4207" w:rsidP="00B274C5">
            <w:pPr>
              <w:pStyle w:val="No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bCs/>
                        <w:i/>
                      </w:rPr>
                    </m:ctrlPr>
                  </m:sSubPr>
                  <m:e>
                    <m:r>
                      <w:rPr>
                        <w:rFonts w:ascii="Cambria Math" w:hAnsi="Cambria Math"/>
                      </w:rPr>
                      <m:t>l</m:t>
                    </m:r>
                    <m:ctrlPr>
                      <w:rPr>
                        <w:rFonts w:ascii="Cambria Math" w:hAnsi="Cambria Math"/>
                        <w:i/>
                      </w:rPr>
                    </m:ctrlPr>
                  </m:e>
                  <m:sub>
                    <m:r>
                      <w:rPr>
                        <w:rFonts w:ascii="Cambria Math" w:hAnsi="Cambria Math"/>
                      </w:rPr>
                      <m:t>i</m:t>
                    </m:r>
                  </m:sub>
                </m:sSub>
              </m:oMath>
            </m:oMathPara>
          </w:p>
        </w:tc>
        <w:tc>
          <w:tcPr>
            <w:tcW w:w="1132" w:type="pct"/>
            <w:vAlign w:val="center"/>
          </w:tcPr>
          <w:p w14:paraId="477C83EA" w14:textId="77777777" w:rsidR="00B274C5" w:rsidRPr="00D02CFA" w:rsidRDefault="00B274C5" w:rsidP="00B274C5">
            <w:pPr>
              <w:pStyle w:val="No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2500 mm</m:t>
                </m:r>
              </m:oMath>
            </m:oMathPara>
          </w:p>
        </w:tc>
      </w:tr>
      <w:tr w:rsidR="00B274C5" w14:paraId="4A53E828" w14:textId="77777777" w:rsidTr="00B20B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71" w:type="pct"/>
            <w:vAlign w:val="center"/>
          </w:tcPr>
          <w:p w14:paraId="605E4F70" w14:textId="77777777" w:rsidR="00B274C5" w:rsidRPr="00D02CFA" w:rsidRDefault="00B274C5" w:rsidP="00B274C5">
            <w:pPr>
              <w:pStyle w:val="NoSpacing"/>
            </w:pPr>
            <w:r w:rsidRPr="00D02CFA">
              <w:t xml:space="preserve">Cable Radius </w:t>
            </w:r>
          </w:p>
        </w:tc>
        <w:tc>
          <w:tcPr>
            <w:tcW w:w="1196" w:type="pct"/>
          </w:tcPr>
          <w:p w14:paraId="1D1A5CDF" w14:textId="77777777" w:rsidR="00B274C5" w:rsidRPr="00D02CFA" w:rsidRDefault="00CB4207" w:rsidP="00B274C5">
            <w:pPr>
              <w:pStyle w:val="NoSpacing"/>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bCs/>
                        <w:i/>
                      </w:rPr>
                    </m:ctrlPr>
                  </m:sSubPr>
                  <m:e>
                    <m:r>
                      <w:rPr>
                        <w:rFonts w:ascii="Cambria Math" w:hAnsi="Cambria Math"/>
                      </w:rPr>
                      <m:t>r</m:t>
                    </m:r>
                    <m:ctrlPr>
                      <w:rPr>
                        <w:rFonts w:ascii="Cambria Math" w:hAnsi="Cambria Math"/>
                        <w:i/>
                      </w:rPr>
                    </m:ctrlPr>
                  </m:e>
                  <m:sub>
                    <m:r>
                      <w:rPr>
                        <w:rFonts w:ascii="Cambria Math" w:hAnsi="Cambria Math"/>
                      </w:rPr>
                      <m:t>cable</m:t>
                    </m:r>
                  </m:sub>
                </m:sSub>
              </m:oMath>
            </m:oMathPara>
          </w:p>
        </w:tc>
        <w:tc>
          <w:tcPr>
            <w:tcW w:w="1132" w:type="pct"/>
            <w:vAlign w:val="center"/>
          </w:tcPr>
          <w:p w14:paraId="1769A10B" w14:textId="77777777" w:rsidR="00B274C5" w:rsidRPr="00D02CFA" w:rsidRDefault="00B274C5" w:rsidP="00B274C5">
            <w:pPr>
              <w:pStyle w:val="NoSpacing"/>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10 mm</m:t>
                </m:r>
              </m:oMath>
            </m:oMathPara>
          </w:p>
        </w:tc>
      </w:tr>
      <w:tr w:rsidR="00B274C5" w14:paraId="09F7A192" w14:textId="77777777" w:rsidTr="00B20BB4">
        <w:trPr>
          <w:jc w:val="center"/>
        </w:trPr>
        <w:tc>
          <w:tcPr>
            <w:cnfStyle w:val="001000000000" w:firstRow="0" w:lastRow="0" w:firstColumn="1" w:lastColumn="0" w:oddVBand="0" w:evenVBand="0" w:oddHBand="0" w:evenHBand="0" w:firstRowFirstColumn="0" w:firstRowLastColumn="0" w:lastRowFirstColumn="0" w:lastRowLastColumn="0"/>
            <w:tcW w:w="2671" w:type="pct"/>
            <w:vAlign w:val="center"/>
          </w:tcPr>
          <w:p w14:paraId="0FFE131C" w14:textId="77777777" w:rsidR="00B274C5" w:rsidRPr="00D02CFA" w:rsidRDefault="00B274C5" w:rsidP="00B274C5">
            <w:pPr>
              <w:pStyle w:val="NoSpacing"/>
            </w:pPr>
            <w:r w:rsidRPr="00D02CFA">
              <w:t xml:space="preserve">Frame Outer Radius </w:t>
            </w:r>
          </w:p>
        </w:tc>
        <w:tc>
          <w:tcPr>
            <w:tcW w:w="1196" w:type="pct"/>
          </w:tcPr>
          <w:p w14:paraId="212FE514" w14:textId="77777777" w:rsidR="00B274C5" w:rsidRPr="00D02CFA" w:rsidRDefault="00CB4207" w:rsidP="00B274C5">
            <w:pPr>
              <w:pStyle w:val="No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bCs/>
                        <w:i/>
                      </w:rPr>
                    </m:ctrlPr>
                  </m:sSubPr>
                  <m:e>
                    <m:r>
                      <w:rPr>
                        <w:rFonts w:ascii="Cambria Math" w:hAnsi="Cambria Math"/>
                      </w:rPr>
                      <m:t>r</m:t>
                    </m:r>
                    <m:ctrlPr>
                      <w:rPr>
                        <w:rFonts w:ascii="Cambria Math" w:hAnsi="Cambria Math"/>
                        <w:i/>
                      </w:rPr>
                    </m:ctrlPr>
                  </m:e>
                  <m:sub>
                    <m:r>
                      <w:rPr>
                        <w:rFonts w:ascii="Cambria Math" w:hAnsi="Cambria Math"/>
                      </w:rPr>
                      <m:t>o</m:t>
                    </m:r>
                  </m:sub>
                </m:sSub>
              </m:oMath>
            </m:oMathPara>
          </w:p>
        </w:tc>
        <w:tc>
          <w:tcPr>
            <w:tcW w:w="1132" w:type="pct"/>
            <w:vAlign w:val="center"/>
          </w:tcPr>
          <w:p w14:paraId="4573E3D1" w14:textId="77777777" w:rsidR="00B274C5" w:rsidRPr="00D02CFA" w:rsidRDefault="00B274C5" w:rsidP="00B274C5">
            <w:pPr>
              <w:pStyle w:val="No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41.9 m</m:t>
                </m:r>
              </m:oMath>
            </m:oMathPara>
          </w:p>
        </w:tc>
      </w:tr>
      <w:tr w:rsidR="005F4879" w14:paraId="137B2682" w14:textId="77777777" w:rsidTr="00B20B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71" w:type="pct"/>
            <w:vAlign w:val="center"/>
          </w:tcPr>
          <w:p w14:paraId="0E3C6AAD" w14:textId="1E312A93" w:rsidR="005F4879" w:rsidRPr="00D02CFA" w:rsidRDefault="00804D2E" w:rsidP="00B274C5">
            <w:pPr>
              <w:pStyle w:val="NoSpacing"/>
            </w:pPr>
            <w:r>
              <w:t>Cross sectional area ratio</w:t>
            </w:r>
          </w:p>
        </w:tc>
        <w:tc>
          <w:tcPr>
            <w:tcW w:w="1196" w:type="pct"/>
          </w:tcPr>
          <w:p w14:paraId="3ED514FD" w14:textId="5F3B16BA" w:rsidR="005F4879" w:rsidRDefault="00CB4207" w:rsidP="00B274C5">
            <w:pPr>
              <w:pStyle w:val="NoSpacing"/>
              <w:jc w:val="center"/>
              <w:cnfStyle w:val="000000100000" w:firstRow="0" w:lastRow="0" w:firstColumn="0" w:lastColumn="0" w:oddVBand="0" w:evenVBand="0" w:oddHBand="1" w:evenHBand="0" w:firstRowFirstColumn="0" w:firstRowLastColumn="0" w:lastRowFirstColumn="0" w:lastRowLastColumn="0"/>
              <w:rPr>
                <w:bCs/>
              </w:rPr>
            </w:pPr>
            <m:oMathPara>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m:oMathPara>
          </w:p>
        </w:tc>
        <w:tc>
          <w:tcPr>
            <w:tcW w:w="1132" w:type="pct"/>
            <w:vAlign w:val="center"/>
          </w:tcPr>
          <w:p w14:paraId="0F92F2D9" w14:textId="0CB21413" w:rsidR="005F4879" w:rsidRPr="00D02CFA" w:rsidRDefault="00804D2E" w:rsidP="00B274C5">
            <w:pPr>
              <w:pStyle w:val="NoSpacing"/>
              <w:jc w:val="center"/>
              <w:cnfStyle w:val="000000100000" w:firstRow="0" w:lastRow="0" w:firstColumn="0" w:lastColumn="0" w:oddVBand="0" w:evenVBand="0" w:oddHBand="1" w:evenHBand="0" w:firstRowFirstColumn="0" w:firstRowLastColumn="0" w:lastRowFirstColumn="0" w:lastRowLastColumn="0"/>
            </w:pPr>
            <w:r>
              <w:t>7.0</w:t>
            </w:r>
          </w:p>
        </w:tc>
      </w:tr>
      <w:tr w:rsidR="00B274C5" w14:paraId="167276AF" w14:textId="77777777" w:rsidTr="00B20BB4">
        <w:trPr>
          <w:jc w:val="center"/>
        </w:trPr>
        <w:tc>
          <w:tcPr>
            <w:cnfStyle w:val="001000000000" w:firstRow="0" w:lastRow="0" w:firstColumn="1" w:lastColumn="0" w:oddVBand="0" w:evenVBand="0" w:oddHBand="0" w:evenHBand="0" w:firstRowFirstColumn="0" w:firstRowLastColumn="0" w:lastRowFirstColumn="0" w:lastRowLastColumn="0"/>
            <w:tcW w:w="2671" w:type="pct"/>
            <w:vAlign w:val="center"/>
          </w:tcPr>
          <w:p w14:paraId="7BFE0CF1" w14:textId="77777777" w:rsidR="00B274C5" w:rsidRPr="00D02CFA" w:rsidRDefault="00B274C5" w:rsidP="00B274C5">
            <w:pPr>
              <w:pStyle w:val="NoSpacing"/>
            </w:pPr>
            <w:r w:rsidRPr="00D02CFA">
              <w:t xml:space="preserve">Frame Aspect Ratio </w:t>
            </w:r>
          </w:p>
        </w:tc>
        <w:tc>
          <w:tcPr>
            <w:tcW w:w="1196" w:type="pct"/>
          </w:tcPr>
          <w:p w14:paraId="5C436E83" w14:textId="77777777" w:rsidR="00B274C5" w:rsidRPr="00D02CFA" w:rsidRDefault="00CB4207" w:rsidP="00B274C5">
            <w:pPr>
              <w:pStyle w:val="No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bCs/>
                        <w:i/>
                      </w:rPr>
                    </m:ctrlPr>
                  </m:sSubPr>
                  <m:e>
                    <m:r>
                      <w:rPr>
                        <w:rFonts w:ascii="Cambria Math" w:hAnsi="Cambria Math"/>
                      </w:rPr>
                      <m:t>a</m:t>
                    </m:r>
                    <m:ctrlPr>
                      <w:rPr>
                        <w:rFonts w:ascii="Cambria Math" w:hAnsi="Cambria Math"/>
                        <w:i/>
                      </w:rPr>
                    </m:ctrlP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oMath>
            </m:oMathPara>
          </w:p>
        </w:tc>
        <w:tc>
          <w:tcPr>
            <w:tcW w:w="1132" w:type="pct"/>
            <w:vAlign w:val="center"/>
          </w:tcPr>
          <w:p w14:paraId="21F38643" w14:textId="77777777" w:rsidR="00B274C5" w:rsidRPr="00D02CFA" w:rsidRDefault="00B274C5" w:rsidP="00B274C5">
            <w:pPr>
              <w:pStyle w:val="NoSpacing"/>
              <w:jc w:val="center"/>
              <w:cnfStyle w:val="000000000000" w:firstRow="0" w:lastRow="0" w:firstColumn="0" w:lastColumn="0" w:oddVBand="0" w:evenVBand="0" w:oddHBand="0" w:evenHBand="0" w:firstRowFirstColumn="0" w:firstRowLastColumn="0" w:lastRowFirstColumn="0" w:lastRowLastColumn="0"/>
            </w:pPr>
            <w:r w:rsidRPr="00D02CFA">
              <w:t>1:1</w:t>
            </w:r>
          </w:p>
        </w:tc>
      </w:tr>
      <w:tr w:rsidR="00B274C5" w14:paraId="38D967E8" w14:textId="77777777" w:rsidTr="00B20B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71" w:type="pct"/>
            <w:vAlign w:val="center"/>
          </w:tcPr>
          <w:p w14:paraId="403FCFD8" w14:textId="77777777" w:rsidR="00B274C5" w:rsidRPr="00D02CFA" w:rsidRDefault="00B274C5" w:rsidP="00B274C5">
            <w:pPr>
              <w:pStyle w:val="NoSpacing"/>
            </w:pPr>
            <w:r w:rsidRPr="00D02CFA">
              <w:t xml:space="preserve">Frame Curvature Ratio </w:t>
            </w:r>
          </w:p>
        </w:tc>
        <w:tc>
          <w:tcPr>
            <w:tcW w:w="1196" w:type="pct"/>
          </w:tcPr>
          <w:p w14:paraId="6B157B1E" w14:textId="77777777" w:rsidR="00B274C5" w:rsidRPr="00D02CFA" w:rsidRDefault="00CB4207" w:rsidP="00B274C5">
            <w:pPr>
              <w:pStyle w:val="NoSpacing"/>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bCs/>
                        <w:i/>
                      </w:rPr>
                    </m:ctrlPr>
                  </m:sSubPr>
                  <m:e>
                    <m:r>
                      <w:rPr>
                        <w:rFonts w:ascii="Cambria Math" w:hAnsi="Cambria Math"/>
                      </w:rPr>
                      <m:t>b</m:t>
                    </m:r>
                    <m:ctrlPr>
                      <w:rPr>
                        <w:rFonts w:ascii="Cambria Math" w:hAnsi="Cambria Math"/>
                        <w:i/>
                      </w:rPr>
                    </m:ctrlP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z</m:t>
                    </m:r>
                  </m:sub>
                </m:sSub>
              </m:oMath>
            </m:oMathPara>
          </w:p>
        </w:tc>
        <w:tc>
          <w:tcPr>
            <w:tcW w:w="1132" w:type="pct"/>
            <w:vAlign w:val="center"/>
          </w:tcPr>
          <w:p w14:paraId="32210C16" w14:textId="77777777" w:rsidR="00B274C5" w:rsidRPr="00D02CFA" w:rsidRDefault="00B274C5" w:rsidP="00B274C5">
            <w:pPr>
              <w:pStyle w:val="NoSpacing"/>
              <w:jc w:val="center"/>
              <w:cnfStyle w:val="000000100000" w:firstRow="0" w:lastRow="0" w:firstColumn="0" w:lastColumn="0" w:oddVBand="0" w:evenVBand="0" w:oddHBand="1" w:evenHBand="0" w:firstRowFirstColumn="0" w:firstRowLastColumn="0" w:lastRowFirstColumn="0" w:lastRowLastColumn="0"/>
            </w:pPr>
            <w:r w:rsidRPr="00D02CFA">
              <w:t>1:1:0.15</w:t>
            </w:r>
          </w:p>
        </w:tc>
      </w:tr>
    </w:tbl>
    <w:p w14:paraId="077406CD" w14:textId="24C2C5E8" w:rsidR="00B274C5" w:rsidRDefault="00B274C5" w:rsidP="00B274C5">
      <w:pPr>
        <w:pStyle w:val="Caption"/>
        <w:jc w:val="center"/>
      </w:pPr>
      <w:bookmarkStart w:id="172" w:name="_Ref196382062"/>
      <w:bookmarkStart w:id="173" w:name="_Toc197147916"/>
      <w:proofErr w:type="gramStart"/>
      <w:r>
        <w:t xml:space="preserve">[Table </w:t>
      </w:r>
      <w:fldSimple w:instr=" STYLEREF 1 \s ">
        <w:r w:rsidR="009043C9">
          <w:rPr>
            <w:noProof/>
          </w:rPr>
          <w:t>4</w:t>
        </w:r>
      </w:fldSimple>
      <w:r>
        <w:t>.</w:t>
      </w:r>
      <w:proofErr w:type="gramEnd"/>
      <w:r w:rsidR="002A680C">
        <w:fldChar w:fldCharType="begin"/>
      </w:r>
      <w:r w:rsidR="002A680C">
        <w:instrText xml:space="preserve"> SEQ Table \* ARABIC \s 1 </w:instrText>
      </w:r>
      <w:r w:rsidR="002A680C">
        <w:fldChar w:fldCharType="separate"/>
      </w:r>
      <w:r w:rsidR="009043C9">
        <w:rPr>
          <w:noProof/>
        </w:rPr>
        <w:t>2</w:t>
      </w:r>
      <w:r w:rsidR="002A680C">
        <w:rPr>
          <w:noProof/>
        </w:rPr>
        <w:fldChar w:fldCharType="end"/>
      </w:r>
      <w:bookmarkEnd w:id="172"/>
      <w:r w:rsidR="00FC7C5C">
        <w:t xml:space="preserve">] </w:t>
      </w:r>
      <w:r>
        <w:t>Properties of the frame to be used as a reference frame</w:t>
      </w:r>
      <w:bookmarkEnd w:id="173"/>
    </w:p>
    <w:p w14:paraId="27E23C87" w14:textId="492573F3" w:rsidR="00F87373" w:rsidRDefault="003D52D0" w:rsidP="00947929">
      <w:pPr>
        <w:pStyle w:val="Caption"/>
        <w:jc w:val="center"/>
      </w:pPr>
      <w:bookmarkStart w:id="174" w:name="_Ref197024679"/>
      <w:r>
        <w:rPr>
          <w:noProof/>
          <w:lang w:eastAsia="en-GB"/>
        </w:rPr>
        <w:drawing>
          <wp:inline distT="0" distB="0" distL="0" distR="0" wp14:anchorId="3CDE1A1A" wp14:editId="62FE020E">
            <wp:extent cx="5661314" cy="28800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png"/>
                    <pic:cNvPicPr/>
                  </pic:nvPicPr>
                  <pic:blipFill>
                    <a:blip r:embed="rId47">
                      <a:extLst>
                        <a:ext uri="{28A0092B-C50C-407E-A947-70E740481C1C}">
                          <a14:useLocalDpi xmlns:a14="http://schemas.microsoft.com/office/drawing/2010/main" val="0"/>
                        </a:ext>
                      </a:extLst>
                    </a:blip>
                    <a:stretch>
                      <a:fillRect/>
                    </a:stretch>
                  </pic:blipFill>
                  <pic:spPr>
                    <a:xfrm>
                      <a:off x="0" y="0"/>
                      <a:ext cx="5661314" cy="2880000"/>
                    </a:xfrm>
                    <a:prstGeom prst="rect">
                      <a:avLst/>
                    </a:prstGeom>
                  </pic:spPr>
                </pic:pic>
              </a:graphicData>
            </a:graphic>
          </wp:inline>
        </w:drawing>
      </w:r>
    </w:p>
    <w:p w14:paraId="4CA70011" w14:textId="58582D20" w:rsidR="00F87373" w:rsidRDefault="00F87373" w:rsidP="00F87373">
      <w:pPr>
        <w:pStyle w:val="Caption"/>
        <w:jc w:val="center"/>
      </w:pPr>
      <w:bookmarkStart w:id="175" w:name="_Ref197024905"/>
      <w:bookmarkStart w:id="176" w:name="_Toc197147891"/>
      <w:proofErr w:type="gramStart"/>
      <w:r>
        <w:t xml:space="preserve">[Figure </w:t>
      </w:r>
      <w:fldSimple w:instr=" STYLEREF 1 \s ">
        <w:r w:rsidR="009043C9">
          <w:rPr>
            <w:noProof/>
          </w:rPr>
          <w:t>4</w:t>
        </w:r>
      </w:fldSimple>
      <w:r>
        <w:t>.</w:t>
      </w:r>
      <w:proofErr w:type="gramEnd"/>
      <w:r w:rsidR="002A680C">
        <w:fldChar w:fldCharType="begin"/>
      </w:r>
      <w:r w:rsidR="002A680C">
        <w:instrText xml:space="preserve"> SEQ Figure \* ARABIC \s 1 </w:instrText>
      </w:r>
      <w:r w:rsidR="002A680C">
        <w:fldChar w:fldCharType="separate"/>
      </w:r>
      <w:r w:rsidR="009043C9">
        <w:rPr>
          <w:noProof/>
        </w:rPr>
        <w:t>1</w:t>
      </w:r>
      <w:r w:rsidR="002A680C">
        <w:rPr>
          <w:noProof/>
        </w:rPr>
        <w:fldChar w:fldCharType="end"/>
      </w:r>
      <w:bookmarkEnd w:id="175"/>
      <w:r>
        <w:t>] Anticlockwise: Plan, elevation and isometric view of the reference frame</w:t>
      </w:r>
      <w:bookmarkEnd w:id="176"/>
    </w:p>
    <w:p w14:paraId="0AC236D5" w14:textId="5136673A" w:rsidR="00C066C7" w:rsidRDefault="00AF61C5" w:rsidP="00C066C7">
      <w:pPr>
        <w:pStyle w:val="Heading1"/>
      </w:pPr>
      <w:bookmarkStart w:id="177" w:name="_Ref196381797"/>
      <w:bookmarkStart w:id="178" w:name="_Ref196381825"/>
      <w:bookmarkStart w:id="179" w:name="_Ref196381835"/>
      <w:bookmarkStart w:id="180" w:name="_Ref196381849"/>
      <w:bookmarkStart w:id="181" w:name="_Ref196381852"/>
      <w:bookmarkStart w:id="182" w:name="_Toc323293749"/>
      <w:bookmarkEnd w:id="153"/>
      <w:bookmarkEnd w:id="174"/>
      <w:r>
        <w:lastRenderedPageBreak/>
        <w:t>Results and Discussions</w:t>
      </w:r>
      <w:bookmarkEnd w:id="177"/>
      <w:bookmarkEnd w:id="178"/>
      <w:bookmarkEnd w:id="179"/>
      <w:bookmarkEnd w:id="180"/>
      <w:bookmarkEnd w:id="181"/>
      <w:bookmarkEnd w:id="182"/>
    </w:p>
    <w:p w14:paraId="785FE287" w14:textId="58126E62" w:rsidR="000A0C33" w:rsidRDefault="002D0F39" w:rsidP="000A0C33">
      <w:pPr>
        <w:pStyle w:val="Heading2"/>
      </w:pPr>
      <w:bookmarkStart w:id="183" w:name="_Ref196834130"/>
      <w:bookmarkStart w:id="184" w:name="_Toc323293750"/>
      <w:r>
        <w:t xml:space="preserve">Test 1: </w:t>
      </w:r>
      <w:r w:rsidR="005F5240">
        <w:t>A</w:t>
      </w:r>
      <w:r w:rsidR="00854DB6">
        <w:t>xial strain</w:t>
      </w:r>
      <w:r>
        <w:t xml:space="preserve"> </w:t>
      </w:r>
      <w:r w:rsidR="00281781">
        <w:t xml:space="preserve">due to </w:t>
      </w:r>
      <w:r w:rsidR="005F5240">
        <w:t xml:space="preserve">cable pre-strain and </w:t>
      </w:r>
      <w:r w:rsidR="00281781">
        <w:t xml:space="preserve">truss to cable </w:t>
      </w:r>
      <w:r w:rsidR="006F27E3">
        <w:t>x-</w:t>
      </w:r>
      <w:r w:rsidR="00281781">
        <w:t>sectional</w:t>
      </w:r>
      <w:r w:rsidR="005F5240">
        <w:t xml:space="preserve"> ratio</w:t>
      </w:r>
      <w:bookmarkEnd w:id="183"/>
      <w:bookmarkEnd w:id="184"/>
    </w:p>
    <w:p w14:paraId="73928F67" w14:textId="2AB174F3" w:rsidR="00AC3773" w:rsidRDefault="00AC3773" w:rsidP="00AC3773">
      <w:pPr>
        <w:pStyle w:val="Heading3"/>
      </w:pPr>
      <w:bookmarkStart w:id="185" w:name="_Toc323293751"/>
      <w:r>
        <w:t>Aim of the test</w:t>
      </w:r>
      <w:bookmarkEnd w:id="185"/>
    </w:p>
    <w:p w14:paraId="0397CDD4" w14:textId="08AF8686" w:rsidR="003422A9" w:rsidRDefault="00F953AC" w:rsidP="003422A9">
      <w:r>
        <w:t>The</w:t>
      </w:r>
      <w:r w:rsidR="00C95362">
        <w:t xml:space="preserve"> </w:t>
      </w:r>
      <w:r w:rsidR="00C819DF">
        <w:t>primary</w:t>
      </w:r>
      <w:r w:rsidR="00C95362">
        <w:t xml:space="preserve"> aim of the</w:t>
      </w:r>
      <w:r>
        <w:t xml:space="preserve"> test </w:t>
      </w:r>
      <w:r w:rsidR="00F146AE">
        <w:t>will be</w:t>
      </w:r>
      <w:r w:rsidR="00A93329">
        <w:t xml:space="preserve"> to determine </w:t>
      </w:r>
      <w:r w:rsidR="00940817">
        <w:t xml:space="preserve">how </w:t>
      </w:r>
      <m:oMath>
        <m:sSub>
          <m:sSubPr>
            <m:ctrlPr>
              <w:rPr>
                <w:rFonts w:ascii="Cambria Math" w:hAnsi="Cambria Math"/>
                <w:i/>
              </w:rPr>
            </m:ctrlPr>
          </m:sSubPr>
          <m:e>
            <m:r>
              <w:rPr>
                <w:rFonts w:ascii="Cambria Math" w:hAnsi="Cambria Math"/>
              </w:rPr>
              <m:t>ε</m:t>
            </m:r>
          </m:e>
          <m:sub>
            <m:r>
              <w:rPr>
                <w:rFonts w:ascii="Cambria Math" w:hAnsi="Cambria Math"/>
              </w:rPr>
              <m:t>i, frame</m:t>
            </m:r>
          </m:sub>
        </m:sSub>
      </m:oMath>
      <w:r w:rsidR="00940817">
        <w:t xml:space="preserve"> changes </w:t>
      </w:r>
      <w:r w:rsidR="002865BF">
        <w:t>due to</w:t>
      </w:r>
      <w:r w:rsidR="005C6FA1">
        <w:t xml:space="preserve">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C819DF">
        <w:t xml:space="preserve"> when</w:t>
      </w:r>
      <w:r w:rsidR="00154E63">
        <w:t xml:space="preserve"> the ratio</w:t>
      </w:r>
      <w:r w:rsidR="00DF774B">
        <w:t>s</w:t>
      </w:r>
      <w:r w:rsidR="00154E63">
        <w:t xml:space="preserve"> of the </w:t>
      </w:r>
      <w:r w:rsidR="00DF774B">
        <w:t xml:space="preserve">cross sectional areas of </w:t>
      </w:r>
      <w:r w:rsidR="009E461F">
        <w:t xml:space="preserve">boundary truss </w:t>
      </w:r>
      <w:r w:rsidR="00EC42E5">
        <w:t>to</w:t>
      </w:r>
      <w:r w:rsidR="00154E63">
        <w:t xml:space="preserve"> the </w:t>
      </w:r>
      <w:r w:rsidR="009E461F">
        <w:t>cables</w:t>
      </w:r>
      <w:r w:rsidR="00DF774B">
        <w:t>,</w:t>
      </w:r>
      <w:r w:rsidR="009E461F">
        <w:t xml:space="preserve">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rsidR="008A3964">
        <w:t xml:space="preserve"> </w:t>
      </w:r>
      <w:r w:rsidR="00687034">
        <w:t>changes</w:t>
      </w:r>
      <w:r w:rsidR="001B4740">
        <w:t>.</w:t>
      </w:r>
      <w:r w:rsidR="00C676B7">
        <w:t xml:space="preserve"> </w:t>
      </w:r>
      <w:r w:rsidR="000F1A02">
        <w:t xml:space="preserve"> </w:t>
      </w:r>
      <w:r w:rsidR="008A3964">
        <w:t xml:space="preserve">The secondary aim of this test </w:t>
      </w:r>
      <w:r w:rsidR="00F146AE">
        <w:t>will be</w:t>
      </w:r>
      <w:r w:rsidR="008A3964">
        <w:t xml:space="preserve"> to establish the difference in this behaviour when the cables are </w:t>
      </w:r>
      <w:r w:rsidR="00F146AE">
        <w:t>restrained</w:t>
      </w:r>
      <w:r w:rsidR="008A3964">
        <w:t xml:space="preserve"> at the nodes</w:t>
      </w:r>
      <w:r w:rsidR="00C44D63">
        <w:t xml:space="preserve"> (</w:t>
      </w:r>
      <w:r w:rsidR="00DF4AD8">
        <w:t xml:space="preserve">shortened to </w:t>
      </w:r>
      <w:r w:rsidR="00C44D63">
        <w:t>non-slide)</w:t>
      </w:r>
      <w:r w:rsidR="008A3964">
        <w:t xml:space="preserve"> as opposed to when they are allowed to slide</w:t>
      </w:r>
      <w:r w:rsidR="002227F2">
        <w:t>.</w:t>
      </w:r>
    </w:p>
    <w:p w14:paraId="34D2B278" w14:textId="5D361412" w:rsidR="00D02CFA" w:rsidRDefault="00AF61C5" w:rsidP="00D02CFA">
      <w:pPr>
        <w:pStyle w:val="Heading3"/>
      </w:pPr>
      <w:bookmarkStart w:id="186" w:name="_Toc323293752"/>
      <w:r>
        <w:t>Procedure</w:t>
      </w:r>
      <w:bookmarkEnd w:id="186"/>
    </w:p>
    <w:p w14:paraId="1A7B73DC" w14:textId="75C0EAAC" w:rsidR="000A04CA" w:rsidRDefault="00B04B70" w:rsidP="000A04CA">
      <w:r>
        <w:t xml:space="preserve">For this test, </w:t>
      </w:r>
      <w:proofErr w:type="gramStart"/>
      <w:r>
        <w:t>t</w:t>
      </w:r>
      <w:r w:rsidR="000A04CA">
        <w:t xml:space="preserve">he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0A04CA">
        <w:t xml:space="preserve"> is</w:t>
      </w:r>
      <w:proofErr w:type="gramEnd"/>
      <w:r w:rsidR="000A04CA">
        <w:t xml:space="preserve"> incremented</w:t>
      </w:r>
      <w:r w:rsidR="0062426C">
        <w:t xml:space="preserve"> </w:t>
      </w:r>
      <w:r w:rsidR="00E45AF5">
        <w:t>slowly</w:t>
      </w:r>
      <w:r w:rsidR="000A04CA">
        <w:t xml:space="preserve"> until the amount of stress experienced by any </w:t>
      </w:r>
      <w:r w:rsidR="00DB2E30">
        <w:t xml:space="preserve">given </w:t>
      </w:r>
      <w:r w:rsidR="000A04CA">
        <w:t>individual member surpasses its strength limit</w:t>
      </w:r>
      <w:r w:rsidR="000C353B">
        <w:t xml:space="preserve"> </w:t>
      </w:r>
      <w:r w:rsidR="00EB5615">
        <w:t>described</w:t>
      </w:r>
      <w:r w:rsidR="000A04CA">
        <w:t xml:space="preserve"> in </w:t>
      </w:r>
      <w:r w:rsidR="002227F2">
        <w:fldChar w:fldCharType="begin"/>
      </w:r>
      <w:r w:rsidR="002227F2">
        <w:instrText xml:space="preserve"> REF _Ref196382006 \h </w:instrText>
      </w:r>
      <w:r w:rsidR="002227F2">
        <w:fldChar w:fldCharType="separate"/>
      </w:r>
      <w:r w:rsidR="009043C9">
        <w:t xml:space="preserve">[Table </w:t>
      </w:r>
      <w:r w:rsidR="009043C9">
        <w:rPr>
          <w:noProof/>
        </w:rPr>
        <w:t>4</w:t>
      </w:r>
      <w:r w:rsidR="009043C9">
        <w:t>.</w:t>
      </w:r>
      <w:r w:rsidR="009043C9">
        <w:rPr>
          <w:noProof/>
        </w:rPr>
        <w:t>1</w:t>
      </w:r>
      <w:r w:rsidR="002227F2">
        <w:fldChar w:fldCharType="end"/>
      </w:r>
      <w:r w:rsidR="000A04CA">
        <w:t>].</w:t>
      </w:r>
      <w:r w:rsidR="00C676B7">
        <w:t xml:space="preserve"> Other</w:t>
      </w:r>
      <w:r>
        <w:t xml:space="preserve"> properties of the frame are</w:t>
      </w:r>
      <w:r w:rsidR="00D17527">
        <w:t xml:space="preserve"> identical to that of the reference frame</w:t>
      </w:r>
      <w:r>
        <w:t xml:space="preserve"> defined in </w:t>
      </w:r>
      <w:r>
        <w:fldChar w:fldCharType="begin"/>
      </w:r>
      <w:r>
        <w:instrText xml:space="preserve"> REF _Ref196382062 \h </w:instrText>
      </w:r>
      <w:r>
        <w:fldChar w:fldCharType="separate"/>
      </w:r>
      <w:r w:rsidR="009043C9">
        <w:t xml:space="preserve">[Table </w:t>
      </w:r>
      <w:r w:rsidR="009043C9">
        <w:rPr>
          <w:noProof/>
        </w:rPr>
        <w:t>4</w:t>
      </w:r>
      <w:r w:rsidR="009043C9">
        <w:t>.</w:t>
      </w:r>
      <w:r w:rsidR="009043C9">
        <w:rPr>
          <w:noProof/>
        </w:rPr>
        <w:t>2</w:t>
      </w:r>
      <w:r>
        <w:fldChar w:fldCharType="end"/>
      </w:r>
      <w:r>
        <w:t>]</w:t>
      </w:r>
      <w:r w:rsidR="00E45AF5">
        <w:t>.</w:t>
      </w:r>
      <w:r w:rsidR="0063156E">
        <w:t xml:space="preserve"> </w:t>
      </w:r>
    </w:p>
    <w:p w14:paraId="612190F1" w14:textId="52E77933" w:rsidR="00BC53D0" w:rsidRDefault="00EA5616" w:rsidP="00BC53D0">
      <w:r>
        <w:t xml:space="preserve">The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rsidR="00304AA8">
        <w:t xml:space="preserve"> ratios</w:t>
      </w:r>
      <w:r w:rsidR="0010781A">
        <w:t xml:space="preserve"> given in </w:t>
      </w:r>
      <w:r w:rsidR="0010781A">
        <w:fldChar w:fldCharType="begin"/>
      </w:r>
      <w:r w:rsidR="0010781A">
        <w:instrText xml:space="preserve"> REF _Ref196383894 \h </w:instrText>
      </w:r>
      <w:r w:rsidR="0010781A">
        <w:fldChar w:fldCharType="separate"/>
      </w:r>
      <w:r w:rsidR="009043C9">
        <w:t xml:space="preserve">[Table </w:t>
      </w:r>
      <w:r w:rsidR="009043C9">
        <w:rPr>
          <w:noProof/>
        </w:rPr>
        <w:t>5</w:t>
      </w:r>
      <w:r w:rsidR="009043C9">
        <w:t>.</w:t>
      </w:r>
      <w:r w:rsidR="009043C9">
        <w:rPr>
          <w:noProof/>
        </w:rPr>
        <w:t>1</w:t>
      </w:r>
      <w:r w:rsidR="0010781A">
        <w:fldChar w:fldCharType="end"/>
      </w:r>
      <w:r w:rsidR="0010781A">
        <w:t>]</w:t>
      </w:r>
      <w:r w:rsidR="00304AA8">
        <w:t xml:space="preserve"> are the variables</w:t>
      </w:r>
      <w:r w:rsidR="00DA0270">
        <w:t xml:space="preserve">. </w:t>
      </w:r>
      <w:r w:rsidR="000D6670">
        <w:t xml:space="preserve">The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rsidR="000D6670">
        <w:t xml:space="preserve"> ratio is influenced by </w:t>
      </w:r>
      <m:oMath>
        <m:sSub>
          <m:sSubPr>
            <m:ctrlPr>
              <w:rPr>
                <w:rFonts w:ascii="Cambria Math" w:hAnsi="Cambria Math"/>
                <w:i/>
              </w:rPr>
            </m:ctrlPr>
          </m:sSubPr>
          <m:e>
            <m:r>
              <w:rPr>
                <w:rFonts w:ascii="Cambria Math" w:hAnsi="Cambria Math"/>
              </w:rPr>
              <m:t>A</m:t>
            </m:r>
          </m:e>
          <m:sub>
            <m:r>
              <w:rPr>
                <w:rFonts w:ascii="Cambria Math" w:hAnsi="Cambria Math"/>
              </w:rPr>
              <m:t>truss</m:t>
            </m:r>
          </m:sub>
        </m:sSub>
      </m:oMath>
      <w:r w:rsidR="000D6670">
        <w:t xml:space="preserve"> since </w:t>
      </w:r>
      <m:oMath>
        <m:sSub>
          <m:sSubPr>
            <m:ctrlPr>
              <w:rPr>
                <w:rFonts w:ascii="Cambria Math" w:hAnsi="Cambria Math"/>
                <w:i/>
              </w:rPr>
            </m:ctrlPr>
          </m:sSubPr>
          <m:e>
            <m:r>
              <w:rPr>
                <w:rFonts w:ascii="Cambria Math" w:hAnsi="Cambria Math"/>
              </w:rPr>
              <m:t>A</m:t>
            </m:r>
          </m:e>
          <m:sub>
            <m:r>
              <w:rPr>
                <w:rFonts w:ascii="Cambria Math" w:hAnsi="Cambria Math"/>
              </w:rPr>
              <m:t>cable</m:t>
            </m:r>
          </m:sub>
        </m:sSub>
      </m:oMath>
      <w:r w:rsidR="000D6670">
        <w:t xml:space="preserve"> is constant. </w:t>
      </w:r>
      <w:r w:rsidR="00BC53D0">
        <w:t>In total,</w:t>
      </w:r>
      <w:r>
        <w:t xml:space="preserve"> </w:t>
      </w:r>
      <w:r w:rsidR="00A949CE">
        <w:t>8 tests</w:t>
      </w:r>
      <w:r w:rsidR="00C73489">
        <w:t>, each</w:t>
      </w:r>
      <w:r w:rsidR="00A949CE">
        <w:t xml:space="preserve"> corresponding to</w:t>
      </w:r>
      <w:r>
        <w:t xml:space="preserve"> </w:t>
      </w:r>
      <w:r w:rsidR="008445BD">
        <w:t xml:space="preserve">different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rsidR="00BC53D0">
        <w:t xml:space="preserve"> </w:t>
      </w:r>
      <w:r>
        <w:t>ratios</w:t>
      </w:r>
      <w:r w:rsidR="008445BD">
        <w:t xml:space="preserve"> are</w:t>
      </w:r>
      <w:r w:rsidR="00F832A0">
        <w:t xml:space="preserve"> conducted for the non-slide case and then repeated for the slide case to establish the extent to which this affects the behaviour.</w:t>
      </w:r>
    </w:p>
    <w:tbl>
      <w:tblPr>
        <w:tblStyle w:val="LightShading"/>
        <w:tblW w:w="5000" w:type="pct"/>
        <w:tblLook w:val="04A0" w:firstRow="1" w:lastRow="0" w:firstColumn="1" w:lastColumn="0" w:noHBand="0" w:noVBand="1"/>
      </w:tblPr>
      <w:tblGrid>
        <w:gridCol w:w="1539"/>
        <w:gridCol w:w="973"/>
        <w:gridCol w:w="973"/>
        <w:gridCol w:w="973"/>
        <w:gridCol w:w="978"/>
        <w:gridCol w:w="973"/>
        <w:gridCol w:w="973"/>
        <w:gridCol w:w="950"/>
        <w:gridCol w:w="948"/>
      </w:tblGrid>
      <w:tr w:rsidR="00D24799" w14:paraId="269FC28E" w14:textId="77777777" w:rsidTr="00B20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578EC258" w14:textId="5D66DE77" w:rsidR="00D24799" w:rsidRPr="009872D0" w:rsidRDefault="00CB4207" w:rsidP="00D24799">
            <w:pPr>
              <w:pStyle w:val="NoSpacing"/>
            </w:pPr>
            <m:oMathPara>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truss</m:t>
                    </m:r>
                  </m:sub>
                </m:sSub>
                <m:r>
                  <m:rPr>
                    <m:sty m:val="b"/>
                  </m:rPr>
                  <w:rPr>
                    <w:rFonts w:ascii="Cambria Math" w:hAnsi="Cambria Math"/>
                  </w:rPr>
                  <m:t xml:space="preserve"> (</m:t>
                </m:r>
                <m:r>
                  <m:rPr>
                    <m:sty m:val="bi"/>
                  </m:rPr>
                  <w:rPr>
                    <w:rFonts w:ascii="Cambria Math" w:hAnsi="Cambria Math"/>
                  </w:rPr>
                  <m:t>mm)</m:t>
                </m:r>
              </m:oMath>
            </m:oMathPara>
          </w:p>
        </w:tc>
        <w:tc>
          <w:tcPr>
            <w:tcW w:w="524" w:type="pct"/>
          </w:tcPr>
          <w:p w14:paraId="1AC285AF" w14:textId="77777777" w:rsidR="00D24799" w:rsidRPr="009872D0" w:rsidRDefault="00D24799" w:rsidP="00D24799">
            <w:pPr>
              <w:pStyle w:val="NoSpacing"/>
              <w:cnfStyle w:val="100000000000" w:firstRow="1" w:lastRow="0" w:firstColumn="0" w:lastColumn="0" w:oddVBand="0" w:evenVBand="0" w:oddHBand="0" w:evenHBand="0" w:firstRowFirstColumn="0" w:firstRowLastColumn="0" w:lastRowFirstColumn="0" w:lastRowLastColumn="0"/>
            </w:pPr>
            <w:r w:rsidRPr="009872D0">
              <w:t>16</w:t>
            </w:r>
          </w:p>
        </w:tc>
        <w:tc>
          <w:tcPr>
            <w:tcW w:w="524" w:type="pct"/>
          </w:tcPr>
          <w:p w14:paraId="338F4AA4" w14:textId="77777777" w:rsidR="00D24799" w:rsidRPr="009872D0" w:rsidRDefault="00D24799" w:rsidP="00D24799">
            <w:pPr>
              <w:pStyle w:val="NoSpacing"/>
              <w:cnfStyle w:val="100000000000" w:firstRow="1" w:lastRow="0" w:firstColumn="0" w:lastColumn="0" w:oddVBand="0" w:evenVBand="0" w:oddHBand="0" w:evenHBand="0" w:firstRowFirstColumn="0" w:firstRowLastColumn="0" w:lastRowFirstColumn="0" w:lastRowLastColumn="0"/>
            </w:pPr>
            <w:r w:rsidRPr="009872D0">
              <w:t>14</w:t>
            </w:r>
          </w:p>
        </w:tc>
        <w:tc>
          <w:tcPr>
            <w:tcW w:w="524" w:type="pct"/>
          </w:tcPr>
          <w:p w14:paraId="1B2F34AC" w14:textId="77777777" w:rsidR="00D24799" w:rsidRPr="009872D0" w:rsidRDefault="00D24799" w:rsidP="00D24799">
            <w:pPr>
              <w:pStyle w:val="NoSpacing"/>
              <w:cnfStyle w:val="100000000000" w:firstRow="1" w:lastRow="0" w:firstColumn="0" w:lastColumn="0" w:oddVBand="0" w:evenVBand="0" w:oddHBand="0" w:evenHBand="0" w:firstRowFirstColumn="0" w:firstRowLastColumn="0" w:lastRowFirstColumn="0" w:lastRowLastColumn="0"/>
            </w:pPr>
            <w:r w:rsidRPr="009872D0">
              <w:t>12</w:t>
            </w:r>
          </w:p>
        </w:tc>
        <w:tc>
          <w:tcPr>
            <w:tcW w:w="527" w:type="pct"/>
          </w:tcPr>
          <w:p w14:paraId="7D045BB5" w14:textId="77777777" w:rsidR="00D24799" w:rsidRPr="009872D0" w:rsidRDefault="00D24799" w:rsidP="00D24799">
            <w:pPr>
              <w:pStyle w:val="NoSpacing"/>
              <w:cnfStyle w:val="100000000000" w:firstRow="1" w:lastRow="0" w:firstColumn="0" w:lastColumn="0" w:oddVBand="0" w:evenVBand="0" w:oddHBand="0" w:evenHBand="0" w:firstRowFirstColumn="0" w:firstRowLastColumn="0" w:lastRowFirstColumn="0" w:lastRowLastColumn="0"/>
            </w:pPr>
            <w:r w:rsidRPr="009872D0">
              <w:t>10*</w:t>
            </w:r>
          </w:p>
        </w:tc>
        <w:tc>
          <w:tcPr>
            <w:tcW w:w="524" w:type="pct"/>
          </w:tcPr>
          <w:p w14:paraId="2B3F3BEC" w14:textId="77777777" w:rsidR="00D24799" w:rsidRPr="009872D0" w:rsidRDefault="00D24799" w:rsidP="00D24799">
            <w:pPr>
              <w:pStyle w:val="NoSpacing"/>
              <w:cnfStyle w:val="100000000000" w:firstRow="1" w:lastRow="0" w:firstColumn="0" w:lastColumn="0" w:oddVBand="0" w:evenVBand="0" w:oddHBand="0" w:evenHBand="0" w:firstRowFirstColumn="0" w:firstRowLastColumn="0" w:lastRowFirstColumn="0" w:lastRowLastColumn="0"/>
            </w:pPr>
            <w:r w:rsidRPr="009872D0">
              <w:t>8</w:t>
            </w:r>
          </w:p>
        </w:tc>
        <w:tc>
          <w:tcPr>
            <w:tcW w:w="524" w:type="pct"/>
          </w:tcPr>
          <w:p w14:paraId="33EA884E" w14:textId="77777777" w:rsidR="00D24799" w:rsidRPr="009872D0" w:rsidRDefault="00D24799" w:rsidP="00D24799">
            <w:pPr>
              <w:pStyle w:val="NoSpacing"/>
              <w:cnfStyle w:val="100000000000" w:firstRow="1" w:lastRow="0" w:firstColumn="0" w:lastColumn="0" w:oddVBand="0" w:evenVBand="0" w:oddHBand="0" w:evenHBand="0" w:firstRowFirstColumn="0" w:firstRowLastColumn="0" w:lastRowFirstColumn="0" w:lastRowLastColumn="0"/>
            </w:pPr>
            <w:r w:rsidRPr="009872D0">
              <w:t>6</w:t>
            </w:r>
          </w:p>
        </w:tc>
        <w:tc>
          <w:tcPr>
            <w:tcW w:w="512" w:type="pct"/>
          </w:tcPr>
          <w:p w14:paraId="477BDB52" w14:textId="77777777" w:rsidR="00D24799" w:rsidRPr="009872D0" w:rsidRDefault="00D24799" w:rsidP="00D24799">
            <w:pPr>
              <w:pStyle w:val="NoSpacing"/>
              <w:cnfStyle w:val="100000000000" w:firstRow="1" w:lastRow="0" w:firstColumn="0" w:lastColumn="0" w:oddVBand="0" w:evenVBand="0" w:oddHBand="0" w:evenHBand="0" w:firstRowFirstColumn="0" w:firstRowLastColumn="0" w:lastRowFirstColumn="0" w:lastRowLastColumn="0"/>
            </w:pPr>
            <w:r w:rsidRPr="009872D0">
              <w:t>4</w:t>
            </w:r>
          </w:p>
        </w:tc>
        <w:tc>
          <w:tcPr>
            <w:tcW w:w="512" w:type="pct"/>
          </w:tcPr>
          <w:p w14:paraId="7599C176" w14:textId="77777777" w:rsidR="00D24799" w:rsidRPr="009872D0" w:rsidRDefault="00D24799" w:rsidP="00D24799">
            <w:pPr>
              <w:pStyle w:val="NoSpacing"/>
              <w:cnfStyle w:val="100000000000" w:firstRow="1" w:lastRow="0" w:firstColumn="0" w:lastColumn="0" w:oddVBand="0" w:evenVBand="0" w:oddHBand="0" w:evenHBand="0" w:firstRowFirstColumn="0" w:firstRowLastColumn="0" w:lastRowFirstColumn="0" w:lastRowLastColumn="0"/>
            </w:pPr>
            <w:r w:rsidRPr="009872D0">
              <w:t>2</w:t>
            </w:r>
          </w:p>
        </w:tc>
      </w:tr>
      <w:tr w:rsidR="00D24799" w14:paraId="791A0370" w14:textId="77777777" w:rsidTr="00B20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59F790A2" w14:textId="2306D97D" w:rsidR="00D24799" w:rsidRPr="009872D0" w:rsidRDefault="00CB4207" w:rsidP="00D24799">
            <w:pPr>
              <w:pStyle w:val="NoSpacing"/>
            </w:pPr>
            <m:oMathPara>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truss</m:t>
                    </m:r>
                  </m:sub>
                </m:sSub>
                <m:r>
                  <m:rPr>
                    <m:sty m:val="b"/>
                  </m:rPr>
                  <w:rPr>
                    <w:rFonts w:ascii="Cambria Math" w:hAnsi="Cambria Math"/>
                  </w:rPr>
                  <m:t xml:space="preserve"> (</m:t>
                </m:r>
                <m:r>
                  <m:rPr>
                    <m:sty m:val="bi"/>
                  </m:rPr>
                  <w:rPr>
                    <w:rFonts w:ascii="Cambria Math" w:hAnsi="Cambria Math"/>
                  </w:rPr>
                  <m:t>m</m:t>
                </m:r>
                <m:sSup>
                  <m:sSupPr>
                    <m:ctrlPr>
                      <w:rPr>
                        <w:rFonts w:ascii="Cambria Math" w:hAnsi="Cambria Math"/>
                      </w:rPr>
                    </m:ctrlPr>
                  </m:sSupPr>
                  <m:e>
                    <m:r>
                      <m:rPr>
                        <m:sty m:val="bi"/>
                      </m:rPr>
                      <w:rPr>
                        <w:rFonts w:ascii="Cambria Math" w:hAnsi="Cambria Math"/>
                      </w:rPr>
                      <m:t>m</m:t>
                    </m:r>
                  </m:e>
                  <m:sup>
                    <m:r>
                      <m:rPr>
                        <m:sty m:val="b"/>
                      </m:rPr>
                      <w:rPr>
                        <w:rFonts w:ascii="Cambria Math" w:hAnsi="Cambria Math"/>
                      </w:rPr>
                      <m:t>2</m:t>
                    </m:r>
                  </m:sup>
                </m:sSup>
                <m:r>
                  <m:rPr>
                    <m:sty m:val="bi"/>
                  </m:rPr>
                  <w:rPr>
                    <w:rFonts w:ascii="Cambria Math" w:hAnsi="Cambria Math"/>
                  </w:rPr>
                  <m:t>)</m:t>
                </m:r>
              </m:oMath>
            </m:oMathPara>
          </w:p>
        </w:tc>
        <w:tc>
          <w:tcPr>
            <w:tcW w:w="524" w:type="pct"/>
          </w:tcPr>
          <w:p w14:paraId="097488E5"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3217</w:t>
            </w:r>
          </w:p>
        </w:tc>
        <w:tc>
          <w:tcPr>
            <w:tcW w:w="524" w:type="pct"/>
          </w:tcPr>
          <w:p w14:paraId="56B47E33"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2903</w:t>
            </w:r>
          </w:p>
        </w:tc>
        <w:tc>
          <w:tcPr>
            <w:tcW w:w="524" w:type="pct"/>
          </w:tcPr>
          <w:p w14:paraId="655A4F87"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2564</w:t>
            </w:r>
          </w:p>
        </w:tc>
        <w:tc>
          <w:tcPr>
            <w:tcW w:w="527" w:type="pct"/>
          </w:tcPr>
          <w:p w14:paraId="54A9E88D" w14:textId="77777777" w:rsidR="00D24799" w:rsidRPr="009872D0" w:rsidRDefault="00D24799" w:rsidP="00D24799">
            <w:pPr>
              <w:pStyle w:val="NoSpacing"/>
              <w:cnfStyle w:val="000000100000" w:firstRow="0" w:lastRow="0" w:firstColumn="0" w:lastColumn="0" w:oddVBand="0" w:evenVBand="0" w:oddHBand="1" w:evenHBand="0" w:firstRowFirstColumn="0" w:firstRowLastColumn="0" w:lastRowFirstColumn="0" w:lastRowLastColumn="0"/>
              <w:rPr>
                <w:b/>
              </w:rPr>
            </w:pPr>
            <w:r w:rsidRPr="009872D0">
              <w:rPr>
                <w:b/>
              </w:rPr>
              <w:t>2199</w:t>
            </w:r>
          </w:p>
        </w:tc>
        <w:tc>
          <w:tcPr>
            <w:tcW w:w="524" w:type="pct"/>
          </w:tcPr>
          <w:p w14:paraId="154B4264"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1809</w:t>
            </w:r>
          </w:p>
        </w:tc>
        <w:tc>
          <w:tcPr>
            <w:tcW w:w="524" w:type="pct"/>
          </w:tcPr>
          <w:p w14:paraId="033EAFA7"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1394</w:t>
            </w:r>
          </w:p>
        </w:tc>
        <w:tc>
          <w:tcPr>
            <w:tcW w:w="512" w:type="pct"/>
          </w:tcPr>
          <w:p w14:paraId="16E54B6C"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955</w:t>
            </w:r>
          </w:p>
        </w:tc>
        <w:tc>
          <w:tcPr>
            <w:tcW w:w="512" w:type="pct"/>
          </w:tcPr>
          <w:p w14:paraId="758B3916"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490</w:t>
            </w:r>
          </w:p>
        </w:tc>
      </w:tr>
      <w:tr w:rsidR="00D24799" w14:paraId="4A6D1A1C" w14:textId="77777777" w:rsidTr="00B20BB4">
        <w:tc>
          <w:tcPr>
            <w:cnfStyle w:val="001000000000" w:firstRow="0" w:lastRow="0" w:firstColumn="1" w:lastColumn="0" w:oddVBand="0" w:evenVBand="0" w:oddHBand="0" w:evenHBand="0" w:firstRowFirstColumn="0" w:firstRowLastColumn="0" w:lastRowFirstColumn="0" w:lastRowLastColumn="0"/>
            <w:tcW w:w="830" w:type="pct"/>
          </w:tcPr>
          <w:p w14:paraId="7602E907" w14:textId="571593E9" w:rsidR="00D24799" w:rsidRPr="009872D0" w:rsidRDefault="00CB4207" w:rsidP="00D24799">
            <w:pPr>
              <w:pStyle w:val="NoSpacing"/>
            </w:pPr>
            <m:oMathPara>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cable</m:t>
                    </m:r>
                  </m:sub>
                </m:sSub>
                <m:r>
                  <m:rPr>
                    <m:sty m:val="b"/>
                  </m:rPr>
                  <w:rPr>
                    <w:rFonts w:ascii="Cambria Math" w:hAnsi="Cambria Math"/>
                  </w:rPr>
                  <m:t xml:space="preserve"> (</m:t>
                </m:r>
                <m:r>
                  <m:rPr>
                    <m:sty m:val="bi"/>
                  </m:rPr>
                  <w:rPr>
                    <w:rFonts w:ascii="Cambria Math" w:hAnsi="Cambria Math"/>
                  </w:rPr>
                  <m:t>m</m:t>
                </m:r>
                <m:sSup>
                  <m:sSupPr>
                    <m:ctrlPr>
                      <w:rPr>
                        <w:rFonts w:ascii="Cambria Math" w:hAnsi="Cambria Math"/>
                      </w:rPr>
                    </m:ctrlPr>
                  </m:sSupPr>
                  <m:e>
                    <m:r>
                      <m:rPr>
                        <m:sty m:val="bi"/>
                      </m:rPr>
                      <w:rPr>
                        <w:rFonts w:ascii="Cambria Math" w:hAnsi="Cambria Math"/>
                      </w:rPr>
                      <m:t>m</m:t>
                    </m:r>
                  </m:e>
                  <m:sup>
                    <m:r>
                      <m:rPr>
                        <m:sty m:val="b"/>
                      </m:rPr>
                      <w:rPr>
                        <w:rFonts w:ascii="Cambria Math" w:hAnsi="Cambria Math"/>
                      </w:rPr>
                      <m:t>2</m:t>
                    </m:r>
                  </m:sup>
                </m:sSup>
                <m:r>
                  <m:rPr>
                    <m:sty m:val="bi"/>
                  </m:rPr>
                  <w:rPr>
                    <w:rFonts w:ascii="Cambria Math" w:hAnsi="Cambria Math"/>
                  </w:rPr>
                  <m:t>)</m:t>
                </m:r>
              </m:oMath>
            </m:oMathPara>
          </w:p>
        </w:tc>
        <w:tc>
          <w:tcPr>
            <w:tcW w:w="524" w:type="pct"/>
          </w:tcPr>
          <w:p w14:paraId="68B2AFCC" w14:textId="77777777" w:rsidR="00D24799" w:rsidRDefault="00D24799" w:rsidP="00D24799">
            <w:pPr>
              <w:pStyle w:val="NoSpacing"/>
              <w:cnfStyle w:val="000000000000" w:firstRow="0" w:lastRow="0" w:firstColumn="0" w:lastColumn="0" w:oddVBand="0" w:evenVBand="0" w:oddHBand="0" w:evenHBand="0" w:firstRowFirstColumn="0" w:firstRowLastColumn="0" w:lastRowFirstColumn="0" w:lastRowLastColumn="0"/>
            </w:pPr>
            <w:r>
              <w:t>314</w:t>
            </w:r>
          </w:p>
        </w:tc>
        <w:tc>
          <w:tcPr>
            <w:tcW w:w="524" w:type="pct"/>
          </w:tcPr>
          <w:p w14:paraId="2A0F017F" w14:textId="77777777" w:rsidR="00D24799" w:rsidRDefault="00D24799" w:rsidP="00D24799">
            <w:pPr>
              <w:pStyle w:val="NoSpacing"/>
              <w:cnfStyle w:val="000000000000" w:firstRow="0" w:lastRow="0" w:firstColumn="0" w:lastColumn="0" w:oddVBand="0" w:evenVBand="0" w:oddHBand="0" w:evenHBand="0" w:firstRowFirstColumn="0" w:firstRowLastColumn="0" w:lastRowFirstColumn="0" w:lastRowLastColumn="0"/>
            </w:pPr>
            <w:r>
              <w:t>314</w:t>
            </w:r>
          </w:p>
        </w:tc>
        <w:tc>
          <w:tcPr>
            <w:tcW w:w="524" w:type="pct"/>
          </w:tcPr>
          <w:p w14:paraId="1CB93D8E" w14:textId="77777777" w:rsidR="00D24799" w:rsidRDefault="00D24799" w:rsidP="00D24799">
            <w:pPr>
              <w:pStyle w:val="NoSpacing"/>
              <w:cnfStyle w:val="000000000000" w:firstRow="0" w:lastRow="0" w:firstColumn="0" w:lastColumn="0" w:oddVBand="0" w:evenVBand="0" w:oddHBand="0" w:evenHBand="0" w:firstRowFirstColumn="0" w:firstRowLastColumn="0" w:lastRowFirstColumn="0" w:lastRowLastColumn="0"/>
            </w:pPr>
            <w:r>
              <w:t>314</w:t>
            </w:r>
          </w:p>
        </w:tc>
        <w:tc>
          <w:tcPr>
            <w:tcW w:w="527" w:type="pct"/>
          </w:tcPr>
          <w:p w14:paraId="097B30F4" w14:textId="77777777" w:rsidR="00D24799" w:rsidRPr="009872D0" w:rsidRDefault="00D24799" w:rsidP="00D24799">
            <w:pPr>
              <w:pStyle w:val="NoSpacing"/>
              <w:cnfStyle w:val="000000000000" w:firstRow="0" w:lastRow="0" w:firstColumn="0" w:lastColumn="0" w:oddVBand="0" w:evenVBand="0" w:oddHBand="0" w:evenHBand="0" w:firstRowFirstColumn="0" w:firstRowLastColumn="0" w:lastRowFirstColumn="0" w:lastRowLastColumn="0"/>
              <w:rPr>
                <w:b/>
              </w:rPr>
            </w:pPr>
            <w:r w:rsidRPr="009872D0">
              <w:rPr>
                <w:b/>
              </w:rPr>
              <w:t>314</w:t>
            </w:r>
          </w:p>
        </w:tc>
        <w:tc>
          <w:tcPr>
            <w:tcW w:w="524" w:type="pct"/>
          </w:tcPr>
          <w:p w14:paraId="5611B53D" w14:textId="77777777" w:rsidR="00D24799" w:rsidRDefault="00D24799" w:rsidP="00D24799">
            <w:pPr>
              <w:pStyle w:val="NoSpacing"/>
              <w:cnfStyle w:val="000000000000" w:firstRow="0" w:lastRow="0" w:firstColumn="0" w:lastColumn="0" w:oddVBand="0" w:evenVBand="0" w:oddHBand="0" w:evenHBand="0" w:firstRowFirstColumn="0" w:firstRowLastColumn="0" w:lastRowFirstColumn="0" w:lastRowLastColumn="0"/>
            </w:pPr>
            <w:r>
              <w:t>314</w:t>
            </w:r>
          </w:p>
        </w:tc>
        <w:tc>
          <w:tcPr>
            <w:tcW w:w="524" w:type="pct"/>
          </w:tcPr>
          <w:p w14:paraId="0062D2A2" w14:textId="77777777" w:rsidR="00D24799" w:rsidRDefault="00D24799" w:rsidP="00D24799">
            <w:pPr>
              <w:pStyle w:val="NoSpacing"/>
              <w:cnfStyle w:val="000000000000" w:firstRow="0" w:lastRow="0" w:firstColumn="0" w:lastColumn="0" w:oddVBand="0" w:evenVBand="0" w:oddHBand="0" w:evenHBand="0" w:firstRowFirstColumn="0" w:firstRowLastColumn="0" w:lastRowFirstColumn="0" w:lastRowLastColumn="0"/>
            </w:pPr>
            <w:r>
              <w:t>314</w:t>
            </w:r>
          </w:p>
        </w:tc>
        <w:tc>
          <w:tcPr>
            <w:tcW w:w="512" w:type="pct"/>
          </w:tcPr>
          <w:p w14:paraId="6A3752C9" w14:textId="77777777" w:rsidR="00D24799" w:rsidRDefault="00D24799" w:rsidP="00D24799">
            <w:pPr>
              <w:pStyle w:val="NoSpacing"/>
              <w:cnfStyle w:val="000000000000" w:firstRow="0" w:lastRow="0" w:firstColumn="0" w:lastColumn="0" w:oddVBand="0" w:evenVBand="0" w:oddHBand="0" w:evenHBand="0" w:firstRowFirstColumn="0" w:firstRowLastColumn="0" w:lastRowFirstColumn="0" w:lastRowLastColumn="0"/>
            </w:pPr>
            <w:r>
              <w:t>314</w:t>
            </w:r>
          </w:p>
        </w:tc>
        <w:tc>
          <w:tcPr>
            <w:tcW w:w="512" w:type="pct"/>
          </w:tcPr>
          <w:p w14:paraId="676FE33A" w14:textId="77777777" w:rsidR="00D24799" w:rsidRDefault="00D24799" w:rsidP="00D24799">
            <w:pPr>
              <w:pStyle w:val="NoSpacing"/>
              <w:cnfStyle w:val="000000000000" w:firstRow="0" w:lastRow="0" w:firstColumn="0" w:lastColumn="0" w:oddVBand="0" w:evenVBand="0" w:oddHBand="0" w:evenHBand="0" w:firstRowFirstColumn="0" w:firstRowLastColumn="0" w:lastRowFirstColumn="0" w:lastRowLastColumn="0"/>
            </w:pPr>
            <w:r>
              <w:t>314</w:t>
            </w:r>
          </w:p>
        </w:tc>
      </w:tr>
      <w:tr w:rsidR="00D24799" w14:paraId="7190F546" w14:textId="77777777" w:rsidTr="00B20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568F8F8B" w14:textId="1DE96CB3" w:rsidR="00D24799" w:rsidRPr="009872D0" w:rsidRDefault="00CB4207" w:rsidP="00D24799">
            <w:pPr>
              <w:pStyle w:val="NoSpacing"/>
            </w:pPr>
            <m:oMathPara>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truss</m:t>
                    </m:r>
                  </m:sub>
                </m:sSub>
                <m:r>
                  <m:rPr>
                    <m:sty m:val="b"/>
                  </m:rPr>
                  <w:rPr>
                    <w:rFonts w:ascii="Cambria Math" w:hAnsi="Cambria Math"/>
                  </w:rPr>
                  <m:t>:</m:t>
                </m:r>
                <m:sSub>
                  <m:sSubPr>
                    <m:ctrlPr>
                      <w:rPr>
                        <w:rFonts w:ascii="Cambria Math" w:hAnsi="Cambria Math"/>
                      </w:rPr>
                    </m:ctrlPr>
                  </m:sSubPr>
                  <m:e>
                    <m:r>
                      <m:rPr>
                        <m:sty m:val="bi"/>
                      </m:rPr>
                      <w:rPr>
                        <w:rFonts w:ascii="Cambria Math" w:hAnsi="Cambria Math"/>
                      </w:rPr>
                      <m:t>A</m:t>
                    </m:r>
                  </m:e>
                  <m:sub>
                    <m:r>
                      <m:rPr>
                        <m:sty m:val="bi"/>
                      </m:rPr>
                      <w:rPr>
                        <w:rFonts w:ascii="Cambria Math" w:hAnsi="Cambria Math"/>
                      </w:rPr>
                      <m:t>cable</m:t>
                    </m:r>
                  </m:sub>
                </m:sSub>
              </m:oMath>
            </m:oMathPara>
          </w:p>
        </w:tc>
        <w:tc>
          <w:tcPr>
            <w:tcW w:w="524" w:type="pct"/>
          </w:tcPr>
          <w:p w14:paraId="5C82AC7F"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10.2</w:t>
            </w:r>
          </w:p>
        </w:tc>
        <w:tc>
          <w:tcPr>
            <w:tcW w:w="524" w:type="pct"/>
          </w:tcPr>
          <w:p w14:paraId="1C207EA6"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9.2</w:t>
            </w:r>
          </w:p>
        </w:tc>
        <w:tc>
          <w:tcPr>
            <w:tcW w:w="524" w:type="pct"/>
          </w:tcPr>
          <w:p w14:paraId="25A7591C"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8.2</w:t>
            </w:r>
          </w:p>
        </w:tc>
        <w:tc>
          <w:tcPr>
            <w:tcW w:w="527" w:type="pct"/>
          </w:tcPr>
          <w:p w14:paraId="2012407F" w14:textId="77777777" w:rsidR="00D24799" w:rsidRPr="009872D0" w:rsidRDefault="00D24799" w:rsidP="00D24799">
            <w:pPr>
              <w:pStyle w:val="NoSpacing"/>
              <w:cnfStyle w:val="000000100000" w:firstRow="0" w:lastRow="0" w:firstColumn="0" w:lastColumn="0" w:oddVBand="0" w:evenVBand="0" w:oddHBand="1" w:evenHBand="0" w:firstRowFirstColumn="0" w:firstRowLastColumn="0" w:lastRowFirstColumn="0" w:lastRowLastColumn="0"/>
              <w:rPr>
                <w:b/>
              </w:rPr>
            </w:pPr>
            <w:r w:rsidRPr="009872D0">
              <w:rPr>
                <w:b/>
              </w:rPr>
              <w:t>7.0</w:t>
            </w:r>
          </w:p>
        </w:tc>
        <w:tc>
          <w:tcPr>
            <w:tcW w:w="524" w:type="pct"/>
          </w:tcPr>
          <w:p w14:paraId="7740F9E3"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5.8</w:t>
            </w:r>
          </w:p>
        </w:tc>
        <w:tc>
          <w:tcPr>
            <w:tcW w:w="524" w:type="pct"/>
          </w:tcPr>
          <w:p w14:paraId="12BF6AAF"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4.4</w:t>
            </w:r>
          </w:p>
        </w:tc>
        <w:tc>
          <w:tcPr>
            <w:tcW w:w="512" w:type="pct"/>
          </w:tcPr>
          <w:p w14:paraId="546C80BB"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3.0</w:t>
            </w:r>
          </w:p>
        </w:tc>
        <w:tc>
          <w:tcPr>
            <w:tcW w:w="512" w:type="pct"/>
          </w:tcPr>
          <w:p w14:paraId="619378DF" w14:textId="77777777" w:rsidR="00D24799" w:rsidRDefault="00D24799" w:rsidP="00D24799">
            <w:pPr>
              <w:pStyle w:val="NoSpacing"/>
              <w:cnfStyle w:val="000000100000" w:firstRow="0" w:lastRow="0" w:firstColumn="0" w:lastColumn="0" w:oddVBand="0" w:evenVBand="0" w:oddHBand="1" w:evenHBand="0" w:firstRowFirstColumn="0" w:firstRowLastColumn="0" w:lastRowFirstColumn="0" w:lastRowLastColumn="0"/>
            </w:pPr>
            <w:r>
              <w:t>1.6</w:t>
            </w:r>
          </w:p>
        </w:tc>
      </w:tr>
    </w:tbl>
    <w:p w14:paraId="4D5B64BA" w14:textId="6EB055BD" w:rsidR="00791965" w:rsidRDefault="00791965" w:rsidP="00791965">
      <w:pPr>
        <w:pStyle w:val="Caption"/>
        <w:jc w:val="center"/>
      </w:pPr>
      <w:bookmarkStart w:id="187" w:name="_Ref196383894"/>
      <w:bookmarkStart w:id="188" w:name="_Toc197147917"/>
      <w:proofErr w:type="gramStart"/>
      <w:r>
        <w:t xml:space="preserve">[Table </w:t>
      </w:r>
      <w:fldSimple w:instr=" STYLEREF 1 \s ">
        <w:r w:rsidR="009043C9">
          <w:rPr>
            <w:noProof/>
          </w:rPr>
          <w:t>5</w:t>
        </w:r>
      </w:fldSimple>
      <w:r>
        <w:t>.</w:t>
      </w:r>
      <w:proofErr w:type="gramEnd"/>
      <w:r w:rsidR="002A680C">
        <w:fldChar w:fldCharType="begin"/>
      </w:r>
      <w:r w:rsidR="002A680C">
        <w:instrText xml:space="preserve"> SEQ Table \* ARABIC \s 1 </w:instrText>
      </w:r>
      <w:r w:rsidR="002A680C">
        <w:fldChar w:fldCharType="separate"/>
      </w:r>
      <w:r w:rsidR="009043C9">
        <w:rPr>
          <w:noProof/>
        </w:rPr>
        <w:t>1</w:t>
      </w:r>
      <w:r w:rsidR="002A680C">
        <w:rPr>
          <w:noProof/>
        </w:rPr>
        <w:fldChar w:fldCharType="end"/>
      </w:r>
      <w:bookmarkEnd w:id="187"/>
      <w:r>
        <w:t xml:space="preserve">] Table of x-sectional area ratio </w:t>
      </w:r>
      <w:r w:rsidR="00F412D3">
        <w:t>variables</w:t>
      </w:r>
      <w:r>
        <w:t xml:space="preserve"> tested (*Reference frame)</w:t>
      </w:r>
      <w:bookmarkEnd w:id="188"/>
    </w:p>
    <w:p w14:paraId="0A8427C1" w14:textId="49C7CE8C" w:rsidR="007B5721" w:rsidRDefault="007B5721" w:rsidP="007B5721">
      <w:pPr>
        <w:pStyle w:val="Heading3"/>
      </w:pPr>
      <w:bookmarkStart w:id="189" w:name="_Toc323293753"/>
      <w:r>
        <w:t>Result</w:t>
      </w:r>
      <w:r w:rsidR="00274804">
        <w:t>s</w:t>
      </w:r>
      <w:r w:rsidR="00340FFB">
        <w:t xml:space="preserve"> and Discussion</w:t>
      </w:r>
      <w:bookmarkEnd w:id="189"/>
    </w:p>
    <w:p w14:paraId="65B3D94A" w14:textId="5114A712" w:rsidR="00AF1A7F" w:rsidRDefault="002227F2" w:rsidP="0036381F">
      <w:r>
        <w:fldChar w:fldCharType="begin"/>
      </w:r>
      <w:r>
        <w:instrText xml:space="preserve"> REF _Ref196383969 \h </w:instrText>
      </w:r>
      <w:r>
        <w:fldChar w:fldCharType="separate"/>
      </w:r>
      <w:r w:rsidR="009043C9">
        <w:t xml:space="preserve">[Figure </w:t>
      </w:r>
      <w:r w:rsidR="009043C9">
        <w:rPr>
          <w:noProof/>
        </w:rPr>
        <w:t>5</w:t>
      </w:r>
      <w:r w:rsidR="009043C9">
        <w:t>.</w:t>
      </w:r>
      <w:r w:rsidR="009043C9">
        <w:rPr>
          <w:noProof/>
        </w:rPr>
        <w:t>1</w:t>
      </w:r>
      <w:r>
        <w:fldChar w:fldCharType="end"/>
      </w:r>
      <w:r w:rsidR="00777D73">
        <w:t>]</w:t>
      </w:r>
      <w:r>
        <w:t xml:space="preserve"> and </w:t>
      </w:r>
      <w:r>
        <w:fldChar w:fldCharType="begin"/>
      </w:r>
      <w:r>
        <w:instrText xml:space="preserve"> REF _Ref196383986 \h </w:instrText>
      </w:r>
      <w:r>
        <w:fldChar w:fldCharType="separate"/>
      </w:r>
      <w:r w:rsidR="009043C9">
        <w:t xml:space="preserve">[Figure </w:t>
      </w:r>
      <w:r w:rsidR="009043C9">
        <w:rPr>
          <w:noProof/>
        </w:rPr>
        <w:t>5</w:t>
      </w:r>
      <w:r w:rsidR="009043C9">
        <w:t>.</w:t>
      </w:r>
      <w:r w:rsidR="009043C9">
        <w:rPr>
          <w:noProof/>
        </w:rPr>
        <w:t>2</w:t>
      </w:r>
      <w:r>
        <w:fldChar w:fldCharType="end"/>
      </w:r>
      <w:r>
        <w:t>]</w:t>
      </w:r>
      <w:r w:rsidR="00F83771">
        <w:t xml:space="preserve"> </w:t>
      </w:r>
      <w:r>
        <w:t>show</w:t>
      </w:r>
      <w:r w:rsidR="00340FFB">
        <w:t xml:space="preserve"> </w:t>
      </w:r>
      <w:r w:rsidR="00F832A0">
        <w:t xml:space="preserve">the </w:t>
      </w:r>
      <w:r w:rsidR="00340FFB">
        <w:t xml:space="preserve">correlation between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787706">
        <w:t xml:space="preserve"> </w:t>
      </w:r>
      <m:oMath>
        <m:r>
          <w:rPr>
            <w:rFonts w:ascii="Cambria Math" w:hAnsi="Cambria Math"/>
          </w:rPr>
          <m:t>(T’/EA)</m:t>
        </m:r>
      </m:oMath>
      <w:r w:rsidR="00256A9B">
        <w:t xml:space="preserve"> </w:t>
      </w:r>
      <w:r w:rsidR="00A81365">
        <w:t xml:space="preserve">and </w:t>
      </w:r>
      <m:oMath>
        <m:sSub>
          <m:sSubPr>
            <m:ctrlPr>
              <w:rPr>
                <w:rFonts w:ascii="Cambria Math" w:hAnsi="Cambria Math"/>
                <w:i/>
              </w:rPr>
            </m:ctrlPr>
          </m:sSubPr>
          <m:e>
            <m:r>
              <w:rPr>
                <w:rFonts w:ascii="Cambria Math" w:hAnsi="Cambria Math"/>
              </w:rPr>
              <m:t>ε</m:t>
            </m:r>
          </m:e>
          <m:sub>
            <m:r>
              <w:rPr>
                <w:rFonts w:ascii="Cambria Math" w:hAnsi="Cambria Math"/>
              </w:rPr>
              <m:t>i, frame</m:t>
            </m:r>
          </m:sub>
        </m:sSub>
      </m:oMath>
      <w:r w:rsidR="005E3897">
        <w:t xml:space="preserve"> </w:t>
      </w:r>
      <m:oMath>
        <m:r>
          <w:rPr>
            <w:rFonts w:ascii="Cambria Math" w:hAnsi="Cambria Math"/>
          </w:rPr>
          <m:t>(</m:t>
        </m:r>
        <m:r>
          <w:rPr>
            <w:rFonts w:ascii="Cambria Math" w:hAnsi="Cambria Math"/>
            <w:lang w:val="el-GR"/>
          </w:rPr>
          <m:t>δ</m:t>
        </m:r>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 </m:t>
        </m:r>
      </m:oMath>
      <w:r w:rsidR="00787706">
        <w:t>experienced</w:t>
      </w:r>
      <w:r w:rsidR="001F1BC6">
        <w:t xml:space="preserve"> by the frame</w:t>
      </w:r>
      <w:r>
        <w:t xml:space="preserve"> for </w:t>
      </w:r>
      <w:r w:rsidR="00787706">
        <w:t xml:space="preserve">non-slide and slide </w:t>
      </w:r>
      <w:r>
        <w:t>case</w:t>
      </w:r>
      <w:r w:rsidR="00642BFE">
        <w:t xml:space="preserve"> respectively</w:t>
      </w:r>
      <w:r w:rsidR="00787706">
        <w:t>.</w:t>
      </w:r>
      <w:r>
        <w:t xml:space="preserve"> </w:t>
      </w:r>
      <w:proofErr w:type="gramStart"/>
      <w:r w:rsidR="00CA42B3">
        <w:t xml:space="preserve">The </w:t>
      </w:r>
      <w:r w:rsidR="002D0D80">
        <w:t xml:space="preserve">gradient of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6F3A5B">
        <w:t xml:space="preserve"> </w:t>
      </w:r>
      <w:r w:rsidR="008B503E">
        <w:t>to</w:t>
      </w:r>
      <w:r w:rsidR="006F3A5B">
        <w:t xml:space="preserve"> </w:t>
      </w:r>
      <m:oMath>
        <m:sSub>
          <m:sSubPr>
            <m:ctrlPr>
              <w:rPr>
                <w:rFonts w:ascii="Cambria Math" w:hAnsi="Cambria Math"/>
                <w:i/>
              </w:rPr>
            </m:ctrlPr>
          </m:sSubPr>
          <m:e>
            <m:r>
              <w:rPr>
                <w:rFonts w:ascii="Cambria Math" w:hAnsi="Cambria Math"/>
              </w:rPr>
              <m:t>ε</m:t>
            </m:r>
          </m:e>
          <m:sub>
            <m:r>
              <w:rPr>
                <w:rFonts w:ascii="Cambria Math" w:hAnsi="Cambria Math"/>
              </w:rPr>
              <m:t>i, frame</m:t>
            </m:r>
          </m:sub>
        </m:sSub>
      </m:oMath>
      <w:r w:rsidR="006F3A5B">
        <w:t xml:space="preserve"> </w:t>
      </w:r>
      <w:r w:rsidR="002D0D80">
        <w:t>is</w:t>
      </w:r>
      <w:r w:rsidR="00F17631">
        <w:t xml:space="preserve"> the </w:t>
      </w:r>
      <w:r w:rsidR="001F1BC6">
        <w:t>non-dimensional</w:t>
      </w:r>
      <w:r w:rsidR="00E8261C">
        <w:t xml:space="preserve"> </w:t>
      </w:r>
      <w:r w:rsidR="00D51167">
        <w:t>indication of</w:t>
      </w:r>
      <w:r w:rsidR="00E8261C">
        <w:t xml:space="preserve"> stiffness</w:t>
      </w:r>
      <w:r w:rsidR="003E51A8">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3E51A8">
        <w:t xml:space="preserve"> </w:t>
      </w:r>
      <m:oMath>
        <m:r>
          <w:rPr>
            <w:rFonts w:ascii="Cambria Math" w:hAnsi="Cambria Math"/>
          </w:rPr>
          <m:t>((T’/EA)/(</m:t>
        </m:r>
        <m:r>
          <w:rPr>
            <w:rFonts w:ascii="Cambria Math" w:hAnsi="Cambria Math"/>
            <w:lang w:val="el-GR"/>
          </w:rPr>
          <m:t>δ</m:t>
        </m:r>
        <m:r>
          <w:rPr>
            <w:rFonts w:ascii="Cambria Math" w:hAnsi="Cambria Math"/>
          </w:rPr>
          <m:t>/L'))</m:t>
        </m:r>
      </m:oMath>
      <w:r w:rsidR="006F3A5B">
        <w:t xml:space="preserve"> </w:t>
      </w:r>
      <w:r w:rsidR="002D0D80">
        <w:t>along the major axes</w:t>
      </w:r>
      <w:r w:rsidR="00061CF0">
        <w:t>.</w:t>
      </w:r>
      <w:proofErr w:type="gramEnd"/>
      <w:r w:rsidR="00C676B7">
        <w:t xml:space="preserve"> </w:t>
      </w:r>
      <w:r w:rsidR="004D34FD">
        <w:t>It can be</w:t>
      </w:r>
      <w:r w:rsidR="005A4968">
        <w:t xml:space="preserve"> observe</w:t>
      </w:r>
      <w:r w:rsidR="004D34FD">
        <w:t>d</w:t>
      </w:r>
      <w:r w:rsidR="005A4968">
        <w:t xml:space="preserve"> that </w:t>
      </w:r>
      <w:r w:rsidR="00E133CC">
        <w:t>with</w:t>
      </w:r>
      <w:r w:rsidR="00DE0499">
        <w:t xml:space="preserve"> </w:t>
      </w:r>
      <w:r w:rsidR="00061CF0">
        <w:t xml:space="preserve">increasing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rsidR="00406686">
        <w:t xml:space="preserve"> ratio</w:t>
      </w:r>
      <w:r w:rsidR="006D45CF">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E4890">
        <w:t xml:space="preserve"> </w:t>
      </w:r>
      <w:r w:rsidR="006D45CF">
        <w:t>increases</w:t>
      </w:r>
      <w:r w:rsidR="00406686">
        <w:t>,</w:t>
      </w:r>
      <w:r w:rsidR="00E92199">
        <w:t xml:space="preserve"> as the frame experiences reduction </w:t>
      </w:r>
      <w:proofErr w:type="gramStart"/>
      <w:r w:rsidR="00E92199">
        <w:t xml:space="preserve">in </w:t>
      </w:r>
      <w:proofErr w:type="gramEnd"/>
      <m:oMath>
        <m:sSub>
          <m:sSubPr>
            <m:ctrlPr>
              <w:rPr>
                <w:rFonts w:ascii="Cambria Math" w:hAnsi="Cambria Math"/>
                <w:i/>
              </w:rPr>
            </m:ctrlPr>
          </m:sSubPr>
          <m:e>
            <m:r>
              <w:rPr>
                <w:rFonts w:ascii="Cambria Math" w:hAnsi="Cambria Math"/>
              </w:rPr>
              <m:t>ε</m:t>
            </m:r>
          </m:e>
          <m:sub>
            <m:r>
              <w:rPr>
                <w:rFonts w:ascii="Cambria Math" w:hAnsi="Cambria Math"/>
              </w:rPr>
              <m:t>i, frame</m:t>
            </m:r>
          </m:sub>
        </m:sSub>
      </m:oMath>
      <w:r w:rsidR="006D45CF">
        <w:t>.</w:t>
      </w:r>
      <w:r w:rsidR="006A3D6B">
        <w:t xml:space="preserve"> </w:t>
      </w:r>
      <w:r w:rsidR="007133AE">
        <w:t>This</w:t>
      </w:r>
      <w:r w:rsidR="00636610">
        <w:t xml:space="preserve"> suggest</w:t>
      </w:r>
      <w:r w:rsidR="007133AE">
        <w:t>s</w:t>
      </w:r>
      <w:r w:rsidR="00636610">
        <w:t xml:space="preserve"> that the boundary truss plays a</w:t>
      </w:r>
      <w:r w:rsidR="00A16456">
        <w:t xml:space="preserve"> significant</w:t>
      </w:r>
      <w:r w:rsidR="00636610">
        <w:t xml:space="preserve"> role in the </w:t>
      </w:r>
      <w:r w:rsidR="007133AE">
        <w:t>stiffness of the frame</w:t>
      </w:r>
      <w:r w:rsidR="00E92199">
        <w:t>.</w:t>
      </w:r>
    </w:p>
    <w:p w14:paraId="0B7780B0" w14:textId="35EF7299" w:rsidR="00F82BE2" w:rsidRDefault="00720D12" w:rsidP="00F82BE2">
      <w:pPr>
        <w:pStyle w:val="Caption"/>
        <w:jc w:val="center"/>
      </w:pPr>
      <w:r>
        <w:rPr>
          <w:noProof/>
          <w:lang w:eastAsia="en-GB"/>
        </w:rPr>
        <w:drawing>
          <wp:inline distT="0" distB="0" distL="0" distR="0" wp14:anchorId="7049CA02" wp14:editId="5FA1B5F4">
            <wp:extent cx="5755640" cy="2520497"/>
            <wp:effectExtent l="0" t="0" r="1016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2520497"/>
                    </a:xfrm>
                    <a:prstGeom prst="rect">
                      <a:avLst/>
                    </a:prstGeom>
                    <a:noFill/>
                    <a:ln>
                      <a:noFill/>
                    </a:ln>
                  </pic:spPr>
                </pic:pic>
              </a:graphicData>
            </a:graphic>
          </wp:inline>
        </w:drawing>
      </w:r>
    </w:p>
    <w:p w14:paraId="029088A1" w14:textId="77777777" w:rsidR="00F82BE2" w:rsidRDefault="00F82BE2" w:rsidP="00F82BE2">
      <w:pPr>
        <w:pStyle w:val="Caption"/>
        <w:jc w:val="center"/>
      </w:pPr>
      <w:bookmarkStart w:id="190" w:name="_Ref196383969"/>
      <w:bookmarkStart w:id="191" w:name="_Toc197147892"/>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1</w:t>
      </w:r>
      <w:r w:rsidR="002A680C">
        <w:rPr>
          <w:noProof/>
        </w:rPr>
        <w:fldChar w:fldCharType="end"/>
      </w:r>
      <w:bookmarkEnd w:id="190"/>
      <w:r>
        <w:t>] Cable pre-strain (T’/EA) vs. axial strain (</w:t>
      </w:r>
      <w:r w:rsidRPr="003B141A">
        <w:rPr>
          <w:lang w:val="el-GR"/>
        </w:rPr>
        <w:t>δ</w:t>
      </w:r>
      <w:r w:rsidRPr="003B141A">
        <w:t>/L'</w:t>
      </w:r>
      <w:r>
        <w:t xml:space="preserve">) for various </w:t>
      </w:r>
      <w:proofErr w:type="spellStart"/>
      <w:r>
        <w:t>Atruss</w:t>
      </w:r>
      <w:proofErr w:type="gramStart"/>
      <w:r>
        <w:t>:Acable</w:t>
      </w:r>
      <w:proofErr w:type="spellEnd"/>
      <w:proofErr w:type="gramEnd"/>
      <w:r>
        <w:t xml:space="preserve">  ratio (Non-slide)</w:t>
      </w:r>
      <w:bookmarkEnd w:id="191"/>
    </w:p>
    <w:p w14:paraId="7DD62DCD" w14:textId="5D9924C3" w:rsidR="00F82BE2" w:rsidRDefault="00720D12" w:rsidP="00F82BE2">
      <w:pPr>
        <w:jc w:val="center"/>
      </w:pPr>
      <w:r>
        <w:rPr>
          <w:noProof/>
          <w:lang w:eastAsia="en-GB"/>
        </w:rPr>
        <w:lastRenderedPageBreak/>
        <w:drawing>
          <wp:inline distT="0" distB="0" distL="0" distR="0" wp14:anchorId="5C621038" wp14:editId="731F46EE">
            <wp:extent cx="5755640" cy="2520497"/>
            <wp:effectExtent l="0" t="0" r="1016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640" cy="2520497"/>
                    </a:xfrm>
                    <a:prstGeom prst="rect">
                      <a:avLst/>
                    </a:prstGeom>
                    <a:noFill/>
                    <a:ln>
                      <a:noFill/>
                    </a:ln>
                  </pic:spPr>
                </pic:pic>
              </a:graphicData>
            </a:graphic>
          </wp:inline>
        </w:drawing>
      </w:r>
    </w:p>
    <w:p w14:paraId="1CA7FCDA" w14:textId="77777777" w:rsidR="00F82BE2" w:rsidRDefault="00F82BE2" w:rsidP="00F82BE2">
      <w:pPr>
        <w:pStyle w:val="Caption"/>
        <w:jc w:val="center"/>
      </w:pPr>
      <w:bookmarkStart w:id="192" w:name="_Ref196383986"/>
      <w:bookmarkStart w:id="193" w:name="_Toc197147893"/>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2</w:t>
      </w:r>
      <w:r w:rsidR="002A680C">
        <w:rPr>
          <w:noProof/>
        </w:rPr>
        <w:fldChar w:fldCharType="end"/>
      </w:r>
      <w:bookmarkEnd w:id="192"/>
      <w:r>
        <w:t>] Cable pre-strain (T’/EA) vs. axial strain (</w:t>
      </w:r>
      <w:r w:rsidRPr="003B141A">
        <w:rPr>
          <w:lang w:val="el-GR"/>
        </w:rPr>
        <w:t>δ</w:t>
      </w:r>
      <w:r w:rsidRPr="003B141A">
        <w:t>/L'</w:t>
      </w:r>
      <w:r>
        <w:t xml:space="preserve">) for various </w:t>
      </w:r>
      <w:proofErr w:type="spellStart"/>
      <w:r>
        <w:t>Atruss</w:t>
      </w:r>
      <w:proofErr w:type="gramStart"/>
      <w:r>
        <w:t>:Acable</w:t>
      </w:r>
      <w:proofErr w:type="spellEnd"/>
      <w:proofErr w:type="gramEnd"/>
      <w:r>
        <w:t xml:space="preserve">  ratio (Slide)</w:t>
      </w:r>
      <w:bookmarkEnd w:id="193"/>
    </w:p>
    <w:p w14:paraId="40A08FC2" w14:textId="3C86F207" w:rsidR="00A05FC1" w:rsidRDefault="00A05FC1" w:rsidP="00A05FC1">
      <w:r>
        <w:t xml:space="preserve">With </w:t>
      </w:r>
      <w:proofErr w:type="gramStart"/>
      <w:r>
        <w:t xml:space="preserve">decreasing </w:t>
      </w:r>
      <w:proofErr w:type="gramEnd"/>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decreases as the frame experiences increase in </w:t>
      </w:r>
      <m:oMath>
        <m:sSub>
          <m:sSubPr>
            <m:ctrlPr>
              <w:rPr>
                <w:rFonts w:ascii="Cambria Math" w:hAnsi="Cambria Math"/>
                <w:i/>
              </w:rPr>
            </m:ctrlPr>
          </m:sSubPr>
          <m:e>
            <m:r>
              <w:rPr>
                <w:rFonts w:ascii="Cambria Math" w:hAnsi="Cambria Math"/>
              </w:rPr>
              <m:t>ε</m:t>
            </m:r>
          </m:e>
          <m:sub>
            <m:r>
              <w:rPr>
                <w:rFonts w:ascii="Cambria Math" w:hAnsi="Cambria Math"/>
              </w:rPr>
              <m:t>i, frame</m:t>
            </m:r>
          </m:sub>
        </m:sSub>
      </m:oMath>
      <w:r>
        <w:t xml:space="preserve">. But the trends also show for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r>
          <w:rPr>
            <w:rFonts w:ascii="Cambria Math" w:hAnsi="Cambria Math"/>
          </w:rPr>
          <m:t>≈1.6</m:t>
        </m:r>
      </m:oMath>
      <w:r>
        <w:t xml:space="preserve"> that there is reduction in the amount of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t xml:space="preserve"> that can be applied. As most of the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ratios fail due to limit imposed by cable cross sectional capacity for both non-slide and slide cases, this suggests that the capacity of the truss and cable cross-section to resist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t xml:space="preserve"> varies with change in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ratio. The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r>
          <w:rPr>
            <w:rFonts w:ascii="Cambria Math" w:hAnsi="Cambria Math"/>
          </w:rPr>
          <m:t>≈1.6</m:t>
        </m:r>
      </m:oMath>
      <w:r>
        <w:t xml:space="preserve"> fails due to limit imposed by truss cross sectional capacity. Higher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ratio can be expected to fail due to limit imposed by cable cross-sectional stress capacity and lower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ratios due to limit imposed by truss cross-sectional stress capacity.</w:t>
      </w:r>
      <w:r w:rsidRPr="003E566C">
        <w:t xml:space="preserve"> </w:t>
      </w:r>
      <w:r>
        <w:t>The benefit of increasing the truss cross-sectional area to stiffen the structural frame becomes void as the cable cross sectional capacity increasingly governs the failure limit.</w:t>
      </w:r>
    </w:p>
    <w:p w14:paraId="6AB7E4A2" w14:textId="77777777" w:rsidR="00A05FC1" w:rsidRDefault="00A05FC1" w:rsidP="00A05FC1">
      <w:r>
        <w:t xml:space="preserve">There is an optimum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ratio where the full cross-sectional capacity of truss and cables are mobilised using the least amount of material while providing the highest stiffn</w:t>
      </w:r>
      <w:proofErr w:type="spellStart"/>
      <w:r>
        <w:t>ess</w:t>
      </w:r>
      <w:proofErr w:type="spellEnd"/>
      <w:r>
        <w:t xml:space="preserve"> possible. For the non-slide case,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r>
          <w:rPr>
            <w:rFonts w:ascii="Cambria Math" w:hAnsi="Cambria Math"/>
          </w:rPr>
          <m:t>≈3.0</m:t>
        </m:r>
      </m:oMath>
      <w:r>
        <w:t xml:space="preserve"> approximates the optimum as it allows for the highest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t xml:space="preserve"> for the lowest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ratio. Increasing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ratio and </w:t>
      </w:r>
      <m:oMath>
        <m:sSub>
          <m:sSubPr>
            <m:ctrlPr>
              <w:rPr>
                <w:rFonts w:ascii="Cambria Math" w:hAnsi="Cambria Math"/>
                <w:i/>
              </w:rPr>
            </m:ctrlPr>
          </m:sSubPr>
          <m:e>
            <m:r>
              <w:rPr>
                <w:rFonts w:ascii="Cambria Math" w:hAnsi="Cambria Math"/>
              </w:rPr>
              <m:t>ε</m:t>
            </m:r>
          </m:e>
          <m:sub>
            <m:r>
              <w:rPr>
                <w:rFonts w:ascii="Cambria Math" w:hAnsi="Cambria Math"/>
              </w:rPr>
              <m:t>i, cables</m:t>
            </m:r>
          </m:sub>
        </m:sSub>
        <m:r>
          <w:rPr>
            <w:rFonts w:ascii="Cambria Math" w:hAnsi="Cambria Math"/>
          </w:rPr>
          <m:t xml:space="preserve"> </m:t>
        </m:r>
      </m:oMath>
      <w:r>
        <w:t>slowly would give a higher degree of accuracy.</w:t>
      </w:r>
    </w:p>
    <w:p w14:paraId="4EB06D74" w14:textId="43065F24" w:rsidR="008A41A0" w:rsidRDefault="00F06A11" w:rsidP="00EA62DD">
      <w:r>
        <w:rPr>
          <w:noProof/>
          <w:lang w:eastAsia="en-GB"/>
        </w:rPr>
        <w:drawing>
          <wp:inline distT="0" distB="0" distL="0" distR="0" wp14:anchorId="4AEF422F" wp14:editId="37313B55">
            <wp:extent cx="5755640" cy="2520497"/>
            <wp:effectExtent l="0" t="0" r="10160" b="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5640" cy="2520497"/>
                    </a:xfrm>
                    <a:prstGeom prst="rect">
                      <a:avLst/>
                    </a:prstGeom>
                    <a:noFill/>
                    <a:ln>
                      <a:noFill/>
                    </a:ln>
                  </pic:spPr>
                </pic:pic>
              </a:graphicData>
            </a:graphic>
          </wp:inline>
        </w:drawing>
      </w:r>
    </w:p>
    <w:p w14:paraId="6163D5CD" w14:textId="77777777" w:rsidR="008A41A0" w:rsidRDefault="008A41A0" w:rsidP="008A41A0">
      <w:pPr>
        <w:pStyle w:val="Caption"/>
        <w:jc w:val="center"/>
      </w:pPr>
      <w:bookmarkStart w:id="194" w:name="_Ref196385048"/>
      <w:bookmarkStart w:id="195" w:name="_Toc197147894"/>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3</w:t>
      </w:r>
      <w:r w:rsidR="002A680C">
        <w:rPr>
          <w:noProof/>
        </w:rPr>
        <w:fldChar w:fldCharType="end"/>
      </w:r>
      <w:bookmarkEnd w:id="194"/>
      <w:r>
        <w:t>] Si ((T’/EA)/</w:t>
      </w:r>
      <w:r w:rsidRPr="004D1A1A">
        <w:t xml:space="preserve"> </w:t>
      </w:r>
      <w:r>
        <w:t>(</w:t>
      </w:r>
      <w:r w:rsidRPr="003B141A">
        <w:rPr>
          <w:lang w:val="el-GR"/>
        </w:rPr>
        <w:t>δ</w:t>
      </w:r>
      <w:r w:rsidRPr="003B141A">
        <w:t>/L'</w:t>
      </w:r>
      <w:r>
        <w:t xml:space="preserve">)) vs. cable pre-strain (T’/EA) for various </w:t>
      </w:r>
      <w:proofErr w:type="spellStart"/>
      <w:r>
        <w:t>Atruss</w:t>
      </w:r>
      <w:proofErr w:type="gramStart"/>
      <w:r>
        <w:t>:Acable</w:t>
      </w:r>
      <w:proofErr w:type="spellEnd"/>
      <w:proofErr w:type="gramEnd"/>
      <w:r>
        <w:t xml:space="preserve">  ratio (Non-slide)</w:t>
      </w:r>
      <w:bookmarkEnd w:id="195"/>
    </w:p>
    <w:p w14:paraId="4E0E116F" w14:textId="37F0851C" w:rsidR="008A41A0" w:rsidRDefault="007A7C86" w:rsidP="008A41A0">
      <w:pPr>
        <w:jc w:val="center"/>
      </w:pPr>
      <w:r>
        <w:rPr>
          <w:noProof/>
          <w:lang w:eastAsia="en-GB"/>
        </w:rPr>
        <w:lastRenderedPageBreak/>
        <w:drawing>
          <wp:inline distT="0" distB="0" distL="0" distR="0" wp14:anchorId="508D0614" wp14:editId="369EBC1B">
            <wp:extent cx="5755640" cy="2520497"/>
            <wp:effectExtent l="0" t="0" r="1016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2520497"/>
                    </a:xfrm>
                    <a:prstGeom prst="rect">
                      <a:avLst/>
                    </a:prstGeom>
                    <a:noFill/>
                    <a:ln>
                      <a:noFill/>
                    </a:ln>
                  </pic:spPr>
                </pic:pic>
              </a:graphicData>
            </a:graphic>
          </wp:inline>
        </w:drawing>
      </w:r>
    </w:p>
    <w:p w14:paraId="0CBFA1C0" w14:textId="77777777" w:rsidR="008A41A0" w:rsidRDefault="008A41A0" w:rsidP="008A41A0">
      <w:pPr>
        <w:pStyle w:val="Caption"/>
        <w:jc w:val="center"/>
      </w:pPr>
      <w:bookmarkStart w:id="196" w:name="_Ref196385059"/>
      <w:bookmarkStart w:id="197" w:name="_Toc197147895"/>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4</w:t>
      </w:r>
      <w:r w:rsidR="002A680C">
        <w:rPr>
          <w:noProof/>
        </w:rPr>
        <w:fldChar w:fldCharType="end"/>
      </w:r>
      <w:bookmarkEnd w:id="196"/>
      <w:r>
        <w:t>] Si ((T’/EA)/</w:t>
      </w:r>
      <w:r w:rsidRPr="004D1A1A">
        <w:t xml:space="preserve"> </w:t>
      </w:r>
      <w:r>
        <w:t>(</w:t>
      </w:r>
      <w:r w:rsidRPr="003B141A">
        <w:rPr>
          <w:lang w:val="el-GR"/>
        </w:rPr>
        <w:t>δ</w:t>
      </w:r>
      <w:r w:rsidRPr="003B141A">
        <w:t>/L'</w:t>
      </w:r>
      <w:r>
        <w:t xml:space="preserve">)) vs. cable pre-strain (T’/EA) for various </w:t>
      </w:r>
      <w:proofErr w:type="spellStart"/>
      <w:r>
        <w:t>Atruss</w:t>
      </w:r>
      <w:proofErr w:type="gramStart"/>
      <w:r>
        <w:t>:Acable</w:t>
      </w:r>
      <w:proofErr w:type="spellEnd"/>
      <w:proofErr w:type="gramEnd"/>
      <w:r>
        <w:t xml:space="preserve">  ratio (Slide)</w:t>
      </w:r>
      <w:bookmarkEnd w:id="197"/>
    </w:p>
    <w:p w14:paraId="310FF220" w14:textId="5BC5F3B0" w:rsidR="00A05FC1" w:rsidRDefault="00A05FC1" w:rsidP="00A05FC1">
      <w:r>
        <w:fldChar w:fldCharType="begin"/>
      </w:r>
      <w:r>
        <w:instrText xml:space="preserve"> REF _Ref196385048 \h </w:instrText>
      </w:r>
      <w:r>
        <w:fldChar w:fldCharType="separate"/>
      </w:r>
      <w:r w:rsidR="009043C9">
        <w:t xml:space="preserve">[Figure </w:t>
      </w:r>
      <w:r w:rsidR="009043C9">
        <w:rPr>
          <w:noProof/>
        </w:rPr>
        <w:t>5</w:t>
      </w:r>
      <w:r w:rsidR="009043C9">
        <w:t>.</w:t>
      </w:r>
      <w:r w:rsidR="009043C9">
        <w:rPr>
          <w:noProof/>
        </w:rPr>
        <w:t>3</w:t>
      </w:r>
      <w:r>
        <w:fldChar w:fldCharType="end"/>
      </w:r>
      <w:r>
        <w:t xml:space="preserve">] and </w:t>
      </w:r>
      <w:r>
        <w:fldChar w:fldCharType="begin"/>
      </w:r>
      <w:r>
        <w:instrText xml:space="preserve"> REF _Ref196385059 \h </w:instrText>
      </w:r>
      <w:r>
        <w:fldChar w:fldCharType="separate"/>
      </w:r>
      <w:r w:rsidR="009043C9">
        <w:t xml:space="preserve">[Figure </w:t>
      </w:r>
      <w:r w:rsidR="009043C9">
        <w:rPr>
          <w:noProof/>
        </w:rPr>
        <w:t>5</w:t>
      </w:r>
      <w:r w:rsidR="009043C9">
        <w:t>.</w:t>
      </w:r>
      <w:r w:rsidR="009043C9">
        <w:rPr>
          <w:noProof/>
        </w:rPr>
        <w:t>4</w:t>
      </w:r>
      <w:r>
        <w:fldChar w:fldCharType="end"/>
      </w:r>
      <w:r w:rsidR="00321ACA">
        <w:t>] demonstrate that</w:t>
      </w:r>
      <w:r w:rsidR="005B2CA3">
        <w:t>,</w:t>
      </w:r>
      <w:r w:rsidR="001B6EEF">
        <w:t xml:space="preserve"> with </w:t>
      </w:r>
      <w:proofErr w:type="gramStart"/>
      <w:r w:rsidR="001B6EEF">
        <w:t xml:space="preserve">increasing </w:t>
      </w:r>
      <w:proofErr w:type="gramEnd"/>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5B2CA3">
        <w:t>, there is reduction in</w:t>
      </w:r>
      <w:r w:rsidR="001B6EEF">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321ACA">
        <w:t xml:space="preserve">. </w:t>
      </w:r>
      <w:r>
        <w:t xml:space="preserve">This trend is observable in almost all cases of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r>
          <w:rPr>
            <w:rFonts w:ascii="Cambria Math" w:hAnsi="Cambria Math"/>
          </w:rPr>
          <m:t>.</m:t>
        </m:r>
      </m:oMath>
      <w:r>
        <w:t xml:space="preserve"> </w:t>
      </w:r>
      <w:proofErr w:type="gramStart"/>
      <w:r>
        <w:t>The</w:t>
      </w:r>
      <w:proofErr w:type="gramEnd"/>
      <w:r>
        <w:t xml:space="preserve"> </w:t>
      </w:r>
      <w:r w:rsidR="005A43BF">
        <w:t xml:space="preserve">exception when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r>
          <w:rPr>
            <w:rFonts w:ascii="Cambria Math" w:hAnsi="Cambria Math"/>
          </w:rPr>
          <m:t>≈1.6</m:t>
        </m:r>
      </m:oMath>
      <w:r>
        <w:t xml:space="preserve"> </w:t>
      </w:r>
      <w:r w:rsidR="00D65CDD">
        <w:t>for</w:t>
      </w:r>
      <w:r>
        <w:t xml:space="preserve"> both slide and non-slide cases </w:t>
      </w:r>
      <w:r w:rsidR="00F15955">
        <w:t>are</w:t>
      </w:r>
      <w:r>
        <w:t xml:space="preserve"> due to the inability of the cross-sectional area of the truss to carry the experienced stresses causing premature failure. The general reduction</w:t>
      </w:r>
      <w:r w:rsidR="008018BE">
        <w:t xml:space="preserve"> of</w:t>
      </w:r>
      <w: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however</w:t>
      </w:r>
      <w:r w:rsidR="008018BE">
        <w:t>,</w:t>
      </w:r>
      <w:r>
        <w:t xml:space="preserve"> may be attributed to </w:t>
      </w:r>
      <w:r w:rsidR="009A473C">
        <w:t xml:space="preserve">deformation </w:t>
      </w:r>
      <w:r>
        <w:t xml:space="preserve">mechanisms that </w:t>
      </w:r>
      <w:r w:rsidR="00E87485">
        <w:t>aid</w:t>
      </w:r>
      <w:r>
        <w:t xml:space="preserve"> </w:t>
      </w:r>
      <w:r w:rsidR="00E87485">
        <w:t>to increase</w:t>
      </w:r>
      <w:r>
        <w:t xml:space="preserve"> </w:t>
      </w:r>
      <m:oMath>
        <m:sSub>
          <m:sSubPr>
            <m:ctrlPr>
              <w:rPr>
                <w:rFonts w:ascii="Cambria Math" w:hAnsi="Cambria Math"/>
                <w:i/>
              </w:rPr>
            </m:ctrlPr>
          </m:sSubPr>
          <m:e>
            <m:r>
              <w:rPr>
                <w:rFonts w:ascii="Cambria Math" w:hAnsi="Cambria Math"/>
              </w:rPr>
              <m:t>ε</m:t>
            </m:r>
          </m:e>
          <m:sub>
            <m:r>
              <w:rPr>
                <w:rFonts w:ascii="Cambria Math" w:hAnsi="Cambria Math"/>
              </w:rPr>
              <m:t>i, frame</m:t>
            </m:r>
          </m:sub>
        </m:sSub>
      </m:oMath>
      <w:r>
        <w:t xml:space="preserve"> frame </w:t>
      </w:r>
      <w:r w:rsidR="00E62B6D">
        <w:t>due to</w:t>
      </w:r>
      <w:r>
        <w:t xml:space="preserve"> </w:t>
      </w:r>
      <w:proofErr w:type="gramStart"/>
      <w:r>
        <w:t xml:space="preserve">increasing </w:t>
      </w:r>
      <w:proofErr w:type="gramEnd"/>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t>.</w:t>
      </w:r>
    </w:p>
    <w:p w14:paraId="4BC87397" w14:textId="77777777" w:rsidR="00A05FC1" w:rsidRDefault="00A05FC1" w:rsidP="00A05FC1">
      <w:pPr>
        <w:rPr>
          <w:noProof/>
          <w:lang w:val="en-US"/>
        </w:rPr>
      </w:pPr>
      <w:r>
        <w:t xml:space="preserve">When the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r>
          <w:rPr>
            <w:rFonts w:ascii="Cambria Math" w:hAnsi="Cambria Math"/>
          </w:rPr>
          <m:t>≈7.0</m:t>
        </m:r>
      </m:oMath>
      <w:r>
        <w:t xml:space="preserve"> and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r>
          <w:rPr>
            <w:rFonts w:ascii="Cambria Math" w:hAnsi="Cambria Math"/>
          </w:rPr>
          <m:t>≈8.2</m:t>
        </m:r>
      </m:oMath>
      <w:r>
        <w:t xml:space="preserve"> for non-slide and slide cases respectively, the minimum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m:t>
        </m:r>
      </m:oMath>
      <w:r w:rsidRPr="00BB2A5D">
        <w:t xml:space="preserve"> </w:t>
      </w:r>
      <w:r>
        <w:t xml:space="preserve">when </w:t>
      </w:r>
      <m:oMath>
        <m:sSub>
          <m:sSubPr>
            <m:ctrlPr>
              <w:rPr>
                <w:rFonts w:ascii="Cambria Math" w:hAnsi="Cambria Math"/>
                <w:i/>
              </w:rPr>
            </m:ctrlPr>
          </m:sSubPr>
          <m:e>
            <m:r>
              <w:rPr>
                <w:rFonts w:ascii="Cambria Math" w:hAnsi="Cambria Math"/>
              </w:rPr>
              <m:t>ε</m:t>
            </m:r>
          </m:e>
          <m:sub>
            <m:r>
              <w:rPr>
                <w:rFonts w:ascii="Cambria Math" w:hAnsi="Cambria Math"/>
              </w:rPr>
              <m:t>i, cables</m:t>
            </m:r>
          </m:sub>
        </m:sSub>
        <m:r>
          <w:rPr>
            <w:rFonts w:ascii="Cambria Math" w:hAnsi="Cambria Math"/>
          </w:rPr>
          <m:t>&gt;0.0007</m:t>
        </m:r>
      </m:oMath>
      <w:r>
        <w:t xml:space="preserve"> where the rate at which the cables experience strain is similar to the rate at which the frame experience axial strain as </w:t>
      </w:r>
      <m:oMath>
        <m:sSub>
          <m:sSubPr>
            <m:ctrlPr>
              <w:rPr>
                <w:rFonts w:ascii="Cambria Math" w:hAnsi="Cambria Math"/>
                <w:i/>
              </w:rPr>
            </m:ctrlPr>
          </m:sSubPr>
          <m:e>
            <m:r>
              <w:rPr>
                <w:rFonts w:ascii="Cambria Math" w:hAnsi="Cambria Math"/>
              </w:rPr>
              <m:t>ε</m:t>
            </m:r>
          </m:e>
          <m:sub>
            <m:r>
              <w:rPr>
                <w:rFonts w:ascii="Cambria Math" w:hAnsi="Cambria Math"/>
              </w:rPr>
              <m:t>i, cables</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 frame</m:t>
            </m:r>
          </m:sub>
        </m:sSub>
      </m:oMath>
      <w:r>
        <w:t>.</w:t>
      </w:r>
    </w:p>
    <w:p w14:paraId="031DA120" w14:textId="036794C7" w:rsidR="000B4760" w:rsidRDefault="000B4760" w:rsidP="000B4760">
      <w:pPr>
        <w:pStyle w:val="Caption"/>
        <w:jc w:val="center"/>
      </w:pPr>
      <w:r>
        <w:rPr>
          <w:noProof/>
          <w:lang w:eastAsia="en-GB"/>
        </w:rPr>
        <w:drawing>
          <wp:inline distT="0" distB="0" distL="0" distR="0" wp14:anchorId="25A82303" wp14:editId="76E0CB86">
            <wp:extent cx="5755640" cy="2878135"/>
            <wp:effectExtent l="0" t="0" r="10160" b="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640" cy="2878135"/>
                    </a:xfrm>
                    <a:prstGeom prst="rect">
                      <a:avLst/>
                    </a:prstGeom>
                    <a:noFill/>
                    <a:ln>
                      <a:noFill/>
                    </a:ln>
                  </pic:spPr>
                </pic:pic>
              </a:graphicData>
            </a:graphic>
          </wp:inline>
        </w:drawing>
      </w:r>
    </w:p>
    <w:p w14:paraId="22BB0AA4" w14:textId="77777777" w:rsidR="000B4760" w:rsidRDefault="000B4760" w:rsidP="000B4760">
      <w:pPr>
        <w:pStyle w:val="Caption"/>
        <w:jc w:val="center"/>
      </w:pPr>
      <w:bookmarkStart w:id="198" w:name="_Ref196390214"/>
      <w:bookmarkStart w:id="199" w:name="_Toc197147896"/>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5</w:t>
      </w:r>
      <w:r w:rsidR="002A680C">
        <w:rPr>
          <w:noProof/>
        </w:rPr>
        <w:fldChar w:fldCharType="end"/>
      </w:r>
      <w:bookmarkEnd w:id="198"/>
      <w:r>
        <w:t>] Si ((T’/EA)/</w:t>
      </w:r>
      <w:r w:rsidRPr="004D1A1A">
        <w:t xml:space="preserve"> </w:t>
      </w:r>
      <w:r>
        <w:t>(</w:t>
      </w:r>
      <w:r w:rsidRPr="003B141A">
        <w:rPr>
          <w:lang w:val="el-GR"/>
        </w:rPr>
        <w:t>δ</w:t>
      </w:r>
      <w:r w:rsidRPr="003B141A">
        <w:t>/L'</w:t>
      </w:r>
      <w:r>
        <w:t xml:space="preserve">)) ratio vs. </w:t>
      </w:r>
      <w:proofErr w:type="spellStart"/>
      <w:r>
        <w:t>Atruss</w:t>
      </w:r>
      <w:proofErr w:type="gramStart"/>
      <w:r>
        <w:t>:Acable</w:t>
      </w:r>
      <w:proofErr w:type="spellEnd"/>
      <w:proofErr w:type="gramEnd"/>
      <w:r>
        <w:t xml:space="preserve"> ratio</w:t>
      </w:r>
      <w:bookmarkEnd w:id="199"/>
    </w:p>
    <w:p w14:paraId="75C61EB0" w14:textId="19CB8A32" w:rsidR="00467B70" w:rsidRDefault="00FD1918" w:rsidP="00D902F0">
      <w:r>
        <w:t>To continue the discussion</w:t>
      </w:r>
      <w:r w:rsidR="00915CE8">
        <w:t>,</w:t>
      </w:r>
      <w:r w:rsidRPr="00FD1918">
        <w:t xml:space="preserve"> </w:t>
      </w:r>
      <w:r>
        <w:fldChar w:fldCharType="begin"/>
      </w:r>
      <w:r>
        <w:instrText xml:space="preserve"> REF _Ref196390214 \h </w:instrText>
      </w:r>
      <w:r>
        <w:fldChar w:fldCharType="separate"/>
      </w:r>
      <w:r w:rsidR="009043C9">
        <w:t xml:space="preserve">[Figure </w:t>
      </w:r>
      <w:r w:rsidR="009043C9">
        <w:rPr>
          <w:noProof/>
        </w:rPr>
        <w:t>5</w:t>
      </w:r>
      <w:r w:rsidR="009043C9">
        <w:t>.</w:t>
      </w:r>
      <w:r w:rsidR="009043C9">
        <w:rPr>
          <w:noProof/>
        </w:rPr>
        <w:t>5</w:t>
      </w:r>
      <w:r>
        <w:fldChar w:fldCharType="end"/>
      </w:r>
      <w:r>
        <w:t xml:space="preserve">] </w:t>
      </w:r>
      <w:r w:rsidR="00915CE8">
        <w:t>show</w:t>
      </w:r>
      <w:r>
        <w:t>s</w:t>
      </w:r>
      <w:r w:rsidR="00915CE8">
        <w:t xml:space="preserve"> </w:t>
      </w:r>
      <w:r w:rsidR="00493DE1">
        <w:t xml:space="preserve">the correlation between </w:t>
      </w:r>
      <w:r w:rsidR="00D902F0">
        <w:t xml:space="preserve">maximum and minimum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D902F0">
        <w:t xml:space="preserve"> against their corresponding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rsidR="00D902F0">
        <w:t xml:space="preserve"> ratio for slide and non-slide cases</w:t>
      </w:r>
      <w:r w:rsidR="00493DE1">
        <w:t xml:space="preserve">. The </w:t>
      </w:r>
      <w:r w:rsidR="002D65D0">
        <w:t xml:space="preserve">graph </w:t>
      </w:r>
      <w:r w:rsidR="006912A2">
        <w:t>confirms</w:t>
      </w:r>
      <w:r w:rsidR="00D902F0">
        <w:t xml:space="preserve"> that there is a </w:t>
      </w:r>
      <w:r w:rsidR="007610E3">
        <w:t>positive</w:t>
      </w:r>
      <w:r w:rsidR="00D902F0">
        <w:t xml:space="preserve"> linear correlation </w:t>
      </w:r>
      <w:r w:rsidR="006912A2">
        <w:t xml:space="preserve">between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E2C71">
        <w:t xml:space="preserve"> a</w:t>
      </w:r>
      <w:proofErr w:type="spellStart"/>
      <w:r w:rsidR="00AE2C71">
        <w:t>nd</w:t>
      </w:r>
      <w:proofErr w:type="spellEnd"/>
      <w:r w:rsidR="00AE2C71">
        <w:t xml:space="preserve">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rsidR="006912A2">
        <w:t xml:space="preserve"> </w:t>
      </w:r>
      <w:r w:rsidR="007610E3">
        <w:t>for</w:t>
      </w:r>
      <w:r w:rsidR="00D902F0">
        <w:t xml:space="preserve"> both slide and non-slide cases.</w:t>
      </w:r>
    </w:p>
    <w:p w14:paraId="66E46897" w14:textId="3624C193" w:rsidR="0094372C" w:rsidRDefault="006912A2" w:rsidP="00D902F0">
      <w:r>
        <w:lastRenderedPageBreak/>
        <w:t>T</w:t>
      </w:r>
      <w:r w:rsidR="00D902F0">
        <w:t xml:space="preserve">he ratio of the minimum and maximum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E2C71">
        <w:t xml:space="preserve"> f</w:t>
      </w:r>
      <w:r w:rsidR="00D902F0">
        <w:t xml:space="preserve">or both </w:t>
      </w:r>
      <w:r w:rsidR="00AE2C71">
        <w:t xml:space="preserve">slide </w:t>
      </w:r>
      <w:r w:rsidR="00F85557">
        <w:t>and non-slide cases</w:t>
      </w:r>
      <w:r w:rsidR="00D04D15">
        <w:t xml:space="preserve"> show that</w:t>
      </w:r>
      <w:r w:rsidR="00D902F0">
        <w:t xml:space="preserve">, minimum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≈75%</m:t>
        </m:r>
      </m:oMath>
      <w:r w:rsidR="00F85557">
        <w:t xml:space="preserve"> of</w:t>
      </w:r>
      <w:r w:rsidR="00D902F0">
        <w:t xml:space="preserve"> maximum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D902F0">
        <w:t xml:space="preserve"> for the highest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r>
          <w:rPr>
            <w:rFonts w:ascii="Cambria Math" w:hAnsi="Cambria Math"/>
          </w:rPr>
          <m:t>≈10.2</m:t>
        </m:r>
      </m:oMath>
      <w:r w:rsidR="00D54E27">
        <w:t xml:space="preserve"> te</w:t>
      </w:r>
      <w:proofErr w:type="spellStart"/>
      <w:r w:rsidR="00D54E27">
        <w:t>sted</w:t>
      </w:r>
      <w:proofErr w:type="spellEnd"/>
      <w:r w:rsidR="00D902F0">
        <w:t xml:space="preserve"> within the </w:t>
      </w:r>
      <w:r w:rsidR="00F85557">
        <w:t>range</w:t>
      </w:r>
      <w:r w:rsidR="00D54E27">
        <w:t xml:space="preserve"> of variables</w:t>
      </w:r>
      <w:r w:rsidR="00D902F0">
        <w:t xml:space="preserve">. This contrasts with just around </w:t>
      </w:r>
      <m:oMath>
        <m:r>
          <w:rPr>
            <w:rFonts w:ascii="Cambria Math" w:hAnsi="Cambria Math"/>
          </w:rPr>
          <m:t>95%</m:t>
        </m:r>
      </m:oMath>
      <w:r w:rsidR="00D902F0">
        <w:t xml:space="preserve"> for the </w:t>
      </w:r>
      <w:proofErr w:type="gramStart"/>
      <w:r w:rsidR="00D902F0">
        <w:t xml:space="preserve">lowest </w:t>
      </w:r>
      <w:proofErr w:type="gramEnd"/>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r>
          <w:rPr>
            <w:rFonts w:ascii="Cambria Math" w:hAnsi="Cambria Math"/>
          </w:rPr>
          <m:t>≈1.6</m:t>
        </m:r>
      </m:oMath>
      <w:r w:rsidR="00D902F0">
        <w:t>.</w:t>
      </w:r>
      <w:r w:rsidR="00DC5F05">
        <w:t xml:space="preserve"> This reveals that the discrepancy between the two values is greater when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rsidR="00DC5F05">
        <w:t xml:space="preserve"> is higher for both slide and non-slide cases</w:t>
      </w:r>
      <w:r w:rsidR="00033CA1">
        <w:t>.</w:t>
      </w:r>
    </w:p>
    <w:p w14:paraId="1559E431" w14:textId="77777777" w:rsidR="000B4760" w:rsidRDefault="000B4760" w:rsidP="000B4760">
      <w:r>
        <w:rPr>
          <w:noProof/>
          <w:lang w:eastAsia="en-GB"/>
        </w:rPr>
        <w:drawing>
          <wp:inline distT="0" distB="0" distL="0" distR="0" wp14:anchorId="29D7E239" wp14:editId="5A0E6BD0">
            <wp:extent cx="5760000" cy="1723342"/>
            <wp:effectExtent l="0" t="0" r="635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k:Users:bharatkunwar:Desktop:slidevsnonslide.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60000" cy="1723342"/>
                    </a:xfrm>
                    <a:prstGeom prst="rect">
                      <a:avLst/>
                    </a:prstGeom>
                    <a:noFill/>
                    <a:ln>
                      <a:noFill/>
                    </a:ln>
                  </pic:spPr>
                </pic:pic>
              </a:graphicData>
            </a:graphic>
          </wp:inline>
        </w:drawing>
      </w:r>
    </w:p>
    <w:p w14:paraId="3493EC2A" w14:textId="77777777" w:rsidR="000B4760" w:rsidRDefault="000B4760" w:rsidP="000B4760">
      <w:pPr>
        <w:pStyle w:val="Caption"/>
        <w:jc w:val="center"/>
      </w:pPr>
      <w:bookmarkStart w:id="200" w:name="_Ref196392481"/>
      <w:bookmarkStart w:id="201" w:name="_Toc197147897"/>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6</w:t>
      </w:r>
      <w:r w:rsidR="002A680C">
        <w:rPr>
          <w:noProof/>
        </w:rPr>
        <w:fldChar w:fldCharType="end"/>
      </w:r>
      <w:bookmarkEnd w:id="200"/>
      <w:r>
        <w:t>] Slide (Left) vs. non-slide (Right) m=25 where (Max stress=Green, Min stress=Black)</w:t>
      </w:r>
      <w:bookmarkEnd w:id="201"/>
    </w:p>
    <w:p w14:paraId="35BFA0F1" w14:textId="0D0B537B" w:rsidR="00DF2554" w:rsidRDefault="00DF2554" w:rsidP="00DF2554">
      <w:r>
        <w:fldChar w:fldCharType="begin"/>
      </w:r>
      <w:r>
        <w:instrText xml:space="preserve"> REF _Ref196390214 \h </w:instrText>
      </w:r>
      <w:r>
        <w:fldChar w:fldCharType="separate"/>
      </w:r>
      <w:r w:rsidR="009043C9">
        <w:t xml:space="preserve">[Figure </w:t>
      </w:r>
      <w:r w:rsidR="009043C9">
        <w:rPr>
          <w:noProof/>
        </w:rPr>
        <w:t>5</w:t>
      </w:r>
      <w:r w:rsidR="009043C9">
        <w:t>.</w:t>
      </w:r>
      <w:r w:rsidR="009043C9">
        <w:rPr>
          <w:noProof/>
        </w:rPr>
        <w:t>5</w:t>
      </w:r>
      <w:r>
        <w:fldChar w:fldCharType="end"/>
      </w:r>
      <w:r>
        <w:t xml:space="preserve">] </w:t>
      </w:r>
      <w:r w:rsidR="00A53822">
        <w:t xml:space="preserve">also </w:t>
      </w:r>
      <w:r>
        <w:t xml:space="preserve">shows that, when maximum and minimum 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are compared against maximum and minimum non-</w:t>
      </w:r>
      <w:proofErr w:type="gramStart"/>
      <w:r>
        <w:t xml:space="preserve">slide </w:t>
      </w:r>
      <w:proofErr w:type="gramEnd"/>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both maximum and minimum non-slide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are greater than 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When cables are allowed to slide, strain is concentrated on edge cable strands as observable in </w:t>
      </w:r>
      <w:r>
        <w:fldChar w:fldCharType="begin"/>
      </w:r>
      <w:r>
        <w:instrText xml:space="preserve"> REF _Ref196392481 \h </w:instrText>
      </w:r>
      <w:r>
        <w:fldChar w:fldCharType="separate"/>
      </w:r>
      <w:r w:rsidR="009043C9">
        <w:t xml:space="preserve">[Figure </w:t>
      </w:r>
      <w:r w:rsidR="009043C9">
        <w:rPr>
          <w:noProof/>
        </w:rPr>
        <w:t>5</w:t>
      </w:r>
      <w:r w:rsidR="009043C9">
        <w:t>.</w:t>
      </w:r>
      <w:r w:rsidR="009043C9">
        <w:rPr>
          <w:noProof/>
        </w:rPr>
        <w:t>6</w:t>
      </w:r>
      <w:r>
        <w:fldChar w:fldCharType="end"/>
      </w:r>
      <w:r>
        <w:t xml:space="preserve">]. When they are restrained, the there is greater uniformity in the final stress distribution with smaller difference in the maximum and minimum final stress distribution. As a consequence, a greater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w:t>
      </w:r>
      <w:r w:rsidR="007B5B80">
        <w:t xml:space="preserve">ratio </w:t>
      </w:r>
      <w:r>
        <w:t>is required to achieve the same axial stiffness, which is not efficient</w:t>
      </w:r>
      <w:r w:rsidR="007B5B80">
        <w:t>.</w:t>
      </w:r>
    </w:p>
    <w:p w14:paraId="21B55D6C" w14:textId="0DCBA546" w:rsidR="00F06805" w:rsidRDefault="00AF095D" w:rsidP="00F06805">
      <w:pPr>
        <w:pStyle w:val="Caption"/>
        <w:jc w:val="center"/>
      </w:pPr>
      <w:r>
        <w:rPr>
          <w:noProof/>
          <w:lang w:eastAsia="en-GB"/>
        </w:rPr>
        <w:drawing>
          <wp:inline distT="0" distB="0" distL="0" distR="0" wp14:anchorId="799B0D63" wp14:editId="50C7321C">
            <wp:extent cx="5755640" cy="1806483"/>
            <wp:effectExtent l="0" t="0" r="10160" b="0"/>
            <wp:docPr id="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5640" cy="1806483"/>
                    </a:xfrm>
                    <a:prstGeom prst="rect">
                      <a:avLst/>
                    </a:prstGeom>
                    <a:noFill/>
                    <a:ln>
                      <a:noFill/>
                    </a:ln>
                  </pic:spPr>
                </pic:pic>
              </a:graphicData>
            </a:graphic>
          </wp:inline>
        </w:drawing>
      </w:r>
    </w:p>
    <w:p w14:paraId="45CDB29A" w14:textId="77777777" w:rsidR="00F06805" w:rsidRDefault="00F06805" w:rsidP="00F06805">
      <w:pPr>
        <w:pStyle w:val="Caption"/>
        <w:jc w:val="center"/>
      </w:pPr>
      <w:bookmarkStart w:id="202" w:name="_Ref196392684"/>
      <w:bookmarkStart w:id="203" w:name="_Toc197147898"/>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7</w:t>
      </w:r>
      <w:r w:rsidR="002A680C">
        <w:rPr>
          <w:noProof/>
        </w:rPr>
        <w:fldChar w:fldCharType="end"/>
      </w:r>
      <w:bookmarkEnd w:id="202"/>
      <w:r>
        <w:t xml:space="preserve">] Maximum and minimum slide Si/non-slide Si vs. </w:t>
      </w:r>
      <w:proofErr w:type="spellStart"/>
      <w:r>
        <w:t>Atruss</w:t>
      </w:r>
      <w:proofErr w:type="gramStart"/>
      <w:r>
        <w:t>:Acable</w:t>
      </w:r>
      <w:proofErr w:type="spellEnd"/>
      <w:proofErr w:type="gramEnd"/>
      <w:r>
        <w:t xml:space="preserve"> ratio</w:t>
      </w:r>
      <w:bookmarkEnd w:id="203"/>
    </w:p>
    <w:p w14:paraId="20E3FE1B" w14:textId="04FDD0A7" w:rsidR="00F06805" w:rsidRDefault="00F06805" w:rsidP="00F06805">
      <w:r>
        <w:fldChar w:fldCharType="begin"/>
      </w:r>
      <w:r>
        <w:instrText xml:space="preserve"> REF _Ref196392684 \h </w:instrText>
      </w:r>
      <w:r>
        <w:fldChar w:fldCharType="separate"/>
      </w:r>
      <w:r w:rsidR="009043C9">
        <w:t xml:space="preserve">[Figure </w:t>
      </w:r>
      <w:r w:rsidR="009043C9">
        <w:rPr>
          <w:noProof/>
        </w:rPr>
        <w:t>5</w:t>
      </w:r>
      <w:r w:rsidR="009043C9">
        <w:t>.</w:t>
      </w:r>
      <w:r w:rsidR="009043C9">
        <w:rPr>
          <w:noProof/>
        </w:rPr>
        <w:t>7</w:t>
      </w:r>
      <w:r>
        <w:fldChar w:fldCharType="end"/>
      </w:r>
      <w:r>
        <w:t xml:space="preserve">] shows the ratio of the maximum 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to non-slide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w:r w:rsidR="00214CFA">
        <w:t>and the ratio of</w:t>
      </w:r>
      <w:r>
        <w:t xml:space="preserve"> minimum 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to non-</w:t>
      </w:r>
      <w:proofErr w:type="gramStart"/>
      <w:r>
        <w:t xml:space="preserve">slide </w:t>
      </w:r>
      <w:proofErr w:type="gramEnd"/>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The trend is slightly unstable for the ratio of the maximum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but follows a similar positive trend to the ratio of the </w:t>
      </w:r>
      <w:proofErr w:type="gramStart"/>
      <w:r>
        <w:t xml:space="preserve">minimum </w:t>
      </w:r>
      <w:proofErr w:type="gramEnd"/>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BB0D0F">
        <w:t>.</w:t>
      </w:r>
      <w:r w:rsidR="000B4760">
        <w:t xml:space="preserve"> </w:t>
      </w:r>
      <w:r>
        <w:t xml:space="preserve">The ratio of slide to non-slide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tends towards 1 as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increases. This confirms smaller discrepancy between the values when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is high. Also, the minimum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is best assumed to be the effective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as it is the lowest value.</w:t>
      </w:r>
    </w:p>
    <w:p w14:paraId="66F78E62" w14:textId="77777777" w:rsidR="00F06805" w:rsidRDefault="00F06805" w:rsidP="00F06805">
      <w:pPr>
        <w:pStyle w:val="Heading3"/>
      </w:pPr>
      <w:bookmarkStart w:id="204" w:name="_Toc323293754"/>
      <w:r>
        <w:t>Limitations</w:t>
      </w:r>
      <w:bookmarkEnd w:id="204"/>
    </w:p>
    <w:p w14:paraId="421E27C2" w14:textId="77777777" w:rsidR="00F06805" w:rsidRDefault="00F06805" w:rsidP="00F06805">
      <w:r>
        <w:t xml:space="preserve">The buckling </w:t>
      </w:r>
      <w:proofErr w:type="gramStart"/>
      <w:r>
        <w:t xml:space="preserve">failure of the truss due to slenderness as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ratio varies have</w:t>
      </w:r>
      <w:proofErr w:type="gramEnd"/>
      <w:r>
        <w:t xml:space="preserve"> not been accounted for in these analyses. The effect of this on the actual behaviour of the frame may be significant. The frictional forces resisting the cable slide have not been accounted for either, which in reality, would influence the actual distribution of stresses.</w:t>
      </w:r>
    </w:p>
    <w:p w14:paraId="69A43472" w14:textId="373334FB" w:rsidR="00834149" w:rsidRDefault="00834149" w:rsidP="00CE72DA">
      <w:pPr>
        <w:pStyle w:val="Heading2"/>
      </w:pPr>
      <w:bookmarkStart w:id="205" w:name="_Ref196834141"/>
      <w:bookmarkStart w:id="206" w:name="_Toc323293755"/>
      <w:r>
        <w:lastRenderedPageBreak/>
        <w:t xml:space="preserve">Test 2: </w:t>
      </w:r>
      <w:r w:rsidR="00954039">
        <w:t>Axial strain due to cable pre-strain</w:t>
      </w:r>
      <w:r w:rsidR="00BA2AC5">
        <w:t xml:space="preserve"> </w:t>
      </w:r>
      <w:r w:rsidR="00954039">
        <w:t xml:space="preserve">and </w:t>
      </w:r>
      <w:r w:rsidR="00BA2AC5">
        <w:t>the number of cables</w:t>
      </w:r>
      <w:bookmarkEnd w:id="205"/>
      <w:bookmarkEnd w:id="206"/>
    </w:p>
    <w:p w14:paraId="5B7CE948" w14:textId="77777777" w:rsidR="00834149" w:rsidRDefault="00834149" w:rsidP="00834149">
      <w:pPr>
        <w:pStyle w:val="Heading3"/>
      </w:pPr>
      <w:bookmarkStart w:id="207" w:name="_Toc323293756"/>
      <w:r>
        <w:t>Aim of the test</w:t>
      </w:r>
      <w:bookmarkEnd w:id="207"/>
    </w:p>
    <w:p w14:paraId="151640D0" w14:textId="67DE5296" w:rsidR="00834149" w:rsidRDefault="00834149" w:rsidP="00834149">
      <w:r>
        <w:t>Th</w:t>
      </w:r>
      <w:r w:rsidR="00B25FC6">
        <w:t>is</w:t>
      </w:r>
      <w:r>
        <w:t xml:space="preserve"> test aim</w:t>
      </w:r>
      <w:r w:rsidR="00212F00">
        <w:t>s</w:t>
      </w:r>
      <w:r>
        <w:t xml:space="preserve"> to establish how </w:t>
      </w:r>
      <w:r w:rsidR="00CE72DA">
        <w:t>the influence of pre-strain varies</w:t>
      </w:r>
      <w:r w:rsidR="00212F00">
        <w:t xml:space="preserve"> as</w:t>
      </w:r>
      <w:r>
        <w:t xml:space="preserve"> the number of cables</w:t>
      </w:r>
      <w:r w:rsidR="00857002">
        <w:t xml:space="preserve"> per quarter per DOF</w:t>
      </w:r>
      <w:proofErr w:type="gramStart"/>
      <w:r w:rsidR="00857002">
        <w:t>,</w:t>
      </w:r>
      <w:r>
        <w:t xml:space="preserve"> </w:t>
      </w:r>
      <w:proofErr w:type="gramEnd"/>
      <m:oMath>
        <m:r>
          <w:rPr>
            <w:rFonts w:ascii="Cambria Math" w:hAnsi="Cambria Math"/>
          </w:rPr>
          <m:t>m</m:t>
        </m:r>
      </m:oMath>
      <w:r w:rsidR="00857002">
        <w:t>, varies</w:t>
      </w:r>
      <w:r w:rsidR="00212F00">
        <w:t xml:space="preserve"> in</w:t>
      </w:r>
      <w:r>
        <w:t xml:space="preserve"> each direction</w:t>
      </w:r>
      <w:r w:rsidR="00857002">
        <w:t>.</w:t>
      </w:r>
      <w:r w:rsidR="000F1A02">
        <w:t xml:space="preserve"> </w:t>
      </w:r>
      <w:r w:rsidR="00212F00">
        <w:t xml:space="preserve">The </w:t>
      </w:r>
      <w:r w:rsidR="00E80D77">
        <w:t>second part of this test</w:t>
      </w:r>
      <w:r w:rsidR="00212F00">
        <w:t xml:space="preserve"> aim</w:t>
      </w:r>
      <w:r w:rsidR="00E80D77">
        <w:t>s</w:t>
      </w:r>
      <w:r w:rsidR="009A57F6">
        <w:t xml:space="preserve"> to examine</w:t>
      </w:r>
      <w:r w:rsidR="009717B6">
        <w:t xml:space="preserve"> </w:t>
      </w:r>
      <w:r w:rsidR="00212F00">
        <w:t xml:space="preserve">the effect of </w:t>
      </w:r>
      <w:r w:rsidR="00E80D77">
        <w:t xml:space="preserve">cable </w:t>
      </w:r>
      <w:r w:rsidR="00212F00">
        <w:t xml:space="preserve">slide </w:t>
      </w:r>
      <w:r w:rsidR="009A57F6">
        <w:t>and its influence on the stiffness of the structural frame</w:t>
      </w:r>
      <w:r w:rsidR="00E80D77">
        <w:t xml:space="preserve"> as </w:t>
      </w:r>
      <m:oMath>
        <m:r>
          <w:rPr>
            <w:rFonts w:ascii="Cambria Math" w:hAnsi="Cambria Math"/>
          </w:rPr>
          <m:t>m</m:t>
        </m:r>
      </m:oMath>
      <w:r w:rsidR="009717B6">
        <w:t xml:space="preserve"> </w:t>
      </w:r>
      <w:r w:rsidR="00E80D77">
        <w:t>var</w:t>
      </w:r>
      <w:r w:rsidR="009717B6">
        <w:t>ies</w:t>
      </w:r>
      <w:r w:rsidR="009A57F6">
        <w:t>.</w:t>
      </w:r>
    </w:p>
    <w:p w14:paraId="5A2A03C3" w14:textId="77777777" w:rsidR="00834149" w:rsidRDefault="00834149" w:rsidP="00834149">
      <w:pPr>
        <w:pStyle w:val="Heading3"/>
      </w:pPr>
      <w:bookmarkStart w:id="208" w:name="_Toc323293757"/>
      <w:r>
        <w:t>Procedure</w:t>
      </w:r>
      <w:bookmarkEnd w:id="208"/>
    </w:p>
    <w:p w14:paraId="0E0006D4" w14:textId="77777777" w:rsidR="00CE6C7A" w:rsidRDefault="009A512E" w:rsidP="00CE6C7A">
      <w:r>
        <w:t xml:space="preserve">For this test, </w:t>
      </w:r>
      <w:proofErr w:type="gramStart"/>
      <w:r w:rsidR="00DD7263">
        <w:t>number of cables per quarter per DOF</w:t>
      </w:r>
      <w:r w:rsidR="00C86251">
        <w:t>,</w:t>
      </w:r>
      <w:r w:rsidR="00DD7263">
        <w:t xml:space="preserve"> </w:t>
      </w:r>
      <m:oMath>
        <m:r>
          <w:rPr>
            <w:rFonts w:ascii="Cambria Math" w:hAnsi="Cambria Math"/>
          </w:rPr>
          <m:t>m</m:t>
        </m:r>
      </m:oMath>
      <w:r w:rsidR="002F0167">
        <w:t xml:space="preserve"> tabulated in </w:t>
      </w:r>
      <w:r w:rsidR="002F0167">
        <w:rPr>
          <w:highlight w:val="green"/>
        </w:rPr>
        <w:fldChar w:fldCharType="begin"/>
      </w:r>
      <w:r w:rsidR="002F0167">
        <w:instrText xml:space="preserve"> REF _Ref196395091 \h </w:instrText>
      </w:r>
      <w:r w:rsidR="002F0167">
        <w:rPr>
          <w:highlight w:val="green"/>
        </w:rPr>
      </w:r>
      <w:r w:rsidR="002F0167">
        <w:rPr>
          <w:highlight w:val="green"/>
        </w:rPr>
        <w:fldChar w:fldCharType="separate"/>
      </w:r>
      <w:r w:rsidR="009043C9">
        <w:t xml:space="preserve">[Table </w:t>
      </w:r>
      <w:r w:rsidR="009043C9">
        <w:rPr>
          <w:noProof/>
        </w:rPr>
        <w:t>5</w:t>
      </w:r>
      <w:r w:rsidR="009043C9">
        <w:t>.</w:t>
      </w:r>
      <w:r w:rsidR="009043C9">
        <w:rPr>
          <w:noProof/>
        </w:rPr>
        <w:t>2</w:t>
      </w:r>
      <w:r w:rsidR="002F0167">
        <w:rPr>
          <w:highlight w:val="green"/>
        </w:rPr>
        <w:fldChar w:fldCharType="end"/>
      </w:r>
      <w:r w:rsidR="002F0167">
        <w:t>]</w:t>
      </w:r>
      <w:r w:rsidR="00C86251">
        <w:t xml:space="preserve"> </w:t>
      </w:r>
      <w:r w:rsidR="002F0167">
        <w:t>are</w:t>
      </w:r>
      <w:proofErr w:type="gramEnd"/>
      <w:r w:rsidR="002F0167">
        <w:t xml:space="preserve"> examined</w:t>
      </w:r>
      <w:r w:rsidR="00C86251">
        <w:t xml:space="preserve">. This affects </w:t>
      </w:r>
      <w:r w:rsidR="00DD7263">
        <w:t>the strained radius of the inner ring and the outer ring</w:t>
      </w:r>
      <w:r w:rsidR="002F0167">
        <w:t xml:space="preserve"> shown in</w:t>
      </w:r>
      <w:r w:rsidR="00DD7263">
        <w:t xml:space="preserve"> </w:t>
      </w:r>
      <w:r w:rsidR="00DD7263">
        <w:fldChar w:fldCharType="begin"/>
      </w:r>
      <w:r w:rsidR="00DD7263">
        <w:instrText xml:space="preserve"> REF _Ref196382630 \h </w:instrText>
      </w:r>
      <w:r w:rsidR="00DD7263">
        <w:fldChar w:fldCharType="separate"/>
      </w:r>
      <w:r w:rsidR="009043C9">
        <w:t xml:space="preserve">[Figure </w:t>
      </w:r>
      <w:r w:rsidR="009043C9">
        <w:rPr>
          <w:noProof/>
        </w:rPr>
        <w:t>3</w:t>
      </w:r>
      <w:r w:rsidR="009043C9">
        <w:t>.</w:t>
      </w:r>
      <w:r w:rsidR="009043C9">
        <w:rPr>
          <w:noProof/>
        </w:rPr>
        <w:t>3</w:t>
      </w:r>
      <w:r w:rsidR="00DD7263">
        <w:fldChar w:fldCharType="end"/>
      </w:r>
      <w:r w:rsidR="00DD7263">
        <w:t xml:space="preserve">] </w:t>
      </w:r>
      <w:r w:rsidR="002F0167">
        <w:t>in the pattern</w:t>
      </w:r>
      <w:r w:rsidR="00DD7263">
        <w:t xml:space="preserve"> illustrated in </w:t>
      </w:r>
      <w:r w:rsidR="00DD7263">
        <w:fldChar w:fldCharType="begin"/>
      </w:r>
      <w:r w:rsidR="00DD7263">
        <w:instrText xml:space="preserve"> REF _Ref196390066 \h </w:instrText>
      </w:r>
      <w:r w:rsidR="00DD7263">
        <w:fldChar w:fldCharType="separate"/>
      </w:r>
      <w:r w:rsidR="009043C9">
        <w:t xml:space="preserve">[Figure </w:t>
      </w:r>
      <w:r w:rsidR="009043C9">
        <w:rPr>
          <w:noProof/>
        </w:rPr>
        <w:t>5</w:t>
      </w:r>
      <w:r w:rsidR="009043C9">
        <w:t>.</w:t>
      </w:r>
      <w:r w:rsidR="009043C9">
        <w:rPr>
          <w:noProof/>
        </w:rPr>
        <w:t>8</w:t>
      </w:r>
      <w:r w:rsidR="00DD7263">
        <w:fldChar w:fldCharType="end"/>
      </w:r>
      <w:r w:rsidR="00DD7263">
        <w:t>]</w:t>
      </w:r>
      <w:r w:rsidR="002834FB">
        <w:t>.</w:t>
      </w:r>
      <w:r w:rsidR="00CE6C7A">
        <w:t xml:space="preserve"> In total, there are 7 tests corresponding to </w:t>
      </w:r>
      <w:proofErr w:type="gramStart"/>
      <w:r w:rsidR="00CE6C7A">
        <w:t xml:space="preserve">each </w:t>
      </w:r>
      <w:proofErr w:type="gramEnd"/>
      <m:oMath>
        <m:r>
          <w:rPr>
            <w:rFonts w:ascii="Cambria Math" w:hAnsi="Cambria Math"/>
          </w:rPr>
          <m:t>m</m:t>
        </m:r>
      </m:oMath>
      <w:r w:rsidR="00CE6C7A">
        <w:t>. These 7 tests are initially conducted for the non-slide case and then repeated for the slide to understand the difference.</w:t>
      </w:r>
    </w:p>
    <w:p w14:paraId="74EA870B" w14:textId="7FA7A982" w:rsidR="00A9235D" w:rsidRDefault="00832247" w:rsidP="00A9235D">
      <w:r>
        <w:t>For bigger</w:t>
      </w:r>
      <w:r w:rsidR="002F0167">
        <w:t xml:space="preserve"> values of</w:t>
      </w:r>
      <m:oMath>
        <m:r>
          <w:rPr>
            <w:rFonts w:ascii="Cambria Math" w:hAnsi="Cambria Math"/>
          </w:rPr>
          <m:t xml:space="preserve"> m</m:t>
        </m:r>
      </m:oMath>
      <w:r>
        <w:t xml:space="preserve">, ratio of the outer </w:t>
      </w:r>
      <w:proofErr w:type="spellStart"/>
      <w:r w:rsidR="002F0167">
        <w:t>to</w:t>
      </w:r>
      <w:proofErr w:type="spellEnd"/>
      <w:r>
        <w:t xml:space="preserve"> inner rad</w:t>
      </w:r>
      <w:r w:rsidR="002F0167">
        <w:t>ius</w:t>
      </w:r>
      <w:r>
        <w:t xml:space="preserve">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w:r w:rsidR="00617988">
        <w:t>is smaller to meet the geometrical constraint of maintaining</w:t>
      </w:r>
      <w:r w:rsidR="00390D79">
        <w:t xml:space="preserve"> the</w:t>
      </w:r>
      <w:r w:rsidR="00617988">
        <w:t xml:space="preserve"> roughly equilateral inner triangles in the boundary truss</w:t>
      </w:r>
      <w:r>
        <w:t>.</w:t>
      </w:r>
      <w:r w:rsidR="002C6EB7" w:rsidRPr="002C6EB7">
        <w:t xml:space="preserve"> </w:t>
      </w:r>
      <w:r w:rsidR="00FB52D8">
        <w:t>A</w:t>
      </w:r>
      <w:r w:rsidR="002C6EB7">
        <w:t xml:space="preserve"> similar magnitude of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2C6EB7">
        <w:t xml:space="preserve"> is applied despite the varying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sidR="00495C7F">
        <w:t xml:space="preserve"> ratio</w:t>
      </w:r>
      <w:r w:rsidR="00FB52D8">
        <w:t xml:space="preserve"> and </w:t>
      </w:r>
      <w:proofErr w:type="gramStart"/>
      <w:r w:rsidR="00FB52D8">
        <w:t xml:space="preserve">increasing </w:t>
      </w:r>
      <w:proofErr w:type="gramEnd"/>
      <m:oMath>
        <m:r>
          <w:rPr>
            <w:rFonts w:ascii="Cambria Math" w:hAnsi="Cambria Math"/>
          </w:rPr>
          <m:t>m</m:t>
        </m:r>
      </m:oMath>
      <w:r w:rsidR="00FB52D8">
        <w:t>.</w:t>
      </w:r>
      <w:r w:rsidR="00931E2B">
        <w:t xml:space="preserve"> Other</w:t>
      </w:r>
      <w:r w:rsidR="00A9235D">
        <w:t xml:space="preserve"> properties of the frame are identical to that of the reference frame defined in </w:t>
      </w:r>
      <w:r w:rsidR="00A9235D">
        <w:fldChar w:fldCharType="begin"/>
      </w:r>
      <w:r w:rsidR="00A9235D">
        <w:instrText xml:space="preserve"> REF _Ref196382062 \h </w:instrText>
      </w:r>
      <w:r w:rsidR="00A9235D">
        <w:fldChar w:fldCharType="separate"/>
      </w:r>
      <w:r w:rsidR="009043C9">
        <w:t xml:space="preserve">[Table </w:t>
      </w:r>
      <w:r w:rsidR="009043C9">
        <w:rPr>
          <w:noProof/>
        </w:rPr>
        <w:t>4</w:t>
      </w:r>
      <w:r w:rsidR="009043C9">
        <w:t>.</w:t>
      </w:r>
      <w:r w:rsidR="009043C9">
        <w:rPr>
          <w:noProof/>
        </w:rPr>
        <w:t>2</w:t>
      </w:r>
      <w:r w:rsidR="00A9235D">
        <w:fldChar w:fldCharType="end"/>
      </w:r>
      <w:r w:rsidR="00A9235D">
        <w:t>].</w:t>
      </w:r>
    </w:p>
    <w:p w14:paraId="3B301F20" w14:textId="37365892" w:rsidR="00925CB8" w:rsidRDefault="000F1A02" w:rsidP="00925CB8">
      <w:pPr>
        <w:jc w:val="center"/>
      </w:pPr>
      <w:r>
        <w:rPr>
          <w:noProof/>
          <w:lang w:eastAsia="en-GB"/>
        </w:rPr>
        <w:drawing>
          <wp:inline distT="0" distB="0" distL="0" distR="0" wp14:anchorId="36FA84CF" wp14:editId="504527FC">
            <wp:extent cx="5755640" cy="1449475"/>
            <wp:effectExtent l="0" t="0" r="10160" b="0"/>
            <wp:docPr id="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5640" cy="1449475"/>
                    </a:xfrm>
                    <a:prstGeom prst="rect">
                      <a:avLst/>
                    </a:prstGeom>
                    <a:noFill/>
                    <a:ln>
                      <a:noFill/>
                    </a:ln>
                  </pic:spPr>
                </pic:pic>
              </a:graphicData>
            </a:graphic>
          </wp:inline>
        </w:drawing>
      </w:r>
    </w:p>
    <w:p w14:paraId="4026D103" w14:textId="77777777" w:rsidR="00925CB8" w:rsidRPr="003422A9" w:rsidRDefault="00925CB8" w:rsidP="00925CB8">
      <w:pPr>
        <w:pStyle w:val="Caption"/>
        <w:jc w:val="center"/>
      </w:pPr>
      <w:bookmarkStart w:id="209" w:name="_Ref196390066"/>
      <w:bookmarkStart w:id="210" w:name="_Toc197147899"/>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8</w:t>
      </w:r>
      <w:r w:rsidR="002A680C">
        <w:rPr>
          <w:noProof/>
        </w:rPr>
        <w:fldChar w:fldCharType="end"/>
      </w:r>
      <w:bookmarkEnd w:id="209"/>
      <w:r>
        <w:t>] Radius and radial ratio vs. m (Number of cables per direction)</w:t>
      </w:r>
      <w:bookmarkEnd w:id="210"/>
    </w:p>
    <w:tbl>
      <w:tblPr>
        <w:tblStyle w:val="LightShading"/>
        <w:tblW w:w="5000" w:type="pct"/>
        <w:jc w:val="center"/>
        <w:tblLook w:val="04A0" w:firstRow="1" w:lastRow="0" w:firstColumn="1" w:lastColumn="0" w:noHBand="0" w:noVBand="1"/>
      </w:tblPr>
      <w:tblGrid>
        <w:gridCol w:w="1721"/>
        <w:gridCol w:w="1080"/>
        <w:gridCol w:w="1080"/>
        <w:gridCol w:w="1080"/>
        <w:gridCol w:w="1084"/>
        <w:gridCol w:w="1080"/>
        <w:gridCol w:w="1080"/>
        <w:gridCol w:w="1075"/>
      </w:tblGrid>
      <w:tr w:rsidR="00E3744F" w:rsidRPr="004F7CF9" w14:paraId="4D46E641" w14:textId="77777777" w:rsidTr="00925CB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27" w:type="pct"/>
            <w:noWrap/>
            <w:hideMark/>
          </w:tcPr>
          <w:p w14:paraId="190BD2D2" w14:textId="30E7A694" w:rsidR="00E3744F" w:rsidRPr="000F1A02" w:rsidRDefault="000F1A02" w:rsidP="00E3744F">
            <w:pPr>
              <w:spacing w:after="0"/>
              <w:jc w:val="left"/>
              <w:rPr>
                <w:rFonts w:ascii="Calibri" w:eastAsia="Times New Roman" w:hAnsi="Calibri"/>
                <w:color w:val="000000"/>
                <w:szCs w:val="24"/>
              </w:rPr>
            </w:pPr>
            <m:oMathPara>
              <m:oMath>
                <m:r>
                  <m:rPr>
                    <m:sty m:val="bi"/>
                  </m:rPr>
                  <w:rPr>
                    <w:rFonts w:ascii="Cambria Math" w:hAnsi="Cambria Math"/>
                  </w:rPr>
                  <m:t>m</m:t>
                </m:r>
              </m:oMath>
            </m:oMathPara>
          </w:p>
        </w:tc>
        <w:tc>
          <w:tcPr>
            <w:tcW w:w="582" w:type="pct"/>
            <w:noWrap/>
            <w:hideMark/>
          </w:tcPr>
          <w:p w14:paraId="75A3764A" w14:textId="77777777" w:rsidR="00E3744F" w:rsidRPr="00C81B63" w:rsidRDefault="00E3744F" w:rsidP="00E3744F">
            <w:pPr>
              <w:spacing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sidRPr="00C81B63">
              <w:rPr>
                <w:rFonts w:ascii="Calibri" w:eastAsia="Times New Roman" w:hAnsi="Calibri"/>
                <w:color w:val="000000"/>
                <w:szCs w:val="24"/>
              </w:rPr>
              <w:t>10</w:t>
            </w:r>
          </w:p>
        </w:tc>
        <w:tc>
          <w:tcPr>
            <w:tcW w:w="582" w:type="pct"/>
            <w:noWrap/>
            <w:hideMark/>
          </w:tcPr>
          <w:p w14:paraId="1AFDE7FA" w14:textId="77777777" w:rsidR="00E3744F" w:rsidRPr="00C81B63" w:rsidRDefault="00E3744F" w:rsidP="00E3744F">
            <w:pPr>
              <w:spacing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sidRPr="00C81B63">
              <w:rPr>
                <w:rFonts w:ascii="Calibri" w:eastAsia="Times New Roman" w:hAnsi="Calibri"/>
                <w:color w:val="000000"/>
                <w:szCs w:val="24"/>
              </w:rPr>
              <w:t>15</w:t>
            </w:r>
          </w:p>
        </w:tc>
        <w:tc>
          <w:tcPr>
            <w:tcW w:w="582" w:type="pct"/>
            <w:noWrap/>
            <w:hideMark/>
          </w:tcPr>
          <w:p w14:paraId="19B9154C" w14:textId="77777777" w:rsidR="00E3744F" w:rsidRPr="00C81B63" w:rsidRDefault="00E3744F" w:rsidP="00E3744F">
            <w:pPr>
              <w:spacing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sidRPr="00C81B63">
              <w:rPr>
                <w:rFonts w:ascii="Calibri" w:eastAsia="Times New Roman" w:hAnsi="Calibri"/>
                <w:color w:val="000000"/>
                <w:szCs w:val="24"/>
              </w:rPr>
              <w:t>20</w:t>
            </w:r>
          </w:p>
        </w:tc>
        <w:tc>
          <w:tcPr>
            <w:tcW w:w="584" w:type="pct"/>
            <w:noWrap/>
            <w:hideMark/>
          </w:tcPr>
          <w:p w14:paraId="6C72D647" w14:textId="77777777" w:rsidR="00E3744F" w:rsidRPr="00C81B63" w:rsidRDefault="00E3744F" w:rsidP="00E3744F">
            <w:pPr>
              <w:spacing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sidRPr="00C81B63">
              <w:rPr>
                <w:rFonts w:ascii="Calibri" w:eastAsia="Times New Roman" w:hAnsi="Calibri"/>
                <w:color w:val="000000"/>
                <w:szCs w:val="24"/>
              </w:rPr>
              <w:t>25*</w:t>
            </w:r>
          </w:p>
        </w:tc>
        <w:tc>
          <w:tcPr>
            <w:tcW w:w="582" w:type="pct"/>
            <w:noWrap/>
            <w:hideMark/>
          </w:tcPr>
          <w:p w14:paraId="0C93618D" w14:textId="77777777" w:rsidR="00E3744F" w:rsidRPr="00C81B63" w:rsidRDefault="00E3744F" w:rsidP="00E3744F">
            <w:pPr>
              <w:spacing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sidRPr="00C81B63">
              <w:rPr>
                <w:rFonts w:ascii="Calibri" w:eastAsia="Times New Roman" w:hAnsi="Calibri"/>
                <w:color w:val="000000"/>
                <w:szCs w:val="24"/>
              </w:rPr>
              <w:t>30</w:t>
            </w:r>
          </w:p>
        </w:tc>
        <w:tc>
          <w:tcPr>
            <w:tcW w:w="582" w:type="pct"/>
            <w:noWrap/>
            <w:hideMark/>
          </w:tcPr>
          <w:p w14:paraId="0D12062A" w14:textId="77777777" w:rsidR="00E3744F" w:rsidRPr="00C81B63" w:rsidRDefault="00E3744F" w:rsidP="00E3744F">
            <w:pPr>
              <w:spacing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sidRPr="00C81B63">
              <w:rPr>
                <w:rFonts w:ascii="Calibri" w:eastAsia="Times New Roman" w:hAnsi="Calibri"/>
                <w:color w:val="000000"/>
                <w:szCs w:val="24"/>
              </w:rPr>
              <w:t>35</w:t>
            </w:r>
          </w:p>
        </w:tc>
        <w:tc>
          <w:tcPr>
            <w:tcW w:w="580" w:type="pct"/>
          </w:tcPr>
          <w:p w14:paraId="0783259E" w14:textId="77777777" w:rsidR="00E3744F" w:rsidRPr="00C81B63" w:rsidRDefault="00E3744F" w:rsidP="00E3744F">
            <w:pPr>
              <w:spacing w:after="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sidRPr="00C81B63">
              <w:rPr>
                <w:rFonts w:ascii="Calibri" w:eastAsia="Times New Roman" w:hAnsi="Calibri"/>
                <w:color w:val="000000"/>
                <w:szCs w:val="24"/>
              </w:rPr>
              <w:t>40</w:t>
            </w:r>
          </w:p>
        </w:tc>
      </w:tr>
      <w:tr w:rsidR="00E3744F" w:rsidRPr="004F7CF9" w14:paraId="6311B0C4" w14:textId="77777777" w:rsidTr="00925C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27" w:type="pct"/>
            <w:noWrap/>
            <w:hideMark/>
          </w:tcPr>
          <w:p w14:paraId="33FC2CDF" w14:textId="4640C8B3" w:rsidR="00E3744F" w:rsidRPr="000F1A02" w:rsidRDefault="00CB4207" w:rsidP="00E3744F">
            <w:pPr>
              <w:spacing w:after="0"/>
              <w:jc w:val="left"/>
              <w:rPr>
                <w:rFonts w:ascii="Calibri" w:eastAsia="Times New Roman" w:hAnsi="Calibri"/>
                <w:color w:val="000000"/>
                <w:szCs w:val="24"/>
              </w:rPr>
            </w:pPr>
            <m:oMathPara>
              <m:oMath>
                <m:sSub>
                  <m:sSubPr>
                    <m:ctrlPr>
                      <w:rPr>
                        <w:rFonts w:ascii="Cambria Math" w:hAnsi="Cambria Math"/>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o</m:t>
                    </m:r>
                  </m:sub>
                </m:sSub>
                <m:r>
                  <m:rPr>
                    <m:sty m:val="bi"/>
                  </m:rPr>
                  <w:rPr>
                    <w:rFonts w:ascii="Cambria Math" w:hAnsi="Cambria Math"/>
                  </w:rPr>
                  <m:t xml:space="preserve"> /span</m:t>
                </m:r>
              </m:oMath>
            </m:oMathPara>
          </w:p>
        </w:tc>
        <w:tc>
          <w:tcPr>
            <w:tcW w:w="582" w:type="pct"/>
            <w:noWrap/>
            <w:vAlign w:val="bottom"/>
            <w:hideMark/>
          </w:tcPr>
          <w:p w14:paraId="6C523802"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0.5</w:t>
            </w:r>
          </w:p>
        </w:tc>
        <w:tc>
          <w:tcPr>
            <w:tcW w:w="582" w:type="pct"/>
            <w:noWrap/>
            <w:vAlign w:val="bottom"/>
            <w:hideMark/>
          </w:tcPr>
          <w:p w14:paraId="293B8C21"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0.5</w:t>
            </w:r>
          </w:p>
        </w:tc>
        <w:tc>
          <w:tcPr>
            <w:tcW w:w="582" w:type="pct"/>
            <w:noWrap/>
            <w:vAlign w:val="bottom"/>
            <w:hideMark/>
          </w:tcPr>
          <w:p w14:paraId="6C7B9AF0"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0.5</w:t>
            </w:r>
          </w:p>
        </w:tc>
        <w:tc>
          <w:tcPr>
            <w:tcW w:w="584" w:type="pct"/>
            <w:noWrap/>
            <w:vAlign w:val="bottom"/>
            <w:hideMark/>
          </w:tcPr>
          <w:p w14:paraId="5CF3D7EE" w14:textId="77777777" w:rsidR="00E3744F" w:rsidRPr="009872D0"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b/>
                <w:color w:val="000000"/>
                <w:szCs w:val="24"/>
              </w:rPr>
            </w:pPr>
            <w:r w:rsidRPr="009872D0">
              <w:rPr>
                <w:rFonts w:ascii="Calibri" w:eastAsia="Times New Roman" w:hAnsi="Calibri"/>
                <w:b/>
                <w:color w:val="000000"/>
                <w:szCs w:val="24"/>
              </w:rPr>
              <w:t>0.5</w:t>
            </w:r>
          </w:p>
        </w:tc>
        <w:tc>
          <w:tcPr>
            <w:tcW w:w="582" w:type="pct"/>
            <w:noWrap/>
            <w:vAlign w:val="bottom"/>
            <w:hideMark/>
          </w:tcPr>
          <w:p w14:paraId="11AFB149"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0.5</w:t>
            </w:r>
          </w:p>
        </w:tc>
        <w:tc>
          <w:tcPr>
            <w:tcW w:w="582" w:type="pct"/>
            <w:noWrap/>
            <w:vAlign w:val="bottom"/>
            <w:hideMark/>
          </w:tcPr>
          <w:p w14:paraId="1C30FF9C"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0.5</w:t>
            </w:r>
          </w:p>
        </w:tc>
        <w:tc>
          <w:tcPr>
            <w:tcW w:w="580" w:type="pct"/>
            <w:vAlign w:val="bottom"/>
          </w:tcPr>
          <w:p w14:paraId="1ECABF18"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0.5</w:t>
            </w:r>
          </w:p>
        </w:tc>
      </w:tr>
      <w:tr w:rsidR="00E3744F" w:rsidRPr="004F7CF9" w14:paraId="0D745614" w14:textId="77777777" w:rsidTr="00925CB8">
        <w:trPr>
          <w:trHeight w:val="300"/>
          <w:jc w:val="center"/>
        </w:trPr>
        <w:tc>
          <w:tcPr>
            <w:cnfStyle w:val="001000000000" w:firstRow="0" w:lastRow="0" w:firstColumn="1" w:lastColumn="0" w:oddVBand="0" w:evenVBand="0" w:oddHBand="0" w:evenHBand="0" w:firstRowFirstColumn="0" w:firstRowLastColumn="0" w:lastRowFirstColumn="0" w:lastRowLastColumn="0"/>
            <w:tcW w:w="927" w:type="pct"/>
            <w:noWrap/>
            <w:hideMark/>
          </w:tcPr>
          <w:p w14:paraId="38B7401F" w14:textId="258F6F77" w:rsidR="00E3744F" w:rsidRPr="000F1A02" w:rsidRDefault="00CB4207" w:rsidP="00E3744F">
            <w:pPr>
              <w:spacing w:after="0"/>
              <w:jc w:val="left"/>
              <w:rPr>
                <w:rFonts w:ascii="Calibri" w:eastAsia="Times New Roman" w:hAnsi="Calibri"/>
                <w:color w:val="000000"/>
                <w:szCs w:val="24"/>
              </w:rPr>
            </w:pPr>
            <m:oMathPara>
              <m:oMath>
                <m:sSub>
                  <m:sSubPr>
                    <m:ctrlPr>
                      <w:rPr>
                        <w:rFonts w:ascii="Cambria Math" w:hAnsi="Cambria Math"/>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i</m:t>
                    </m:r>
                  </m:sub>
                </m:sSub>
                <m:r>
                  <m:rPr>
                    <m:sty m:val="bi"/>
                  </m:rPr>
                  <w:rPr>
                    <w:rFonts w:ascii="Cambria Math" w:hAnsi="Cambria Math"/>
                  </w:rPr>
                  <m:t xml:space="preserve"> /span</m:t>
                </m:r>
              </m:oMath>
            </m:oMathPara>
          </w:p>
        </w:tc>
        <w:tc>
          <w:tcPr>
            <w:tcW w:w="582" w:type="pct"/>
            <w:noWrap/>
            <w:vAlign w:val="bottom"/>
            <w:hideMark/>
          </w:tcPr>
          <w:p w14:paraId="6923B4D5" w14:textId="77777777" w:rsidR="00E3744F" w:rsidRPr="004F7CF9" w:rsidRDefault="00E3744F" w:rsidP="00E3744F">
            <w:pPr>
              <w:spacing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15.9</w:t>
            </w:r>
          </w:p>
        </w:tc>
        <w:tc>
          <w:tcPr>
            <w:tcW w:w="582" w:type="pct"/>
            <w:noWrap/>
            <w:vAlign w:val="bottom"/>
            <w:hideMark/>
          </w:tcPr>
          <w:p w14:paraId="19DD4BD6" w14:textId="77777777" w:rsidR="00E3744F" w:rsidRPr="004F7CF9" w:rsidRDefault="00E3744F" w:rsidP="00E3744F">
            <w:pPr>
              <w:spacing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23.8</w:t>
            </w:r>
          </w:p>
        </w:tc>
        <w:tc>
          <w:tcPr>
            <w:tcW w:w="582" w:type="pct"/>
            <w:noWrap/>
            <w:vAlign w:val="bottom"/>
            <w:hideMark/>
          </w:tcPr>
          <w:p w14:paraId="59B31F44" w14:textId="77777777" w:rsidR="00E3744F" w:rsidRPr="004F7CF9" w:rsidRDefault="00E3744F" w:rsidP="00E3744F">
            <w:pPr>
              <w:spacing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31.8</w:t>
            </w:r>
          </w:p>
        </w:tc>
        <w:tc>
          <w:tcPr>
            <w:tcW w:w="584" w:type="pct"/>
            <w:noWrap/>
            <w:vAlign w:val="bottom"/>
            <w:hideMark/>
          </w:tcPr>
          <w:p w14:paraId="47C35B54" w14:textId="77777777" w:rsidR="00E3744F" w:rsidRPr="009872D0" w:rsidRDefault="00E3744F" w:rsidP="00E3744F">
            <w:pPr>
              <w:spacing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b/>
                <w:color w:val="000000"/>
                <w:szCs w:val="24"/>
              </w:rPr>
            </w:pPr>
            <w:r w:rsidRPr="009872D0">
              <w:rPr>
                <w:rFonts w:ascii="Calibri" w:eastAsia="Times New Roman" w:hAnsi="Calibri"/>
                <w:b/>
                <w:color w:val="000000"/>
                <w:szCs w:val="24"/>
              </w:rPr>
              <w:t>39.8</w:t>
            </w:r>
          </w:p>
        </w:tc>
        <w:tc>
          <w:tcPr>
            <w:tcW w:w="582" w:type="pct"/>
            <w:noWrap/>
            <w:vAlign w:val="bottom"/>
            <w:hideMark/>
          </w:tcPr>
          <w:p w14:paraId="2C938760" w14:textId="77777777" w:rsidR="00E3744F" w:rsidRPr="004F7CF9" w:rsidRDefault="00E3744F" w:rsidP="00E3744F">
            <w:pPr>
              <w:spacing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47.7</w:t>
            </w:r>
          </w:p>
        </w:tc>
        <w:tc>
          <w:tcPr>
            <w:tcW w:w="582" w:type="pct"/>
            <w:noWrap/>
            <w:vAlign w:val="bottom"/>
            <w:hideMark/>
          </w:tcPr>
          <w:p w14:paraId="32BD29E5" w14:textId="77777777" w:rsidR="00E3744F" w:rsidRPr="004F7CF9" w:rsidRDefault="00E3744F" w:rsidP="00E3744F">
            <w:pPr>
              <w:spacing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55.7</w:t>
            </w:r>
          </w:p>
        </w:tc>
        <w:tc>
          <w:tcPr>
            <w:tcW w:w="580" w:type="pct"/>
            <w:vAlign w:val="bottom"/>
          </w:tcPr>
          <w:p w14:paraId="1DFCFCA0" w14:textId="77777777" w:rsidR="00E3744F" w:rsidRPr="004F7CF9" w:rsidRDefault="00E3744F" w:rsidP="00E3744F">
            <w:pPr>
              <w:spacing w:after="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Cs w:val="24"/>
              </w:rPr>
            </w:pPr>
            <w:r>
              <w:rPr>
                <w:rFonts w:ascii="Calibri" w:eastAsia="Times New Roman" w:hAnsi="Calibri"/>
                <w:color w:val="000000"/>
                <w:szCs w:val="24"/>
              </w:rPr>
              <w:t>63.7</w:t>
            </w:r>
          </w:p>
        </w:tc>
      </w:tr>
      <w:tr w:rsidR="00E3744F" w:rsidRPr="004F7CF9" w14:paraId="7A1440E5" w14:textId="77777777" w:rsidTr="00925C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27" w:type="pct"/>
            <w:noWrap/>
            <w:hideMark/>
          </w:tcPr>
          <w:p w14:paraId="4316E979" w14:textId="4D4E119E" w:rsidR="00E3744F" w:rsidRPr="000F1A02" w:rsidRDefault="00CB4207" w:rsidP="00E3744F">
            <w:pPr>
              <w:spacing w:after="0"/>
              <w:jc w:val="left"/>
              <w:rPr>
                <w:rFonts w:ascii="Calibri" w:eastAsia="Times New Roman" w:hAnsi="Calibri"/>
                <w:color w:val="000000"/>
                <w:szCs w:val="24"/>
              </w:rPr>
            </w:pPr>
            <m:oMathPara>
              <m:oMath>
                <m:sSub>
                  <m:sSubPr>
                    <m:ctrlPr>
                      <w:rPr>
                        <w:rFonts w:ascii="Cambria Math" w:hAnsi="Cambria Math"/>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o</m:t>
                    </m:r>
                  </m:sub>
                </m:sSub>
                <m:r>
                  <m:rPr>
                    <m:sty m:val="bi"/>
                  </m:rPr>
                  <w:rPr>
                    <w:rFonts w:ascii="Cambria Math" w:hAnsi="Cambria Math"/>
                  </w:rPr>
                  <m:t xml:space="preserve"> :</m:t>
                </m:r>
                <m:sSub>
                  <m:sSubPr>
                    <m:ctrlPr>
                      <w:rPr>
                        <w:rFonts w:ascii="Cambria Math" w:hAnsi="Cambria Math"/>
                        <w:bCs w:val="0"/>
                        <w:i/>
                      </w:rPr>
                    </m:ctrlPr>
                  </m:sSubPr>
                  <m:e>
                    <m:r>
                      <m:rPr>
                        <m:sty m:val="bi"/>
                      </m:rPr>
                      <w:rPr>
                        <w:rFonts w:ascii="Cambria Math" w:hAnsi="Cambria Math"/>
                      </w:rPr>
                      <m:t>r</m:t>
                    </m:r>
                    <m:ctrlPr>
                      <w:rPr>
                        <w:rFonts w:ascii="Cambria Math" w:hAnsi="Cambria Math"/>
                        <w:i/>
                      </w:rPr>
                    </m:ctrlPr>
                  </m:e>
                  <m:sub>
                    <m:r>
                      <m:rPr>
                        <m:sty m:val="bi"/>
                      </m:rPr>
                      <w:rPr>
                        <w:rFonts w:ascii="Cambria Math" w:hAnsi="Cambria Math"/>
                      </w:rPr>
                      <m:t>i</m:t>
                    </m:r>
                  </m:sub>
                </m:sSub>
              </m:oMath>
            </m:oMathPara>
          </w:p>
        </w:tc>
        <w:tc>
          <w:tcPr>
            <w:tcW w:w="582" w:type="pct"/>
            <w:noWrap/>
            <w:hideMark/>
          </w:tcPr>
          <w:p w14:paraId="6107A73D"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sidRPr="004F7CF9">
              <w:rPr>
                <w:rFonts w:ascii="Calibri" w:eastAsia="Times New Roman" w:hAnsi="Calibri"/>
                <w:color w:val="000000"/>
                <w:szCs w:val="24"/>
              </w:rPr>
              <w:t>114%</w:t>
            </w:r>
          </w:p>
        </w:tc>
        <w:tc>
          <w:tcPr>
            <w:tcW w:w="582" w:type="pct"/>
            <w:noWrap/>
            <w:hideMark/>
          </w:tcPr>
          <w:p w14:paraId="7DA7B8A8"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sidRPr="004F7CF9">
              <w:rPr>
                <w:rFonts w:ascii="Calibri" w:eastAsia="Times New Roman" w:hAnsi="Calibri"/>
                <w:color w:val="000000"/>
                <w:szCs w:val="24"/>
              </w:rPr>
              <w:t>109%</w:t>
            </w:r>
          </w:p>
        </w:tc>
        <w:tc>
          <w:tcPr>
            <w:tcW w:w="582" w:type="pct"/>
            <w:noWrap/>
            <w:hideMark/>
          </w:tcPr>
          <w:p w14:paraId="2663FBA5"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sidRPr="004F7CF9">
              <w:rPr>
                <w:rFonts w:ascii="Calibri" w:eastAsia="Times New Roman" w:hAnsi="Calibri"/>
                <w:color w:val="000000"/>
                <w:szCs w:val="24"/>
              </w:rPr>
              <w:t>107%</w:t>
            </w:r>
          </w:p>
        </w:tc>
        <w:tc>
          <w:tcPr>
            <w:tcW w:w="584" w:type="pct"/>
            <w:noWrap/>
            <w:hideMark/>
          </w:tcPr>
          <w:p w14:paraId="64B9B118" w14:textId="77777777" w:rsidR="00E3744F" w:rsidRPr="009872D0"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b/>
                <w:color w:val="000000"/>
                <w:szCs w:val="24"/>
              </w:rPr>
            </w:pPr>
            <w:r w:rsidRPr="009872D0">
              <w:rPr>
                <w:rFonts w:ascii="Calibri" w:eastAsia="Times New Roman" w:hAnsi="Calibri"/>
                <w:b/>
                <w:color w:val="000000"/>
                <w:szCs w:val="24"/>
              </w:rPr>
              <w:t>105%</w:t>
            </w:r>
          </w:p>
        </w:tc>
        <w:tc>
          <w:tcPr>
            <w:tcW w:w="582" w:type="pct"/>
            <w:noWrap/>
            <w:hideMark/>
          </w:tcPr>
          <w:p w14:paraId="42CBE2D9"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sidRPr="004F7CF9">
              <w:rPr>
                <w:rFonts w:ascii="Calibri" w:eastAsia="Times New Roman" w:hAnsi="Calibri"/>
                <w:color w:val="000000"/>
                <w:szCs w:val="24"/>
              </w:rPr>
              <w:t>105%</w:t>
            </w:r>
          </w:p>
        </w:tc>
        <w:tc>
          <w:tcPr>
            <w:tcW w:w="582" w:type="pct"/>
            <w:noWrap/>
            <w:hideMark/>
          </w:tcPr>
          <w:p w14:paraId="22CA85B6"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sidRPr="004F7CF9">
              <w:rPr>
                <w:rFonts w:ascii="Calibri" w:eastAsia="Times New Roman" w:hAnsi="Calibri"/>
                <w:color w:val="000000"/>
                <w:szCs w:val="24"/>
              </w:rPr>
              <w:t>104%</w:t>
            </w:r>
          </w:p>
        </w:tc>
        <w:tc>
          <w:tcPr>
            <w:tcW w:w="580" w:type="pct"/>
          </w:tcPr>
          <w:p w14:paraId="4E7859A7" w14:textId="77777777" w:rsidR="00E3744F" w:rsidRPr="004F7CF9" w:rsidRDefault="00E3744F" w:rsidP="00E3744F">
            <w:pPr>
              <w:spacing w:after="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Cs w:val="24"/>
              </w:rPr>
            </w:pPr>
            <w:r w:rsidRPr="004F7CF9">
              <w:rPr>
                <w:rFonts w:ascii="Calibri" w:eastAsia="Times New Roman" w:hAnsi="Calibri"/>
                <w:color w:val="000000"/>
                <w:szCs w:val="24"/>
              </w:rPr>
              <w:t>103%</w:t>
            </w:r>
          </w:p>
        </w:tc>
      </w:tr>
    </w:tbl>
    <w:p w14:paraId="760A7A3D" w14:textId="77777777" w:rsidR="00E3744F" w:rsidRDefault="00E3744F" w:rsidP="00E3744F">
      <w:pPr>
        <w:pStyle w:val="Caption"/>
        <w:jc w:val="center"/>
      </w:pPr>
      <w:bookmarkStart w:id="211" w:name="_Ref196395091"/>
      <w:bookmarkStart w:id="212" w:name="_Ref196394839"/>
      <w:bookmarkStart w:id="213" w:name="_Toc197147918"/>
      <w:proofErr w:type="gramStart"/>
      <w:r>
        <w:t xml:space="preserve">[Table </w:t>
      </w:r>
      <w:fldSimple w:instr=" STYLEREF 1 \s ">
        <w:r w:rsidR="009043C9">
          <w:rPr>
            <w:noProof/>
          </w:rPr>
          <w:t>5</w:t>
        </w:r>
      </w:fldSimple>
      <w:r>
        <w:t>.</w:t>
      </w:r>
      <w:proofErr w:type="gramEnd"/>
      <w:r w:rsidR="002A680C">
        <w:fldChar w:fldCharType="begin"/>
      </w:r>
      <w:r w:rsidR="002A680C">
        <w:instrText xml:space="preserve"> SEQ Table \* ARABIC \s 1 </w:instrText>
      </w:r>
      <w:r w:rsidR="002A680C">
        <w:fldChar w:fldCharType="separate"/>
      </w:r>
      <w:r w:rsidR="009043C9">
        <w:rPr>
          <w:noProof/>
        </w:rPr>
        <w:t>2</w:t>
      </w:r>
      <w:r w:rsidR="002A680C">
        <w:rPr>
          <w:noProof/>
        </w:rPr>
        <w:fldChar w:fldCharType="end"/>
      </w:r>
      <w:bookmarkEnd w:id="211"/>
      <w:r>
        <w:t>] Change in outer radius with the change in number of cables (*Reference frame)</w:t>
      </w:r>
      <w:bookmarkEnd w:id="212"/>
      <w:bookmarkEnd w:id="213"/>
    </w:p>
    <w:p w14:paraId="18DF3F7C" w14:textId="77777777" w:rsidR="00834149" w:rsidRDefault="00834149" w:rsidP="00834149">
      <w:pPr>
        <w:pStyle w:val="Heading3"/>
      </w:pPr>
      <w:bookmarkStart w:id="214" w:name="_Toc323293758"/>
      <w:r>
        <w:t>Result and Discussion</w:t>
      </w:r>
      <w:bookmarkEnd w:id="214"/>
    </w:p>
    <w:p w14:paraId="390716E9" w14:textId="1A4E81A9" w:rsidR="00224EB4" w:rsidRDefault="00CE6C7A" w:rsidP="00C3093F">
      <w:proofErr w:type="gramStart"/>
      <w:r>
        <w:t xml:space="preserve">In  </w:t>
      </w:r>
      <w:proofErr w:type="gramEnd"/>
      <w:r>
        <w:fldChar w:fldCharType="begin"/>
      </w:r>
      <w:r>
        <w:instrText xml:space="preserve"> REF _Ref196638103 \h </w:instrText>
      </w:r>
      <w:r>
        <w:fldChar w:fldCharType="separate"/>
      </w:r>
      <w:r w:rsidR="009043C9">
        <w:t xml:space="preserve">[Figure </w:t>
      </w:r>
      <w:r w:rsidR="009043C9">
        <w:rPr>
          <w:noProof/>
        </w:rPr>
        <w:t>5</w:t>
      </w:r>
      <w:r w:rsidR="009043C9">
        <w:t>.</w:t>
      </w:r>
      <w:r w:rsidR="009043C9">
        <w:rPr>
          <w:noProof/>
        </w:rPr>
        <w:t>9</w:t>
      </w:r>
      <w:r>
        <w:fldChar w:fldCharType="end"/>
      </w:r>
      <w:r>
        <w:t xml:space="preserve">] and </w:t>
      </w:r>
      <w:r>
        <w:fldChar w:fldCharType="begin"/>
      </w:r>
      <w:r>
        <w:instrText xml:space="preserve"> REF _Ref196395227 \h </w:instrText>
      </w:r>
      <w:r>
        <w:fldChar w:fldCharType="separate"/>
      </w:r>
      <w:r w:rsidR="009043C9">
        <w:t xml:space="preserve">[Figure </w:t>
      </w:r>
      <w:r w:rsidR="009043C9">
        <w:rPr>
          <w:noProof/>
        </w:rPr>
        <w:t>5</w:t>
      </w:r>
      <w:r w:rsidR="009043C9">
        <w:t>.</w:t>
      </w:r>
      <w:r w:rsidR="009043C9">
        <w:rPr>
          <w:noProof/>
        </w:rPr>
        <w:t>10</w:t>
      </w:r>
      <w:r>
        <w:fldChar w:fldCharType="end"/>
      </w:r>
      <w:r>
        <w:t>], w</w:t>
      </w:r>
      <w:r w:rsidR="008469E6">
        <w:t xml:space="preserve">ith increasing </w:t>
      </w:r>
      <m:oMath>
        <m:r>
          <w:rPr>
            <w:rFonts w:ascii="Cambria Math" w:hAnsi="Cambria Math"/>
          </w:rPr>
          <m:t>m</m:t>
        </m:r>
      </m:oMath>
      <w:r w:rsidR="00EA2FBE">
        <w:t xml:space="preserve">, </w:t>
      </w:r>
      <w:r w:rsidR="00C3093F">
        <w:t xml:space="preserve">the gradient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382896">
        <w:t xml:space="preserve"> </w:t>
      </w:r>
      <m:oMath>
        <m:r>
          <w:rPr>
            <w:rFonts w:ascii="Cambria Math" w:hAnsi="Cambria Math"/>
          </w:rPr>
          <m:t>((T’/EA)/(</m:t>
        </m:r>
        <m:r>
          <w:rPr>
            <w:rFonts w:ascii="Cambria Math" w:hAnsi="Cambria Math"/>
            <w:lang w:val="el-GR"/>
          </w:rPr>
          <m:t>δ</m:t>
        </m:r>
        <m:r>
          <w:rPr>
            <w:rFonts w:ascii="Cambria Math" w:hAnsi="Cambria Math"/>
          </w:rPr>
          <m:t>/L'))</m:t>
        </m:r>
      </m:oMath>
      <w:r w:rsidR="00382896">
        <w:t xml:space="preserve"> becomes</w:t>
      </w:r>
      <w:r w:rsidR="00EA2FBE">
        <w:t xml:space="preserve"> steeper due to </w:t>
      </w:r>
      <w:r w:rsidR="002F6F13">
        <w:t>increasing</w:t>
      </w:r>
      <w:r w:rsidR="00C3093F">
        <w:t xml:space="preserve"> </w:t>
      </w:r>
      <m:oMath>
        <m:sSub>
          <m:sSubPr>
            <m:ctrlPr>
              <w:rPr>
                <w:rFonts w:ascii="Cambria Math" w:hAnsi="Cambria Math"/>
                <w:i/>
              </w:rPr>
            </m:ctrlPr>
          </m:sSubPr>
          <m:e>
            <m:r>
              <w:rPr>
                <w:rFonts w:ascii="Cambria Math" w:hAnsi="Cambria Math"/>
              </w:rPr>
              <m:t>ε</m:t>
            </m:r>
          </m:e>
          <m:sub>
            <m:r>
              <w:rPr>
                <w:rFonts w:ascii="Cambria Math" w:hAnsi="Cambria Math"/>
              </w:rPr>
              <m:t>i, cables</m:t>
            </m:r>
          </m:sub>
        </m:sSub>
        <m:r>
          <w:rPr>
            <w:rFonts w:ascii="Cambria Math" w:hAnsi="Cambria Math"/>
          </w:rPr>
          <m:t xml:space="preserve"> (T’/EA)</m:t>
        </m:r>
      </m:oMath>
      <w:r w:rsidR="002F6F13">
        <w:t xml:space="preserve"> </w:t>
      </w:r>
      <w:r w:rsidR="005D6643">
        <w:t xml:space="preserve">and decreasing </w:t>
      </w:r>
      <m:oMath>
        <m:sSub>
          <m:sSubPr>
            <m:ctrlPr>
              <w:rPr>
                <w:rFonts w:ascii="Cambria Math" w:hAnsi="Cambria Math"/>
                <w:i/>
              </w:rPr>
            </m:ctrlPr>
          </m:sSubPr>
          <m:e>
            <m:r>
              <w:rPr>
                <w:rFonts w:ascii="Cambria Math" w:hAnsi="Cambria Math"/>
              </w:rPr>
              <m:t>ε</m:t>
            </m:r>
          </m:e>
          <m:sub>
            <m:r>
              <w:rPr>
                <w:rFonts w:ascii="Cambria Math" w:hAnsi="Cambria Math"/>
              </w:rPr>
              <m:t>i, fr</m:t>
            </m:r>
            <m:r>
              <w:rPr>
                <w:rFonts w:ascii="Cambria Math" w:hAnsi="Cambria Math"/>
              </w:rPr>
              <m:t>ame</m:t>
            </m:r>
          </m:sub>
        </m:sSub>
        <m:r>
          <w:rPr>
            <w:rFonts w:ascii="Cambria Math" w:hAnsi="Cambria Math"/>
          </w:rPr>
          <m:t xml:space="preserve"> (</m:t>
        </m:r>
        <m:r>
          <w:rPr>
            <w:rFonts w:ascii="Cambria Math" w:hAnsi="Cambria Math"/>
            <w:lang w:val="el-GR"/>
          </w:rPr>
          <m:t>δ</m:t>
        </m:r>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oMath>
      <w:r w:rsidR="005D6643">
        <w:t xml:space="preserve"> </w:t>
      </w:r>
      <w:r w:rsidR="002F6F13">
        <w:t>for both slide and non-slide cases</w:t>
      </w:r>
      <w:r w:rsidR="00C3093F">
        <w:t>.</w:t>
      </w:r>
      <w:r w:rsidR="00B5346B">
        <w:t xml:space="preserve"> </w:t>
      </w:r>
      <w:r w:rsidR="00224EB4">
        <w:t>This could be attributed to increasing number of cable intersection</w:t>
      </w:r>
      <w:r w:rsidR="00B5346B">
        <w:t>s</w:t>
      </w:r>
      <w:r w:rsidR="00224EB4">
        <w:t xml:space="preserve"> and </w:t>
      </w:r>
      <w:r w:rsidR="00B5346B">
        <w:t xml:space="preserve">number of </w:t>
      </w:r>
      <w:r w:rsidR="00224EB4">
        <w:t>connection</w:t>
      </w:r>
      <w:r w:rsidR="00B5346B">
        <w:t>s</w:t>
      </w:r>
      <w:r w:rsidR="00224EB4">
        <w:t xml:space="preserve"> to the boundary</w:t>
      </w:r>
      <w:r w:rsidR="00040DE1">
        <w:t xml:space="preserve"> nodes</w:t>
      </w:r>
      <w:r w:rsidR="00B5346B">
        <w:t xml:space="preserve"> leading</w:t>
      </w:r>
      <w:r w:rsidR="00224EB4">
        <w:t xml:space="preserve"> to </w:t>
      </w:r>
      <w:r w:rsidR="00B5346B">
        <w:t>greater uniformity in</w:t>
      </w:r>
      <w:r w:rsidR="00040DE1">
        <w:t xml:space="preserve"> force transfer</w:t>
      </w:r>
      <w:r w:rsidR="00D61C72">
        <w:t xml:space="preserve"> from</w:t>
      </w:r>
      <w:r w:rsidR="001E36F9">
        <w:t xml:space="preserve"> the</w:t>
      </w:r>
      <w:r w:rsidR="00D61C72">
        <w:t xml:space="preserve"> cables to the boundary</w:t>
      </w:r>
      <w:r w:rsidR="00276379">
        <w:t xml:space="preserve"> truss</w:t>
      </w:r>
      <w:r w:rsidR="00040DE1">
        <w:t>.</w:t>
      </w:r>
      <w:r w:rsidR="008E5144">
        <w:t xml:space="preserve"> For</w:t>
      </w:r>
      <w:r w:rsidR="00224EB4">
        <w:t xml:space="preserve"> the</w:t>
      </w:r>
      <w:r w:rsidR="00814514">
        <w:t xml:space="preserve"> slide case</w:t>
      </w:r>
      <w:r w:rsidR="00224EB4">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4EB4">
        <w:t xml:space="preserve"> for </w:t>
      </w:r>
      <m:oMath>
        <m:r>
          <w:rPr>
            <w:rFonts w:ascii="Cambria Math" w:hAnsi="Cambria Math"/>
          </w:rPr>
          <m:t>m≈15</m:t>
        </m:r>
      </m:oMath>
      <w:r w:rsidR="00224EB4">
        <w:t xml:space="preserve"> is steeper than </w:t>
      </w:r>
      <w:proofErr w:type="gramStart"/>
      <w:r w:rsidR="00224EB4">
        <w:t xml:space="preserve">the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4EB4">
        <w:t xml:space="preserve"> </w:t>
      </w:r>
      <w:r w:rsidR="00814514">
        <w:t>for</w:t>
      </w:r>
      <w:proofErr w:type="gramEnd"/>
      <w:r w:rsidR="00224EB4">
        <w:t xml:space="preserve"> </w:t>
      </w:r>
      <m:oMath>
        <m:r>
          <w:rPr>
            <w:rFonts w:ascii="Cambria Math" w:hAnsi="Cambria Math"/>
          </w:rPr>
          <m:t>m≈10</m:t>
        </m:r>
      </m:oMath>
      <w:r w:rsidR="00224EB4">
        <w:t xml:space="preserve"> but </w:t>
      </w:r>
      <w:r w:rsidR="00814514">
        <w:t xml:space="preserve">the configuration </w:t>
      </w:r>
      <w:r w:rsidR="00224EB4">
        <w:t xml:space="preserve">still manages to retain a </w:t>
      </w:r>
      <w:r w:rsidR="00814514">
        <w:t>greater</w:t>
      </w:r>
      <w:r w:rsidR="00224EB4">
        <w:t xml:space="preserve">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224EB4">
        <w:t xml:space="preserve"> capacity. The cause of this anomaly </w:t>
      </w:r>
      <w:r w:rsidR="00F6224B">
        <w:t>may require</w:t>
      </w:r>
      <w:r w:rsidR="00224EB4">
        <w:t xml:space="preserve"> </w:t>
      </w:r>
      <w:r w:rsidR="006C5C85">
        <w:t xml:space="preserve">a </w:t>
      </w:r>
      <w:r w:rsidR="00224EB4">
        <w:t>closer inspection.</w:t>
      </w:r>
    </w:p>
    <w:p w14:paraId="3C286DCC" w14:textId="419F9CE6" w:rsidR="00DA40F1" w:rsidRDefault="000F1220" w:rsidP="00DA40F1">
      <w:r>
        <w:t xml:space="preserve">When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DA40F1">
        <w:t xml:space="preserve"> </w:t>
      </w:r>
      <w:r w:rsidR="00C14D7A">
        <w:t xml:space="preserve">is </w:t>
      </w:r>
      <w:r w:rsidR="00DA40F1">
        <w:t xml:space="preserve">plotted against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DA40F1">
        <w:t xml:space="preserve"> for non-slide case </w:t>
      </w:r>
      <w:r>
        <w:t xml:space="preserve">in </w:t>
      </w:r>
      <w:r w:rsidR="00C14D7A">
        <w:fldChar w:fldCharType="begin"/>
      </w:r>
      <w:r w:rsidR="00C14D7A">
        <w:instrText xml:space="preserve"> REF _Ref196460239 \h </w:instrText>
      </w:r>
      <w:r w:rsidR="00C14D7A">
        <w:fldChar w:fldCharType="separate"/>
      </w:r>
      <w:r w:rsidR="009043C9">
        <w:t xml:space="preserve">[Figure </w:t>
      </w:r>
      <w:r w:rsidR="009043C9">
        <w:rPr>
          <w:noProof/>
        </w:rPr>
        <w:t>5</w:t>
      </w:r>
      <w:r w:rsidR="009043C9">
        <w:t>.</w:t>
      </w:r>
      <w:r w:rsidR="009043C9">
        <w:rPr>
          <w:noProof/>
        </w:rPr>
        <w:t>11</w:t>
      </w:r>
      <w:r w:rsidR="00C14D7A">
        <w:fldChar w:fldCharType="end"/>
      </w:r>
      <w:r w:rsidR="00C14D7A">
        <w:t xml:space="preserve">] </w:t>
      </w:r>
      <w:r w:rsidR="00DA40F1">
        <w:t>and</w:t>
      </w:r>
      <w:r w:rsidR="00C14D7A">
        <w:t xml:space="preserve"> for slide case in</w:t>
      </w:r>
      <w:r w:rsidR="00DA40F1">
        <w:t xml:space="preserve"> </w:t>
      </w:r>
      <w:r w:rsidR="00DA40F1">
        <w:fldChar w:fldCharType="begin"/>
      </w:r>
      <w:r w:rsidR="00DA40F1">
        <w:instrText xml:space="preserve"> REF _Ref196460243 \h </w:instrText>
      </w:r>
      <w:r w:rsidR="00DA40F1">
        <w:fldChar w:fldCharType="separate"/>
      </w:r>
      <w:r w:rsidR="009043C9">
        <w:t xml:space="preserve">[Figure </w:t>
      </w:r>
      <w:r w:rsidR="009043C9">
        <w:rPr>
          <w:noProof/>
        </w:rPr>
        <w:t>5</w:t>
      </w:r>
      <w:r w:rsidR="009043C9">
        <w:t>.</w:t>
      </w:r>
      <w:r w:rsidR="009043C9">
        <w:rPr>
          <w:noProof/>
        </w:rPr>
        <w:t>12</w:t>
      </w:r>
      <w:r w:rsidR="00DA40F1">
        <w:fldChar w:fldCharType="end"/>
      </w:r>
      <w:r>
        <w:t>], b</w:t>
      </w:r>
      <w:r w:rsidR="00DA40F1">
        <w:t xml:space="preserve">oth show a reduction in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DA40F1">
        <w:t xml:space="preserve"> as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DA40F1">
        <w:t xml:space="preserve"> increases. When </w:t>
      </w:r>
      <m:oMath>
        <m:sSub>
          <m:sSubPr>
            <m:ctrlPr>
              <w:rPr>
                <w:rFonts w:ascii="Cambria Math" w:hAnsi="Cambria Math"/>
                <w:i/>
              </w:rPr>
            </m:ctrlPr>
          </m:sSubPr>
          <m:e>
            <m:r>
              <w:rPr>
                <w:rFonts w:ascii="Cambria Math" w:hAnsi="Cambria Math"/>
              </w:rPr>
              <m:t>ε</m:t>
            </m:r>
          </m:e>
          <m:sub>
            <m:r>
              <w:rPr>
                <w:rFonts w:ascii="Cambria Math" w:hAnsi="Cambria Math"/>
              </w:rPr>
              <m:t>i, cables</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 frame</m:t>
            </m:r>
          </m:sub>
        </m:sSub>
      </m:oMath>
      <w:r w:rsidR="00DA40F1">
        <w:t xml:space="preserve"> so </w:t>
      </w:r>
      <w:proofErr w:type="gramStart"/>
      <w:r w:rsidR="00DA40F1">
        <w:t xml:space="preserve">that </w:t>
      </w:r>
      <w:proofErr w:type="gramEnd"/>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m:t>
        </m:r>
      </m:oMath>
      <w:r w:rsidR="00DA40F1">
        <w:t xml:space="preserve">, </w:t>
      </w:r>
      <m:oMath>
        <m:r>
          <w:rPr>
            <w:rFonts w:ascii="Cambria Math" w:hAnsi="Cambria Math"/>
          </w:rPr>
          <m:t>m≈25</m:t>
        </m:r>
      </m:oMath>
      <w:r w:rsidR="00DA40F1">
        <w:t xml:space="preserve"> for the non-slide case and </w:t>
      </w:r>
      <m:oMath>
        <m:r>
          <w:rPr>
            <w:rFonts w:ascii="Cambria Math" w:hAnsi="Cambria Math"/>
          </w:rPr>
          <m:t>m≈30</m:t>
        </m:r>
      </m:oMath>
      <w:r w:rsidR="00DA40F1">
        <w:t xml:space="preserve"> for the slide case. 5 additional cables would be required in this case to achieve the same level of stiffness as the non-slide case if the cables were allowed to slide.</w:t>
      </w:r>
    </w:p>
    <w:p w14:paraId="36571858" w14:textId="77777777" w:rsidR="00047F25" w:rsidRDefault="00047F25" w:rsidP="00047F25">
      <w:pPr>
        <w:pStyle w:val="Caption"/>
        <w:jc w:val="center"/>
      </w:pPr>
      <w:bookmarkStart w:id="215" w:name="_Ref196395216"/>
      <w:r>
        <w:rPr>
          <w:noProof/>
          <w:lang w:eastAsia="en-GB"/>
        </w:rPr>
        <w:lastRenderedPageBreak/>
        <w:drawing>
          <wp:inline distT="0" distB="0" distL="0" distR="0" wp14:anchorId="6EE83E30" wp14:editId="572FF67F">
            <wp:extent cx="5744868" cy="2520000"/>
            <wp:effectExtent l="0" t="0" r="0" b="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4868" cy="2520000"/>
                    </a:xfrm>
                    <a:prstGeom prst="rect">
                      <a:avLst/>
                    </a:prstGeom>
                    <a:noFill/>
                    <a:ln>
                      <a:noFill/>
                    </a:ln>
                  </pic:spPr>
                </pic:pic>
              </a:graphicData>
            </a:graphic>
          </wp:inline>
        </w:drawing>
      </w:r>
    </w:p>
    <w:p w14:paraId="5DA30F85" w14:textId="53974485" w:rsidR="00D61C72" w:rsidRPr="00D61C72" w:rsidRDefault="00047F25" w:rsidP="00D61C72">
      <w:pPr>
        <w:pStyle w:val="Caption"/>
        <w:jc w:val="center"/>
      </w:pPr>
      <w:bookmarkStart w:id="216" w:name="_Ref196638103"/>
      <w:bookmarkStart w:id="217" w:name="_Toc197147900"/>
      <w:bookmarkEnd w:id="215"/>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9</w:t>
      </w:r>
      <w:r w:rsidR="002A680C">
        <w:rPr>
          <w:noProof/>
        </w:rPr>
        <w:fldChar w:fldCharType="end"/>
      </w:r>
      <w:bookmarkEnd w:id="216"/>
      <w:r>
        <w:t>] Cable pre-strain (T’/EA) vs. axial strain (</w:t>
      </w:r>
      <w:r w:rsidRPr="003B141A">
        <w:rPr>
          <w:lang w:val="el-GR"/>
        </w:rPr>
        <w:t>δ</w:t>
      </w:r>
      <w:r w:rsidRPr="003B141A">
        <w:t>/L'</w:t>
      </w:r>
      <w:r>
        <w:t>) for various m (Non-slide)</w:t>
      </w:r>
      <w:bookmarkEnd w:id="217"/>
    </w:p>
    <w:p w14:paraId="2C9B9BB4" w14:textId="77777777" w:rsidR="00047F25" w:rsidRDefault="00047F25" w:rsidP="00047F25">
      <w:pPr>
        <w:pStyle w:val="Caption"/>
        <w:jc w:val="center"/>
      </w:pPr>
      <w:r>
        <w:rPr>
          <w:noProof/>
          <w:lang w:eastAsia="en-GB"/>
        </w:rPr>
        <w:drawing>
          <wp:inline distT="0" distB="0" distL="0" distR="0" wp14:anchorId="3C55E688" wp14:editId="02EB102B">
            <wp:extent cx="5744868" cy="2520000"/>
            <wp:effectExtent l="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4868" cy="2520000"/>
                    </a:xfrm>
                    <a:prstGeom prst="rect">
                      <a:avLst/>
                    </a:prstGeom>
                    <a:noFill/>
                    <a:ln>
                      <a:noFill/>
                    </a:ln>
                  </pic:spPr>
                </pic:pic>
              </a:graphicData>
            </a:graphic>
          </wp:inline>
        </w:drawing>
      </w:r>
    </w:p>
    <w:p w14:paraId="7F9FF3C0" w14:textId="77726E4D" w:rsidR="00047F25" w:rsidRDefault="00047F25" w:rsidP="00D61C72">
      <w:pPr>
        <w:pStyle w:val="Caption"/>
        <w:jc w:val="center"/>
      </w:pPr>
      <w:bookmarkStart w:id="218" w:name="_Ref196395227"/>
      <w:bookmarkStart w:id="219" w:name="_Toc197147901"/>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10</w:t>
      </w:r>
      <w:r w:rsidR="002A680C">
        <w:rPr>
          <w:noProof/>
        </w:rPr>
        <w:fldChar w:fldCharType="end"/>
      </w:r>
      <w:bookmarkEnd w:id="218"/>
      <w:r>
        <w:t>] Cable pre-strain (T’/EA) vs. axial strain (</w:t>
      </w:r>
      <w:r w:rsidRPr="003B141A">
        <w:rPr>
          <w:lang w:val="el-GR"/>
        </w:rPr>
        <w:t>δ</w:t>
      </w:r>
      <w:r w:rsidRPr="003B141A">
        <w:t>/L'</w:t>
      </w:r>
      <w:r>
        <w:t>) for various m (Slide)</w:t>
      </w:r>
      <w:bookmarkEnd w:id="219"/>
    </w:p>
    <w:p w14:paraId="1A786FA1" w14:textId="04D66DA7" w:rsidR="00636610" w:rsidRPr="00F23242" w:rsidRDefault="008E5144" w:rsidP="00636610">
      <w:pPr>
        <w:jc w:val="center"/>
      </w:pPr>
      <w:r>
        <w:rPr>
          <w:noProof/>
          <w:lang w:eastAsia="en-GB"/>
        </w:rPr>
        <w:drawing>
          <wp:inline distT="0" distB="0" distL="0" distR="0" wp14:anchorId="67786C24" wp14:editId="584AC414">
            <wp:extent cx="5755640" cy="2520497"/>
            <wp:effectExtent l="0" t="0" r="10160" b="0"/>
            <wp:docPr id="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5640" cy="2520497"/>
                    </a:xfrm>
                    <a:prstGeom prst="rect">
                      <a:avLst/>
                    </a:prstGeom>
                    <a:noFill/>
                    <a:ln>
                      <a:noFill/>
                    </a:ln>
                  </pic:spPr>
                </pic:pic>
              </a:graphicData>
            </a:graphic>
          </wp:inline>
        </w:drawing>
      </w:r>
    </w:p>
    <w:p w14:paraId="195F3008" w14:textId="2245289D" w:rsidR="00636610" w:rsidRDefault="00636610" w:rsidP="00636610">
      <w:pPr>
        <w:pStyle w:val="Caption"/>
        <w:jc w:val="center"/>
      </w:pPr>
      <w:bookmarkStart w:id="220" w:name="_Ref196460239"/>
      <w:bookmarkStart w:id="221" w:name="_Toc197147902"/>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11</w:t>
      </w:r>
      <w:r w:rsidR="002A680C">
        <w:rPr>
          <w:noProof/>
        </w:rPr>
        <w:fldChar w:fldCharType="end"/>
      </w:r>
      <w:bookmarkEnd w:id="220"/>
      <w:r>
        <w:t>] Si ((T’/EA)/</w:t>
      </w:r>
      <w:r w:rsidRPr="004D1A1A">
        <w:t xml:space="preserve"> </w:t>
      </w:r>
      <w:r>
        <w:t>(</w:t>
      </w:r>
      <w:r w:rsidRPr="003B141A">
        <w:rPr>
          <w:lang w:val="el-GR"/>
        </w:rPr>
        <w:t>δ</w:t>
      </w:r>
      <w:r w:rsidRPr="003B141A">
        <w:t>/L'</w:t>
      </w:r>
      <w:r>
        <w:t xml:space="preserve">)) ratio vs. cable pre-strain (T’/EA) for various </w:t>
      </w:r>
      <w:r w:rsidR="00A93429">
        <w:t xml:space="preserve">m </w:t>
      </w:r>
      <w:r>
        <w:t>(Non-slide)</w:t>
      </w:r>
      <w:bookmarkEnd w:id="221"/>
    </w:p>
    <w:p w14:paraId="05DF8C95" w14:textId="336E30DE" w:rsidR="00636610" w:rsidRDefault="00D60987" w:rsidP="00636610">
      <w:pPr>
        <w:jc w:val="center"/>
      </w:pPr>
      <w:r>
        <w:rPr>
          <w:noProof/>
          <w:lang w:eastAsia="en-GB"/>
        </w:rPr>
        <w:lastRenderedPageBreak/>
        <w:drawing>
          <wp:inline distT="0" distB="0" distL="0" distR="0" wp14:anchorId="03ECA473" wp14:editId="6D6E3826">
            <wp:extent cx="5755640" cy="2697167"/>
            <wp:effectExtent l="0" t="0" r="10160" b="0"/>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2697167"/>
                    </a:xfrm>
                    <a:prstGeom prst="rect">
                      <a:avLst/>
                    </a:prstGeom>
                    <a:noFill/>
                    <a:ln>
                      <a:noFill/>
                    </a:ln>
                  </pic:spPr>
                </pic:pic>
              </a:graphicData>
            </a:graphic>
          </wp:inline>
        </w:drawing>
      </w:r>
    </w:p>
    <w:p w14:paraId="6C20DF1B" w14:textId="695BAE41" w:rsidR="00636610" w:rsidRDefault="00636610" w:rsidP="00636610">
      <w:pPr>
        <w:pStyle w:val="Caption"/>
        <w:jc w:val="center"/>
      </w:pPr>
      <w:bookmarkStart w:id="222" w:name="_Ref196460243"/>
      <w:bookmarkStart w:id="223" w:name="_Toc197147903"/>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12</w:t>
      </w:r>
      <w:r w:rsidR="002A680C">
        <w:rPr>
          <w:noProof/>
        </w:rPr>
        <w:fldChar w:fldCharType="end"/>
      </w:r>
      <w:bookmarkEnd w:id="222"/>
      <w:r>
        <w:t>] Si ((T’/EA)/</w:t>
      </w:r>
      <w:r w:rsidRPr="004D1A1A">
        <w:t xml:space="preserve"> </w:t>
      </w:r>
      <w:r>
        <w:t>(</w:t>
      </w:r>
      <w:r w:rsidRPr="003B141A">
        <w:rPr>
          <w:lang w:val="el-GR"/>
        </w:rPr>
        <w:t>δ</w:t>
      </w:r>
      <w:r w:rsidRPr="003B141A">
        <w:t>/L'</w:t>
      </w:r>
      <w:r>
        <w:t xml:space="preserve">)) ratio vs. cable pre-strain (T’/EA) for various </w:t>
      </w:r>
      <w:r w:rsidR="00A93429">
        <w:t>m</w:t>
      </w:r>
      <w:r>
        <w:t xml:space="preserve"> (Slide)</w:t>
      </w:r>
      <w:bookmarkEnd w:id="223"/>
    </w:p>
    <w:p w14:paraId="45B0689A" w14:textId="77777777" w:rsidR="00A61CEE" w:rsidRDefault="00A61CEE" w:rsidP="00A61CEE">
      <w:proofErr w:type="gramStart"/>
      <w:r>
        <w:t xml:space="preserve">In </w:t>
      </w:r>
      <w:r>
        <w:fldChar w:fldCharType="begin"/>
      </w:r>
      <w:r>
        <w:instrText xml:space="preserve"> REF _Ref196461098 \h </w:instrText>
      </w:r>
      <w:r>
        <w:fldChar w:fldCharType="separate"/>
      </w:r>
      <w:r w:rsidR="009043C9">
        <w:t xml:space="preserve">[Figure </w:t>
      </w:r>
      <w:r w:rsidR="009043C9">
        <w:rPr>
          <w:noProof/>
        </w:rPr>
        <w:t>5</w:t>
      </w:r>
      <w:r w:rsidR="009043C9">
        <w:t>.</w:t>
      </w:r>
      <w:r w:rsidR="009043C9">
        <w:rPr>
          <w:noProof/>
        </w:rPr>
        <w:t>13</w:t>
      </w:r>
      <w:r>
        <w:fldChar w:fldCharType="end"/>
      </w:r>
      <w:r>
        <w:t xml:space="preserve">], the ratios of the maximum and minimum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show increasing discrepancy for </w:t>
      </w:r>
      <m:oMath>
        <m:r>
          <w:rPr>
            <w:rFonts w:ascii="Cambria Math" w:hAnsi="Cambria Math"/>
          </w:rPr>
          <m:t>m</m:t>
        </m:r>
      </m:oMath>
      <w:r>
        <w:t xml:space="preserve"> greater or smaller than 15 for both slide and non-slide case.</w:t>
      </w:r>
      <w:proofErr w:type="gramEnd"/>
      <w:r>
        <w:t xml:space="preserve"> The mechanisms that cause these discrep</w:t>
      </w:r>
      <w:proofErr w:type="spellStart"/>
      <w:r>
        <w:t>ancies</w:t>
      </w:r>
      <w:proofErr w:type="spellEnd"/>
      <w:r>
        <w:t xml:space="preserve"> seem dependent either on </w:t>
      </w:r>
      <m:oMath>
        <m:r>
          <w:rPr>
            <w:rFonts w:ascii="Cambria Math" w:hAnsi="Cambria Math"/>
          </w:rPr>
          <m:t>m</m:t>
        </m:r>
      </m:oMath>
      <w:r>
        <w:t xml:space="preserve"> or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as they are the only changing variables.</w:t>
      </w:r>
    </w:p>
    <w:p w14:paraId="441C0ABD" w14:textId="52CB9577" w:rsidR="00636610" w:rsidRDefault="00A61CEE" w:rsidP="00636610">
      <w:r>
        <w:rPr>
          <w:noProof/>
          <w:lang w:eastAsia="en-GB"/>
        </w:rPr>
        <w:drawing>
          <wp:inline distT="0" distB="0" distL="0" distR="0" wp14:anchorId="06868635" wp14:editId="23D86B6C">
            <wp:extent cx="5755640" cy="2520497"/>
            <wp:effectExtent l="0" t="0" r="10160" b="0"/>
            <wp:docPr id="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5640" cy="2520497"/>
                    </a:xfrm>
                    <a:prstGeom prst="rect">
                      <a:avLst/>
                    </a:prstGeom>
                    <a:noFill/>
                    <a:ln>
                      <a:noFill/>
                    </a:ln>
                  </pic:spPr>
                </pic:pic>
              </a:graphicData>
            </a:graphic>
          </wp:inline>
        </w:drawing>
      </w:r>
    </w:p>
    <w:p w14:paraId="02D4DF4A" w14:textId="415E5C42" w:rsidR="00636610" w:rsidRDefault="00636610" w:rsidP="00636610">
      <w:pPr>
        <w:pStyle w:val="Caption"/>
        <w:jc w:val="center"/>
      </w:pPr>
      <w:bookmarkStart w:id="224" w:name="_Ref196461098"/>
      <w:bookmarkStart w:id="225" w:name="_Toc197147904"/>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13</w:t>
      </w:r>
      <w:r w:rsidR="002A680C">
        <w:rPr>
          <w:noProof/>
        </w:rPr>
        <w:fldChar w:fldCharType="end"/>
      </w:r>
      <w:bookmarkEnd w:id="224"/>
      <w:r>
        <w:t>] Si ((T’/EA)/</w:t>
      </w:r>
      <w:r w:rsidRPr="004D1A1A">
        <w:t xml:space="preserve"> </w:t>
      </w:r>
      <w:r>
        <w:t>(</w:t>
      </w:r>
      <w:r w:rsidRPr="003B141A">
        <w:rPr>
          <w:lang w:val="el-GR"/>
        </w:rPr>
        <w:t>δ</w:t>
      </w:r>
      <w:r w:rsidRPr="003B141A">
        <w:t>/L'</w:t>
      </w:r>
      <w:r>
        <w:t xml:space="preserve">)) ratio vs. </w:t>
      </w:r>
      <w:r w:rsidR="00A93429">
        <w:t>m</w:t>
      </w:r>
      <w:bookmarkEnd w:id="225"/>
      <w:r>
        <w:t xml:space="preserve"> </w:t>
      </w:r>
    </w:p>
    <w:p w14:paraId="18845591" w14:textId="396609A1" w:rsidR="008F3619" w:rsidRDefault="00A61CEE" w:rsidP="008F3619">
      <w:r>
        <w:rPr>
          <w:noProof/>
          <w:lang w:eastAsia="en-GB"/>
        </w:rPr>
        <w:drawing>
          <wp:inline distT="0" distB="0" distL="0" distR="0" wp14:anchorId="05AC6C76" wp14:editId="2269F976">
            <wp:extent cx="5755640" cy="1806483"/>
            <wp:effectExtent l="0" t="0" r="10160" b="0"/>
            <wp:docPr id="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640" cy="1806483"/>
                    </a:xfrm>
                    <a:prstGeom prst="rect">
                      <a:avLst/>
                    </a:prstGeom>
                    <a:noFill/>
                    <a:ln>
                      <a:noFill/>
                    </a:ln>
                  </pic:spPr>
                </pic:pic>
              </a:graphicData>
            </a:graphic>
          </wp:inline>
        </w:drawing>
      </w:r>
    </w:p>
    <w:p w14:paraId="27D36D20" w14:textId="77777777" w:rsidR="008F3619" w:rsidRDefault="008F3619" w:rsidP="008F3619">
      <w:pPr>
        <w:pStyle w:val="Caption"/>
        <w:jc w:val="center"/>
      </w:pPr>
      <w:bookmarkStart w:id="226" w:name="_Ref196461104"/>
      <w:bookmarkStart w:id="227" w:name="_Toc197147905"/>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14</w:t>
      </w:r>
      <w:r w:rsidR="002A680C">
        <w:rPr>
          <w:noProof/>
        </w:rPr>
        <w:fldChar w:fldCharType="end"/>
      </w:r>
      <w:bookmarkEnd w:id="226"/>
      <w:r>
        <w:t>] Maximum and minimum slide Si/non-slide Si vs. m</w:t>
      </w:r>
      <w:bookmarkEnd w:id="227"/>
    </w:p>
    <w:p w14:paraId="4BC0504C" w14:textId="7B6E4A10" w:rsidR="00C32143" w:rsidRDefault="00C32143" w:rsidP="00C32143">
      <w:r>
        <w:lastRenderedPageBreak/>
        <w:fldChar w:fldCharType="begin"/>
      </w:r>
      <w:r>
        <w:instrText xml:space="preserve"> REF _Ref196461104 \h </w:instrText>
      </w:r>
      <w:r>
        <w:fldChar w:fldCharType="separate"/>
      </w:r>
      <w:r w:rsidR="009043C9">
        <w:t xml:space="preserve">[Figure </w:t>
      </w:r>
      <w:r w:rsidR="009043C9">
        <w:rPr>
          <w:noProof/>
        </w:rPr>
        <w:t>5</w:t>
      </w:r>
      <w:r w:rsidR="009043C9">
        <w:t>.</w:t>
      </w:r>
      <w:r w:rsidR="009043C9">
        <w:rPr>
          <w:noProof/>
        </w:rPr>
        <w:t>14</w:t>
      </w:r>
      <w:r>
        <w:fldChar w:fldCharType="end"/>
      </w:r>
      <w:r>
        <w:t xml:space="preserve">] </w:t>
      </w:r>
      <w:r w:rsidR="00066BAA">
        <w:t>plots</w:t>
      </w:r>
      <w:r>
        <w:t xml:space="preserve"> the ratios of maximum 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to non-slide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w:r w:rsidR="00FB1204">
        <w:t>and</w:t>
      </w:r>
      <w:r>
        <w:t xml:space="preserve"> minimum 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to non-slide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w:proofErr w:type="gramStart"/>
      <w:r>
        <w:t xml:space="preserve">against </w:t>
      </w:r>
      <w:proofErr w:type="gramEnd"/>
      <m:oMath>
        <m:r>
          <w:rPr>
            <w:rFonts w:ascii="Cambria Math" w:hAnsi="Cambria Math"/>
          </w:rPr>
          <m:t>m</m:t>
        </m:r>
      </m:oMath>
      <w:r>
        <w:t xml:space="preserve">. </w:t>
      </w:r>
      <w:r w:rsidR="002E6F73">
        <w:t xml:space="preserve">While the ratios of the maximum have a slightly irregular trend, </w:t>
      </w:r>
      <w:r w:rsidR="001C5B21">
        <w:t xml:space="preserve">there is </w:t>
      </w:r>
      <w:r w:rsidR="00FB1204">
        <w:t>greater the</w:t>
      </w:r>
      <w:r w:rsidR="00582A1D">
        <w:t xml:space="preserve"> discrepancy in both cases</w:t>
      </w:r>
      <w:r w:rsidR="001C5B21">
        <w:t xml:space="preserve"> </w:t>
      </w:r>
      <w:r w:rsidR="00581918">
        <w:t>as</w:t>
      </w:r>
      <w:r w:rsidR="001C5B21">
        <w:t xml:space="preserve"> </w:t>
      </w:r>
      <m:oMath>
        <m:r>
          <w:rPr>
            <w:rFonts w:ascii="Cambria Math" w:hAnsi="Cambria Math"/>
          </w:rPr>
          <m:t>m</m:t>
        </m:r>
      </m:oMath>
      <w:r w:rsidR="00581918">
        <w:t xml:space="preserve"> increases</w:t>
      </w:r>
      <w:r w:rsidR="001C5B21">
        <w:t>,</w:t>
      </w:r>
      <w:r w:rsidR="00582A1D">
        <w:t xml:space="preserve"> </w:t>
      </w:r>
      <w:r w:rsidR="00066BAA">
        <w:t>demonstrating</w:t>
      </w:r>
      <w:r w:rsidR="00582A1D">
        <w:t xml:space="preserve"> that cable slide has less</w:t>
      </w:r>
      <w:r w:rsidR="00581918">
        <w:t>er</w:t>
      </w:r>
      <w:r w:rsidR="00582A1D">
        <w:t xml:space="preserve"> influence on</w:t>
      </w:r>
      <w:r w:rsidR="00581918">
        <w:t xml:space="preserve"> the</w:t>
      </w:r>
      <w:r w:rsidR="00582A1D">
        <w:t xml:space="preserve"> frame stiffness when there are fewer cables.</w:t>
      </w:r>
    </w:p>
    <w:p w14:paraId="37C5E0CD" w14:textId="77777777" w:rsidR="00E07136" w:rsidRPr="001B4740" w:rsidRDefault="00E07136" w:rsidP="00E07136">
      <w:pPr>
        <w:pStyle w:val="Heading3"/>
      </w:pPr>
      <w:bookmarkStart w:id="228" w:name="_Toc323293759"/>
      <w:r>
        <w:t>Limitations</w:t>
      </w:r>
      <w:bookmarkEnd w:id="228"/>
    </w:p>
    <w:p w14:paraId="3D4DDAEF" w14:textId="1EB21D8B" w:rsidR="00E07136" w:rsidRDefault="00E07136" w:rsidP="00E07136">
      <w:r>
        <w:t>These results of from these tests are applicable within the defined range. Whether the deductions can be generalised to frames with other aspect ratios or arrangement of cable-net layout still needs to be determined.</w:t>
      </w:r>
    </w:p>
    <w:p w14:paraId="21F84C1E" w14:textId="1553CB06" w:rsidR="00E92129" w:rsidRDefault="00834149" w:rsidP="00E92129">
      <w:pPr>
        <w:pStyle w:val="Heading2"/>
      </w:pPr>
      <w:bookmarkStart w:id="229" w:name="_Ref196834157"/>
      <w:bookmarkStart w:id="230" w:name="_Toc323293760"/>
      <w:r>
        <w:t>Test 3</w:t>
      </w:r>
      <w:r w:rsidR="00E92129">
        <w:t>:</w:t>
      </w:r>
      <w:r w:rsidR="00954039">
        <w:t xml:space="preserve"> Axial strain due to s</w:t>
      </w:r>
      <w:r w:rsidR="00E92129">
        <w:t>pecial case of cable arrangement</w:t>
      </w:r>
      <w:bookmarkEnd w:id="229"/>
      <w:bookmarkEnd w:id="230"/>
    </w:p>
    <w:p w14:paraId="4D8CE347" w14:textId="77777777" w:rsidR="00E92129" w:rsidRDefault="00E92129" w:rsidP="00E92129">
      <w:pPr>
        <w:pStyle w:val="Heading3"/>
      </w:pPr>
      <w:bookmarkStart w:id="231" w:name="_Toc323293761"/>
      <w:r>
        <w:t>Aim of the test</w:t>
      </w:r>
      <w:bookmarkEnd w:id="231"/>
    </w:p>
    <w:p w14:paraId="30F80677" w14:textId="24206525" w:rsidR="00E92129" w:rsidRDefault="00C95362" w:rsidP="00E92129">
      <w:r>
        <w:t xml:space="preserve">The </w:t>
      </w:r>
      <w:r w:rsidR="00E92129">
        <w:t xml:space="preserve">test </w:t>
      </w:r>
      <w:r w:rsidR="006147FE">
        <w:t>aim</w:t>
      </w:r>
      <w:r w:rsidR="00D60DCD">
        <w:t>s</w:t>
      </w:r>
      <w:r w:rsidR="006147FE">
        <w:t xml:space="preserve"> </w:t>
      </w:r>
      <w:r w:rsidR="00E92129">
        <w:t xml:space="preserve">to </w:t>
      </w:r>
      <w:r w:rsidR="00D60DCD">
        <w:t>compare</w:t>
      </w:r>
      <w:r w:rsidR="00E92129">
        <w:t xml:space="preserve"> </w:t>
      </w:r>
      <w:r w:rsidR="006147FE">
        <w:t xml:space="preserve">a special case of cable arrangement </w:t>
      </w:r>
      <w:r w:rsidR="00D60DCD">
        <w:t>with</w:t>
      </w:r>
      <w:r w:rsidR="00E92129">
        <w:t xml:space="preserve"> </w:t>
      </w:r>
      <w:r w:rsidR="00874271">
        <w:t>an</w:t>
      </w:r>
      <w:r w:rsidR="00E92129">
        <w:t xml:space="preserve"> ordinary </w:t>
      </w:r>
      <w:r w:rsidR="006147FE">
        <w:t>form</w:t>
      </w:r>
      <w:r w:rsidR="00586051">
        <w:t xml:space="preserve"> of </w:t>
      </w:r>
      <w:r w:rsidR="00E92129">
        <w:t>cable arrangement</w:t>
      </w:r>
      <w:r w:rsidR="00F83DDA">
        <w:t xml:space="preserve"> with </w:t>
      </w:r>
      <w:r w:rsidR="00D60DCD">
        <w:t>identical value</w:t>
      </w:r>
      <w:r w:rsidR="00281E84">
        <w:t>s</w:t>
      </w:r>
      <w:r w:rsidR="00D60DCD">
        <w:t xml:space="preserve"> of </w:t>
      </w:r>
      <m:oMath>
        <m:r>
          <w:rPr>
            <w:rFonts w:ascii="Cambria Math" w:hAnsi="Cambria Math"/>
          </w:rPr>
          <m:t>m</m:t>
        </m:r>
      </m:oMath>
      <w:r w:rsidR="00281E84">
        <w:t xml:space="preserve"> but different number</w:t>
      </w:r>
      <w:r w:rsidR="00C369A4">
        <w:t xml:space="preserve"> </w:t>
      </w:r>
      <w:proofErr w:type="spellStart"/>
      <w:r w:rsidR="00C369A4">
        <w:t>of</w:t>
      </w:r>
      <w:proofErr w:type="spellEnd"/>
      <w:r w:rsidR="00C369A4">
        <w:t xml:space="preserve"> cable</w:t>
      </w:r>
      <w:r w:rsidR="00156B04">
        <w:t>s</w:t>
      </w:r>
      <w:r w:rsidR="00281E84">
        <w:t xml:space="preserve"> per DOF.</w:t>
      </w:r>
      <w:r w:rsidR="00924718">
        <w:t xml:space="preserve"> </w:t>
      </w:r>
      <w:r w:rsidR="00DE3C07">
        <w:t xml:space="preserve">The test also aims to </w:t>
      </w:r>
      <w:r w:rsidR="00074637">
        <w:t>establish the</w:t>
      </w:r>
      <w:r w:rsidR="00DE3C07">
        <w:t xml:space="preserve"> </w:t>
      </w:r>
      <w:r w:rsidR="007945D6">
        <w:t>difference</w:t>
      </w:r>
      <w:r w:rsidR="00D60DCD">
        <w:t xml:space="preserve">s </w:t>
      </w:r>
      <w:r w:rsidR="00281E84">
        <w:t>in the cable</w:t>
      </w:r>
      <w:r w:rsidR="00D60DCD">
        <w:t xml:space="preserve"> arrange</w:t>
      </w:r>
      <w:r w:rsidR="0094059F">
        <w:t>ment</w:t>
      </w:r>
      <w:r w:rsidR="00074637">
        <w:t>s</w:t>
      </w:r>
      <w:r w:rsidR="00281E84">
        <w:t xml:space="preserve"> </w:t>
      </w:r>
      <w:r w:rsidR="00470363">
        <w:t>with identical number</w:t>
      </w:r>
      <w:r w:rsidR="00C369A4">
        <w:t xml:space="preserve"> of cable</w:t>
      </w:r>
      <w:r w:rsidR="00470363">
        <w:t>s</w:t>
      </w:r>
      <w:r w:rsidR="0094059F">
        <w:t xml:space="preserve"> per DOF </w:t>
      </w:r>
      <w:r w:rsidR="00281E84">
        <w:t>but</w:t>
      </w:r>
      <w:r w:rsidR="0094059F">
        <w:t xml:space="preserve"> </w:t>
      </w:r>
      <w:proofErr w:type="gramStart"/>
      <w:r w:rsidR="0094059F">
        <w:t>vary</w:t>
      </w:r>
      <w:r w:rsidR="00470363">
        <w:t xml:space="preserve">ing </w:t>
      </w:r>
      <w:proofErr w:type="gramEnd"/>
      <m:oMath>
        <m:r>
          <w:rPr>
            <w:rFonts w:ascii="Cambria Math" w:hAnsi="Cambria Math"/>
          </w:rPr>
          <m:t>m</m:t>
        </m:r>
      </m:oMath>
      <w:r w:rsidR="00AE5033">
        <w:t>.</w:t>
      </w:r>
    </w:p>
    <w:p w14:paraId="361CDDBF" w14:textId="77777777" w:rsidR="00E92129" w:rsidRDefault="00E92129" w:rsidP="00E92129">
      <w:pPr>
        <w:pStyle w:val="Heading3"/>
      </w:pPr>
      <w:bookmarkStart w:id="232" w:name="_Toc323293762"/>
      <w:r>
        <w:t>Procedure</w:t>
      </w:r>
      <w:bookmarkEnd w:id="232"/>
    </w:p>
    <w:p w14:paraId="1AB10BE2" w14:textId="3C6011A5" w:rsidR="00535EBF" w:rsidRDefault="008E074D" w:rsidP="00535EBF">
      <w:r>
        <w:t xml:space="preserve">The </w:t>
      </w:r>
      <w:r w:rsidR="00F23BE7">
        <w:t>speci</w:t>
      </w:r>
      <w:r w:rsidR="003B4A5B">
        <w:t xml:space="preserve">al case of cable arrangement </w:t>
      </w:r>
      <w:r w:rsidR="00E80A20">
        <w:t>has</w:t>
      </w:r>
      <w:r w:rsidR="00F23BE7">
        <w:t xml:space="preserve"> cables spanning from </w:t>
      </w:r>
      <w:r w:rsidR="00D679B6">
        <w:t xml:space="preserve">all the nodes in </w:t>
      </w:r>
      <w:r w:rsidR="00F23BE7">
        <w:t xml:space="preserve">one half of the boundary truss to the other half in both </w:t>
      </w:r>
      <w:r w:rsidR="00383A45">
        <w:t xml:space="preserve">DOF. </w:t>
      </w:r>
      <w:proofErr w:type="gramStart"/>
      <w:r>
        <w:t xml:space="preserve">Unlike </w:t>
      </w:r>
      <w:proofErr w:type="gramEnd"/>
      <m:oMath>
        <m:r>
          <w:rPr>
            <w:rFonts w:ascii="Cambria Math" w:hAnsi="Cambria Math"/>
          </w:rPr>
          <m:t>m</m:t>
        </m:r>
      </m:oMath>
      <w:r>
        <w:t>, which is the number of cables per quarter per DOF</w:t>
      </w:r>
      <w:r w:rsidR="006A2D67">
        <w:t xml:space="preserve"> applicable to the ordinary form of cable arrangement</w:t>
      </w:r>
      <w:r w:rsidR="00433557">
        <w:t xml:space="preserve">, </w:t>
      </w:r>
      <m:oMath>
        <m:sSup>
          <m:sSupPr>
            <m:ctrlPr>
              <w:rPr>
                <w:rFonts w:ascii="Cambria Math" w:hAnsi="Cambria Math"/>
                <w:i/>
              </w:rPr>
            </m:ctrlPr>
          </m:sSupPr>
          <m:e>
            <m:r>
              <w:rPr>
                <w:rFonts w:ascii="Cambria Math" w:hAnsi="Cambria Math"/>
              </w:rPr>
              <m:t>m</m:t>
            </m:r>
          </m:e>
          <m:sup>
            <m:r>
              <w:rPr>
                <w:rFonts w:ascii="Cambria Math" w:hAnsi="Cambria Math"/>
              </w:rPr>
              <m:t>&amp;</m:t>
            </m:r>
          </m:sup>
        </m:sSup>
      </m:oMath>
      <w:r w:rsidR="001B220D">
        <w:t xml:space="preserve"> </w:t>
      </w:r>
      <w:r w:rsidR="00231F05">
        <w:t>is</w:t>
      </w:r>
      <w:r w:rsidR="001B220D">
        <w:t xml:space="preserve"> the number of cables</w:t>
      </w:r>
      <w:r>
        <w:t xml:space="preserve"> per half</w:t>
      </w:r>
      <w:r w:rsidR="001B220D">
        <w:t xml:space="preserve"> per DOF</w:t>
      </w:r>
      <w:r w:rsidR="00C33F5C">
        <w:t>,</w:t>
      </w:r>
      <w:r w:rsidR="006A2D67">
        <w:t xml:space="preserve"> which </w:t>
      </w:r>
      <w:r w:rsidR="003902B3">
        <w:t xml:space="preserve">equates to the number of cables for </w:t>
      </w:r>
      <w:r w:rsidR="006A2D67">
        <w:t>the</w:t>
      </w:r>
      <w:r w:rsidR="001B220D">
        <w:t xml:space="preserve"> special case of cable arrangement</w:t>
      </w:r>
      <w:r w:rsidR="00257EAF">
        <w:t>, as listed</w:t>
      </w:r>
      <w:r w:rsidR="00231F05">
        <w:t xml:space="preserve"> in </w:t>
      </w:r>
      <w:r w:rsidR="00231F05">
        <w:fldChar w:fldCharType="begin"/>
      </w:r>
      <w:r w:rsidR="00231F05">
        <w:instrText xml:space="preserve"> REF _Ref196484074 \h </w:instrText>
      </w:r>
      <w:r w:rsidR="00231F05">
        <w:fldChar w:fldCharType="separate"/>
      </w:r>
      <w:r w:rsidR="009043C9">
        <w:t xml:space="preserve">[Table </w:t>
      </w:r>
      <w:r w:rsidR="009043C9">
        <w:rPr>
          <w:noProof/>
        </w:rPr>
        <w:t>5</w:t>
      </w:r>
      <w:r w:rsidR="009043C9">
        <w:t>.</w:t>
      </w:r>
      <w:r w:rsidR="009043C9">
        <w:rPr>
          <w:noProof/>
        </w:rPr>
        <w:t>3</w:t>
      </w:r>
      <w:r w:rsidR="00231F05">
        <w:fldChar w:fldCharType="end"/>
      </w:r>
      <w:r w:rsidR="00231F05">
        <w:t>]</w:t>
      </w:r>
      <w:r w:rsidR="001B220D">
        <w:t>.</w:t>
      </w:r>
      <w:r w:rsidR="00535EBF">
        <w:t xml:space="preserve"> </w:t>
      </w:r>
      <w:r w:rsidR="00535EBF" w:rsidRPr="0010122F">
        <w:t xml:space="preserve">In total, there are 7 tests corresponding to </w:t>
      </w:r>
      <w:proofErr w:type="gramStart"/>
      <w:r w:rsidR="00535EBF" w:rsidRPr="0010122F">
        <w:t xml:space="preserve">each </w:t>
      </w:r>
      <w:proofErr w:type="gramEnd"/>
      <m:oMath>
        <m:r>
          <w:rPr>
            <w:rFonts w:ascii="Cambria Math" w:hAnsi="Cambria Math"/>
          </w:rPr>
          <m:t>m</m:t>
        </m:r>
      </m:oMath>
      <w:r w:rsidR="00535EBF" w:rsidRPr="0010122F">
        <w:t>.  These 7 tests are initially conducted for the non-slide case and results for ordinary non-s</w:t>
      </w:r>
      <w:proofErr w:type="spellStart"/>
      <w:r w:rsidR="00535EBF" w:rsidRPr="0010122F">
        <w:t>lide</w:t>
      </w:r>
      <w:proofErr w:type="spellEnd"/>
      <w:r w:rsidR="00535EBF" w:rsidRPr="0010122F">
        <w:t xml:space="preserve"> case are borrowed from [Test 2] to </w:t>
      </w:r>
      <w:r w:rsidR="00535EBF">
        <w:t>distinguish</w:t>
      </w:r>
      <w:r w:rsidR="00535EBF" w:rsidRPr="0010122F">
        <w:t xml:space="preserve"> the difference.</w:t>
      </w:r>
    </w:p>
    <w:p w14:paraId="438F579C" w14:textId="60CD5A57" w:rsidR="00D94CB1" w:rsidRDefault="0003463A" w:rsidP="00D94CB1">
      <w:r>
        <w:fldChar w:fldCharType="begin"/>
      </w:r>
      <w:r>
        <w:instrText xml:space="preserve"> REF _Ref196484083 \h </w:instrText>
      </w:r>
      <w:r>
        <w:fldChar w:fldCharType="separate"/>
      </w:r>
      <w:r w:rsidR="009043C9">
        <w:t xml:space="preserve">[Figure </w:t>
      </w:r>
      <w:r w:rsidR="009043C9">
        <w:rPr>
          <w:noProof/>
        </w:rPr>
        <w:t>5</w:t>
      </w:r>
      <w:r w:rsidR="009043C9">
        <w:t>.</w:t>
      </w:r>
      <w:r w:rsidR="009043C9">
        <w:rPr>
          <w:noProof/>
        </w:rPr>
        <w:t>15</w:t>
      </w:r>
      <w:r>
        <w:fldChar w:fldCharType="end"/>
      </w:r>
      <w:r>
        <w:t xml:space="preserve">] </w:t>
      </w:r>
      <w:r w:rsidR="00060EFC">
        <w:t>shows</w:t>
      </w:r>
      <w:r w:rsidR="00F9587D">
        <w:t xml:space="preserve"> a</w:t>
      </w:r>
      <w:r w:rsidR="00060EFC">
        <w:t xml:space="preserve"> growing trend for </w:t>
      </w:r>
      <w:r>
        <w:t>the amount of cable material required</w:t>
      </w:r>
      <w:r w:rsidR="00901440">
        <w:t xml:space="preserve"> per unit span</w:t>
      </w:r>
      <w:r>
        <w:t xml:space="preserve"> with</w:t>
      </w:r>
      <w:r w:rsidR="00FD5BED">
        <w:t xml:space="preserve"> increasing</w:t>
      </w:r>
      <w:r>
        <w:t xml:space="preserve"> </w:t>
      </w:r>
      <m:oMath>
        <m:r>
          <w:rPr>
            <w:rFonts w:ascii="Cambria Math" w:hAnsi="Cambria Math"/>
          </w:rPr>
          <m:t>m</m:t>
        </m:r>
      </m:oMath>
      <w:r w:rsidR="00060EFC">
        <w:t xml:space="preserve"> for both</w:t>
      </w:r>
      <w:r w:rsidR="00901440">
        <w:t xml:space="preserve"> cases of cable arrangement</w:t>
      </w:r>
      <w:r>
        <w:t>.</w:t>
      </w:r>
      <w:r w:rsidR="00901440">
        <w:t xml:space="preserve"> However,</w:t>
      </w:r>
      <w:r>
        <w:t xml:space="preserve"> </w:t>
      </w:r>
      <w:r w:rsidR="00901440">
        <w:t>t</w:t>
      </w:r>
      <w:r>
        <w:t>he special case</w:t>
      </w:r>
      <w:r w:rsidR="00FD5BED">
        <w:t xml:space="preserve"> demands </w:t>
      </w:r>
      <m:oMath>
        <m:r>
          <w:rPr>
            <w:rFonts w:ascii="Cambria Math" w:hAnsi="Cambria Math"/>
          </w:rPr>
          <m:t>41%</m:t>
        </m:r>
      </m:oMath>
      <w:r>
        <w:t xml:space="preserve"> </w:t>
      </w:r>
      <w:r w:rsidR="00E22E4C">
        <w:t>more</w:t>
      </w:r>
      <w:r>
        <w:t xml:space="preserve"> cable </w:t>
      </w:r>
      <w:r w:rsidR="006F796A">
        <w:t xml:space="preserve">material </w:t>
      </w:r>
      <w:r w:rsidR="002C23B5">
        <w:t>than the ordinary case.</w:t>
      </w:r>
      <w:r w:rsidR="00925CB8">
        <w:t xml:space="preserve"> </w:t>
      </w:r>
      <w:r w:rsidR="00D94CB1">
        <w:t>The differences that additional cables make to the frame stiffness are measured to understand which form gives a more efficient outcome. As it is clear that it serves as a better decision to restrain the cables, all the tests are conducted for non-slide case. Other</w:t>
      </w:r>
      <w:r w:rsidR="00D94CB1" w:rsidRPr="00897F0A">
        <w:t xml:space="preserve"> properties of the frame are identical to the reference frame defined in </w:t>
      </w:r>
      <w:r w:rsidR="00D94CB1" w:rsidRPr="00897F0A">
        <w:fldChar w:fldCharType="begin"/>
      </w:r>
      <w:r w:rsidR="00D94CB1" w:rsidRPr="00897F0A">
        <w:instrText xml:space="preserve"> REF _Ref196382062 \h </w:instrText>
      </w:r>
      <w:r w:rsidR="00D94CB1" w:rsidRPr="00897F0A">
        <w:fldChar w:fldCharType="separate"/>
      </w:r>
      <w:r w:rsidR="009043C9">
        <w:t xml:space="preserve">[Table </w:t>
      </w:r>
      <w:r w:rsidR="009043C9">
        <w:rPr>
          <w:noProof/>
        </w:rPr>
        <w:t>4</w:t>
      </w:r>
      <w:r w:rsidR="009043C9">
        <w:t>.</w:t>
      </w:r>
      <w:r w:rsidR="009043C9">
        <w:rPr>
          <w:noProof/>
        </w:rPr>
        <w:t>2</w:t>
      </w:r>
      <w:r w:rsidR="00D94CB1" w:rsidRPr="00897F0A">
        <w:fldChar w:fldCharType="end"/>
      </w:r>
      <w:r w:rsidR="00D94CB1" w:rsidRPr="00897F0A">
        <w:t>].</w:t>
      </w:r>
      <w:r w:rsidR="00925CB8">
        <w:t xml:space="preserve"> The results will also be used to compare differences between frames where </w:t>
      </w:r>
      <m:oMath>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&amp;</m:t>
            </m:r>
          </m:sup>
        </m:sSup>
      </m:oMath>
      <w:r w:rsidR="00925CB8">
        <w:t xml:space="preserve"> to see which of the two is stiffer.</w:t>
      </w:r>
    </w:p>
    <w:p w14:paraId="009621E6" w14:textId="3D40AFA9" w:rsidR="00925CB8" w:rsidRDefault="00924718" w:rsidP="00925CB8">
      <w:pPr>
        <w:jc w:val="center"/>
      </w:pPr>
      <w:r>
        <w:rPr>
          <w:noProof/>
          <w:lang w:eastAsia="en-GB"/>
        </w:rPr>
        <w:drawing>
          <wp:inline distT="0" distB="0" distL="0" distR="0" wp14:anchorId="029EFA83" wp14:editId="47246678">
            <wp:extent cx="5755640" cy="2347040"/>
            <wp:effectExtent l="0" t="0" r="10160" b="0"/>
            <wp:docPr id="8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640" cy="2347040"/>
                    </a:xfrm>
                    <a:prstGeom prst="rect">
                      <a:avLst/>
                    </a:prstGeom>
                    <a:noFill/>
                    <a:ln>
                      <a:noFill/>
                    </a:ln>
                  </pic:spPr>
                </pic:pic>
              </a:graphicData>
            </a:graphic>
          </wp:inline>
        </w:drawing>
      </w:r>
    </w:p>
    <w:p w14:paraId="1A9F3239" w14:textId="77777777" w:rsidR="00925CB8" w:rsidRDefault="00925CB8" w:rsidP="00925CB8">
      <w:pPr>
        <w:pStyle w:val="Caption"/>
        <w:jc w:val="center"/>
      </w:pPr>
      <w:bookmarkStart w:id="233" w:name="_Ref196484083"/>
      <w:bookmarkStart w:id="234" w:name="_Toc197147906"/>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15</w:t>
      </w:r>
      <w:r w:rsidR="002A680C">
        <w:rPr>
          <w:noProof/>
        </w:rPr>
        <w:fldChar w:fldCharType="end"/>
      </w:r>
      <w:bookmarkEnd w:id="233"/>
      <w:r>
        <w:t>] Number of cables vs. the total length of truss and cables and their ratios</w:t>
      </w:r>
      <w:bookmarkEnd w:id="234"/>
    </w:p>
    <w:tbl>
      <w:tblPr>
        <w:tblStyle w:val="LightShading"/>
        <w:tblW w:w="5000" w:type="pct"/>
        <w:jc w:val="center"/>
        <w:tblLook w:val="04A0" w:firstRow="1" w:lastRow="0" w:firstColumn="1" w:lastColumn="0" w:noHBand="0" w:noVBand="1"/>
      </w:tblPr>
      <w:tblGrid>
        <w:gridCol w:w="2133"/>
        <w:gridCol w:w="926"/>
        <w:gridCol w:w="926"/>
        <w:gridCol w:w="926"/>
        <w:gridCol w:w="1138"/>
        <w:gridCol w:w="1078"/>
        <w:gridCol w:w="1078"/>
        <w:gridCol w:w="1075"/>
      </w:tblGrid>
      <w:tr w:rsidR="00D94CB1" w:rsidRPr="004C5837" w14:paraId="73936363" w14:textId="77777777" w:rsidTr="00925C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9" w:type="pct"/>
          </w:tcPr>
          <w:p w14:paraId="7E6CB7A7" w14:textId="77777777" w:rsidR="00D94CB1" w:rsidRPr="00C81B63" w:rsidRDefault="00D94CB1" w:rsidP="00D94CB1">
            <w:pPr>
              <w:pStyle w:val="NoSpacing"/>
            </w:pPr>
            <m:oMathPara>
              <m:oMath>
                <m:r>
                  <m:rPr>
                    <m:sty m:val="bi"/>
                  </m:rPr>
                  <w:rPr>
                    <w:rFonts w:ascii="Cambria Math" w:hAnsi="Cambria Math"/>
                  </w:rPr>
                  <w:lastRenderedPageBreak/>
                  <m:t>m</m:t>
                </m:r>
              </m:oMath>
            </m:oMathPara>
          </w:p>
        </w:tc>
        <w:tc>
          <w:tcPr>
            <w:tcW w:w="499" w:type="pct"/>
          </w:tcPr>
          <w:p w14:paraId="2BCE70CA" w14:textId="77777777" w:rsidR="00D94CB1" w:rsidRPr="004C5837" w:rsidRDefault="00D94CB1" w:rsidP="00D94CB1">
            <w:pPr>
              <w:pStyle w:val="NoSpacing"/>
              <w:cnfStyle w:val="100000000000" w:firstRow="1" w:lastRow="0" w:firstColumn="0" w:lastColumn="0" w:oddVBand="0" w:evenVBand="0" w:oddHBand="0" w:evenHBand="0" w:firstRowFirstColumn="0" w:firstRowLastColumn="0" w:lastRowFirstColumn="0" w:lastRowLastColumn="0"/>
            </w:pPr>
            <w:r w:rsidRPr="004C5837">
              <w:t>10</w:t>
            </w:r>
          </w:p>
        </w:tc>
        <w:tc>
          <w:tcPr>
            <w:tcW w:w="499" w:type="pct"/>
          </w:tcPr>
          <w:p w14:paraId="29C9B73F" w14:textId="77777777" w:rsidR="00D94CB1" w:rsidRPr="004C5837" w:rsidRDefault="00D94CB1" w:rsidP="00D94CB1">
            <w:pPr>
              <w:pStyle w:val="NoSpacing"/>
              <w:cnfStyle w:val="100000000000" w:firstRow="1" w:lastRow="0" w:firstColumn="0" w:lastColumn="0" w:oddVBand="0" w:evenVBand="0" w:oddHBand="0" w:evenHBand="0" w:firstRowFirstColumn="0" w:firstRowLastColumn="0" w:lastRowFirstColumn="0" w:lastRowLastColumn="0"/>
            </w:pPr>
            <w:r w:rsidRPr="004C5837">
              <w:t>15</w:t>
            </w:r>
          </w:p>
        </w:tc>
        <w:tc>
          <w:tcPr>
            <w:tcW w:w="499" w:type="pct"/>
          </w:tcPr>
          <w:p w14:paraId="3A87B8C4" w14:textId="77777777" w:rsidR="00D94CB1" w:rsidRPr="004C5837" w:rsidRDefault="00D94CB1" w:rsidP="00D94CB1">
            <w:pPr>
              <w:pStyle w:val="NoSpacing"/>
              <w:cnfStyle w:val="100000000000" w:firstRow="1" w:lastRow="0" w:firstColumn="0" w:lastColumn="0" w:oddVBand="0" w:evenVBand="0" w:oddHBand="0" w:evenHBand="0" w:firstRowFirstColumn="0" w:firstRowLastColumn="0" w:lastRowFirstColumn="0" w:lastRowLastColumn="0"/>
            </w:pPr>
            <w:r w:rsidRPr="004C5837">
              <w:t>20</w:t>
            </w:r>
          </w:p>
        </w:tc>
        <w:tc>
          <w:tcPr>
            <w:tcW w:w="613" w:type="pct"/>
          </w:tcPr>
          <w:p w14:paraId="03C7F89F" w14:textId="77777777" w:rsidR="00D94CB1" w:rsidRPr="00C81B63" w:rsidRDefault="00D94CB1" w:rsidP="00D94CB1">
            <w:pPr>
              <w:pStyle w:val="NoSpacing"/>
              <w:cnfStyle w:val="100000000000" w:firstRow="1" w:lastRow="0" w:firstColumn="0" w:lastColumn="0" w:oddVBand="0" w:evenVBand="0" w:oddHBand="0" w:evenHBand="0" w:firstRowFirstColumn="0" w:firstRowLastColumn="0" w:lastRowFirstColumn="0" w:lastRowLastColumn="0"/>
            </w:pPr>
            <w:r w:rsidRPr="00C81B63">
              <w:t>25*</w:t>
            </w:r>
          </w:p>
        </w:tc>
        <w:tc>
          <w:tcPr>
            <w:tcW w:w="581" w:type="pct"/>
          </w:tcPr>
          <w:p w14:paraId="29998ED4" w14:textId="77777777" w:rsidR="00D94CB1" w:rsidRPr="004C5837" w:rsidRDefault="00D94CB1" w:rsidP="00D94CB1">
            <w:pPr>
              <w:pStyle w:val="NoSpacing"/>
              <w:cnfStyle w:val="100000000000" w:firstRow="1" w:lastRow="0" w:firstColumn="0" w:lastColumn="0" w:oddVBand="0" w:evenVBand="0" w:oddHBand="0" w:evenHBand="0" w:firstRowFirstColumn="0" w:firstRowLastColumn="0" w:lastRowFirstColumn="0" w:lastRowLastColumn="0"/>
            </w:pPr>
            <w:r w:rsidRPr="004C5837">
              <w:t>30</w:t>
            </w:r>
          </w:p>
        </w:tc>
        <w:tc>
          <w:tcPr>
            <w:tcW w:w="581" w:type="pct"/>
          </w:tcPr>
          <w:p w14:paraId="03093529" w14:textId="77777777" w:rsidR="00D94CB1" w:rsidRPr="004C5837" w:rsidRDefault="00D94CB1" w:rsidP="00D94CB1">
            <w:pPr>
              <w:pStyle w:val="NoSpacing"/>
              <w:cnfStyle w:val="100000000000" w:firstRow="1" w:lastRow="0" w:firstColumn="0" w:lastColumn="0" w:oddVBand="0" w:evenVBand="0" w:oddHBand="0" w:evenHBand="0" w:firstRowFirstColumn="0" w:firstRowLastColumn="0" w:lastRowFirstColumn="0" w:lastRowLastColumn="0"/>
            </w:pPr>
            <w:r w:rsidRPr="004C5837">
              <w:t>35</w:t>
            </w:r>
          </w:p>
        </w:tc>
        <w:tc>
          <w:tcPr>
            <w:tcW w:w="579" w:type="pct"/>
          </w:tcPr>
          <w:p w14:paraId="134906B7" w14:textId="77777777" w:rsidR="00D94CB1" w:rsidRPr="004C5837" w:rsidRDefault="00D94CB1" w:rsidP="00D94CB1">
            <w:pPr>
              <w:pStyle w:val="NoSpacing"/>
              <w:cnfStyle w:val="100000000000" w:firstRow="1" w:lastRow="0" w:firstColumn="0" w:lastColumn="0" w:oddVBand="0" w:evenVBand="0" w:oddHBand="0" w:evenHBand="0" w:firstRowFirstColumn="0" w:firstRowLastColumn="0" w:lastRowFirstColumn="0" w:lastRowLastColumn="0"/>
            </w:pPr>
            <w:r w:rsidRPr="004C5837">
              <w:t>40</w:t>
            </w:r>
          </w:p>
        </w:tc>
      </w:tr>
      <w:tr w:rsidR="00D94CB1" w:rsidRPr="004C5837" w14:paraId="4A8F097C" w14:textId="77777777" w:rsidTr="00925C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9" w:type="pct"/>
          </w:tcPr>
          <w:p w14:paraId="7858B3B0" w14:textId="77777777" w:rsidR="00D94CB1" w:rsidRPr="00C81B63" w:rsidRDefault="00CB4207" w:rsidP="00D94CB1">
            <w:pPr>
              <w:pStyle w:val="NoSpacing"/>
            </w:pPr>
            <m:oMathPara>
              <m:oMath>
                <m:sSup>
                  <m:sSupPr>
                    <m:ctrlPr>
                      <w:rPr>
                        <w:rFonts w:ascii="Cambria Math" w:hAnsi="Cambria Math"/>
                        <w:b w:val="0"/>
                        <w:bCs w:val="0"/>
                        <w:i/>
                      </w:rPr>
                    </m:ctrlPr>
                  </m:sSupPr>
                  <m:e>
                    <m:r>
                      <m:rPr>
                        <m:sty m:val="bi"/>
                      </m:rPr>
                      <w:rPr>
                        <w:rFonts w:ascii="Cambria Math" w:hAnsi="Cambria Math"/>
                      </w:rPr>
                      <m:t>m</m:t>
                    </m:r>
                    <m:ctrlPr>
                      <w:rPr>
                        <w:rFonts w:ascii="Cambria Math" w:hAnsi="Cambria Math"/>
                        <w:i/>
                      </w:rPr>
                    </m:ctrlPr>
                  </m:e>
                  <m:sup>
                    <m:r>
                      <m:rPr>
                        <m:sty m:val="bi"/>
                      </m:rPr>
                      <w:rPr>
                        <w:rFonts w:ascii="Cambria Math" w:hAnsi="Cambria Math"/>
                      </w:rPr>
                      <m:t>&amp;</m:t>
                    </m:r>
                  </m:sup>
                </m:sSup>
              </m:oMath>
            </m:oMathPara>
          </w:p>
        </w:tc>
        <w:tc>
          <w:tcPr>
            <w:tcW w:w="499" w:type="pct"/>
          </w:tcPr>
          <w:p w14:paraId="7DF26856" w14:textId="77777777" w:rsidR="00D94CB1" w:rsidRPr="006065B2" w:rsidRDefault="00D94CB1" w:rsidP="00D94CB1">
            <w:pPr>
              <w:pStyle w:val="NoSpacing"/>
              <w:cnfStyle w:val="000000100000" w:firstRow="0" w:lastRow="0" w:firstColumn="0" w:lastColumn="0" w:oddVBand="0" w:evenVBand="0" w:oddHBand="1" w:evenHBand="0" w:firstRowFirstColumn="0" w:firstRowLastColumn="0" w:lastRowFirstColumn="0" w:lastRowLastColumn="0"/>
            </w:pPr>
            <w:r>
              <w:t>18</w:t>
            </w:r>
          </w:p>
        </w:tc>
        <w:tc>
          <w:tcPr>
            <w:tcW w:w="499" w:type="pct"/>
          </w:tcPr>
          <w:p w14:paraId="57999FC1" w14:textId="77777777" w:rsidR="00D94CB1" w:rsidRPr="006065B2" w:rsidRDefault="00D94CB1" w:rsidP="00D94CB1">
            <w:pPr>
              <w:pStyle w:val="NoSpacing"/>
              <w:cnfStyle w:val="000000100000" w:firstRow="0" w:lastRow="0" w:firstColumn="0" w:lastColumn="0" w:oddVBand="0" w:evenVBand="0" w:oddHBand="1" w:evenHBand="0" w:firstRowFirstColumn="0" w:firstRowLastColumn="0" w:lastRowFirstColumn="0" w:lastRowLastColumn="0"/>
            </w:pPr>
            <w:r>
              <w:t>29</w:t>
            </w:r>
          </w:p>
        </w:tc>
        <w:tc>
          <w:tcPr>
            <w:tcW w:w="499" w:type="pct"/>
          </w:tcPr>
          <w:p w14:paraId="3B929A56" w14:textId="77777777" w:rsidR="00D94CB1" w:rsidRPr="006065B2" w:rsidRDefault="00D94CB1" w:rsidP="00D94CB1">
            <w:pPr>
              <w:pStyle w:val="NoSpacing"/>
              <w:cnfStyle w:val="000000100000" w:firstRow="0" w:lastRow="0" w:firstColumn="0" w:lastColumn="0" w:oddVBand="0" w:evenVBand="0" w:oddHBand="1" w:evenHBand="0" w:firstRowFirstColumn="0" w:firstRowLastColumn="0" w:lastRowFirstColumn="0" w:lastRowLastColumn="0"/>
            </w:pPr>
            <w:r>
              <w:t>38</w:t>
            </w:r>
          </w:p>
        </w:tc>
        <w:tc>
          <w:tcPr>
            <w:tcW w:w="613" w:type="pct"/>
          </w:tcPr>
          <w:p w14:paraId="0237AC50" w14:textId="77777777" w:rsidR="00D94CB1" w:rsidRPr="00C81B63" w:rsidRDefault="00D94CB1" w:rsidP="00D94CB1">
            <w:pPr>
              <w:pStyle w:val="NoSpacing"/>
              <w:cnfStyle w:val="000000100000" w:firstRow="0" w:lastRow="0" w:firstColumn="0" w:lastColumn="0" w:oddVBand="0" w:evenVBand="0" w:oddHBand="1" w:evenHBand="0" w:firstRowFirstColumn="0" w:firstRowLastColumn="0" w:lastRowFirstColumn="0" w:lastRowLastColumn="0"/>
              <w:rPr>
                <w:b/>
              </w:rPr>
            </w:pPr>
            <w:r>
              <w:rPr>
                <w:b/>
              </w:rPr>
              <w:t>49</w:t>
            </w:r>
          </w:p>
        </w:tc>
        <w:tc>
          <w:tcPr>
            <w:tcW w:w="581" w:type="pct"/>
          </w:tcPr>
          <w:p w14:paraId="2CDA2F16" w14:textId="77777777" w:rsidR="00D94CB1" w:rsidRPr="006065B2" w:rsidRDefault="00D94CB1" w:rsidP="00D94CB1">
            <w:pPr>
              <w:pStyle w:val="NoSpacing"/>
              <w:cnfStyle w:val="000000100000" w:firstRow="0" w:lastRow="0" w:firstColumn="0" w:lastColumn="0" w:oddVBand="0" w:evenVBand="0" w:oddHBand="1" w:evenHBand="0" w:firstRowFirstColumn="0" w:firstRowLastColumn="0" w:lastRowFirstColumn="0" w:lastRowLastColumn="0"/>
            </w:pPr>
            <w:r>
              <w:t>58</w:t>
            </w:r>
          </w:p>
        </w:tc>
        <w:tc>
          <w:tcPr>
            <w:tcW w:w="581" w:type="pct"/>
          </w:tcPr>
          <w:p w14:paraId="494D3769" w14:textId="77777777" w:rsidR="00D94CB1" w:rsidRPr="006065B2" w:rsidRDefault="00D94CB1" w:rsidP="00D94CB1">
            <w:pPr>
              <w:pStyle w:val="NoSpacing"/>
              <w:cnfStyle w:val="000000100000" w:firstRow="0" w:lastRow="0" w:firstColumn="0" w:lastColumn="0" w:oddVBand="0" w:evenVBand="0" w:oddHBand="1" w:evenHBand="0" w:firstRowFirstColumn="0" w:firstRowLastColumn="0" w:lastRowFirstColumn="0" w:lastRowLastColumn="0"/>
            </w:pPr>
            <w:r>
              <w:t>69</w:t>
            </w:r>
          </w:p>
        </w:tc>
        <w:tc>
          <w:tcPr>
            <w:tcW w:w="579" w:type="pct"/>
          </w:tcPr>
          <w:p w14:paraId="32538E83" w14:textId="77777777" w:rsidR="00D94CB1" w:rsidRPr="006065B2" w:rsidRDefault="00D94CB1" w:rsidP="00D94CB1">
            <w:pPr>
              <w:pStyle w:val="NoSpacing"/>
              <w:cnfStyle w:val="000000100000" w:firstRow="0" w:lastRow="0" w:firstColumn="0" w:lastColumn="0" w:oddVBand="0" w:evenVBand="0" w:oddHBand="1" w:evenHBand="0" w:firstRowFirstColumn="0" w:firstRowLastColumn="0" w:lastRowFirstColumn="0" w:lastRowLastColumn="0"/>
            </w:pPr>
            <w:r>
              <w:t>78</w:t>
            </w:r>
          </w:p>
        </w:tc>
      </w:tr>
      <w:tr w:rsidR="00D94CB1" w:rsidRPr="004C5837" w14:paraId="4305800E" w14:textId="77777777" w:rsidTr="00925CB8">
        <w:trPr>
          <w:jc w:val="center"/>
        </w:trPr>
        <w:tc>
          <w:tcPr>
            <w:cnfStyle w:val="001000000000" w:firstRow="0" w:lastRow="0" w:firstColumn="1" w:lastColumn="0" w:oddVBand="0" w:evenVBand="0" w:oddHBand="0" w:evenHBand="0" w:firstRowFirstColumn="0" w:firstRowLastColumn="0" w:lastRowFirstColumn="0" w:lastRowLastColumn="0"/>
            <w:tcW w:w="1149" w:type="pct"/>
          </w:tcPr>
          <w:p w14:paraId="6C6BC857" w14:textId="77777777" w:rsidR="00D94CB1" w:rsidRPr="00C81B63" w:rsidRDefault="00D94CB1" w:rsidP="00D94CB1">
            <w:pPr>
              <w:pStyle w:val="NoSpacing"/>
            </w:pPr>
            <m:oMathPara>
              <m:oMath>
                <m:r>
                  <m:rPr>
                    <m:sty m:val="bi"/>
                  </m:rPr>
                  <w:rPr>
                    <w:rFonts w:ascii="Cambria Math" w:hAnsi="Cambria Math"/>
                  </w:rPr>
                  <m:t>Σ</m:t>
                </m:r>
                <m:sSub>
                  <m:sSubPr>
                    <m:ctrlPr>
                      <w:rPr>
                        <w:rFonts w:ascii="Cambria Math" w:hAnsi="Cambria Math"/>
                        <w:bCs w:val="0"/>
                        <w:i/>
                      </w:rPr>
                    </m:ctrlPr>
                  </m:sSubPr>
                  <m:e>
                    <m:r>
                      <m:rPr>
                        <m:sty m:val="bi"/>
                      </m:rPr>
                      <w:rPr>
                        <w:rFonts w:ascii="Cambria Math" w:hAnsi="Cambria Math"/>
                      </w:rPr>
                      <m:t>L</m:t>
                    </m:r>
                    <m:ctrlPr>
                      <w:rPr>
                        <w:rFonts w:ascii="Cambria Math" w:hAnsi="Cambria Math"/>
                        <w:i/>
                      </w:rPr>
                    </m:ctrlPr>
                  </m:e>
                  <m:sub>
                    <m:r>
                      <m:rPr>
                        <m:sty m:val="bi"/>
                      </m:rPr>
                      <w:rPr>
                        <w:rFonts w:ascii="Cambria Math" w:hAnsi="Cambria Math"/>
                      </w:rPr>
                      <m:t>t</m:t>
                    </m:r>
                    <m:r>
                      <m:rPr>
                        <m:sty m:val="bi"/>
                      </m:rPr>
                      <w:rPr>
                        <w:rFonts w:ascii="Cambria Math" w:hAnsi="Cambria Math"/>
                      </w:rPr>
                      <m:t>russ</m:t>
                    </m:r>
                  </m:sub>
                </m:sSub>
                <m:r>
                  <m:rPr>
                    <m:sty m:val="bi"/>
                  </m:rPr>
                  <w:rPr>
                    <w:rFonts w:ascii="Cambria Math" w:hAnsi="Cambria Math"/>
                  </w:rPr>
                  <m:t>/span</m:t>
                </m:r>
              </m:oMath>
            </m:oMathPara>
          </w:p>
        </w:tc>
        <w:tc>
          <w:tcPr>
            <w:tcW w:w="499" w:type="pct"/>
          </w:tcPr>
          <w:p w14:paraId="7DF199D4"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23.65</w:t>
            </w:r>
          </w:p>
        </w:tc>
        <w:tc>
          <w:tcPr>
            <w:tcW w:w="499" w:type="pct"/>
          </w:tcPr>
          <w:p w14:paraId="38A74D55"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24.34</w:t>
            </w:r>
          </w:p>
        </w:tc>
        <w:tc>
          <w:tcPr>
            <w:tcW w:w="499" w:type="pct"/>
          </w:tcPr>
          <w:p w14:paraId="054E7E57"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24.62</w:t>
            </w:r>
          </w:p>
        </w:tc>
        <w:tc>
          <w:tcPr>
            <w:tcW w:w="613" w:type="pct"/>
          </w:tcPr>
          <w:p w14:paraId="2F517585" w14:textId="77777777" w:rsidR="00D94CB1" w:rsidRPr="00C81B63" w:rsidRDefault="00D94CB1" w:rsidP="00D94CB1">
            <w:pPr>
              <w:pStyle w:val="NoSpacing"/>
              <w:cnfStyle w:val="000000000000" w:firstRow="0" w:lastRow="0" w:firstColumn="0" w:lastColumn="0" w:oddVBand="0" w:evenVBand="0" w:oddHBand="0" w:evenHBand="0" w:firstRowFirstColumn="0" w:firstRowLastColumn="0" w:lastRowFirstColumn="0" w:lastRowLastColumn="0"/>
              <w:rPr>
                <w:b/>
              </w:rPr>
            </w:pPr>
            <w:r w:rsidRPr="00C81B63">
              <w:rPr>
                <w:b/>
              </w:rPr>
              <w:t>24.80</w:t>
            </w:r>
          </w:p>
        </w:tc>
        <w:tc>
          <w:tcPr>
            <w:tcW w:w="581" w:type="pct"/>
          </w:tcPr>
          <w:p w14:paraId="631645B5"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24.97</w:t>
            </w:r>
          </w:p>
        </w:tc>
        <w:tc>
          <w:tcPr>
            <w:tcW w:w="581" w:type="pct"/>
          </w:tcPr>
          <w:p w14:paraId="687D1B26"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25.05</w:t>
            </w:r>
          </w:p>
        </w:tc>
        <w:tc>
          <w:tcPr>
            <w:tcW w:w="579" w:type="pct"/>
          </w:tcPr>
          <w:p w14:paraId="22877E50"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25.11</w:t>
            </w:r>
          </w:p>
        </w:tc>
      </w:tr>
      <w:tr w:rsidR="00D94CB1" w:rsidRPr="004C5837" w14:paraId="29A39670" w14:textId="77777777" w:rsidTr="00925C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9" w:type="pct"/>
          </w:tcPr>
          <w:p w14:paraId="450E6D61" w14:textId="77777777" w:rsidR="00D94CB1" w:rsidRPr="00C81B63" w:rsidRDefault="00D94CB1" w:rsidP="00D94CB1">
            <w:pPr>
              <w:pStyle w:val="NoSpacing"/>
              <w:rPr>
                <w:rFonts w:ascii="Cambria Math" w:hAnsi="Cambria Math" w:hint="eastAsia"/>
                <w:oMath/>
              </w:rPr>
            </w:pPr>
            <m:oMathPara>
              <m:oMath>
                <m:r>
                  <m:rPr>
                    <m:sty m:val="bi"/>
                  </m:rPr>
                  <w:rPr>
                    <w:rFonts w:ascii="Cambria Math" w:hAnsi="Cambria Math"/>
                  </w:rPr>
                  <m:t>Σ</m:t>
                </m:r>
                <m:sSub>
                  <m:sSubPr>
                    <m:ctrlPr>
                      <w:rPr>
                        <w:rFonts w:ascii="Cambria Math" w:hAnsi="Cambria Math"/>
                        <w:bCs w:val="0"/>
                        <w:i/>
                      </w:rPr>
                    </m:ctrlPr>
                  </m:sSubPr>
                  <m:e>
                    <m:r>
                      <m:rPr>
                        <m:sty m:val="bi"/>
                      </m:rPr>
                      <w:rPr>
                        <w:rFonts w:ascii="Cambria Math" w:hAnsi="Cambria Math"/>
                      </w:rPr>
                      <m:t>L</m:t>
                    </m:r>
                    <m:ctrlPr>
                      <w:rPr>
                        <w:rFonts w:ascii="Cambria Math" w:hAnsi="Cambria Math"/>
                        <w:i/>
                      </w:rPr>
                    </m:ctrlPr>
                  </m:e>
                  <m:sub>
                    <m:r>
                      <m:rPr>
                        <m:sty m:val="bi"/>
                      </m:rPr>
                      <w:rPr>
                        <w:rFonts w:ascii="Cambria Math" w:hAnsi="Cambria Math"/>
                      </w:rPr>
                      <m:t>cable</m:t>
                    </m:r>
                  </m:sub>
                </m:sSub>
                <m:r>
                  <m:rPr>
                    <m:sty m:val="bi"/>
                  </m:rPr>
                  <w:rPr>
                    <w:rFonts w:ascii="Cambria Math" w:hAnsi="Cambria Math"/>
                  </w:rPr>
                  <m:t>/span</m:t>
                </m:r>
              </m:oMath>
            </m:oMathPara>
          </w:p>
        </w:tc>
        <w:tc>
          <w:tcPr>
            <w:tcW w:w="499" w:type="pct"/>
          </w:tcPr>
          <w:p w14:paraId="55870957"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32.15</w:t>
            </w:r>
          </w:p>
        </w:tc>
        <w:tc>
          <w:tcPr>
            <w:tcW w:w="499" w:type="pct"/>
          </w:tcPr>
          <w:p w14:paraId="387E260C"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50.31</w:t>
            </w:r>
          </w:p>
        </w:tc>
        <w:tc>
          <w:tcPr>
            <w:tcW w:w="499" w:type="pct"/>
          </w:tcPr>
          <w:p w14:paraId="5A867339"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68.35</w:t>
            </w:r>
          </w:p>
        </w:tc>
        <w:tc>
          <w:tcPr>
            <w:tcW w:w="613" w:type="pct"/>
          </w:tcPr>
          <w:p w14:paraId="72FF3BE1" w14:textId="77777777" w:rsidR="00D94CB1" w:rsidRPr="00C81B63" w:rsidRDefault="00D94CB1" w:rsidP="00D94CB1">
            <w:pPr>
              <w:pStyle w:val="NoSpacing"/>
              <w:cnfStyle w:val="000000100000" w:firstRow="0" w:lastRow="0" w:firstColumn="0" w:lastColumn="0" w:oddVBand="0" w:evenVBand="0" w:oddHBand="1" w:evenHBand="0" w:firstRowFirstColumn="0" w:firstRowLastColumn="0" w:lastRowFirstColumn="0" w:lastRowLastColumn="0"/>
              <w:rPr>
                <w:b/>
              </w:rPr>
            </w:pPr>
            <w:r w:rsidRPr="00C81B63">
              <w:rPr>
                <w:b/>
              </w:rPr>
              <w:t>86.43</w:t>
            </w:r>
          </w:p>
        </w:tc>
        <w:tc>
          <w:tcPr>
            <w:tcW w:w="581" w:type="pct"/>
          </w:tcPr>
          <w:p w14:paraId="44A90F57"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104.74</w:t>
            </w:r>
          </w:p>
        </w:tc>
        <w:tc>
          <w:tcPr>
            <w:tcW w:w="581" w:type="pct"/>
          </w:tcPr>
          <w:p w14:paraId="24BE45F6"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122.84</w:t>
            </w:r>
          </w:p>
        </w:tc>
        <w:tc>
          <w:tcPr>
            <w:tcW w:w="579" w:type="pct"/>
          </w:tcPr>
          <w:p w14:paraId="328EC18A"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140.95</w:t>
            </w:r>
          </w:p>
        </w:tc>
      </w:tr>
      <w:tr w:rsidR="00D94CB1" w:rsidRPr="004C5837" w14:paraId="42DBC607" w14:textId="77777777" w:rsidTr="00925CB8">
        <w:trPr>
          <w:jc w:val="center"/>
        </w:trPr>
        <w:tc>
          <w:tcPr>
            <w:cnfStyle w:val="001000000000" w:firstRow="0" w:lastRow="0" w:firstColumn="1" w:lastColumn="0" w:oddVBand="0" w:evenVBand="0" w:oddHBand="0" w:evenHBand="0" w:firstRowFirstColumn="0" w:firstRowLastColumn="0" w:lastRowFirstColumn="0" w:lastRowLastColumn="0"/>
            <w:tcW w:w="1149" w:type="pct"/>
          </w:tcPr>
          <w:p w14:paraId="03CF0F39" w14:textId="77777777" w:rsidR="00D94CB1" w:rsidRPr="00C81B63" w:rsidRDefault="00D94CB1" w:rsidP="00D94CB1">
            <w:pPr>
              <w:pStyle w:val="NoSpacing"/>
            </w:pPr>
            <m:oMathPara>
              <m:oMath>
                <m:r>
                  <m:rPr>
                    <m:sty m:val="bi"/>
                  </m:rPr>
                  <w:rPr>
                    <w:rFonts w:ascii="Cambria Math" w:hAnsi="Cambria Math"/>
                  </w:rPr>
                  <m:t>Σ</m:t>
                </m:r>
                <m:sSubSup>
                  <m:sSubSupPr>
                    <m:ctrlPr>
                      <w:rPr>
                        <w:rFonts w:ascii="Cambria Math" w:hAnsi="Cambria Math"/>
                        <w:bCs w:val="0"/>
                        <w:i/>
                      </w:rPr>
                    </m:ctrlPr>
                  </m:sSubSupPr>
                  <m:e>
                    <m:r>
                      <m:rPr>
                        <m:sty m:val="bi"/>
                      </m:rPr>
                      <w:rPr>
                        <w:rFonts w:ascii="Cambria Math" w:hAnsi="Cambria Math"/>
                      </w:rPr>
                      <m:t>L</m:t>
                    </m:r>
                  </m:e>
                  <m:sub>
                    <m:r>
                      <m:rPr>
                        <m:sty m:val="bi"/>
                      </m:rPr>
                      <w:rPr>
                        <w:rFonts w:ascii="Cambria Math" w:hAnsi="Cambria Math"/>
                      </w:rPr>
                      <m:t>cable</m:t>
                    </m:r>
                  </m:sub>
                  <m:sup>
                    <m:r>
                      <m:rPr>
                        <m:sty m:val="bi"/>
                      </m:rPr>
                      <w:rPr>
                        <w:rFonts w:ascii="Cambria Math" w:hAnsi="Cambria Math"/>
                      </w:rPr>
                      <m:t>&amp;</m:t>
                    </m:r>
                  </m:sup>
                </m:sSubSup>
                <m:r>
                  <m:rPr>
                    <m:sty m:val="bi"/>
                  </m:rPr>
                  <w:rPr>
                    <w:rFonts w:ascii="Cambria Math" w:hAnsi="Cambria Math"/>
                  </w:rPr>
                  <m:t>/span</m:t>
                </m:r>
              </m:oMath>
            </m:oMathPara>
          </w:p>
        </w:tc>
        <w:tc>
          <w:tcPr>
            <w:tcW w:w="499" w:type="pct"/>
          </w:tcPr>
          <w:p w14:paraId="3987AA97"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44.81</w:t>
            </w:r>
          </w:p>
        </w:tc>
        <w:tc>
          <w:tcPr>
            <w:tcW w:w="499" w:type="pct"/>
          </w:tcPr>
          <w:p w14:paraId="24A83521"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70.89</w:t>
            </w:r>
          </w:p>
        </w:tc>
        <w:tc>
          <w:tcPr>
            <w:tcW w:w="499" w:type="pct"/>
          </w:tcPr>
          <w:p w14:paraId="640AF765"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96.14</w:t>
            </w:r>
          </w:p>
        </w:tc>
        <w:tc>
          <w:tcPr>
            <w:tcW w:w="613" w:type="pct"/>
          </w:tcPr>
          <w:p w14:paraId="13C1D7AD" w14:textId="77777777" w:rsidR="00D94CB1" w:rsidRPr="00C81B63" w:rsidRDefault="00D94CB1" w:rsidP="00D94CB1">
            <w:pPr>
              <w:pStyle w:val="NoSpacing"/>
              <w:cnfStyle w:val="000000000000" w:firstRow="0" w:lastRow="0" w:firstColumn="0" w:lastColumn="0" w:oddVBand="0" w:evenVBand="0" w:oddHBand="0" w:evenHBand="0" w:firstRowFirstColumn="0" w:firstRowLastColumn="0" w:lastRowFirstColumn="0" w:lastRowLastColumn="0"/>
              <w:rPr>
                <w:b/>
              </w:rPr>
            </w:pPr>
            <w:r w:rsidRPr="00C81B63">
              <w:rPr>
                <w:b/>
              </w:rPr>
              <w:t>121.87</w:t>
            </w:r>
          </w:p>
        </w:tc>
        <w:tc>
          <w:tcPr>
            <w:tcW w:w="581" w:type="pct"/>
          </w:tcPr>
          <w:p w14:paraId="0E7BD69A"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147.57</w:t>
            </w:r>
          </w:p>
        </w:tc>
        <w:tc>
          <w:tcPr>
            <w:tcW w:w="581" w:type="pct"/>
          </w:tcPr>
          <w:p w14:paraId="3FE481C0"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173.27</w:t>
            </w:r>
          </w:p>
        </w:tc>
        <w:tc>
          <w:tcPr>
            <w:tcW w:w="579" w:type="pct"/>
          </w:tcPr>
          <w:p w14:paraId="3C52783E"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198.71</w:t>
            </w:r>
          </w:p>
        </w:tc>
      </w:tr>
      <w:tr w:rsidR="00D94CB1" w:rsidRPr="004C5837" w14:paraId="3827D252" w14:textId="77777777" w:rsidTr="00925C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9" w:type="pct"/>
          </w:tcPr>
          <w:p w14:paraId="0448DCC7" w14:textId="77777777" w:rsidR="00D94CB1" w:rsidRPr="00C81B63" w:rsidRDefault="00D94CB1" w:rsidP="00D94CB1">
            <w:pPr>
              <w:pStyle w:val="NoSpacing"/>
              <w:rPr>
                <w:rFonts w:ascii="Cambria Math" w:hAnsi="Cambria Math" w:hint="eastAsia"/>
                <w:oMath/>
              </w:rPr>
            </w:pPr>
            <m:oMathPara>
              <m:oMath>
                <m:r>
                  <m:rPr>
                    <m:sty m:val="bi"/>
                  </m:rPr>
                  <w:rPr>
                    <w:rFonts w:ascii="Cambria Math" w:hAnsi="Cambria Math"/>
                  </w:rPr>
                  <m:t>Σ</m:t>
                </m:r>
                <m:sSub>
                  <m:sSubPr>
                    <m:ctrlPr>
                      <w:rPr>
                        <w:rFonts w:ascii="Cambria Math" w:hAnsi="Cambria Math"/>
                        <w:bCs w:val="0"/>
                        <w:i/>
                      </w:rPr>
                    </m:ctrlPr>
                  </m:sSubPr>
                  <m:e>
                    <m:r>
                      <m:rPr>
                        <m:sty m:val="bi"/>
                      </m:rPr>
                      <w:rPr>
                        <w:rFonts w:ascii="Cambria Math" w:hAnsi="Cambria Math"/>
                      </w:rPr>
                      <m:t>L</m:t>
                    </m:r>
                    <m:ctrlPr>
                      <w:rPr>
                        <w:rFonts w:ascii="Cambria Math" w:hAnsi="Cambria Math"/>
                        <w:i/>
                      </w:rPr>
                    </m:ctrlPr>
                  </m:e>
                  <m:sub>
                    <m:r>
                      <m:rPr>
                        <m:sty m:val="bi"/>
                      </m:rPr>
                      <w:rPr>
                        <w:rFonts w:ascii="Cambria Math" w:hAnsi="Cambria Math"/>
                      </w:rPr>
                      <m:t>cable</m:t>
                    </m:r>
                  </m:sub>
                </m:sSub>
                <m:r>
                  <m:rPr>
                    <m:sty m:val="bi"/>
                  </m:rPr>
                  <w:rPr>
                    <w:rFonts w:ascii="Cambria Math" w:hAnsi="Cambria Math"/>
                  </w:rPr>
                  <m:t>/Σ</m:t>
                </m:r>
                <m:sSub>
                  <m:sSubPr>
                    <m:ctrlPr>
                      <w:rPr>
                        <w:rFonts w:ascii="Cambria Math" w:hAnsi="Cambria Math"/>
                        <w:bCs w:val="0"/>
                        <w:i/>
                      </w:rPr>
                    </m:ctrlPr>
                  </m:sSubPr>
                  <m:e>
                    <m:r>
                      <m:rPr>
                        <m:sty m:val="bi"/>
                      </m:rPr>
                      <w:rPr>
                        <w:rFonts w:ascii="Cambria Math" w:hAnsi="Cambria Math"/>
                      </w:rPr>
                      <m:t>L</m:t>
                    </m:r>
                    <m:ctrlPr>
                      <w:rPr>
                        <w:rFonts w:ascii="Cambria Math" w:hAnsi="Cambria Math"/>
                        <w:i/>
                      </w:rPr>
                    </m:ctrlPr>
                  </m:e>
                  <m:sub>
                    <m:r>
                      <m:rPr>
                        <m:sty m:val="bi"/>
                      </m:rPr>
                      <w:rPr>
                        <w:rFonts w:ascii="Cambria Math" w:hAnsi="Cambria Math"/>
                      </w:rPr>
                      <m:t>truss</m:t>
                    </m:r>
                  </m:sub>
                </m:sSub>
              </m:oMath>
            </m:oMathPara>
          </w:p>
        </w:tc>
        <w:tc>
          <w:tcPr>
            <w:tcW w:w="499" w:type="pct"/>
          </w:tcPr>
          <w:p w14:paraId="7A4A76C9"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1.36</w:t>
            </w:r>
          </w:p>
        </w:tc>
        <w:tc>
          <w:tcPr>
            <w:tcW w:w="499" w:type="pct"/>
          </w:tcPr>
          <w:p w14:paraId="15BBFB94"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2.07</w:t>
            </w:r>
          </w:p>
        </w:tc>
        <w:tc>
          <w:tcPr>
            <w:tcW w:w="499" w:type="pct"/>
          </w:tcPr>
          <w:p w14:paraId="67AF084C"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2.78</w:t>
            </w:r>
          </w:p>
        </w:tc>
        <w:tc>
          <w:tcPr>
            <w:tcW w:w="613" w:type="pct"/>
          </w:tcPr>
          <w:p w14:paraId="40DE39E7" w14:textId="77777777" w:rsidR="00D94CB1" w:rsidRPr="00C81B63" w:rsidRDefault="00D94CB1" w:rsidP="00D94CB1">
            <w:pPr>
              <w:pStyle w:val="NoSpacing"/>
              <w:cnfStyle w:val="000000100000" w:firstRow="0" w:lastRow="0" w:firstColumn="0" w:lastColumn="0" w:oddVBand="0" w:evenVBand="0" w:oddHBand="1" w:evenHBand="0" w:firstRowFirstColumn="0" w:firstRowLastColumn="0" w:lastRowFirstColumn="0" w:lastRowLastColumn="0"/>
              <w:rPr>
                <w:b/>
              </w:rPr>
            </w:pPr>
            <w:r w:rsidRPr="00C81B63">
              <w:rPr>
                <w:b/>
              </w:rPr>
              <w:t>3.49</w:t>
            </w:r>
          </w:p>
        </w:tc>
        <w:tc>
          <w:tcPr>
            <w:tcW w:w="581" w:type="pct"/>
          </w:tcPr>
          <w:p w14:paraId="28603B25"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4.19</w:t>
            </w:r>
          </w:p>
        </w:tc>
        <w:tc>
          <w:tcPr>
            <w:tcW w:w="581" w:type="pct"/>
          </w:tcPr>
          <w:p w14:paraId="0EC9C752"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4.90</w:t>
            </w:r>
          </w:p>
        </w:tc>
        <w:tc>
          <w:tcPr>
            <w:tcW w:w="579" w:type="pct"/>
          </w:tcPr>
          <w:p w14:paraId="6DF05633"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5.61</w:t>
            </w:r>
          </w:p>
        </w:tc>
      </w:tr>
      <w:tr w:rsidR="00D94CB1" w:rsidRPr="004C5837" w14:paraId="087825E0" w14:textId="77777777" w:rsidTr="00925CB8">
        <w:trPr>
          <w:jc w:val="center"/>
        </w:trPr>
        <w:tc>
          <w:tcPr>
            <w:cnfStyle w:val="001000000000" w:firstRow="0" w:lastRow="0" w:firstColumn="1" w:lastColumn="0" w:oddVBand="0" w:evenVBand="0" w:oddHBand="0" w:evenHBand="0" w:firstRowFirstColumn="0" w:firstRowLastColumn="0" w:lastRowFirstColumn="0" w:lastRowLastColumn="0"/>
            <w:tcW w:w="1149" w:type="pct"/>
          </w:tcPr>
          <w:p w14:paraId="6ABC6DED" w14:textId="77777777" w:rsidR="00D94CB1" w:rsidRPr="00C81B63" w:rsidRDefault="00D94CB1" w:rsidP="00D94CB1">
            <w:pPr>
              <w:pStyle w:val="NoSpacing"/>
              <w:rPr>
                <w:rFonts w:ascii="Cambria Math" w:hAnsi="Cambria Math" w:hint="eastAsia"/>
                <w:oMath/>
              </w:rPr>
            </w:pPr>
            <m:oMathPara>
              <m:oMath>
                <m:r>
                  <m:rPr>
                    <m:sty m:val="bi"/>
                  </m:rPr>
                  <w:rPr>
                    <w:rFonts w:ascii="Cambria Math" w:hAnsi="Cambria Math"/>
                  </w:rPr>
                  <m:t>Σ</m:t>
                </m:r>
                <m:sSub>
                  <m:sSubPr>
                    <m:ctrlPr>
                      <w:rPr>
                        <w:rFonts w:ascii="Cambria Math" w:hAnsi="Cambria Math"/>
                        <w:bCs w:val="0"/>
                        <w:i/>
                      </w:rPr>
                    </m:ctrlPr>
                  </m:sSubPr>
                  <m:e>
                    <m:r>
                      <m:rPr>
                        <m:sty m:val="bi"/>
                      </m:rPr>
                      <w:rPr>
                        <w:rFonts w:ascii="Cambria Math" w:hAnsi="Cambria Math"/>
                      </w:rPr>
                      <m:t>L</m:t>
                    </m:r>
                    <m:ctrlPr>
                      <w:rPr>
                        <w:rFonts w:ascii="Cambria Math" w:hAnsi="Cambria Math"/>
                        <w:i/>
                      </w:rPr>
                    </m:ctrlPr>
                  </m:e>
                  <m:sub>
                    <m:r>
                      <m:rPr>
                        <m:sty m:val="bi"/>
                      </m:rPr>
                      <w:rPr>
                        <w:rFonts w:ascii="Cambria Math" w:hAnsi="Cambria Math"/>
                      </w:rPr>
                      <m:t>cable</m:t>
                    </m:r>
                  </m:sub>
                </m:sSub>
                <m:r>
                  <m:rPr>
                    <m:sty m:val="bi"/>
                  </m:rPr>
                  <w:rPr>
                    <w:rFonts w:ascii="Cambria Math" w:hAnsi="Cambria Math"/>
                  </w:rPr>
                  <m:t>/Σ</m:t>
                </m:r>
                <m:sSub>
                  <m:sSubPr>
                    <m:ctrlPr>
                      <w:rPr>
                        <w:rFonts w:ascii="Cambria Math" w:hAnsi="Cambria Math"/>
                        <w:bCs w:val="0"/>
                        <w:i/>
                      </w:rPr>
                    </m:ctrlPr>
                  </m:sSubPr>
                  <m:e>
                    <m:r>
                      <m:rPr>
                        <m:sty m:val="bi"/>
                      </m:rPr>
                      <w:rPr>
                        <w:rFonts w:ascii="Cambria Math" w:hAnsi="Cambria Math"/>
                      </w:rPr>
                      <m:t>L</m:t>
                    </m:r>
                    <m:ctrlPr>
                      <w:rPr>
                        <w:rFonts w:ascii="Cambria Math" w:hAnsi="Cambria Math"/>
                        <w:i/>
                      </w:rPr>
                    </m:ctrlPr>
                  </m:e>
                  <m:sub>
                    <m:r>
                      <m:rPr>
                        <m:sty m:val="bi"/>
                      </m:rPr>
                      <w:rPr>
                        <w:rFonts w:ascii="Cambria Math" w:hAnsi="Cambria Math"/>
                      </w:rPr>
                      <m:t>truss</m:t>
                    </m:r>
                  </m:sub>
                </m:sSub>
              </m:oMath>
            </m:oMathPara>
          </w:p>
        </w:tc>
        <w:tc>
          <w:tcPr>
            <w:tcW w:w="499" w:type="pct"/>
          </w:tcPr>
          <w:p w14:paraId="59D20AA4"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1.89</w:t>
            </w:r>
          </w:p>
        </w:tc>
        <w:tc>
          <w:tcPr>
            <w:tcW w:w="499" w:type="pct"/>
          </w:tcPr>
          <w:p w14:paraId="69EF24D8"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2.91</w:t>
            </w:r>
          </w:p>
        </w:tc>
        <w:tc>
          <w:tcPr>
            <w:tcW w:w="499" w:type="pct"/>
          </w:tcPr>
          <w:p w14:paraId="1665688F"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3.90</w:t>
            </w:r>
          </w:p>
        </w:tc>
        <w:tc>
          <w:tcPr>
            <w:tcW w:w="613" w:type="pct"/>
          </w:tcPr>
          <w:p w14:paraId="4B68F39D" w14:textId="77777777" w:rsidR="00D94CB1" w:rsidRPr="00C81B63" w:rsidRDefault="00D94CB1" w:rsidP="00D94CB1">
            <w:pPr>
              <w:pStyle w:val="NoSpacing"/>
              <w:cnfStyle w:val="000000000000" w:firstRow="0" w:lastRow="0" w:firstColumn="0" w:lastColumn="0" w:oddVBand="0" w:evenVBand="0" w:oddHBand="0" w:evenHBand="0" w:firstRowFirstColumn="0" w:firstRowLastColumn="0" w:lastRowFirstColumn="0" w:lastRowLastColumn="0"/>
              <w:rPr>
                <w:b/>
              </w:rPr>
            </w:pPr>
            <w:r w:rsidRPr="00C81B63">
              <w:rPr>
                <w:b/>
              </w:rPr>
              <w:t>4.91</w:t>
            </w:r>
          </w:p>
        </w:tc>
        <w:tc>
          <w:tcPr>
            <w:tcW w:w="581" w:type="pct"/>
          </w:tcPr>
          <w:p w14:paraId="1456BAAF"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5.91</w:t>
            </w:r>
          </w:p>
        </w:tc>
        <w:tc>
          <w:tcPr>
            <w:tcW w:w="581" w:type="pct"/>
          </w:tcPr>
          <w:p w14:paraId="5E448D96"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6.92</w:t>
            </w:r>
          </w:p>
        </w:tc>
        <w:tc>
          <w:tcPr>
            <w:tcW w:w="579" w:type="pct"/>
          </w:tcPr>
          <w:p w14:paraId="06F88E4F" w14:textId="77777777" w:rsidR="00D94CB1" w:rsidRPr="004C5837" w:rsidRDefault="00D94CB1" w:rsidP="00D94CB1">
            <w:pPr>
              <w:pStyle w:val="NoSpacing"/>
              <w:cnfStyle w:val="000000000000" w:firstRow="0" w:lastRow="0" w:firstColumn="0" w:lastColumn="0" w:oddVBand="0" w:evenVBand="0" w:oddHBand="0" w:evenHBand="0" w:firstRowFirstColumn="0" w:firstRowLastColumn="0" w:lastRowFirstColumn="0" w:lastRowLastColumn="0"/>
            </w:pPr>
            <w:r w:rsidRPr="006065B2">
              <w:t>7.91</w:t>
            </w:r>
          </w:p>
        </w:tc>
      </w:tr>
      <w:tr w:rsidR="00D94CB1" w:rsidRPr="004C5837" w14:paraId="58714E26" w14:textId="77777777" w:rsidTr="00925C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9" w:type="pct"/>
          </w:tcPr>
          <w:p w14:paraId="0451A632" w14:textId="77777777" w:rsidR="00D94CB1" w:rsidRPr="00C81B63" w:rsidRDefault="00D94CB1" w:rsidP="00D94CB1">
            <w:pPr>
              <w:pStyle w:val="NoSpacing"/>
              <w:rPr>
                <w:rFonts w:ascii="Cambria Math" w:hAnsi="Cambria Math" w:hint="eastAsia"/>
                <w:oMath/>
              </w:rPr>
            </w:pPr>
            <m:oMathPara>
              <m:oMath>
                <m:r>
                  <m:rPr>
                    <m:sty m:val="bi"/>
                  </m:rPr>
                  <w:rPr>
                    <w:rFonts w:ascii="Cambria Math" w:hAnsi="Cambria Math"/>
                  </w:rPr>
                  <m:t>Σ</m:t>
                </m:r>
                <m:sSubSup>
                  <m:sSubSupPr>
                    <m:ctrlPr>
                      <w:rPr>
                        <w:rFonts w:ascii="Cambria Math" w:hAnsi="Cambria Math"/>
                        <w:bCs w:val="0"/>
                        <w:i/>
                      </w:rPr>
                    </m:ctrlPr>
                  </m:sSubSupPr>
                  <m:e>
                    <m:r>
                      <m:rPr>
                        <m:sty m:val="bi"/>
                      </m:rPr>
                      <w:rPr>
                        <w:rFonts w:ascii="Cambria Math" w:hAnsi="Cambria Math"/>
                      </w:rPr>
                      <m:t>L</m:t>
                    </m:r>
                    <m:ctrlPr>
                      <w:rPr>
                        <w:rFonts w:ascii="Cambria Math" w:hAnsi="Cambria Math"/>
                        <w:i/>
                      </w:rPr>
                    </m:ctrlPr>
                  </m:e>
                  <m:sub>
                    <m:r>
                      <m:rPr>
                        <m:sty m:val="bi"/>
                      </m:rPr>
                      <w:rPr>
                        <w:rFonts w:ascii="Cambria Math" w:hAnsi="Cambria Math"/>
                      </w:rPr>
                      <m:t>cable</m:t>
                    </m:r>
                  </m:sub>
                  <m:sup>
                    <m:r>
                      <m:rPr>
                        <m:sty m:val="bi"/>
                      </m:rPr>
                      <w:rPr>
                        <w:rFonts w:ascii="Cambria Math" w:hAnsi="Cambria Math"/>
                      </w:rPr>
                      <m:t>&amp;</m:t>
                    </m:r>
                    <m:ctrlPr>
                      <w:rPr>
                        <w:rFonts w:ascii="Cambria Math" w:hAnsi="Cambria Math"/>
                        <w:i/>
                      </w:rPr>
                    </m:ctrlPr>
                  </m:sup>
                </m:sSubSup>
                <m:r>
                  <m:rPr>
                    <m:sty m:val="bi"/>
                  </m:rPr>
                  <w:rPr>
                    <w:rFonts w:ascii="Cambria Math" w:hAnsi="Cambria Math"/>
                  </w:rPr>
                  <m:t>/Σ</m:t>
                </m:r>
                <m:sSub>
                  <m:sSubPr>
                    <m:ctrlPr>
                      <w:rPr>
                        <w:rFonts w:ascii="Cambria Math" w:hAnsi="Cambria Math"/>
                        <w:bCs w:val="0"/>
                        <w:i/>
                      </w:rPr>
                    </m:ctrlPr>
                  </m:sSubPr>
                  <m:e>
                    <m:r>
                      <m:rPr>
                        <m:sty m:val="bi"/>
                      </m:rPr>
                      <w:rPr>
                        <w:rFonts w:ascii="Cambria Math" w:hAnsi="Cambria Math"/>
                      </w:rPr>
                      <m:t>L</m:t>
                    </m:r>
                    <m:ctrlPr>
                      <w:rPr>
                        <w:rFonts w:ascii="Cambria Math" w:hAnsi="Cambria Math"/>
                        <w:i/>
                      </w:rPr>
                    </m:ctrlPr>
                  </m:e>
                  <m:sub>
                    <m:r>
                      <m:rPr>
                        <m:sty m:val="bi"/>
                      </m:rPr>
                      <w:rPr>
                        <w:rFonts w:ascii="Cambria Math" w:hAnsi="Cambria Math"/>
                      </w:rPr>
                      <m:t>cable</m:t>
                    </m:r>
                  </m:sub>
                </m:sSub>
              </m:oMath>
            </m:oMathPara>
          </w:p>
        </w:tc>
        <w:tc>
          <w:tcPr>
            <w:tcW w:w="499" w:type="pct"/>
          </w:tcPr>
          <w:p w14:paraId="4B6178E5"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1.39</w:t>
            </w:r>
          </w:p>
        </w:tc>
        <w:tc>
          <w:tcPr>
            <w:tcW w:w="499" w:type="pct"/>
          </w:tcPr>
          <w:p w14:paraId="7567D3E3"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1.41</w:t>
            </w:r>
          </w:p>
        </w:tc>
        <w:tc>
          <w:tcPr>
            <w:tcW w:w="499" w:type="pct"/>
          </w:tcPr>
          <w:p w14:paraId="2B389E7B"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1.41</w:t>
            </w:r>
          </w:p>
        </w:tc>
        <w:tc>
          <w:tcPr>
            <w:tcW w:w="613" w:type="pct"/>
          </w:tcPr>
          <w:p w14:paraId="3624A7A1" w14:textId="77777777" w:rsidR="00D94CB1" w:rsidRPr="00C81B63" w:rsidRDefault="00D94CB1" w:rsidP="00D94CB1">
            <w:pPr>
              <w:pStyle w:val="NoSpacing"/>
              <w:cnfStyle w:val="000000100000" w:firstRow="0" w:lastRow="0" w:firstColumn="0" w:lastColumn="0" w:oddVBand="0" w:evenVBand="0" w:oddHBand="1" w:evenHBand="0" w:firstRowFirstColumn="0" w:firstRowLastColumn="0" w:lastRowFirstColumn="0" w:lastRowLastColumn="0"/>
              <w:rPr>
                <w:b/>
              </w:rPr>
            </w:pPr>
            <w:r w:rsidRPr="00C81B63">
              <w:rPr>
                <w:b/>
              </w:rPr>
              <w:t>1.41</w:t>
            </w:r>
          </w:p>
        </w:tc>
        <w:tc>
          <w:tcPr>
            <w:tcW w:w="581" w:type="pct"/>
          </w:tcPr>
          <w:p w14:paraId="373FA840"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1.41</w:t>
            </w:r>
          </w:p>
        </w:tc>
        <w:tc>
          <w:tcPr>
            <w:tcW w:w="581" w:type="pct"/>
          </w:tcPr>
          <w:p w14:paraId="20267425"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1.41</w:t>
            </w:r>
          </w:p>
        </w:tc>
        <w:tc>
          <w:tcPr>
            <w:tcW w:w="579" w:type="pct"/>
          </w:tcPr>
          <w:p w14:paraId="7E42818F" w14:textId="77777777" w:rsidR="00D94CB1" w:rsidRPr="004C5837" w:rsidRDefault="00D94CB1" w:rsidP="00D94CB1">
            <w:pPr>
              <w:pStyle w:val="NoSpacing"/>
              <w:cnfStyle w:val="000000100000" w:firstRow="0" w:lastRow="0" w:firstColumn="0" w:lastColumn="0" w:oddVBand="0" w:evenVBand="0" w:oddHBand="1" w:evenHBand="0" w:firstRowFirstColumn="0" w:firstRowLastColumn="0" w:lastRowFirstColumn="0" w:lastRowLastColumn="0"/>
            </w:pPr>
            <w:r w:rsidRPr="006065B2">
              <w:t>1.41</w:t>
            </w:r>
          </w:p>
        </w:tc>
      </w:tr>
    </w:tbl>
    <w:p w14:paraId="0DCFE3BF" w14:textId="77777777" w:rsidR="00D94CB1" w:rsidRDefault="00D94CB1" w:rsidP="00D94CB1">
      <w:pPr>
        <w:pStyle w:val="Caption"/>
        <w:jc w:val="center"/>
      </w:pPr>
      <w:bookmarkStart w:id="235" w:name="_Ref196484074"/>
      <w:bookmarkStart w:id="236" w:name="_Toc197147919"/>
      <w:proofErr w:type="gramStart"/>
      <w:r>
        <w:t xml:space="preserve">[Table </w:t>
      </w:r>
      <w:fldSimple w:instr=" STYLEREF 1 \s ">
        <w:r w:rsidR="009043C9">
          <w:rPr>
            <w:noProof/>
          </w:rPr>
          <w:t>5</w:t>
        </w:r>
      </w:fldSimple>
      <w:r>
        <w:t>.</w:t>
      </w:r>
      <w:proofErr w:type="gramEnd"/>
      <w:r w:rsidR="002A680C">
        <w:fldChar w:fldCharType="begin"/>
      </w:r>
      <w:r w:rsidR="002A680C">
        <w:instrText xml:space="preserve"> SEQ Table \* ARABIC \s 1 </w:instrText>
      </w:r>
      <w:r w:rsidR="002A680C">
        <w:fldChar w:fldCharType="separate"/>
      </w:r>
      <w:r w:rsidR="009043C9">
        <w:rPr>
          <w:noProof/>
        </w:rPr>
        <w:t>3</w:t>
      </w:r>
      <w:r w:rsidR="002A680C">
        <w:rPr>
          <w:noProof/>
        </w:rPr>
        <w:fldChar w:fldCharType="end"/>
      </w:r>
      <w:bookmarkEnd w:id="235"/>
      <w:r>
        <w:t xml:space="preserve">] Total length of truss and cables used and their ratios (* Reference frame, </w:t>
      </w:r>
      <w:r w:rsidRPr="003D25EA">
        <w:rPr>
          <w:sz w:val="16"/>
          <w:szCs w:val="16"/>
        </w:rPr>
        <w:t>&amp;</w:t>
      </w:r>
      <w:r>
        <w:t>Special case)</w:t>
      </w:r>
      <w:bookmarkEnd w:id="236"/>
    </w:p>
    <w:p w14:paraId="07460B1D" w14:textId="77777777" w:rsidR="00BF1D85" w:rsidRDefault="00BF1D85" w:rsidP="00BF1D85">
      <w:pPr>
        <w:pStyle w:val="Heading3"/>
      </w:pPr>
      <w:bookmarkStart w:id="237" w:name="_Toc323293763"/>
      <w:r>
        <w:t>Result and Discussion</w:t>
      </w:r>
      <w:bookmarkEnd w:id="237"/>
    </w:p>
    <w:p w14:paraId="290ACA42" w14:textId="0DB2CEA2" w:rsidR="00900266" w:rsidRDefault="002078F5" w:rsidP="008B5E57">
      <w:r>
        <w:rPr>
          <w:noProof/>
          <w:lang w:eastAsia="en-GB"/>
        </w:rPr>
        <w:drawing>
          <wp:inline distT="0" distB="0" distL="0" distR="0" wp14:anchorId="5CF04147" wp14:editId="50E160BA">
            <wp:extent cx="5744063" cy="2520000"/>
            <wp:effectExtent l="0" t="0" r="0" b="0"/>
            <wp:docPr id="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4063" cy="2520000"/>
                    </a:xfrm>
                    <a:prstGeom prst="rect">
                      <a:avLst/>
                    </a:prstGeom>
                    <a:noFill/>
                    <a:ln>
                      <a:noFill/>
                    </a:ln>
                  </pic:spPr>
                </pic:pic>
              </a:graphicData>
            </a:graphic>
          </wp:inline>
        </w:drawing>
      </w:r>
    </w:p>
    <w:p w14:paraId="18E67F87" w14:textId="5D7FCC91" w:rsidR="00A43907" w:rsidRDefault="00A37B75" w:rsidP="00A43907">
      <w:pPr>
        <w:pStyle w:val="Caption"/>
        <w:jc w:val="center"/>
      </w:pPr>
      <w:bookmarkStart w:id="238" w:name="_Ref196636756"/>
      <w:bookmarkStart w:id="239" w:name="_Ref196636748"/>
      <w:bookmarkStart w:id="240" w:name="_Toc197147907"/>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16</w:t>
      </w:r>
      <w:r w:rsidR="002A680C">
        <w:rPr>
          <w:noProof/>
        </w:rPr>
        <w:fldChar w:fldCharType="end"/>
      </w:r>
      <w:bookmarkEnd w:id="238"/>
      <w:r>
        <w:t xml:space="preserve">] </w:t>
      </w:r>
      <w:bookmarkEnd w:id="239"/>
      <w:r w:rsidR="00A43907">
        <w:t>Cable pre-strain (T’/EA) vs. axial strain (</w:t>
      </w:r>
      <w:r w:rsidR="00A43907" w:rsidRPr="003B141A">
        <w:rPr>
          <w:lang w:val="el-GR"/>
        </w:rPr>
        <w:t>δ</w:t>
      </w:r>
      <w:r w:rsidR="00A43907" w:rsidRPr="003B141A">
        <w:t>/L'</w:t>
      </w:r>
      <w:r w:rsidR="00A43907">
        <w:t>) for various m (Non-slide, Special)</w:t>
      </w:r>
      <w:bookmarkEnd w:id="240"/>
    </w:p>
    <w:p w14:paraId="1BCCBFBD" w14:textId="51A69316" w:rsidR="00900266" w:rsidRDefault="003C0B47" w:rsidP="00A43907">
      <w:pPr>
        <w:pStyle w:val="Caption"/>
        <w:jc w:val="center"/>
      </w:pPr>
      <w:r>
        <w:rPr>
          <w:noProof/>
          <w:lang w:eastAsia="en-GB"/>
        </w:rPr>
        <w:drawing>
          <wp:inline distT="0" distB="0" distL="0" distR="0" wp14:anchorId="12102708" wp14:editId="7E059726">
            <wp:extent cx="5755640" cy="2520497"/>
            <wp:effectExtent l="0" t="0" r="10160" b="0"/>
            <wp:docPr id="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640" cy="2520497"/>
                    </a:xfrm>
                    <a:prstGeom prst="rect">
                      <a:avLst/>
                    </a:prstGeom>
                    <a:noFill/>
                    <a:ln>
                      <a:noFill/>
                    </a:ln>
                  </pic:spPr>
                </pic:pic>
              </a:graphicData>
            </a:graphic>
          </wp:inline>
        </w:drawing>
      </w:r>
    </w:p>
    <w:p w14:paraId="41B3053E" w14:textId="6240B70B" w:rsidR="00A43907" w:rsidRDefault="00A43907" w:rsidP="00A43907">
      <w:pPr>
        <w:pStyle w:val="Caption"/>
        <w:jc w:val="center"/>
      </w:pPr>
      <w:bookmarkStart w:id="241" w:name="_Ref196638206"/>
      <w:bookmarkStart w:id="242" w:name="_Toc197147908"/>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17</w:t>
      </w:r>
      <w:r w:rsidR="002A680C">
        <w:rPr>
          <w:noProof/>
        </w:rPr>
        <w:fldChar w:fldCharType="end"/>
      </w:r>
      <w:bookmarkEnd w:id="241"/>
      <w:r>
        <w:t>] Si ((T’/EA)/</w:t>
      </w:r>
      <w:r w:rsidRPr="004D1A1A">
        <w:t xml:space="preserve"> </w:t>
      </w:r>
      <w:r>
        <w:t>(</w:t>
      </w:r>
      <w:r w:rsidRPr="003B141A">
        <w:rPr>
          <w:lang w:val="el-GR"/>
        </w:rPr>
        <w:t>δ</w:t>
      </w:r>
      <w:r w:rsidRPr="003B141A">
        <w:t>/L'</w:t>
      </w:r>
      <w:r>
        <w:t>)) ratio vs. cable pre-strain (T’/EA) for various m (Non-slide, Special)</w:t>
      </w:r>
      <w:bookmarkEnd w:id="242"/>
    </w:p>
    <w:p w14:paraId="73832774" w14:textId="55C27BEB" w:rsidR="00B61941" w:rsidRDefault="007B5C43" w:rsidP="00B61941">
      <w:r>
        <w:fldChar w:fldCharType="begin"/>
      </w:r>
      <w:r>
        <w:instrText xml:space="preserve"> REF _Ref196636748 \h </w:instrText>
      </w:r>
      <w:r>
        <w:fldChar w:fldCharType="separate"/>
      </w:r>
      <w:r w:rsidR="009043C9">
        <w:t xml:space="preserve">[Figure </w:t>
      </w:r>
      <w:r w:rsidR="009043C9">
        <w:rPr>
          <w:noProof/>
        </w:rPr>
        <w:t>5</w:t>
      </w:r>
      <w:r w:rsidR="009043C9">
        <w:t>.</w:t>
      </w:r>
      <w:r w:rsidR="009043C9">
        <w:rPr>
          <w:noProof/>
        </w:rPr>
        <w:t>16</w:t>
      </w:r>
      <w:r w:rsidR="009043C9">
        <w:t xml:space="preserve">] </w:t>
      </w:r>
      <w:r>
        <w:fldChar w:fldCharType="end"/>
      </w:r>
      <w:r>
        <w:t xml:space="preserve">and </w:t>
      </w:r>
      <w:r>
        <w:fldChar w:fldCharType="begin"/>
      </w:r>
      <w:r>
        <w:instrText xml:space="preserve"> REF _Ref196638206 \h </w:instrText>
      </w:r>
      <w:r>
        <w:fldChar w:fldCharType="separate"/>
      </w:r>
      <w:r w:rsidR="009043C9">
        <w:t xml:space="preserve">[Figure </w:t>
      </w:r>
      <w:r w:rsidR="009043C9">
        <w:rPr>
          <w:noProof/>
        </w:rPr>
        <w:t>5</w:t>
      </w:r>
      <w:r w:rsidR="009043C9">
        <w:t>.</w:t>
      </w:r>
      <w:r w:rsidR="009043C9">
        <w:rPr>
          <w:noProof/>
        </w:rPr>
        <w:t>17</w:t>
      </w:r>
      <w:r>
        <w:fldChar w:fldCharType="end"/>
      </w:r>
      <w:r>
        <w:t xml:space="preserve">] shows </w:t>
      </w:r>
      <w:r w:rsidR="003C0B47">
        <w:t xml:space="preserve">a </w:t>
      </w:r>
      <w:r>
        <w:t>similar correlation consistent with</w:t>
      </w:r>
      <w:r w:rsidR="00470D00">
        <w:t xml:space="preserve"> the</w:t>
      </w:r>
      <w:r>
        <w:t xml:space="preserve"> earlier findings for</w:t>
      </w:r>
      <w:r w:rsidR="003C0B47">
        <w:t xml:space="preserve"> the ordinary case in [Test 2] although</w:t>
      </w:r>
      <w:r w:rsidR="00297ED2">
        <w:t xml:space="preserve"> the gradient</w:t>
      </w:r>
      <w:r w:rsidR="00470D00">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((T’/EA)/(</m:t>
        </m:r>
        <m:r>
          <w:rPr>
            <w:rFonts w:ascii="Cambria Math" w:hAnsi="Cambria Math"/>
            <w:lang w:val="el-GR"/>
          </w:rPr>
          <m:t>δ</m:t>
        </m:r>
        <m:r>
          <w:rPr>
            <w:rFonts w:ascii="Cambria Math" w:hAnsi="Cambria Math"/>
          </w:rPr>
          <m:t>/L'))</m:t>
        </m:r>
      </m:oMath>
      <w:r w:rsidR="00E51449">
        <w:t xml:space="preserve"> is</w:t>
      </w:r>
      <w:r w:rsidR="00D90117">
        <w:t xml:space="preserve"> </w:t>
      </w:r>
      <w:r w:rsidR="00297ED2">
        <w:t>much steeper</w:t>
      </w:r>
      <w:r w:rsidR="00470D00">
        <w:t xml:space="preserve"> </w:t>
      </w:r>
      <w:r w:rsidR="00D90117">
        <w:t xml:space="preserve">for all cases </w:t>
      </w:r>
      <w:proofErr w:type="gramStart"/>
      <w:r w:rsidR="00D90117">
        <w:t xml:space="preserve">of </w:t>
      </w:r>
      <w:proofErr w:type="gramEnd"/>
      <m:oMath>
        <m:r>
          <w:rPr>
            <w:rFonts w:ascii="Cambria Math" w:hAnsi="Cambria Math"/>
          </w:rPr>
          <m:t>m</m:t>
        </m:r>
      </m:oMath>
      <w:r w:rsidR="00297ED2">
        <w:t>. T</w:t>
      </w:r>
      <w:r w:rsidR="00B61941">
        <w:t xml:space="preserve">he ratios of maximum and minimum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B61941">
        <w:t xml:space="preserve"> for the special case of cable arrangement </w:t>
      </w:r>
      <w:r w:rsidR="00BD41A8">
        <w:t xml:space="preserve">in </w:t>
      </w:r>
      <w:r w:rsidR="00BD41A8">
        <w:fldChar w:fldCharType="begin"/>
      </w:r>
      <w:r w:rsidR="00BD41A8">
        <w:instrText xml:space="preserve"> REF _Ref196638599 \h </w:instrText>
      </w:r>
      <w:r w:rsidR="00BD41A8">
        <w:fldChar w:fldCharType="separate"/>
      </w:r>
      <w:r w:rsidR="009043C9">
        <w:t xml:space="preserve">[Figure </w:t>
      </w:r>
      <w:r w:rsidR="009043C9">
        <w:rPr>
          <w:noProof/>
        </w:rPr>
        <w:t>5</w:t>
      </w:r>
      <w:r w:rsidR="009043C9">
        <w:t>.</w:t>
      </w:r>
      <w:r w:rsidR="009043C9">
        <w:rPr>
          <w:noProof/>
        </w:rPr>
        <w:t>18</w:t>
      </w:r>
      <w:r w:rsidR="00BD41A8">
        <w:fldChar w:fldCharType="end"/>
      </w:r>
      <w:r w:rsidR="00BD41A8">
        <w:t xml:space="preserve">] </w:t>
      </w:r>
      <w:r w:rsidR="00B61941">
        <w:t>compared against the maximum and minimum for the ordinary case of cable arrangement</w:t>
      </w:r>
      <w:r w:rsidR="0034301C">
        <w:t xml:space="preserve"> </w:t>
      </w:r>
      <w:r w:rsidR="00F340A9">
        <w:t>confirm that</w:t>
      </w:r>
      <w:r w:rsidR="0034301C">
        <w:t xml:space="preserve"> </w:t>
      </w:r>
      <w:r w:rsidR="00B61941">
        <w:t xml:space="preserve">the frame is far stiffer for the special case when </w:t>
      </w:r>
      <m:oMath>
        <m:sSup>
          <m:sSupPr>
            <m:ctrlPr>
              <w:rPr>
                <w:rFonts w:ascii="Cambria Math" w:hAnsi="Cambria Math"/>
                <w:i/>
              </w:rPr>
            </m:ctrlPr>
          </m:sSupPr>
          <m:e>
            <m:r>
              <w:rPr>
                <w:rFonts w:ascii="Cambria Math" w:hAnsi="Cambria Math"/>
              </w:rPr>
              <m:t>m</m:t>
            </m:r>
          </m:e>
          <m:sup>
            <m:r>
              <w:rPr>
                <w:rFonts w:ascii="Cambria Math" w:hAnsi="Cambria Math"/>
              </w:rPr>
              <m:t>&amp;</m:t>
            </m:r>
          </m:sup>
        </m:sSup>
        <m:r>
          <w:rPr>
            <w:rFonts w:ascii="Cambria Math" w:hAnsi="Cambria Math"/>
          </w:rPr>
          <m:t>&gt;m</m:t>
        </m:r>
      </m:oMath>
      <w:r w:rsidR="00B61941">
        <w:t xml:space="preserve">. There is </w:t>
      </w:r>
      <w:r w:rsidR="00F340A9">
        <w:t>also an increasing</w:t>
      </w:r>
      <w:r w:rsidR="00B61941">
        <w:t xml:space="preserve"> discrepancy between the </w:t>
      </w:r>
      <w:r w:rsidR="00F340A9">
        <w:t xml:space="preserve">ratios of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B61941">
        <w:t xml:space="preserve"> as </w:t>
      </w:r>
      <m:oMath>
        <m:r>
          <w:rPr>
            <w:rFonts w:ascii="Cambria Math" w:hAnsi="Cambria Math"/>
          </w:rPr>
          <m:t>m</m:t>
        </m:r>
      </m:oMath>
      <w:r w:rsidR="00F340A9">
        <w:t xml:space="preserve"> increases.</w:t>
      </w:r>
    </w:p>
    <w:p w14:paraId="3B1AF562" w14:textId="5B26EDB8" w:rsidR="00DF3F18" w:rsidRDefault="007A2CA1" w:rsidP="008B5E57">
      <w:r>
        <w:rPr>
          <w:noProof/>
          <w:lang w:eastAsia="en-GB"/>
        </w:rPr>
        <w:lastRenderedPageBreak/>
        <w:drawing>
          <wp:inline distT="0" distB="0" distL="0" distR="0" wp14:anchorId="20B9CA79" wp14:editId="2FD16B48">
            <wp:extent cx="5755640" cy="3245235"/>
            <wp:effectExtent l="0" t="0" r="10160" b="6350"/>
            <wp:docPr id="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640" cy="3245235"/>
                    </a:xfrm>
                    <a:prstGeom prst="rect">
                      <a:avLst/>
                    </a:prstGeom>
                    <a:noFill/>
                    <a:ln>
                      <a:noFill/>
                    </a:ln>
                  </pic:spPr>
                </pic:pic>
              </a:graphicData>
            </a:graphic>
          </wp:inline>
        </w:drawing>
      </w:r>
    </w:p>
    <w:p w14:paraId="04FEC2A4" w14:textId="363655A1" w:rsidR="00A43907" w:rsidRDefault="00A43907" w:rsidP="00A43907">
      <w:pPr>
        <w:pStyle w:val="Caption"/>
        <w:jc w:val="center"/>
      </w:pPr>
      <w:bookmarkStart w:id="243" w:name="_Ref196638599"/>
      <w:bookmarkStart w:id="244" w:name="_Toc197147909"/>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18</w:t>
      </w:r>
      <w:r w:rsidR="002A680C">
        <w:rPr>
          <w:noProof/>
        </w:rPr>
        <w:fldChar w:fldCharType="end"/>
      </w:r>
      <w:bookmarkEnd w:id="243"/>
      <w:r>
        <w:t>] Si ((T’/EA)/</w:t>
      </w:r>
      <w:r w:rsidRPr="004D1A1A">
        <w:t xml:space="preserve"> </w:t>
      </w:r>
      <w:r>
        <w:t>(</w:t>
      </w:r>
      <w:r w:rsidRPr="003B141A">
        <w:rPr>
          <w:lang w:val="el-GR"/>
        </w:rPr>
        <w:t>δ</w:t>
      </w:r>
      <w:r w:rsidRPr="003B141A">
        <w:t>/L'</w:t>
      </w:r>
      <w:r>
        <w:t xml:space="preserve">)) ratio vs. m </w:t>
      </w:r>
      <w:r w:rsidR="00A93E7C">
        <w:t>(</w:t>
      </w:r>
      <w:r w:rsidR="009E1D8E">
        <w:rPr>
          <w:sz w:val="16"/>
          <w:szCs w:val="16"/>
        </w:rPr>
        <w:t>*</w:t>
      </w:r>
      <w:r w:rsidR="00F15E27">
        <w:t>S</w:t>
      </w:r>
      <w:r w:rsidR="0014387B">
        <w:t>pecial case)</w:t>
      </w:r>
      <w:bookmarkEnd w:id="244"/>
    </w:p>
    <w:p w14:paraId="4F58BE14" w14:textId="77777777" w:rsidR="00661B02" w:rsidRDefault="00B61941" w:rsidP="00B61941">
      <w:r>
        <w:fldChar w:fldCharType="begin"/>
      </w:r>
      <w:r>
        <w:instrText xml:space="preserve"> REF _Ref196641239 \h </w:instrText>
      </w:r>
      <w:r>
        <w:fldChar w:fldCharType="separate"/>
      </w:r>
      <w:r w:rsidR="009043C9">
        <w:t xml:space="preserve">[Figure </w:t>
      </w:r>
      <w:r w:rsidR="009043C9">
        <w:rPr>
          <w:noProof/>
        </w:rPr>
        <w:t>5</w:t>
      </w:r>
      <w:r w:rsidR="009043C9">
        <w:t>.</w:t>
      </w:r>
      <w:r w:rsidR="009043C9">
        <w:rPr>
          <w:noProof/>
        </w:rPr>
        <w:t>19</w:t>
      </w:r>
      <w:r>
        <w:fldChar w:fldCharType="end"/>
      </w:r>
      <w:r>
        <w:t xml:space="preserve">] shows a more uniform stress distribution throughout the cables in the frame for the special case than the ordinary case. With </w:t>
      </w:r>
      <m:oMath>
        <m:r>
          <w:rPr>
            <w:rFonts w:ascii="Cambria Math" w:hAnsi="Cambria Math"/>
          </w:rPr>
          <m:t>41%</m:t>
        </m:r>
      </m:oMath>
      <w:r>
        <w:t xml:space="preserve"> more cable material required for the special case, the improvement in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could be attributed to</w:t>
      </w:r>
      <w:r w:rsidR="00BC343A">
        <w:t xml:space="preserve"> a</w:t>
      </w:r>
      <w:r>
        <w:t xml:space="preserve"> greater uniformity in </w:t>
      </w:r>
      <w:r w:rsidR="00BC343A">
        <w:t>the</w:t>
      </w:r>
      <w:r>
        <w:t xml:space="preserve"> transfer </w:t>
      </w:r>
      <w:r w:rsidR="00BC343A">
        <w:t xml:space="preserve">of forces </w:t>
      </w:r>
      <w:r>
        <w:t xml:space="preserve">to the boundary truss for larger values </w:t>
      </w:r>
      <w:proofErr w:type="gramStart"/>
      <w:r>
        <w:t xml:space="preserve">of </w:t>
      </w:r>
      <w:proofErr w:type="gramEnd"/>
      <m:oMath>
        <m:r>
          <w:rPr>
            <w:rFonts w:ascii="Cambria Math" w:hAnsi="Cambria Math"/>
          </w:rPr>
          <m:t>m</m:t>
        </m:r>
      </m:oMath>
      <w:r w:rsidR="00661B02">
        <w:t>.</w:t>
      </w:r>
    </w:p>
    <w:p w14:paraId="3EAD753E" w14:textId="77777777" w:rsidR="00D87F62" w:rsidRDefault="00D87F62" w:rsidP="00D87F62">
      <w:r>
        <w:rPr>
          <w:noProof/>
          <w:lang w:eastAsia="en-GB"/>
        </w:rPr>
        <w:drawing>
          <wp:inline distT="0" distB="0" distL="0" distR="0" wp14:anchorId="4AB6C1FA" wp14:editId="603C6903">
            <wp:extent cx="5747385" cy="1610995"/>
            <wp:effectExtent l="0" t="0" r="0" b="0"/>
            <wp:docPr id="35" name="Picture 35" descr="Disk:Users:bharatkunwar:Desktop: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k:Users:bharatkunwar:Desktop:speci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7385" cy="1610995"/>
                    </a:xfrm>
                    <a:prstGeom prst="rect">
                      <a:avLst/>
                    </a:prstGeom>
                    <a:noFill/>
                    <a:ln>
                      <a:noFill/>
                    </a:ln>
                  </pic:spPr>
                </pic:pic>
              </a:graphicData>
            </a:graphic>
          </wp:inline>
        </w:drawing>
      </w:r>
    </w:p>
    <w:p w14:paraId="1F779C60" w14:textId="08BEFCE0" w:rsidR="00D87F62" w:rsidRDefault="00D87F62" w:rsidP="00D87F62">
      <w:pPr>
        <w:pStyle w:val="Caption"/>
        <w:jc w:val="center"/>
      </w:pPr>
      <w:bookmarkStart w:id="245" w:name="_Ref196641239"/>
      <w:bookmarkStart w:id="246" w:name="_Toc197147910"/>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19</w:t>
      </w:r>
      <w:r w:rsidR="002A680C">
        <w:rPr>
          <w:noProof/>
        </w:rPr>
        <w:fldChar w:fldCharType="end"/>
      </w:r>
      <w:bookmarkEnd w:id="245"/>
      <w:r>
        <w:t xml:space="preserve">] Special </w:t>
      </w:r>
      <w:r w:rsidR="00414E9C">
        <w:t xml:space="preserve">m=40 </w:t>
      </w:r>
      <w:r>
        <w:t xml:space="preserve">(Left) vs. ordinary </w:t>
      </w:r>
      <w:r w:rsidR="00414E9C">
        <w:t>m=40</w:t>
      </w:r>
      <w:r>
        <w:t>(Right)</w:t>
      </w:r>
      <w:r w:rsidR="008C1981">
        <w:t xml:space="preserve"> </w:t>
      </w:r>
      <w:r w:rsidR="00414E9C">
        <w:t>where</w:t>
      </w:r>
      <w:r w:rsidR="006A462D">
        <w:t xml:space="preserve"> stress</w:t>
      </w:r>
      <w:r>
        <w:t xml:space="preserve"> (Max</w:t>
      </w:r>
      <w:r w:rsidR="00183343">
        <w:t xml:space="preserve"> </w:t>
      </w:r>
      <w:r>
        <w:t>=Green, Min</w:t>
      </w:r>
      <w:r w:rsidR="00183343">
        <w:t xml:space="preserve"> </w:t>
      </w:r>
      <w:r>
        <w:t>=Black)</w:t>
      </w:r>
      <w:bookmarkEnd w:id="246"/>
    </w:p>
    <w:p w14:paraId="06DC9E04" w14:textId="77777777" w:rsidR="00661B02" w:rsidRDefault="00661B02" w:rsidP="00661B02">
      <w:r>
        <w:t xml:space="preserve">Using an arch analogy, a partially or non-uniformly loaded arch deflects more. This is true for the ordinary form of cable arrangement where only a quarter of the overall frame is acted upon as shown in </w:t>
      </w:r>
      <w:r>
        <w:fldChar w:fldCharType="begin"/>
      </w:r>
      <w:r>
        <w:instrText xml:space="preserve"> REF _Ref196830142 \h </w:instrText>
      </w:r>
      <w:r>
        <w:fldChar w:fldCharType="separate"/>
      </w:r>
      <w:r w:rsidR="009043C9">
        <w:t xml:space="preserve">[Figure </w:t>
      </w:r>
      <w:r w:rsidR="009043C9">
        <w:rPr>
          <w:noProof/>
        </w:rPr>
        <w:t>5</w:t>
      </w:r>
      <w:r w:rsidR="009043C9">
        <w:t>.</w:t>
      </w:r>
      <w:r w:rsidR="009043C9">
        <w:rPr>
          <w:noProof/>
        </w:rPr>
        <w:t>20</w:t>
      </w:r>
      <w:r>
        <w:fldChar w:fldCharType="end"/>
      </w:r>
      <w:r>
        <w:t>].</w:t>
      </w:r>
    </w:p>
    <w:p w14:paraId="7C0F3EE0" w14:textId="77777777" w:rsidR="00EA35E7" w:rsidRDefault="00EA35E7" w:rsidP="00EA35E7">
      <w:r>
        <w:rPr>
          <w:noProof/>
          <w:lang w:eastAsia="en-GB"/>
        </w:rPr>
        <w:drawing>
          <wp:inline distT="0" distB="0" distL="0" distR="0" wp14:anchorId="4F6579AE" wp14:editId="78456B64">
            <wp:extent cx="5737832" cy="1496331"/>
            <wp:effectExtent l="0" t="0" r="3175" b="2540"/>
            <wp:docPr id="6" name="Picture 6" descr="Disk:private:tmp:s v 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k:private:tmp:s v 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7832" cy="1496331"/>
                    </a:xfrm>
                    <a:prstGeom prst="rect">
                      <a:avLst/>
                    </a:prstGeom>
                    <a:noFill/>
                    <a:ln>
                      <a:noFill/>
                    </a:ln>
                  </pic:spPr>
                </pic:pic>
              </a:graphicData>
            </a:graphic>
          </wp:inline>
        </w:drawing>
      </w:r>
    </w:p>
    <w:p w14:paraId="61FF335B" w14:textId="77777777" w:rsidR="0097158F" w:rsidRDefault="00EA35E7" w:rsidP="0097158F">
      <w:pPr>
        <w:pStyle w:val="Caption"/>
        <w:jc w:val="center"/>
      </w:pPr>
      <w:bookmarkStart w:id="247" w:name="_Ref196830142"/>
      <w:bookmarkStart w:id="248" w:name="_Toc197147911"/>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20</w:t>
      </w:r>
      <w:r w:rsidR="002A680C">
        <w:rPr>
          <w:noProof/>
        </w:rPr>
        <w:fldChar w:fldCharType="end"/>
      </w:r>
      <w:bookmarkEnd w:id="247"/>
      <w:r>
        <w:t>] Force acting on boundary truss for the special (Left) and the ordinary (Right) case (m=10)</w:t>
      </w:r>
      <w:bookmarkEnd w:id="248"/>
    </w:p>
    <w:p w14:paraId="12B5CCF3" w14:textId="77777777" w:rsidR="001809BD" w:rsidRDefault="0097158F" w:rsidP="0097158F">
      <w:proofErr w:type="gramStart"/>
      <w:r>
        <w:lastRenderedPageBreak/>
        <w:t xml:space="preserve">In </w:t>
      </w:r>
      <w:r>
        <w:fldChar w:fldCharType="begin"/>
      </w:r>
      <w:r>
        <w:instrText xml:space="preserve"> REF _Ref196649006 \h </w:instrText>
      </w:r>
      <w:r>
        <w:fldChar w:fldCharType="separate"/>
      </w:r>
      <w:r w:rsidR="009043C9">
        <w:t xml:space="preserve">[Figure </w:t>
      </w:r>
      <w:r w:rsidR="009043C9">
        <w:rPr>
          <w:noProof/>
        </w:rPr>
        <w:t>5</w:t>
      </w:r>
      <w:r w:rsidR="009043C9">
        <w:t>.</w:t>
      </w:r>
      <w:r w:rsidR="009043C9">
        <w:rPr>
          <w:noProof/>
        </w:rPr>
        <w:t>21</w:t>
      </w:r>
      <w:r>
        <w:fldChar w:fldCharType="end"/>
      </w:r>
      <w:r>
        <w:t xml:space="preserve">], the number of cables spanning from one quarter to the opposite quarter, </w:t>
      </w:r>
      <m:oMath>
        <m:r>
          <w:rPr>
            <w:rFonts w:ascii="Cambria Math" w:hAnsi="Cambria Math"/>
          </w:rPr>
          <m:t>m=16</m:t>
        </m:r>
      </m:oMath>
      <w:r>
        <w:t xml:space="preserve"> for the special case, and </w:t>
      </w:r>
      <m:oMath>
        <m:r>
          <w:rPr>
            <w:rFonts w:ascii="Cambria Math" w:hAnsi="Cambria Math"/>
          </w:rPr>
          <m:t>m=30</m:t>
        </m:r>
      </m:oMath>
      <w:r w:rsidR="00661B02">
        <w:t xml:space="preserve"> for the ordinary case.</w:t>
      </w:r>
      <w:proofErr w:type="gramEnd"/>
      <w:r w:rsidR="00661B02">
        <w:t xml:space="preserve"> However</w:t>
      </w:r>
      <w:r w:rsidR="00B56434">
        <w:t xml:space="preserve"> </w:t>
      </w:r>
      <m:oMath>
        <m:sSup>
          <m:sSupPr>
            <m:ctrlPr>
              <w:rPr>
                <w:rFonts w:ascii="Cambria Math" w:hAnsi="Cambria Math"/>
                <w:i/>
              </w:rPr>
            </m:ctrlPr>
          </m:sSupPr>
          <m:e>
            <m:r>
              <w:rPr>
                <w:rFonts w:ascii="Cambria Math" w:hAnsi="Cambria Math"/>
              </w:rPr>
              <m:t>m</m:t>
            </m:r>
          </m:e>
          <m:sup>
            <m:r>
              <w:rPr>
                <w:rFonts w:ascii="Cambria Math" w:hAnsi="Cambria Math"/>
              </w:rPr>
              <m:t>&amp;</m:t>
            </m:r>
          </m:sup>
        </m:sSup>
        <m:r>
          <w:rPr>
            <w:rFonts w:ascii="Cambria Math" w:hAnsi="Cambria Math"/>
          </w:rPr>
          <m:t>=30</m:t>
        </m:r>
      </m:oMath>
      <w:r w:rsidR="00B56434">
        <w:t xml:space="preserve"> for the special</w:t>
      </w:r>
      <w:r w:rsidR="00661B02">
        <w:t xml:space="preserve"> </w:t>
      </w:r>
      <w:r w:rsidR="001809BD">
        <w:t>case as well.</w:t>
      </w:r>
    </w:p>
    <w:p w14:paraId="7543D82A" w14:textId="77777777" w:rsidR="0095378C" w:rsidRDefault="0095378C" w:rsidP="0095378C">
      <w:pPr>
        <w:pStyle w:val="Caption"/>
        <w:jc w:val="center"/>
      </w:pPr>
      <w:r>
        <w:rPr>
          <w:noProof/>
          <w:lang w:eastAsia="en-GB"/>
        </w:rPr>
        <w:drawing>
          <wp:inline distT="0" distB="0" distL="0" distR="0" wp14:anchorId="203009E8" wp14:editId="6DF8DACD">
            <wp:extent cx="5755640" cy="1651635"/>
            <wp:effectExtent l="0" t="0" r="1016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e number of cables.png"/>
                    <pic:cNvPicPr/>
                  </pic:nvPicPr>
                  <pic:blipFill>
                    <a:blip r:embed="rId11">
                      <a:extLst>
                        <a:ext uri="{28A0092B-C50C-407E-A947-70E740481C1C}">
                          <a14:useLocalDpi xmlns:a14="http://schemas.microsoft.com/office/drawing/2010/main" val="0"/>
                        </a:ext>
                      </a:extLst>
                    </a:blip>
                    <a:stretch>
                      <a:fillRect/>
                    </a:stretch>
                  </pic:blipFill>
                  <pic:spPr>
                    <a:xfrm>
                      <a:off x="0" y="0"/>
                      <a:ext cx="5755640" cy="1651635"/>
                    </a:xfrm>
                    <a:prstGeom prst="rect">
                      <a:avLst/>
                    </a:prstGeom>
                  </pic:spPr>
                </pic:pic>
              </a:graphicData>
            </a:graphic>
          </wp:inline>
        </w:drawing>
      </w:r>
    </w:p>
    <w:p w14:paraId="1C3D4319" w14:textId="7EEEDC49" w:rsidR="0095378C" w:rsidRDefault="0095378C" w:rsidP="0095378C">
      <w:pPr>
        <w:pStyle w:val="Caption"/>
        <w:jc w:val="center"/>
      </w:pPr>
      <w:bookmarkStart w:id="249" w:name="_Ref196649006"/>
      <w:bookmarkStart w:id="250" w:name="_Toc197147912"/>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21</w:t>
      </w:r>
      <w:r w:rsidR="002A680C">
        <w:rPr>
          <w:noProof/>
        </w:rPr>
        <w:fldChar w:fldCharType="end"/>
      </w:r>
      <w:bookmarkEnd w:id="249"/>
      <w:r>
        <w:t>] Special m=16 (Left) vs. ordinary m=30 (Right) where stress (Max =Green, Min =Black)</w:t>
      </w:r>
      <w:bookmarkEnd w:id="250"/>
    </w:p>
    <w:p w14:paraId="4D88E765" w14:textId="4B5EC853" w:rsidR="00232D7D" w:rsidRDefault="00933403" w:rsidP="0097158F">
      <w:r>
        <w:t>Comparing the actual number of cables, t</w:t>
      </w:r>
      <w:r w:rsidR="0097158F">
        <w:t xml:space="preserve">he minimum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7158F">
        <w:t xml:space="preserve"> for the total number of cables </w:t>
      </w:r>
      <w:r w:rsidR="001933EE">
        <w:t>have</w:t>
      </w:r>
      <w:r w:rsidR="0097158F">
        <w:t xml:space="preserve"> been plotted in </w:t>
      </w:r>
      <w:r w:rsidR="0095378C">
        <w:fldChar w:fldCharType="begin"/>
      </w:r>
      <w:r w:rsidR="0095378C">
        <w:instrText xml:space="preserve"> REF _Ref197068296 \h </w:instrText>
      </w:r>
      <w:r w:rsidR="0095378C">
        <w:fldChar w:fldCharType="separate"/>
      </w:r>
      <w:r w:rsidR="009043C9">
        <w:t xml:space="preserve">[Figure </w:t>
      </w:r>
      <w:r w:rsidR="009043C9">
        <w:rPr>
          <w:noProof/>
        </w:rPr>
        <w:t>5</w:t>
      </w:r>
      <w:r w:rsidR="009043C9">
        <w:t>.</w:t>
      </w:r>
      <w:r w:rsidR="009043C9">
        <w:rPr>
          <w:noProof/>
        </w:rPr>
        <w:t>22</w:t>
      </w:r>
      <w:r w:rsidR="0095378C">
        <w:fldChar w:fldCharType="end"/>
      </w:r>
      <w:r w:rsidR="0097158F">
        <w:t xml:space="preserve">] for both </w:t>
      </w:r>
      <w:r w:rsidR="001933EE">
        <w:t>special and ordinary cases</w:t>
      </w:r>
      <w:r w:rsidR="0097158F">
        <w:t xml:space="preserve"> along with the ratio of </w:t>
      </w:r>
      <w:proofErr w:type="gramStart"/>
      <w:r w:rsidR="0097158F">
        <w:t xml:space="preserve">their </w:t>
      </w:r>
      <w:proofErr w:type="gramEnd"/>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7158F">
        <w:t xml:space="preserve">. </w:t>
      </w:r>
      <w:r w:rsidR="00774374">
        <w:t>A</w:t>
      </w:r>
      <w:r w:rsidR="0097158F">
        <w:t xml:space="preserve">t best, </w:t>
      </w:r>
      <w:r w:rsidR="00774374">
        <w:t xml:space="preserve">the </w:t>
      </w:r>
      <w:r w:rsidR="0097158F">
        <w:t xml:space="preserve">minimum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7158F">
        <w:t xml:space="preserve"> for the ordinary case is </w:t>
      </w:r>
      <m:oMath>
        <m:r>
          <w:rPr>
            <w:rFonts w:ascii="Cambria Math" w:hAnsi="Cambria Math"/>
          </w:rPr>
          <m:t>60%</m:t>
        </m:r>
      </m:oMath>
      <w:r w:rsidR="0097158F">
        <w:t xml:space="preserve"> that of minimum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7158F">
        <w:t xml:space="preserve"> for the special case and </w:t>
      </w:r>
      <w:r w:rsidR="00774374">
        <w:t>appears to continue</w:t>
      </w:r>
      <w:r w:rsidR="0097158F">
        <w:t xml:space="preserve"> be</w:t>
      </w:r>
      <w:r w:rsidR="00774374">
        <w:t>ing</w:t>
      </w:r>
      <w:r w:rsidR="0097158F">
        <w:t xml:space="preserve"> lower </w:t>
      </w:r>
      <w:r w:rsidR="00774374">
        <w:t xml:space="preserve">with </w:t>
      </w:r>
      <w:proofErr w:type="gramStart"/>
      <w:r w:rsidR="00774374">
        <w:t xml:space="preserve">increasing </w:t>
      </w:r>
      <w:proofErr w:type="gramEnd"/>
      <m:oMath>
        <m:r>
          <w:rPr>
            <w:rFonts w:ascii="Cambria Math" w:hAnsi="Cambria Math"/>
          </w:rPr>
          <m:t>m</m:t>
        </m:r>
      </m:oMath>
      <w:r w:rsidR="00774374">
        <w:t>.</w:t>
      </w:r>
    </w:p>
    <w:p w14:paraId="43D19739" w14:textId="77777777" w:rsidR="003B7EAE" w:rsidRDefault="001933EE" w:rsidP="0097158F">
      <w:r>
        <w:t>Re</w:t>
      </w:r>
      <w:r w:rsidR="00162C9D">
        <w:t>ading off</w:t>
      </w:r>
      <w:r w:rsidR="0097158F">
        <w:t xml:space="preserve"> </w:t>
      </w:r>
      <w:r w:rsidR="0097158F">
        <w:fldChar w:fldCharType="begin"/>
      </w:r>
      <w:r w:rsidR="0097158F">
        <w:instrText xml:space="preserve"> REF _Ref196484083 \h </w:instrText>
      </w:r>
      <w:r w:rsidR="0097158F">
        <w:fldChar w:fldCharType="separate"/>
      </w:r>
      <w:r w:rsidR="009043C9">
        <w:t xml:space="preserve">[Figure </w:t>
      </w:r>
      <w:r w:rsidR="009043C9">
        <w:rPr>
          <w:noProof/>
        </w:rPr>
        <w:t>5</w:t>
      </w:r>
      <w:r w:rsidR="009043C9">
        <w:t>.</w:t>
      </w:r>
      <w:r w:rsidR="009043C9">
        <w:rPr>
          <w:noProof/>
        </w:rPr>
        <w:t>15</w:t>
      </w:r>
      <w:r w:rsidR="0097158F">
        <w:fldChar w:fldCharType="end"/>
      </w:r>
      <w:r w:rsidR="00371667">
        <w:t xml:space="preserve">] </w:t>
      </w:r>
      <w:r w:rsidR="0097158F">
        <w:t>for</w:t>
      </w:r>
      <w:r w:rsidR="00371667">
        <w:t xml:space="preserve"> the</w:t>
      </w:r>
      <w:r w:rsidR="0097158F">
        <w:t xml:space="preserve"> special case </w:t>
      </w:r>
      <m:oMath>
        <m:r>
          <w:rPr>
            <w:rFonts w:ascii="Cambria Math" w:hAnsi="Cambria Math"/>
          </w:rPr>
          <m:t>m=16</m:t>
        </m:r>
      </m:oMath>
      <w:r w:rsidR="0097158F">
        <w:t xml:space="preserve">, the total length of cable required </w:t>
      </w:r>
      <m:oMath>
        <m:r>
          <w:rPr>
            <w:rFonts w:ascii="Cambria Math" w:hAnsi="Cambria Math"/>
          </w:rPr>
          <m:t>≈span×40</m:t>
        </m:r>
      </m:oMath>
      <w:r w:rsidR="0097158F">
        <w:t xml:space="preserve"> whereas for ordinary case </w:t>
      </w:r>
      <m:oMath>
        <m:r>
          <w:rPr>
            <w:rFonts w:ascii="Cambria Math" w:hAnsi="Cambria Math"/>
          </w:rPr>
          <m:t>m=30</m:t>
        </m:r>
      </m:oMath>
      <w:r w:rsidR="0097158F">
        <w:t>, the t</w:t>
      </w:r>
      <w:proofErr w:type="spellStart"/>
      <w:r w:rsidR="00371667">
        <w:t>otal</w:t>
      </w:r>
      <w:proofErr w:type="spellEnd"/>
      <w:r w:rsidR="00371667">
        <w:t xml:space="preserve"> length of cable required</w:t>
      </w:r>
      <w:r w:rsidR="0097158F">
        <w:t xml:space="preserve"> </w:t>
      </w:r>
      <m:oMath>
        <m:r>
          <w:rPr>
            <w:rFonts w:ascii="Cambria Math" w:hAnsi="Cambria Math"/>
          </w:rPr>
          <m:t>≈span×50</m:t>
        </m:r>
      </m:oMath>
      <w:r w:rsidR="0097158F">
        <w:t xml:space="preserve"> as the arrangement of cables is denser towards the middle because of the greater distance between the opposite ends. </w:t>
      </w:r>
      <w:r w:rsidR="00371667">
        <w:t>T</w:t>
      </w:r>
      <w:r w:rsidR="0097158F">
        <w:t xml:space="preserve">he amount of truss material required is </w:t>
      </w:r>
      <m:oMath>
        <m:r>
          <w:rPr>
            <w:rFonts w:ascii="Cambria Math" w:hAnsi="Cambria Math"/>
          </w:rPr>
          <m:t>≈span×12</m:t>
        </m:r>
      </m:oMath>
      <w:r w:rsidR="0097158F">
        <w:t xml:space="preserve"> for both as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sidR="0097158F">
        <w:t xml:space="preserve"> shrinks to compensate for a denser m</w:t>
      </w:r>
      <w:proofErr w:type="spellStart"/>
      <w:r w:rsidR="003B7EAE">
        <w:t>esh</w:t>
      </w:r>
      <w:proofErr w:type="spellEnd"/>
      <w:r w:rsidR="003B7EAE">
        <w:t xml:space="preserve"> of diagonal truss elements.</w:t>
      </w:r>
    </w:p>
    <w:p w14:paraId="4CF6E6DE" w14:textId="5AA32B64" w:rsidR="0097158F" w:rsidRPr="00D57C34" w:rsidRDefault="0097158F" w:rsidP="0097158F">
      <w:r>
        <w:t>Hence, it can be concluded that as well as being more efficient in terms of cable material, the special case of cable arrangement is also stiffer than the ordinary form of cable arrangement.</w:t>
      </w:r>
    </w:p>
    <w:p w14:paraId="0654B645" w14:textId="00504AB8" w:rsidR="00AE00A2" w:rsidRPr="004F15F1" w:rsidRDefault="00351C9B" w:rsidP="00351C9B">
      <w:pPr>
        <w:jc w:val="center"/>
        <w:rPr>
          <w:strike/>
        </w:rPr>
      </w:pPr>
      <w:r>
        <w:rPr>
          <w:strike/>
          <w:noProof/>
          <w:lang w:eastAsia="en-GB"/>
        </w:rPr>
        <w:drawing>
          <wp:inline distT="0" distB="0" distL="0" distR="0" wp14:anchorId="5E85F57B" wp14:editId="372DB03E">
            <wp:extent cx="5755640" cy="2347040"/>
            <wp:effectExtent l="0" t="0" r="10160" b="0"/>
            <wp:docPr id="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640" cy="2347040"/>
                    </a:xfrm>
                    <a:prstGeom prst="rect">
                      <a:avLst/>
                    </a:prstGeom>
                    <a:noFill/>
                    <a:ln>
                      <a:noFill/>
                    </a:ln>
                  </pic:spPr>
                </pic:pic>
              </a:graphicData>
            </a:graphic>
          </wp:inline>
        </w:drawing>
      </w:r>
    </w:p>
    <w:p w14:paraId="3B0B7D8A" w14:textId="0AD7C7AC" w:rsidR="00A37B75" w:rsidRDefault="00A37B75" w:rsidP="00A37B75">
      <w:pPr>
        <w:pStyle w:val="Caption"/>
        <w:jc w:val="center"/>
      </w:pPr>
      <w:bookmarkStart w:id="251" w:name="_Ref197068296"/>
      <w:bookmarkStart w:id="252" w:name="_Toc197147913"/>
      <w:proofErr w:type="gramStart"/>
      <w:r>
        <w:t xml:space="preserve">[Figure </w:t>
      </w:r>
      <w:fldSimple w:instr=" STYLEREF 1 \s ">
        <w:r w:rsidR="009043C9">
          <w:rPr>
            <w:noProof/>
          </w:rPr>
          <w:t>5</w:t>
        </w:r>
      </w:fldSimple>
      <w:r>
        <w:t>.</w:t>
      </w:r>
      <w:proofErr w:type="gramEnd"/>
      <w:r w:rsidR="002A680C">
        <w:fldChar w:fldCharType="begin"/>
      </w:r>
      <w:r w:rsidR="002A680C">
        <w:instrText xml:space="preserve"> SEQ Figure \* ARABIC \s 1 </w:instrText>
      </w:r>
      <w:r w:rsidR="002A680C">
        <w:fldChar w:fldCharType="separate"/>
      </w:r>
      <w:r w:rsidR="009043C9">
        <w:rPr>
          <w:noProof/>
        </w:rPr>
        <w:t>22</w:t>
      </w:r>
      <w:r w:rsidR="002A680C">
        <w:rPr>
          <w:noProof/>
        </w:rPr>
        <w:fldChar w:fldCharType="end"/>
      </w:r>
      <w:bookmarkEnd w:id="251"/>
      <w:r>
        <w:t xml:space="preserve">] </w:t>
      </w:r>
      <w:r w:rsidR="0014387B">
        <w:t>Si ((T’/EA)/</w:t>
      </w:r>
      <w:r w:rsidR="0014387B" w:rsidRPr="004D1A1A">
        <w:t xml:space="preserve"> </w:t>
      </w:r>
      <w:r w:rsidR="0014387B">
        <w:t>(</w:t>
      </w:r>
      <w:r w:rsidR="0014387B" w:rsidRPr="003B141A">
        <w:rPr>
          <w:lang w:val="el-GR"/>
        </w:rPr>
        <w:t>δ</w:t>
      </w:r>
      <w:r w:rsidR="0014387B" w:rsidRPr="003B141A">
        <w:t>/L'</w:t>
      </w:r>
      <w:r w:rsidR="0014387B">
        <w:t xml:space="preserve">)) ratio vs. </w:t>
      </w:r>
      <w:r w:rsidR="00AA39CD">
        <w:t xml:space="preserve">actual number of </w:t>
      </w:r>
      <w:proofErr w:type="gramStart"/>
      <w:r w:rsidR="00AA39CD">
        <w:t xml:space="preserve">cables </w:t>
      </w:r>
      <w:r w:rsidR="0014387B">
        <w:t xml:space="preserve"> (</w:t>
      </w:r>
      <w:proofErr w:type="gramEnd"/>
      <w:r w:rsidR="0014387B">
        <w:t>*special case)</w:t>
      </w:r>
      <w:bookmarkEnd w:id="252"/>
    </w:p>
    <w:p w14:paraId="1EFE3433" w14:textId="77777777" w:rsidR="00E07136" w:rsidRDefault="00E07136" w:rsidP="00E07136">
      <w:pPr>
        <w:pStyle w:val="Heading3"/>
      </w:pPr>
      <w:bookmarkStart w:id="253" w:name="_Toc323293764"/>
      <w:r>
        <w:t>Limitations</w:t>
      </w:r>
      <w:bookmarkEnd w:id="253"/>
    </w:p>
    <w:p w14:paraId="19255A5A" w14:textId="77777777" w:rsidR="00E07136" w:rsidRPr="005222E2" w:rsidRDefault="00E07136" w:rsidP="00E07136">
      <w:r>
        <w:t xml:space="preserve">The ratio of the truss cross sectional area to cable cross sectional area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may influence the actual relationship between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and </w:t>
      </w:r>
      <m:oMath>
        <m:r>
          <w:rPr>
            <w:rFonts w:ascii="Cambria Math" w:hAnsi="Cambria Math"/>
          </w:rPr>
          <m:t>m</m:t>
        </m:r>
      </m:oMath>
      <w:r>
        <w:t xml:space="preserve"> as these results are only valid for the c</w:t>
      </w:r>
      <w:proofErr w:type="spellStart"/>
      <w:r>
        <w:t>ase</w:t>
      </w:r>
      <w:proofErr w:type="spellEnd"/>
      <w:r>
        <w:t xml:space="preserve"> when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r>
          <w:rPr>
            <w:rFonts w:ascii="Cambria Math" w:hAnsi="Cambria Math"/>
          </w:rPr>
          <m:t>=7.0</m:t>
        </m:r>
      </m:oMath>
      <w:r>
        <w:t>. However, the general trend is likely to hold true.</w:t>
      </w:r>
    </w:p>
    <w:p w14:paraId="51AE5819" w14:textId="4C2D0C22" w:rsidR="00041798" w:rsidRDefault="00131788" w:rsidP="000A0758">
      <w:pPr>
        <w:pStyle w:val="Heading1"/>
      </w:pPr>
      <w:bookmarkStart w:id="254" w:name="_Toc194826120"/>
      <w:bookmarkStart w:id="255" w:name="_Toc323293765"/>
      <w:bookmarkEnd w:id="154"/>
      <w:r>
        <w:lastRenderedPageBreak/>
        <w:t>Conclusion</w:t>
      </w:r>
      <w:bookmarkEnd w:id="254"/>
      <w:bookmarkEnd w:id="255"/>
    </w:p>
    <w:p w14:paraId="7A8DA260" w14:textId="2A63B288" w:rsidR="002E158D" w:rsidRDefault="002E158D" w:rsidP="002E158D">
      <w:pPr>
        <w:pStyle w:val="Heading2"/>
      </w:pPr>
      <w:bookmarkStart w:id="256" w:name="_Toc323293766"/>
      <w:r>
        <w:t>Summary</w:t>
      </w:r>
      <w:bookmarkEnd w:id="256"/>
    </w:p>
    <w:p w14:paraId="118A2794" w14:textId="466592E7" w:rsidR="001D78B1" w:rsidRDefault="001D78B1" w:rsidP="001D78B1">
      <w:r>
        <w:t xml:space="preserve">This </w:t>
      </w:r>
      <w:r w:rsidR="003A0F38">
        <w:t>investigation</w:t>
      </w:r>
      <w:r>
        <w:t xml:space="preserve"> has attempted to understand the behaviour of </w:t>
      </w:r>
      <w:r w:rsidR="0096739B">
        <w:t>ellipse plan</w:t>
      </w:r>
      <w:r>
        <w:t xml:space="preserve"> hyperbolic </w:t>
      </w:r>
      <w:proofErr w:type="spellStart"/>
      <w:r>
        <w:t>paraboloid</w:t>
      </w:r>
      <w:proofErr w:type="spellEnd"/>
      <w:r>
        <w:t xml:space="preserve"> cable net structure </w:t>
      </w:r>
      <w:r w:rsidR="003E1B85">
        <w:t xml:space="preserve">- </w:t>
      </w:r>
      <w:r>
        <w:t>consisting of</w:t>
      </w:r>
      <w:r w:rsidR="00071C29">
        <w:t xml:space="preserve"> a</w:t>
      </w:r>
      <w:r>
        <w:t xml:space="preserve"> boundary truss and </w:t>
      </w:r>
      <w:r w:rsidR="00071C29">
        <w:t xml:space="preserve">a </w:t>
      </w:r>
      <w:r>
        <w:t>cable net grid</w:t>
      </w:r>
      <w:r w:rsidR="003E1B85">
        <w:t xml:space="preserve"> -</w:t>
      </w:r>
      <w:r w:rsidR="00071C29">
        <w:t xml:space="preserve"> with varying </w:t>
      </w:r>
      <w:r w:rsidR="000F07DC">
        <w:t>parameters</w:t>
      </w:r>
      <w:r w:rsidR="003E1B85">
        <w:t>;</w:t>
      </w:r>
      <w:r w:rsidR="000F07DC">
        <w:t xml:space="preserve"> predominantly how the pre</w:t>
      </w:r>
      <w:r w:rsidR="00905720">
        <w:t>-</w:t>
      </w:r>
      <w:r w:rsidR="000F07DC">
        <w:t>st</w:t>
      </w:r>
      <w:r w:rsidR="00905720">
        <w:t>r</w:t>
      </w:r>
      <w:r w:rsidR="000F07DC">
        <w:t>ain in the cables</w:t>
      </w:r>
      <w:r w:rsidR="00905720">
        <w:t xml:space="preserve"> affects the axial strain of the structural frame</w:t>
      </w:r>
      <w:r>
        <w:t xml:space="preserve">. The following </w:t>
      </w:r>
      <w:r w:rsidR="003E1B85">
        <w:t>is a</w:t>
      </w:r>
      <w:r>
        <w:t xml:space="preserve"> summary of the findings.</w:t>
      </w:r>
    </w:p>
    <w:p w14:paraId="54E42107" w14:textId="77777777" w:rsidR="00B44F7B" w:rsidRPr="00B44F7B" w:rsidRDefault="002B2049" w:rsidP="00B44F7B">
      <w:pPr>
        <w:pStyle w:val="Heading3"/>
      </w:pPr>
      <w:r>
        <w:rPr>
          <w:b w:val="0"/>
          <w:bCs w:val="0"/>
        </w:rPr>
        <w:fldChar w:fldCharType="begin"/>
      </w:r>
      <w:r>
        <w:instrText xml:space="preserve"> REF _Ref196834130 \h </w:instrText>
      </w:r>
      <w:r>
        <w:rPr>
          <w:b w:val="0"/>
          <w:bCs w:val="0"/>
        </w:rPr>
      </w:r>
      <w:r>
        <w:rPr>
          <w:b w:val="0"/>
          <w:bCs w:val="0"/>
        </w:rPr>
        <w:fldChar w:fldCharType="separate"/>
      </w:r>
      <w:bookmarkStart w:id="257" w:name="_Toc323293767"/>
      <w:r w:rsidR="009043C9">
        <w:t>Test 1: Axial strain due to cable pre-strain and truss to cable x-sectional ratio</w:t>
      </w:r>
      <w:bookmarkEnd w:id="257"/>
      <w:r>
        <w:rPr>
          <w:b w:val="0"/>
          <w:bCs w:val="0"/>
        </w:rPr>
        <w:fldChar w:fldCharType="end"/>
      </w:r>
    </w:p>
    <w:p w14:paraId="36492050" w14:textId="6C95C6CB" w:rsidR="001D78B1" w:rsidRDefault="001D78B1" w:rsidP="00F93176">
      <w:r>
        <w:t>The greater the</w:t>
      </w:r>
      <w:r w:rsidR="000E1F6D">
        <w:t xml:space="preserve"> ratio of truss cross sectional area to cable cross sectional area,</w:t>
      </w:r>
      <w:r>
        <w:t xml:space="preserve">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the greater the</w:t>
      </w:r>
      <w:r w:rsidR="002F40FC">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208B3">
        <w:t>, which is the ratio of</w:t>
      </w:r>
      <w:r w:rsidR="002F40FC">
        <w:t xml:space="preserve"> </w:t>
      </w:r>
      <w:r w:rsidR="008742A0">
        <w:t xml:space="preserve">cable pre-strain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8742A0">
        <w:t xml:space="preserve"> </w:t>
      </w:r>
      <w:r w:rsidR="00594994">
        <w:t>to</w:t>
      </w:r>
      <w:r w:rsidR="008742A0">
        <w:t xml:space="preserve"> axial strain</w:t>
      </w:r>
      <w:r w:rsidR="00594994">
        <w:t xml:space="preserve"> of the frame</w:t>
      </w:r>
      <w:r w:rsidR="008742A0">
        <w:t xml:space="preserve"> </w:t>
      </w:r>
      <w:r w:rsidR="00594994">
        <w:t xml:space="preserve">along the major axes </w:t>
      </w:r>
      <m:oMath>
        <m:sSub>
          <m:sSubPr>
            <m:ctrlPr>
              <w:rPr>
                <w:rFonts w:ascii="Cambria Math" w:hAnsi="Cambria Math"/>
                <w:i/>
              </w:rPr>
            </m:ctrlPr>
          </m:sSubPr>
          <m:e>
            <m:r>
              <w:rPr>
                <w:rFonts w:ascii="Cambria Math" w:hAnsi="Cambria Math"/>
              </w:rPr>
              <m:t>ε</m:t>
            </m:r>
          </m:e>
          <m:sub>
            <m:r>
              <w:rPr>
                <w:rFonts w:ascii="Cambria Math" w:hAnsi="Cambria Math"/>
              </w:rPr>
              <m:t>i, frame</m:t>
            </m:r>
          </m:sub>
        </m:sSub>
      </m:oMath>
      <w:r>
        <w:t xml:space="preserve">, </w:t>
      </w:r>
      <w:r w:rsidR="009208B3">
        <w:t>therefore</w:t>
      </w:r>
      <w:r>
        <w:t xml:space="preserve"> </w:t>
      </w:r>
      <w:r w:rsidR="003E1B85">
        <w:t xml:space="preserve">the </w:t>
      </w:r>
      <w:r>
        <w:t>stiffer the frame.</w:t>
      </w:r>
      <w:r w:rsidR="000C7FA6">
        <w:t xml:space="preserve"> </w:t>
      </w:r>
      <w:r>
        <w:t xml:space="preserve">The failure of the structural frame is governed by the cable strength when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is high and by the truss strength when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is low.</w:t>
      </w:r>
      <w:r w:rsidR="004C1551">
        <w:t xml:space="preserve"> </w:t>
      </w:r>
      <w:r>
        <w:t xml:space="preserve">There is an optimum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ratio where the full cross-sectional capacity of the truss and c</w:t>
      </w:r>
      <w:r w:rsidR="002F3F67">
        <w:t>able members</w:t>
      </w:r>
      <w:r>
        <w:t xml:space="preserve"> are mobilised giving the stiffest structural frame for the highest cable pre-strain</w:t>
      </w:r>
      <w:r w:rsidR="004C1551">
        <w:t xml:space="preserve"> value</w:t>
      </w:r>
      <w:r>
        <w:t>.</w:t>
      </w:r>
      <w:r w:rsidR="000C7FA6">
        <w:t xml:space="preserve"> </w:t>
      </w:r>
      <w:r w:rsidR="009E4279">
        <w:t xml:space="preserve">While the frame is very stiff when </w:t>
      </w:r>
      <m:oMath>
        <m:sSub>
          <m:sSubPr>
            <m:ctrlPr>
              <w:rPr>
                <w:rFonts w:ascii="Cambria Math" w:hAnsi="Cambria Math"/>
                <w:i/>
              </w:rPr>
            </m:ctrlPr>
          </m:sSubPr>
          <m:e>
            <m:r>
              <w:rPr>
                <w:rFonts w:ascii="Cambria Math" w:hAnsi="Cambria Math"/>
              </w:rPr>
              <m:t>ε</m:t>
            </m:r>
          </m:e>
          <m:sub>
            <m:r>
              <w:rPr>
                <w:rFonts w:ascii="Cambria Math" w:hAnsi="Cambria Math"/>
              </w:rPr>
              <m:t>i, cables</m:t>
            </m:r>
          </m:sub>
        </m:sSub>
      </m:oMath>
      <w:r w:rsidR="004F2A6E">
        <w:t xml:space="preserve"> </w:t>
      </w:r>
      <w:r w:rsidR="006A00DA">
        <w:t>is small</w:t>
      </w:r>
      <w:r w:rsidR="009E4279">
        <w:t xml:space="preserve">, </w:t>
      </w:r>
      <w:r w:rsidR="000E1F6D">
        <w:t>the</w:t>
      </w:r>
      <w:r>
        <w:t xml:space="preserve"> stiffness of the frame reduces </w:t>
      </w:r>
      <w:r w:rsidR="009E4279">
        <w:t>as</w:t>
      </w:r>
      <w:r>
        <w:t xml:space="preserve"> more </w:t>
      </w:r>
      <m:oMath>
        <m:sSub>
          <m:sSubPr>
            <m:ctrlPr>
              <w:rPr>
                <w:rFonts w:ascii="Cambria Math" w:hAnsi="Cambria Math"/>
                <w:i/>
              </w:rPr>
            </m:ctrlPr>
          </m:sSubPr>
          <m:e>
            <m:r>
              <w:rPr>
                <w:rFonts w:ascii="Cambria Math" w:hAnsi="Cambria Math"/>
              </w:rPr>
              <m:t>ε</m:t>
            </m:r>
          </m:e>
          <m:sub>
            <m:r>
              <w:rPr>
                <w:rFonts w:ascii="Cambria Math" w:hAnsi="Cambria Math"/>
              </w:rPr>
              <m:t>cables</m:t>
            </m:r>
          </m:sub>
        </m:sSub>
      </m:oMath>
      <w:r w:rsidR="004F2A6E">
        <w:t xml:space="preserve"> </w:t>
      </w:r>
      <w:r>
        <w:t xml:space="preserve">is applied due to the deformation of the geometry </w:t>
      </w:r>
      <w:r w:rsidR="004F2A6E">
        <w:t xml:space="preserve">such </w:t>
      </w:r>
      <w:r w:rsidR="00633FAA">
        <w:t xml:space="preserve">that </w:t>
      </w:r>
      <w:r w:rsidR="00996320">
        <w:t xml:space="preserve">the </w:t>
      </w:r>
      <w:r w:rsidR="00633FAA">
        <w:t>mechanism</w:t>
      </w:r>
      <w:r>
        <w:t xml:space="preserve"> </w:t>
      </w:r>
      <w:r w:rsidR="004F2A6E">
        <w:t>that allow</w:t>
      </w:r>
      <w:r w:rsidR="00633FAA">
        <w:t>s</w:t>
      </w:r>
      <w:r w:rsidR="004F2A6E">
        <w:t xml:space="preserve"> </w:t>
      </w:r>
      <w:r>
        <w:t xml:space="preserve">for </w:t>
      </w:r>
      <w:r w:rsidR="00996320">
        <w:t xml:space="preserve">a </w:t>
      </w:r>
      <w:r w:rsidR="006A00DA">
        <w:t>greater</w:t>
      </w:r>
      <w:r>
        <w:t xml:space="preserve"> </w:t>
      </w:r>
      <w:r w:rsidR="00633FAA">
        <w:t>strain</w:t>
      </w:r>
      <w:r w:rsidR="00996320">
        <w:t xml:space="preserve"> rate</w:t>
      </w:r>
      <w:r w:rsidR="00633FAA">
        <w:t xml:space="preserve"> is activated</w:t>
      </w:r>
      <w:r w:rsidR="006A00DA">
        <w:t xml:space="preserve"> slowing to a constant</w:t>
      </w:r>
      <w:r>
        <w:t>.</w:t>
      </w:r>
      <w:r w:rsidR="000C7FA6">
        <w:t xml:space="preserve"> </w:t>
      </w:r>
      <w:r>
        <w:t xml:space="preserve">When the cables are not allowed to 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is </w:t>
      </w:r>
      <w:r w:rsidR="00631BDC">
        <w:t>much greater</w:t>
      </w:r>
      <w:r w:rsidR="00631BDC" w:rsidRPr="00631BDC">
        <w:t xml:space="preserve"> </w:t>
      </w:r>
      <w:r w:rsidR="00631BDC">
        <w:t xml:space="preserve">compared to when they are allowed to </w:t>
      </w:r>
      <w:proofErr w:type="gramStart"/>
      <w:r w:rsidR="00631BDC">
        <w:t>slide</w:t>
      </w:r>
      <w:r w:rsidR="00174BD9">
        <w:t>.</w:t>
      </w:r>
      <w:proofErr w:type="gramEnd"/>
      <w:r w:rsidR="00174BD9">
        <w:t xml:space="preserve"> Therefore</w:t>
      </w:r>
      <w:r w:rsidR="00631BDC">
        <w:t>,</w:t>
      </w:r>
      <w:r w:rsidR="00174BD9">
        <w:t xml:space="preserve"> the frame is stiffer axially</w:t>
      </w:r>
      <w:r>
        <w:t xml:space="preserve"> due </w:t>
      </w:r>
      <w:proofErr w:type="gramStart"/>
      <w:r w:rsidR="00996320">
        <w:t xml:space="preserve">a </w:t>
      </w:r>
      <w:r>
        <w:t>to</w:t>
      </w:r>
      <w:proofErr w:type="gramEnd"/>
      <w:r>
        <w:t xml:space="preserve"> more even distribution of stress</w:t>
      </w:r>
      <w:r w:rsidR="00203B5C">
        <w:t>es</w:t>
      </w:r>
      <w:r w:rsidR="00631BDC">
        <w:t xml:space="preserve"> in the cables</w:t>
      </w:r>
      <w:r>
        <w:t>.</w:t>
      </w:r>
      <w:r w:rsidR="000C7FA6">
        <w:t xml:space="preserve"> </w:t>
      </w:r>
      <w:proofErr w:type="gramStart"/>
      <w:r>
        <w:t xml:space="preserve">The lower the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ratio, the greater the discrepancy between slide and non-slide configuration of cables.</w:t>
      </w:r>
      <w:proofErr w:type="gramEnd"/>
      <w:r>
        <w:t xml:space="preserve"> When </w:t>
      </w:r>
      <m:oMath>
        <m:sSub>
          <m:sSubPr>
            <m:ctrlPr>
              <w:rPr>
                <w:rFonts w:ascii="Cambria Math" w:hAnsi="Cambria Math"/>
                <w:i/>
              </w:rPr>
            </m:ctrlPr>
          </m:sSubPr>
          <m:e>
            <m:r>
              <w:rPr>
                <w:rFonts w:ascii="Cambria Math" w:hAnsi="Cambria Math"/>
              </w:rPr>
              <m:t>A</m:t>
            </m:r>
          </m:e>
          <m:sub>
            <m:r>
              <w:rPr>
                <w:rFonts w:ascii="Cambria Math" w:hAnsi="Cambria Math"/>
              </w:rPr>
              <m:t>truss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cable</m:t>
            </m:r>
          </m:sub>
        </m:sSub>
      </m:oMath>
      <w:r>
        <w:t xml:space="preserve"> is high, the ratio of slide and non-slide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03B5C">
        <w:t xml:space="preserve"> </w:t>
      </w:r>
      <w:r>
        <w:t xml:space="preserve">configuration tends towards </w:t>
      </w:r>
      <w:r w:rsidR="00BD78EE">
        <w:t>one</w:t>
      </w:r>
      <w:r>
        <w:t>.</w:t>
      </w:r>
    </w:p>
    <w:p w14:paraId="0EE13BE8" w14:textId="77777777" w:rsidR="00B44F7B" w:rsidRPr="00B44F7B" w:rsidRDefault="002B2049" w:rsidP="00B44F7B">
      <w:pPr>
        <w:pStyle w:val="Heading3"/>
      </w:pPr>
      <w:r w:rsidRPr="00B44F7B">
        <w:fldChar w:fldCharType="begin"/>
      </w:r>
      <w:r>
        <w:instrText xml:space="preserve"> REF _Ref196834141 \h </w:instrText>
      </w:r>
      <w:r w:rsidRPr="00B44F7B">
        <w:fldChar w:fldCharType="separate"/>
      </w:r>
      <w:bookmarkStart w:id="258" w:name="_Toc323293768"/>
      <w:r w:rsidR="009043C9">
        <w:t>Test 2: Axial strain due to cable pre-strain and the number of cables</w:t>
      </w:r>
      <w:bookmarkEnd w:id="258"/>
      <w:r w:rsidRPr="00B44F7B">
        <w:fldChar w:fldCharType="end"/>
      </w:r>
    </w:p>
    <w:p w14:paraId="0C99E0B5" w14:textId="76B4254B" w:rsidR="001D78B1" w:rsidRDefault="001D78B1" w:rsidP="00F93176">
      <w:r>
        <w:t>The greater the number of cables</w:t>
      </w:r>
      <w:r w:rsidR="00A07AB5">
        <w:t xml:space="preserve"> per quarter</w:t>
      </w:r>
      <w:proofErr w:type="gramStart"/>
      <w:r w:rsidR="00F93176">
        <w:t xml:space="preserve">, </w:t>
      </w:r>
      <w:proofErr w:type="gramEnd"/>
      <m:oMath>
        <m:r>
          <w:rPr>
            <w:rFonts w:ascii="Cambria Math" w:hAnsi="Cambria Math"/>
          </w:rPr>
          <m:t>m</m:t>
        </m:r>
      </m:oMath>
      <w:r>
        <w:t xml:space="preserve">, the greater the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96320">
        <w:t>, and</w:t>
      </w:r>
      <w:r w:rsidR="00F93176">
        <w:t xml:space="preserve"> so </w:t>
      </w:r>
      <w:r w:rsidR="00996320">
        <w:t xml:space="preserve">the </w:t>
      </w:r>
      <w:r w:rsidR="00F93176">
        <w:t xml:space="preserve">stiffer the frame. Also with </w:t>
      </w:r>
      <w:proofErr w:type="gramStart"/>
      <w:r w:rsidR="00F93176">
        <w:t xml:space="preserve">increasing </w:t>
      </w:r>
      <w:proofErr w:type="gramEnd"/>
      <m:oMath>
        <m:r>
          <w:rPr>
            <w:rFonts w:ascii="Cambria Math" w:hAnsi="Cambria Math"/>
          </w:rPr>
          <m:t>m</m:t>
        </m:r>
      </m:oMath>
      <w:r w:rsidR="00F93176">
        <w:t xml:space="preserve">, </w:t>
      </w:r>
      <w:r>
        <w:t>the discrepancy between slide and non-slide configuration of cables</w:t>
      </w:r>
      <w:r w:rsidR="00F93176">
        <w:t xml:space="preserve"> is greater</w:t>
      </w:r>
      <w:r>
        <w:t xml:space="preserve">. When there are fewer cables, the distinction between slide and non-slide case </w:t>
      </w:r>
      <w:r w:rsidR="00996320">
        <w:t>becomes negligible</w:t>
      </w:r>
      <w:r>
        <w:t>.</w:t>
      </w:r>
    </w:p>
    <w:p w14:paraId="71401A59" w14:textId="77777777" w:rsidR="002B2049" w:rsidRPr="002B2049" w:rsidRDefault="002B2049" w:rsidP="00B44F7B">
      <w:pPr>
        <w:pStyle w:val="Heading3"/>
      </w:pPr>
      <w:r>
        <w:fldChar w:fldCharType="begin"/>
      </w:r>
      <w:r>
        <w:instrText xml:space="preserve"> REF _Ref196834157 \h </w:instrText>
      </w:r>
      <w:r>
        <w:fldChar w:fldCharType="separate"/>
      </w:r>
      <w:bookmarkStart w:id="259" w:name="_Toc323293769"/>
      <w:r w:rsidR="009043C9">
        <w:t>Test 3: Axial strain due to special case of cable arrangement</w:t>
      </w:r>
      <w:bookmarkEnd w:id="259"/>
      <w:r>
        <w:fldChar w:fldCharType="end"/>
      </w:r>
    </w:p>
    <w:p w14:paraId="1FF0A58B" w14:textId="78D26A55" w:rsidR="001D78B1" w:rsidRPr="000877C4" w:rsidRDefault="001D78B1" w:rsidP="00A07AB5">
      <w:r>
        <w:t xml:space="preserve">The special case of cable arrangement is more or less uniformly loaded and has </w:t>
      </w:r>
      <w:proofErr w:type="gramStart"/>
      <w:r>
        <w:t xml:space="preserve">greater </w:t>
      </w:r>
      <w:proofErr w:type="gramEnd"/>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w:r w:rsidR="00065AAA">
        <w:t xml:space="preserve">so is </w:t>
      </w:r>
      <w:r>
        <w:t>therefore much stiffer than the ordinary form of cable arrangement, which deflects more due to partial loading.</w:t>
      </w:r>
      <w:r w:rsidR="00A07AB5">
        <w:t xml:space="preserve"> </w:t>
      </w:r>
      <w:r>
        <w:t xml:space="preserve">As </w:t>
      </w:r>
      <m:oMath>
        <m:r>
          <w:rPr>
            <w:rFonts w:ascii="Cambria Math" w:hAnsi="Cambria Math"/>
          </w:rPr>
          <m:t>m</m:t>
        </m:r>
      </m:oMath>
      <w:r>
        <w:t xml:space="preserve"> increases, greater uniformity in load transfer to the boundary leads to further improvement </w:t>
      </w:r>
      <w:proofErr w:type="gramStart"/>
      <w:r>
        <w:t xml:space="preserve">in </w:t>
      </w:r>
      <w:proofErr w:type="gramEnd"/>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B320AE">
        <w:t>,</w:t>
      </w:r>
      <w:r>
        <w:t xml:space="preserve"> with higher discrepancy </w:t>
      </w:r>
      <w:r w:rsidR="00B320AE">
        <w:t>compared to</w:t>
      </w:r>
      <w:r>
        <w:t xml:space="preserve"> the ordinary case of cable arrangement.</w:t>
      </w:r>
      <w:r w:rsidR="00A07AB5">
        <w:t xml:space="preserve"> </w:t>
      </w:r>
      <w:r>
        <w:t xml:space="preserve">When comparing a frame with a special case of cable arrangement and a lower </w:t>
      </w:r>
      <m:oMath>
        <m:r>
          <w:rPr>
            <w:rFonts w:ascii="Cambria Math" w:hAnsi="Cambria Math"/>
          </w:rPr>
          <m:t>m</m:t>
        </m:r>
      </m:oMath>
      <w:r>
        <w:t xml:space="preserve"> against an ordinary frame with same number of cables but a </w:t>
      </w:r>
      <w:proofErr w:type="gramStart"/>
      <w:r>
        <w:t xml:space="preserve">greater </w:t>
      </w:r>
      <w:proofErr w:type="gramEnd"/>
      <m:oMath>
        <m:r>
          <w:rPr>
            <w:rFonts w:ascii="Cambria Math" w:hAnsi="Cambria Math"/>
          </w:rPr>
          <m:t>m</m:t>
        </m:r>
      </m:oMath>
      <w:r>
        <w:t xml:space="preserve">, the special case is stiffer and uses </w:t>
      </w:r>
      <m:oMath>
        <m:r>
          <w:rPr>
            <w:rFonts w:ascii="Cambria Math" w:hAnsi="Cambria Math"/>
          </w:rPr>
          <m:t xml:space="preserve">20% </m:t>
        </m:r>
      </m:oMath>
      <w:r>
        <w:t>less cable material</w:t>
      </w:r>
      <w:r w:rsidR="00F775D0">
        <w:t xml:space="preserve"> for the given configuration of geometry</w:t>
      </w:r>
      <w:r>
        <w:t>.</w:t>
      </w:r>
    </w:p>
    <w:p w14:paraId="12824B44" w14:textId="1BC66958" w:rsidR="00916646" w:rsidRDefault="00916646" w:rsidP="00916646">
      <w:pPr>
        <w:pStyle w:val="Heading2"/>
      </w:pPr>
      <w:bookmarkStart w:id="260" w:name="_Toc194826122"/>
      <w:bookmarkStart w:id="261" w:name="_Toc323293770"/>
      <w:r>
        <w:t>Further Investigation</w:t>
      </w:r>
      <w:bookmarkEnd w:id="260"/>
      <w:bookmarkEnd w:id="261"/>
    </w:p>
    <w:p w14:paraId="14FBDB78" w14:textId="77777777" w:rsidR="00791000" w:rsidRDefault="00791000" w:rsidP="00791000">
      <w:pPr>
        <w:pStyle w:val="Heading3"/>
      </w:pPr>
      <w:bookmarkStart w:id="262" w:name="_Toc323293771"/>
      <w:r>
        <w:t>Effect of varying the elastic modulus of cable and truss material</w:t>
      </w:r>
      <w:bookmarkEnd w:id="262"/>
    </w:p>
    <w:p w14:paraId="1D1F56CC" w14:textId="7060FDD6" w:rsidR="00791000" w:rsidRDefault="00791000" w:rsidP="00791000">
      <w:r>
        <w:t xml:space="preserve">While the investigation into how varying the truss and cable cross sectional area ratio has </w:t>
      </w:r>
      <w:r w:rsidR="00501461">
        <w:t xml:space="preserve">already </w:t>
      </w:r>
      <w:r>
        <w:t>provided some insight into how the change in relative stiffness of the cables and truss members affects the way the structural frame deforms, a quantifiable relationship between the ratio of truss and cable elastic moduli with the ratio of cable pre-strain and axial strain was not covered which could be further looked into as a follow up to the work initiated here.</w:t>
      </w:r>
    </w:p>
    <w:p w14:paraId="17FACBBA" w14:textId="356BD25F" w:rsidR="00911F3B" w:rsidRDefault="00911F3B" w:rsidP="00911F3B">
      <w:pPr>
        <w:pStyle w:val="Heading3"/>
      </w:pPr>
      <w:bookmarkStart w:id="263" w:name="_Toc323293772"/>
      <w:r>
        <w:lastRenderedPageBreak/>
        <w:t>Effect of varying aspect ratio and curvature</w:t>
      </w:r>
      <w:r w:rsidR="001E0006">
        <w:t xml:space="preserve"> ratio</w:t>
      </w:r>
      <w:bookmarkEnd w:id="263"/>
    </w:p>
    <w:p w14:paraId="0B6649F5" w14:textId="2128F17D" w:rsidR="00911F3B" w:rsidRDefault="00911F3B" w:rsidP="00911F3B">
      <w:r>
        <w:t xml:space="preserve">The aspect ratio of the frames </w:t>
      </w:r>
      <w:r w:rsidR="00B320AE">
        <w:t>investigation</w:t>
      </w:r>
      <w:r>
        <w:t xml:space="preserve"> were </w:t>
      </w:r>
      <w:proofErr w:type="gramStart"/>
      <w:r>
        <w:t xml:space="preserve">all </w:t>
      </w:r>
      <w:proofErr w:type="gramEnd"/>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r>
          <w:rPr>
            <w:rFonts w:ascii="Cambria Math" w:hAnsi="Cambria Math"/>
          </w:rPr>
          <m:t>=1:1</m:t>
        </m:r>
      </m:oMath>
      <w:r>
        <w:t>. Other aspect ratios may have different deformation mechanisms that affect the way axial displacement</w:t>
      </w:r>
      <w:r w:rsidR="001E0006">
        <w:t>s</w:t>
      </w:r>
      <w:r>
        <w:t xml:space="preserve"> occur</w:t>
      </w:r>
      <w:r w:rsidR="003741F6">
        <w:t>,</w:t>
      </w:r>
      <w:r>
        <w:t xml:space="preserve"> which could help inform </w:t>
      </w:r>
      <w:r w:rsidR="00450D90">
        <w:t>a</w:t>
      </w:r>
      <w:r>
        <w:t xml:space="preserve"> designer</w:t>
      </w:r>
      <w:r w:rsidR="003741F6">
        <w:t xml:space="preserve"> of</w:t>
      </w:r>
      <w:r>
        <w:t xml:space="preserve"> the consequences of choosing </w:t>
      </w:r>
      <w:r w:rsidR="00450D90">
        <w:t>differing</w:t>
      </w:r>
      <w:r>
        <w:t xml:space="preserve"> aspect ratio</w:t>
      </w:r>
      <w:r w:rsidR="001A22ED">
        <w:t>s</w:t>
      </w:r>
      <w:r>
        <w:t xml:space="preserve">. The findings of this </w:t>
      </w:r>
      <w:r w:rsidR="00B320AE">
        <w:t>investigation</w:t>
      </w:r>
      <w:r>
        <w:t xml:space="preserve"> are based on curvature ratio </w:t>
      </w:r>
      <w:proofErr w:type="gramStart"/>
      <w:r>
        <w:t xml:space="preserve">of </w:t>
      </w:r>
      <w:proofErr w:type="gramEnd"/>
      <m:oMath>
        <m:sSub>
          <m:sSubPr>
            <m:ctrlPr>
              <w:rPr>
                <w:rFonts w:ascii="Cambria Math" w:hAnsi="Cambria Math"/>
                <w:bCs/>
                <w:i/>
              </w:rPr>
            </m:ctrlPr>
          </m:sSubPr>
          <m:e>
            <m:r>
              <w:rPr>
                <w:rFonts w:ascii="Cambria Math" w:hAnsi="Cambria Math"/>
              </w:rPr>
              <m:t>b</m:t>
            </m:r>
            <m:ctrlPr>
              <w:rPr>
                <w:rFonts w:ascii="Cambria Math" w:hAnsi="Cambria Math"/>
                <w:i/>
              </w:rPr>
            </m:ctrlP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z</m:t>
            </m:r>
          </m:sub>
        </m:sSub>
        <m:r>
          <w:rPr>
            <w:rFonts w:ascii="Cambria Math" w:hAnsi="Cambria Math"/>
          </w:rPr>
          <m:t>=1:1:0.15</m:t>
        </m:r>
      </m:oMath>
      <w:r>
        <w:t xml:space="preserve">. </w:t>
      </w:r>
      <w:r w:rsidR="00015096">
        <w:t>The</w:t>
      </w:r>
      <w:r>
        <w:t xml:space="preserve"> effect of varying the curvature could also be interest</w:t>
      </w:r>
      <w:r w:rsidR="003741F6">
        <w:t>ing</w:t>
      </w:r>
      <w:r>
        <w:t>.</w:t>
      </w:r>
    </w:p>
    <w:p w14:paraId="47762FF8" w14:textId="77777777" w:rsidR="00DF54CD" w:rsidRDefault="00DF54CD" w:rsidP="00DF54CD">
      <w:pPr>
        <w:pStyle w:val="Heading3"/>
      </w:pPr>
      <w:bookmarkStart w:id="264" w:name="_Toc323293773"/>
      <w:r>
        <w:t>Effect of loading the frame and temperature effects</w:t>
      </w:r>
      <w:bookmarkEnd w:id="264"/>
    </w:p>
    <w:p w14:paraId="1C1B2A44" w14:textId="57CA31D3" w:rsidR="00DF54CD" w:rsidRDefault="00DF54CD" w:rsidP="00DF54CD">
      <w:r>
        <w:t xml:space="preserve">While the attempt to quantify the effect of pre-stress has been made for a frame of </w:t>
      </w:r>
      <w:r w:rsidR="00B14CBF">
        <w:t xml:space="preserve">the </w:t>
      </w:r>
      <w:r>
        <w:t>outlined geometrical configuration, there is still an opportunity to understand the effect of loading the frame</w:t>
      </w:r>
      <w:r w:rsidR="00D029ED">
        <w:t xml:space="preserve"> </w:t>
      </w:r>
      <w:r w:rsidR="00B14CBF">
        <w:t xml:space="preserve">in </w:t>
      </w:r>
      <w:r w:rsidR="00CC3B53">
        <w:t>the direction normal to gravity</w:t>
      </w:r>
      <w:r>
        <w:t xml:space="preserve"> </w:t>
      </w:r>
      <w:r w:rsidR="001E3BFA">
        <w:t>to determine</w:t>
      </w:r>
      <w:r w:rsidR="00A50A53">
        <w:t xml:space="preserve"> the</w:t>
      </w:r>
      <w:r w:rsidR="001E3BFA">
        <w:t xml:space="preserve"> flexural stiffness for </w:t>
      </w:r>
      <w:r w:rsidR="00C435E5">
        <w:t>a combination of</w:t>
      </w:r>
      <w:r w:rsidR="001E3BFA">
        <w:t xml:space="preserve"> load cases, e.g.</w:t>
      </w:r>
      <w:r>
        <w:t xml:space="preserve"> UDL</w:t>
      </w:r>
      <w:r w:rsidR="004F7A84">
        <w:t xml:space="preserve"> to simulate dead load</w:t>
      </w:r>
      <w:r w:rsidR="001C4FED">
        <w:t xml:space="preserve"> </w:t>
      </w:r>
      <w:r w:rsidR="00D029ED">
        <w:t>from</w:t>
      </w:r>
      <w:r w:rsidR="001C4FED">
        <w:t xml:space="preserve"> insulation panels</w:t>
      </w:r>
      <w:r w:rsidR="00D34AC8">
        <w:t>;</w:t>
      </w:r>
      <w:r w:rsidR="001C4FED">
        <w:t xml:space="preserve"> </w:t>
      </w:r>
      <w:r w:rsidR="00D029ED">
        <w:t xml:space="preserve">live load </w:t>
      </w:r>
      <w:r w:rsidR="00D34AC8">
        <w:t>due to</w:t>
      </w:r>
      <w:r w:rsidR="00D029ED">
        <w:t xml:space="preserve"> wind or </w:t>
      </w:r>
      <w:r w:rsidR="001C4FED">
        <w:t>snow load</w:t>
      </w:r>
      <w:r w:rsidR="00D34AC8">
        <w:t>;</w:t>
      </w:r>
      <w:r w:rsidR="00FA4582">
        <w:t xml:space="preserve"> or a</w:t>
      </w:r>
      <w:r w:rsidR="00D34AC8">
        <w:t xml:space="preserve"> </w:t>
      </w:r>
      <w:r>
        <w:t>point</w:t>
      </w:r>
      <w:r w:rsidR="00D34AC8">
        <w:t xml:space="preserve"> impact</w:t>
      </w:r>
      <w:r>
        <w:t xml:space="preserve"> load. Partial loading on one half of the structure, which is known to </w:t>
      </w:r>
      <w:r w:rsidR="00F82676">
        <w:t>induce</w:t>
      </w:r>
      <w:r>
        <w:t xml:space="preserve"> higher moment and deflection in arches, is a problem that could be translated and applied to the geometry presented </w:t>
      </w:r>
      <w:r w:rsidR="00F82676">
        <w:t>here</w:t>
      </w:r>
      <w:r>
        <w:t xml:space="preserve"> to </w:t>
      </w:r>
      <w:r w:rsidR="00F82676">
        <w:t xml:space="preserve">determine if it is also the </w:t>
      </w:r>
      <w:r>
        <w:t xml:space="preserve">worst possible </w:t>
      </w:r>
      <w:r w:rsidR="005157EC">
        <w:t>case for the proposed geometry</w:t>
      </w:r>
      <w:r w:rsidR="00B359E7">
        <w:t xml:space="preserve"> and to quantify it</w:t>
      </w:r>
      <w:r>
        <w:t xml:space="preserve">. The extent of how change in temperature </w:t>
      </w:r>
      <w:r w:rsidR="00FA4582">
        <w:t>affects the</w:t>
      </w:r>
      <w:r>
        <w:t xml:space="preserve"> geometry and distribution of stresses in the cables is also a possible avenue</w:t>
      </w:r>
      <w:r w:rsidR="00FA4582">
        <w:t xml:space="preserve"> of exploration</w:t>
      </w:r>
      <w:r>
        <w:t>.</w:t>
      </w:r>
    </w:p>
    <w:p w14:paraId="59313F21" w14:textId="781A185F" w:rsidR="00DF54CD" w:rsidRDefault="00DF54CD" w:rsidP="00DF54CD">
      <w:r>
        <w:t xml:space="preserve">There is also a scope </w:t>
      </w:r>
      <w:r w:rsidR="00FA4582">
        <w:t>for</w:t>
      </w:r>
      <w:r>
        <w:t xml:space="preserve"> producing a relaxation algorithm that identifies the initial shape of the frame before any pre-stress or vertical loading is applied when the final shape of the frame is known. The algorithm implemented in the software written for this </w:t>
      </w:r>
      <w:r w:rsidR="00A1066C">
        <w:t>investigation</w:t>
      </w:r>
      <w:r>
        <w:t xml:space="preserve"> is only applicable to the problem of identifying the initial shape of the frame before any pre-stress is applied.</w:t>
      </w:r>
    </w:p>
    <w:p w14:paraId="15AD75D0" w14:textId="73ABB0F3" w:rsidR="007414B7" w:rsidRDefault="007414B7" w:rsidP="007414B7">
      <w:pPr>
        <w:pStyle w:val="Heading3"/>
      </w:pPr>
      <w:bookmarkStart w:id="265" w:name="_Toc323293774"/>
      <w:r>
        <w:t xml:space="preserve">Effect of pre-strain on </w:t>
      </w:r>
      <w:r w:rsidR="00F80FF3">
        <w:t xml:space="preserve">maximum </w:t>
      </w:r>
      <w:r w:rsidR="009B10C2">
        <w:t>stresses</w:t>
      </w:r>
      <w:r w:rsidR="00F80FF3">
        <w:t xml:space="preserve"> </w:t>
      </w:r>
      <w:r w:rsidR="00A43BB7">
        <w:t>experienced by</w:t>
      </w:r>
      <w:r w:rsidR="00F80FF3">
        <w:t xml:space="preserve"> the members</w:t>
      </w:r>
      <w:bookmarkEnd w:id="265"/>
    </w:p>
    <w:p w14:paraId="0A706A5F" w14:textId="5E69C34A" w:rsidR="007414B7" w:rsidRDefault="00E53C6C" w:rsidP="003147A2">
      <w:pPr>
        <w:rPr>
          <w:szCs w:val="24"/>
        </w:rPr>
      </w:pPr>
      <w:r>
        <w:t xml:space="preserve">It is to be acknowledged that the effect of cable pre-strain on the effective </w:t>
      </w:r>
      <w:r w:rsidR="009B10C2">
        <w:t>stresses</w:t>
      </w:r>
      <w:r>
        <w:t xml:space="preserve"> realised by the cable and </w:t>
      </w:r>
      <w:r w:rsidR="00D12953">
        <w:t xml:space="preserve">truss members </w:t>
      </w:r>
      <w:r w:rsidR="00FA4582">
        <w:t>has</w:t>
      </w:r>
      <w:r w:rsidR="00D12953">
        <w:t xml:space="preserve"> not been delved into </w:t>
      </w:r>
      <w:r w:rsidR="00AD21FB">
        <w:t>in detail</w:t>
      </w:r>
      <w:r w:rsidR="00D12953">
        <w:t xml:space="preserve">. A study into </w:t>
      </w:r>
      <w:r w:rsidR="00FA2A44">
        <w:t xml:space="preserve">this could help establish an interchangeable relationship </w:t>
      </w:r>
      <w:r w:rsidR="003D675C">
        <w:t>between the cable pre-strain and</w:t>
      </w:r>
      <w:r w:rsidR="00FA2A44">
        <w:t xml:space="preserve"> the magnitude of</w:t>
      </w:r>
      <w:r w:rsidR="00B348E0">
        <w:t xml:space="preserve"> maximum tensile and compressive</w:t>
      </w:r>
      <w:r w:rsidR="00FA2A44">
        <w:t xml:space="preserve"> </w:t>
      </w:r>
      <w:r w:rsidR="0049721E">
        <w:t>stresses</w:t>
      </w:r>
      <w:r w:rsidR="00FA2A44">
        <w:t xml:space="preserve"> experience</w:t>
      </w:r>
      <w:r w:rsidR="0049721E">
        <w:t>d</w:t>
      </w:r>
      <w:r w:rsidR="00FA2A44">
        <w:t xml:space="preserve"> by </w:t>
      </w:r>
      <w:r w:rsidR="00B348E0">
        <w:t xml:space="preserve">the </w:t>
      </w:r>
      <w:r w:rsidR="00FA2A44">
        <w:t>member</w:t>
      </w:r>
      <w:r w:rsidR="0049721E">
        <w:t>s</w:t>
      </w:r>
      <w:r w:rsidR="00B348E0">
        <w:t>. W</w:t>
      </w:r>
      <w:r w:rsidR="0049721E">
        <w:t>ays to reduce them</w:t>
      </w:r>
      <w:r w:rsidR="00B348E0">
        <w:t xml:space="preserve"> could be looked at</w:t>
      </w:r>
      <w:r w:rsidR="00EE2A9D">
        <w:t xml:space="preserve"> by focusing on the members where the maximum </w:t>
      </w:r>
      <w:r w:rsidR="00E4158D">
        <w:t>stresses</w:t>
      </w:r>
      <w:r w:rsidR="00EE2A9D">
        <w:t xml:space="preserve"> </w:t>
      </w:r>
      <w:r w:rsidR="00ED425D">
        <w:t>are</w:t>
      </w:r>
      <w:r w:rsidR="00E4158D">
        <w:t xml:space="preserve">, understanding why </w:t>
      </w:r>
      <w:r w:rsidR="00B348E0">
        <w:t>they occur</w:t>
      </w:r>
      <w:r w:rsidR="00E4158D">
        <w:t xml:space="preserve"> and determining </w:t>
      </w:r>
      <w:r w:rsidR="00B348E0">
        <w:t>t</w:t>
      </w:r>
      <w:r w:rsidR="00F71D87" w:rsidRPr="00EE2A9D">
        <w:rPr>
          <w:szCs w:val="24"/>
        </w:rPr>
        <w:t xml:space="preserve">he area of the cross sections </w:t>
      </w:r>
      <w:r w:rsidR="00E65B7C">
        <w:rPr>
          <w:szCs w:val="24"/>
        </w:rPr>
        <w:t xml:space="preserve">or other means </w:t>
      </w:r>
      <w:r w:rsidR="003147A2">
        <w:rPr>
          <w:szCs w:val="24"/>
        </w:rPr>
        <w:t xml:space="preserve">to give a stress distribution </w:t>
      </w:r>
      <w:r w:rsidR="00F14111">
        <w:rPr>
          <w:szCs w:val="24"/>
        </w:rPr>
        <w:t>as close to the defined stress distribution as possible</w:t>
      </w:r>
      <w:r w:rsidR="00CB17E3">
        <w:rPr>
          <w:szCs w:val="24"/>
        </w:rPr>
        <w:t xml:space="preserve"> </w:t>
      </w:r>
      <w:r w:rsidR="00217426">
        <w:rPr>
          <w:szCs w:val="24"/>
        </w:rPr>
        <w:t>from selection of</w:t>
      </w:r>
      <w:r w:rsidR="00CB17E3">
        <w:rPr>
          <w:szCs w:val="24"/>
        </w:rPr>
        <w:t xml:space="preserve"> </w:t>
      </w:r>
      <w:r w:rsidR="00217426">
        <w:rPr>
          <w:szCs w:val="24"/>
        </w:rPr>
        <w:t>viable options</w:t>
      </w:r>
      <w:r w:rsidR="003147A2">
        <w:rPr>
          <w:szCs w:val="24"/>
        </w:rPr>
        <w:t>.</w:t>
      </w:r>
    </w:p>
    <w:p w14:paraId="575DF561" w14:textId="77777777" w:rsidR="00BC6C31" w:rsidRDefault="00BC6C31" w:rsidP="00BC6C31">
      <w:pPr>
        <w:pStyle w:val="Heading3"/>
      </w:pPr>
      <w:bookmarkStart w:id="266" w:name="_Toc323293775"/>
      <w:r>
        <w:t>Comparison of the results with a physical model</w:t>
      </w:r>
      <w:bookmarkEnd w:id="266"/>
    </w:p>
    <w:p w14:paraId="4A9B5DA2" w14:textId="17377C61" w:rsidR="00BC6C31" w:rsidRDefault="00BC6C31" w:rsidP="00BC6C31">
      <w:r>
        <w:t xml:space="preserve">While this </w:t>
      </w:r>
      <w:r w:rsidR="00A1066C">
        <w:t>investigation</w:t>
      </w:r>
      <w:r>
        <w:t xml:space="preserve"> sheds some light on how the structural frame behaves in a computational environment, comparing the results against a physical model could help verify the results and understand phenomena that have </w:t>
      </w:r>
      <w:r w:rsidR="002C7E8E">
        <w:t xml:space="preserve">perhaps </w:t>
      </w:r>
      <w:r>
        <w:t>not been considered.</w:t>
      </w:r>
    </w:p>
    <w:p w14:paraId="089D59BB" w14:textId="25C4085F" w:rsidR="00916646" w:rsidRDefault="00916646" w:rsidP="00916646">
      <w:pPr>
        <w:pStyle w:val="Heading2"/>
      </w:pPr>
      <w:bookmarkStart w:id="267" w:name="_Toc194826123"/>
      <w:bookmarkStart w:id="268" w:name="_Toc323293776"/>
      <w:r>
        <w:t>Final Comments</w:t>
      </w:r>
      <w:bookmarkEnd w:id="267"/>
      <w:bookmarkEnd w:id="268"/>
    </w:p>
    <w:p w14:paraId="5D84C4E4" w14:textId="756F907A" w:rsidR="00784D0E" w:rsidRDefault="00CB17E3" w:rsidP="000E0C3C">
      <w:pPr>
        <w:rPr>
          <w:szCs w:val="24"/>
        </w:rPr>
      </w:pPr>
      <w:r>
        <w:t xml:space="preserve">This </w:t>
      </w:r>
      <w:r w:rsidR="00A1066C">
        <w:t>investigation</w:t>
      </w:r>
      <w:r w:rsidR="00C21846">
        <w:t xml:space="preserve"> provides</w:t>
      </w:r>
      <w:r w:rsidR="006E6CDD">
        <w:t xml:space="preserve"> </w:t>
      </w:r>
      <w:r w:rsidR="0096739B">
        <w:t>an</w:t>
      </w:r>
      <w:r w:rsidR="00C21846">
        <w:t xml:space="preserve"> insight into the behaviour of </w:t>
      </w:r>
      <w:r w:rsidR="0096739B">
        <w:t>ellipse plan</w:t>
      </w:r>
      <w:r w:rsidR="006E6CDD">
        <w:t xml:space="preserve"> </w:t>
      </w:r>
      <w:proofErr w:type="spellStart"/>
      <w:r w:rsidR="006E6CDD">
        <w:t>hypar</w:t>
      </w:r>
      <w:proofErr w:type="spellEnd"/>
      <w:r w:rsidR="006E6CDD">
        <w:t xml:space="preserve"> </w:t>
      </w:r>
      <w:r w:rsidR="001A5AD1">
        <w:t xml:space="preserve">frame with </w:t>
      </w:r>
      <w:r w:rsidR="00501461">
        <w:t xml:space="preserve">a </w:t>
      </w:r>
      <w:r w:rsidR="0089316C">
        <w:t xml:space="preserve">free </w:t>
      </w:r>
      <w:r w:rsidR="00501461">
        <w:t xml:space="preserve">truss boundary and cable net grid. The results are significant in understanding how the structure behaves when the relative stiffness of the cables </w:t>
      </w:r>
      <w:r w:rsidR="003F1CDA">
        <w:t xml:space="preserve">compared to the truss varies. The results also help understand the behaviour of the frame when </w:t>
      </w:r>
      <w:r w:rsidR="00C32140">
        <w:t>it</w:t>
      </w:r>
      <w:r w:rsidR="003F1CDA">
        <w:t xml:space="preserve"> increases in complexity with increasing number of cables </w:t>
      </w:r>
      <w:r w:rsidR="00D576DD">
        <w:t>constrained geometrically</w:t>
      </w:r>
      <w:r w:rsidR="000D1850">
        <w:t xml:space="preserve">. </w:t>
      </w:r>
      <w:r w:rsidR="00CD12D4">
        <w:t>The results also highlight the differences due to</w:t>
      </w:r>
      <w:r w:rsidR="00D576DD">
        <w:t xml:space="preserve"> the</w:t>
      </w:r>
      <w:r w:rsidR="00CD12D4">
        <w:t xml:space="preserve"> form of cable arrangement. </w:t>
      </w:r>
      <w:r w:rsidR="000D1850">
        <w:t xml:space="preserve">The modified dynamic relaxation algorithm implemented to carry out the analysis in terms of determining the unknown initial geometry from the known final geometry and unknown final stress distribution from the known initial stress distribution is also of </w:t>
      </w:r>
      <w:r w:rsidR="0015713C">
        <w:t xml:space="preserve">significance that could be applied </w:t>
      </w:r>
      <w:r w:rsidR="00D576DD">
        <w:t xml:space="preserve">to </w:t>
      </w:r>
      <w:r w:rsidR="0015713C">
        <w:t>problems</w:t>
      </w:r>
      <w:r w:rsidR="009B5DF1">
        <w:t xml:space="preserve"> of </w:t>
      </w:r>
      <w:r w:rsidR="00D576DD">
        <w:t xml:space="preserve">a </w:t>
      </w:r>
      <w:r w:rsidR="009B5DF1">
        <w:t>similar nature</w:t>
      </w:r>
      <w:r w:rsidR="000D1850">
        <w:t>.</w:t>
      </w:r>
      <w:r w:rsidR="000E0C3C">
        <w:rPr>
          <w:szCs w:val="24"/>
        </w:rPr>
        <w:br w:type="page"/>
      </w:r>
    </w:p>
    <w:bookmarkStart w:id="269" w:name="_Toc323293777" w:displacedByCustomXml="next"/>
    <w:bookmarkStart w:id="270" w:name="_Toc194826124" w:displacedByCustomXml="next"/>
    <w:sdt>
      <w:sdtPr>
        <w:rPr>
          <w:rFonts w:ascii="Cambria" w:eastAsia="MS Mincho" w:hAnsi="Cambria"/>
          <w:b w:val="0"/>
          <w:bCs w:val="0"/>
          <w:color w:val="auto"/>
          <w:sz w:val="24"/>
          <w:szCs w:val="22"/>
        </w:rPr>
        <w:id w:val="-619533680"/>
        <w:docPartObj>
          <w:docPartGallery w:val="Bibliographies"/>
          <w:docPartUnique/>
        </w:docPartObj>
      </w:sdtPr>
      <w:sdtContent>
        <w:p w14:paraId="1D13CC37" w14:textId="52A05FD7" w:rsidR="00E61E47" w:rsidRDefault="00E61E47" w:rsidP="00FA3C94">
          <w:pPr>
            <w:pStyle w:val="Heading1"/>
            <w:numPr>
              <w:ilvl w:val="0"/>
              <w:numId w:val="0"/>
            </w:numPr>
            <w:ind w:left="432" w:hanging="432"/>
            <w:jc w:val="left"/>
          </w:pPr>
          <w:r>
            <w:t>Bibliography</w:t>
          </w:r>
          <w:bookmarkEnd w:id="269"/>
        </w:p>
        <w:sdt>
          <w:sdtPr>
            <w:id w:val="111145805"/>
            <w:bibliography/>
          </w:sdtPr>
          <w:sdtContent>
            <w:p w14:paraId="196605AB" w14:textId="77777777" w:rsidR="004A3BA9" w:rsidRDefault="00E61E47" w:rsidP="004A3BA9">
              <w:pPr>
                <w:pStyle w:val="Bibliography"/>
                <w:rPr>
                  <w:noProof/>
                </w:rPr>
              </w:pPr>
              <w:r>
                <w:fldChar w:fldCharType="begin"/>
              </w:r>
              <w:r>
                <w:instrText xml:space="preserve"> BIBLIOGRAPHY </w:instrText>
              </w:r>
              <w:r>
                <w:fldChar w:fldCharType="separate"/>
              </w:r>
              <w:r w:rsidR="004A3BA9">
                <w:rPr>
                  <w:noProof/>
                </w:rPr>
                <w:t xml:space="preserve">Barnes, M. (1994). Form and stress engineering of tension structures. </w:t>
              </w:r>
              <w:r w:rsidR="004A3BA9">
                <w:rPr>
                  <w:i/>
                  <w:iCs/>
                  <w:noProof/>
                </w:rPr>
                <w:t>Structural Engineering Review</w:t>
              </w:r>
              <w:r w:rsidR="004A3BA9">
                <w:rPr>
                  <w:noProof/>
                </w:rPr>
                <w:t xml:space="preserve"> </w:t>
              </w:r>
              <w:r w:rsidR="004A3BA9">
                <w:rPr>
                  <w:i/>
                  <w:iCs/>
                  <w:noProof/>
                </w:rPr>
                <w:t>, 6</w:t>
              </w:r>
              <w:r w:rsidR="004A3BA9">
                <w:rPr>
                  <w:noProof/>
                </w:rPr>
                <w:t>, 175-202.</w:t>
              </w:r>
            </w:p>
            <w:p w14:paraId="79F44350" w14:textId="77777777" w:rsidR="004A3BA9" w:rsidRDefault="004A3BA9" w:rsidP="004A3BA9">
              <w:pPr>
                <w:pStyle w:val="Bibliography"/>
                <w:rPr>
                  <w:noProof/>
                </w:rPr>
              </w:pPr>
              <w:r>
                <w:rPr>
                  <w:noProof/>
                </w:rPr>
                <w:t xml:space="preserve">Berger, H. (1996). </w:t>
              </w:r>
              <w:r>
                <w:rPr>
                  <w:i/>
                  <w:iCs/>
                  <w:noProof/>
                </w:rPr>
                <w:t>Light structures - structures of light.</w:t>
              </w:r>
              <w:r>
                <w:rPr>
                  <w:noProof/>
                </w:rPr>
                <w:t xml:space="preserve"> Basel: Birkhauser.</w:t>
              </w:r>
            </w:p>
            <w:p w14:paraId="2AC75E3B" w14:textId="77777777" w:rsidR="004A3BA9" w:rsidRDefault="004A3BA9" w:rsidP="004A3BA9">
              <w:pPr>
                <w:pStyle w:val="Bibliography"/>
                <w:rPr>
                  <w:noProof/>
                </w:rPr>
              </w:pPr>
              <w:r>
                <w:rPr>
                  <w:noProof/>
                </w:rPr>
                <w:t xml:space="preserve">Bletzinger, K.-U., Wu¨chner, R., Daoud, F., &amp; Camprubı, N. (1998). </w:t>
              </w:r>
              <w:r>
                <w:rPr>
                  <w:i/>
                  <w:iCs/>
                  <w:noProof/>
                </w:rPr>
                <w:t>Form Finding and Optimization of Membranes and Minimal Surfaces.</w:t>
              </w:r>
              <w:r>
                <w:rPr>
                  <w:noProof/>
                </w:rPr>
                <w:t xml:space="preserve"> Lyngby: Technical University of Denmark.</w:t>
              </w:r>
            </w:p>
            <w:p w14:paraId="3D76D52D" w14:textId="77777777" w:rsidR="004A3BA9" w:rsidRDefault="004A3BA9" w:rsidP="004A3BA9">
              <w:pPr>
                <w:pStyle w:val="Bibliography"/>
                <w:rPr>
                  <w:noProof/>
                </w:rPr>
              </w:pPr>
              <w:r>
                <w:rPr>
                  <w:noProof/>
                </w:rPr>
                <w:t xml:space="preserve">Buchholdt, H. (1999). </w:t>
              </w:r>
              <w:r>
                <w:rPr>
                  <w:i/>
                  <w:iCs/>
                  <w:noProof/>
                </w:rPr>
                <w:t>An introduction to cable roof structures</w:t>
              </w:r>
              <w:r>
                <w:rPr>
                  <w:noProof/>
                </w:rPr>
                <w:t xml:space="preserve"> (2nd ed.). London: Thomas Telford.</w:t>
              </w:r>
            </w:p>
            <w:p w14:paraId="12DCEDBA" w14:textId="77777777" w:rsidR="004A3BA9" w:rsidRDefault="004A3BA9" w:rsidP="004A3BA9">
              <w:pPr>
                <w:pStyle w:val="Bibliography"/>
                <w:rPr>
                  <w:noProof/>
                </w:rPr>
              </w:pPr>
              <w:r>
                <w:rPr>
                  <w:noProof/>
                </w:rPr>
                <w:t xml:space="preserve">Clarke, J. H. (2011). The Hyperbolic Paraboloid as an Approximation to a Surface of Minimal Area. </w:t>
              </w:r>
              <w:r>
                <w:rPr>
                  <w:i/>
                  <w:iCs/>
                  <w:noProof/>
                </w:rPr>
                <w:t>Architectural Science Review</w:t>
              </w:r>
              <w:r>
                <w:rPr>
                  <w:noProof/>
                </w:rPr>
                <w:t xml:space="preserve"> </w:t>
              </w:r>
              <w:r>
                <w:rPr>
                  <w:i/>
                  <w:iCs/>
                  <w:noProof/>
                </w:rPr>
                <w:t>, 9</w:t>
              </w:r>
              <w:r>
                <w:rPr>
                  <w:noProof/>
                </w:rPr>
                <w:t xml:space="preserve"> (2), 53-54.</w:t>
              </w:r>
            </w:p>
            <w:p w14:paraId="4098ABE6" w14:textId="77777777" w:rsidR="004A3BA9" w:rsidRDefault="004A3BA9" w:rsidP="004A3BA9">
              <w:pPr>
                <w:pStyle w:val="Bibliography"/>
                <w:rPr>
                  <w:noProof/>
                </w:rPr>
              </w:pPr>
              <w:r>
                <w:rPr>
                  <w:noProof/>
                </w:rPr>
                <w:t>Colding, T. H., &amp; Minicozzi, W. P. (2006, June 2). Shapes of embedded minimal surface. (R. C. Kirby, Ed.) Cambridge: Massachusetts Institute of Technology.</w:t>
              </w:r>
            </w:p>
            <w:p w14:paraId="3C075A4A" w14:textId="77777777" w:rsidR="004A3BA9" w:rsidRDefault="004A3BA9" w:rsidP="004A3BA9">
              <w:pPr>
                <w:pStyle w:val="Bibliography"/>
                <w:rPr>
                  <w:noProof/>
                </w:rPr>
              </w:pPr>
              <w:r>
                <w:rPr>
                  <w:noProof/>
                </w:rPr>
                <w:t xml:space="preserve">Day, A. S. (1965). Introduction to dynamic relaxation. </w:t>
              </w:r>
              <w:r>
                <w:rPr>
                  <w:i/>
                  <w:iCs/>
                  <w:noProof/>
                </w:rPr>
                <w:t>The Engineer</w:t>
              </w:r>
              <w:r>
                <w:rPr>
                  <w:noProof/>
                </w:rPr>
                <w:t xml:space="preserve"> , 219-221.</w:t>
              </w:r>
            </w:p>
            <w:p w14:paraId="011FAA85" w14:textId="77777777" w:rsidR="004A3BA9" w:rsidRDefault="004A3BA9" w:rsidP="004A3BA9">
              <w:pPr>
                <w:pStyle w:val="Bibliography"/>
                <w:rPr>
                  <w:noProof/>
                </w:rPr>
              </w:pPr>
              <w:r>
                <w:rPr>
                  <w:noProof/>
                </w:rPr>
                <w:t xml:space="preserve">Design Quarterly. (1969). Frei Otto. </w:t>
              </w:r>
              <w:r>
                <w:rPr>
                  <w:i/>
                  <w:iCs/>
                  <w:noProof/>
                </w:rPr>
                <w:t>Process and Imagination</w:t>
              </w:r>
              <w:r>
                <w:rPr>
                  <w:noProof/>
                </w:rPr>
                <w:t xml:space="preserve"> (74/75), 25-27.</w:t>
              </w:r>
            </w:p>
            <w:p w14:paraId="36DD576E" w14:textId="77777777" w:rsidR="004A3BA9" w:rsidRDefault="004A3BA9" w:rsidP="004A3BA9">
              <w:pPr>
                <w:pStyle w:val="Bibliography"/>
                <w:rPr>
                  <w:noProof/>
                </w:rPr>
              </w:pPr>
              <w:r>
                <w:rPr>
                  <w:noProof/>
                </w:rPr>
                <w:t xml:space="preserve">Dill, E. H. (2007). </w:t>
              </w:r>
              <w:r>
                <w:rPr>
                  <w:i/>
                  <w:iCs/>
                  <w:noProof/>
                </w:rPr>
                <w:t>Continuum Mechanics: Elasticity, Plasticity, Viscoelasticity.</w:t>
              </w:r>
              <w:r>
                <w:rPr>
                  <w:noProof/>
                </w:rPr>
                <w:t xml:space="preserve"> CRC Press.</w:t>
              </w:r>
            </w:p>
            <w:p w14:paraId="646FE9C2" w14:textId="77777777" w:rsidR="004A3BA9" w:rsidRDefault="004A3BA9" w:rsidP="004A3BA9">
              <w:pPr>
                <w:pStyle w:val="Bibliography"/>
                <w:rPr>
                  <w:noProof/>
                </w:rPr>
              </w:pPr>
              <w:r>
                <w:rPr>
                  <w:noProof/>
                </w:rPr>
                <w:t xml:space="preserve">Lewis, W. J. (2003). </w:t>
              </w:r>
              <w:r>
                <w:rPr>
                  <w:i/>
                  <w:iCs/>
                  <w:noProof/>
                </w:rPr>
                <w:t>Tension Structures: Form and Behaviour.</w:t>
              </w:r>
              <w:r>
                <w:rPr>
                  <w:noProof/>
                </w:rPr>
                <w:t xml:space="preserve"> Thomas Telford.</w:t>
              </w:r>
            </w:p>
            <w:p w14:paraId="346791C4" w14:textId="77777777" w:rsidR="004A3BA9" w:rsidRDefault="004A3BA9" w:rsidP="004A3BA9">
              <w:pPr>
                <w:pStyle w:val="Bibliography"/>
                <w:rPr>
                  <w:noProof/>
                </w:rPr>
              </w:pPr>
              <w:r>
                <w:rPr>
                  <w:noProof/>
                </w:rPr>
                <w:t xml:space="preserve">Lewis, W., &amp; Lewis, T. (1996). Application of Formian and Dynamic Relaxation to the Form Finding of Minimal Surfaces. </w:t>
              </w:r>
              <w:r>
                <w:rPr>
                  <w:i/>
                  <w:iCs/>
                  <w:noProof/>
                </w:rPr>
                <w:t>Journal of the IASS</w:t>
              </w:r>
              <w:r>
                <w:rPr>
                  <w:noProof/>
                </w:rPr>
                <w:t xml:space="preserve"> </w:t>
              </w:r>
              <w:r>
                <w:rPr>
                  <w:i/>
                  <w:iCs/>
                  <w:noProof/>
                </w:rPr>
                <w:t>, 37</w:t>
              </w:r>
              <w:r>
                <w:rPr>
                  <w:noProof/>
                </w:rPr>
                <w:t xml:space="preserve"> (3), 165-186.</w:t>
              </w:r>
            </w:p>
            <w:p w14:paraId="044FE153" w14:textId="77777777" w:rsidR="004A3BA9" w:rsidRDefault="004A3BA9" w:rsidP="004A3BA9">
              <w:pPr>
                <w:pStyle w:val="Bibliography"/>
                <w:rPr>
                  <w:noProof/>
                </w:rPr>
              </w:pPr>
              <w:r>
                <w:rPr>
                  <w:noProof/>
                </w:rPr>
                <w:t xml:space="preserve">Noddy, T. (2004, January 17). </w:t>
              </w:r>
              <w:r>
                <w:rPr>
                  <w:i/>
                  <w:iCs/>
                  <w:noProof/>
                </w:rPr>
                <w:t>Bubble Science</w:t>
              </w:r>
              <w:r>
                <w:rPr>
                  <w:noProof/>
                </w:rPr>
                <w:t>. Retrieved February 2, 2011 from Tom Noddy's Bubble Magic: http://www.tomnoddy.com/science.html</w:t>
              </w:r>
            </w:p>
            <w:p w14:paraId="0783EDD2" w14:textId="77777777" w:rsidR="004A3BA9" w:rsidRDefault="004A3BA9" w:rsidP="004A3BA9">
              <w:pPr>
                <w:pStyle w:val="Bibliography"/>
                <w:rPr>
                  <w:noProof/>
                </w:rPr>
              </w:pPr>
              <w:r>
                <w:rPr>
                  <w:noProof/>
                </w:rPr>
                <w:t xml:space="preserve">Olympic Delivery Authority. (2011, February 22). </w:t>
              </w:r>
              <w:r>
                <w:rPr>
                  <w:i/>
                  <w:iCs/>
                  <w:noProof/>
                </w:rPr>
                <w:t>London 2012 Velodrome – construction complete.</w:t>
              </w:r>
              <w:r>
                <w:rPr>
                  <w:noProof/>
                </w:rPr>
                <w:t xml:space="preserve"> Retrieved February 3, 2012 from London 2012: http://www.london2012.com/documents/oda-publications/velo-complete-final.pdf</w:t>
              </w:r>
            </w:p>
            <w:p w14:paraId="6B473B65" w14:textId="77777777" w:rsidR="004A3BA9" w:rsidRDefault="004A3BA9" w:rsidP="004A3BA9">
              <w:pPr>
                <w:pStyle w:val="Bibliography"/>
                <w:rPr>
                  <w:noProof/>
                </w:rPr>
              </w:pPr>
              <w:r>
                <w:rPr>
                  <w:noProof/>
                </w:rPr>
                <w:t xml:space="preserve">Osserman, R. (1986). </w:t>
              </w:r>
              <w:r>
                <w:rPr>
                  <w:i/>
                  <w:iCs/>
                  <w:noProof/>
                </w:rPr>
                <w:t>A Survey of Minimal Surfaces.</w:t>
              </w:r>
              <w:r>
                <w:rPr>
                  <w:noProof/>
                </w:rPr>
                <w:t xml:space="preserve"> New York: Dover.</w:t>
              </w:r>
            </w:p>
            <w:p w14:paraId="26BE950B" w14:textId="77777777" w:rsidR="004A3BA9" w:rsidRDefault="004A3BA9" w:rsidP="004A3BA9">
              <w:pPr>
                <w:pStyle w:val="Bibliography"/>
                <w:rPr>
                  <w:noProof/>
                </w:rPr>
              </w:pPr>
              <w:r>
                <w:rPr>
                  <w:noProof/>
                </w:rPr>
                <w:t xml:space="preserve">Otto, F., &amp; Rasch, B. (1995). </w:t>
              </w:r>
              <w:r>
                <w:rPr>
                  <w:i/>
                  <w:iCs/>
                  <w:noProof/>
                </w:rPr>
                <w:t>Finding Form</w:t>
              </w:r>
              <w:r>
                <w:rPr>
                  <w:noProof/>
                </w:rPr>
                <w:t xml:space="preserve"> (A ed.). Menges: Deutscher Werkhund Bayern.</w:t>
              </w:r>
            </w:p>
            <w:p w14:paraId="78688A81" w14:textId="77777777" w:rsidR="004A3BA9" w:rsidRDefault="004A3BA9" w:rsidP="004A3BA9">
              <w:pPr>
                <w:pStyle w:val="Bibliography"/>
                <w:rPr>
                  <w:noProof/>
                </w:rPr>
              </w:pPr>
              <w:r>
                <w:rPr>
                  <w:noProof/>
                </w:rPr>
                <w:t xml:space="preserve">Plateau, J. (1873). </w:t>
              </w:r>
              <w:r>
                <w:rPr>
                  <w:i/>
                  <w:iCs/>
                  <w:noProof/>
                </w:rPr>
                <w:t>Experimental and Theoretical Statics of Liquids.</w:t>
              </w:r>
              <w:r>
                <w:rPr>
                  <w:noProof/>
                </w:rPr>
                <w:t xml:space="preserve"> (K. Brakke, Trans.) London: Trubner and Co.</w:t>
              </w:r>
            </w:p>
            <w:p w14:paraId="5D9669F4" w14:textId="77777777" w:rsidR="004A3BA9" w:rsidRDefault="004A3BA9" w:rsidP="004A3BA9">
              <w:pPr>
                <w:pStyle w:val="Bibliography"/>
                <w:rPr>
                  <w:noProof/>
                </w:rPr>
              </w:pPr>
              <w:r>
                <w:rPr>
                  <w:noProof/>
                </w:rPr>
                <w:t xml:space="preserve">Scheck, H. (1974). The force density Method for form finding and computation of general networks. </w:t>
              </w:r>
              <w:r>
                <w:rPr>
                  <w:i/>
                  <w:iCs/>
                  <w:noProof/>
                </w:rPr>
                <w:t>Computer Methods in Applied Mechanics and Engineering</w:t>
              </w:r>
              <w:r>
                <w:rPr>
                  <w:noProof/>
                </w:rPr>
                <w:t xml:space="preserve"> </w:t>
              </w:r>
              <w:r>
                <w:rPr>
                  <w:i/>
                  <w:iCs/>
                  <w:noProof/>
                </w:rPr>
                <w:t>, 3</w:t>
              </w:r>
              <w:r>
                <w:rPr>
                  <w:noProof/>
                </w:rPr>
                <w:t>, 115-134.</w:t>
              </w:r>
            </w:p>
            <w:p w14:paraId="6E6B8F7A" w14:textId="77777777" w:rsidR="004A3BA9" w:rsidRDefault="004A3BA9" w:rsidP="004A3BA9">
              <w:pPr>
                <w:pStyle w:val="Bibliography"/>
                <w:rPr>
                  <w:noProof/>
                </w:rPr>
              </w:pPr>
              <w:r>
                <w:rPr>
                  <w:noProof/>
                </w:rPr>
                <w:t xml:space="preserve">Seward, D. (2003). </w:t>
              </w:r>
              <w:r>
                <w:rPr>
                  <w:i/>
                  <w:iCs/>
                  <w:noProof/>
                </w:rPr>
                <w:t>Understanding Structures</w:t>
              </w:r>
              <w:r>
                <w:rPr>
                  <w:noProof/>
                </w:rPr>
                <w:t xml:space="preserve"> (3rd ed.). Michigan: Palgrave Macmillan.</w:t>
              </w:r>
            </w:p>
            <w:p w14:paraId="2F6C335B" w14:textId="77777777" w:rsidR="004A3BA9" w:rsidRDefault="004A3BA9" w:rsidP="004A3BA9">
              <w:pPr>
                <w:pStyle w:val="Bibliography"/>
                <w:rPr>
                  <w:noProof/>
                </w:rPr>
              </w:pPr>
              <w:r>
                <w:rPr>
                  <w:noProof/>
                </w:rPr>
                <w:t xml:space="preserve">Southern, R. (2011). </w:t>
              </w:r>
              <w:r>
                <w:rPr>
                  <w:i/>
                  <w:iCs/>
                  <w:noProof/>
                </w:rPr>
                <w:t>The Force Density Method: A Brief Introduction.</w:t>
              </w:r>
              <w:r>
                <w:rPr>
                  <w:noProof/>
                </w:rPr>
                <w:t xml:space="preserve"> The National Centre for Computer Animation. Poole: Bournemouth University.</w:t>
              </w:r>
            </w:p>
            <w:p w14:paraId="64FB0399" w14:textId="77777777" w:rsidR="004A3BA9" w:rsidRDefault="004A3BA9" w:rsidP="004A3BA9">
              <w:pPr>
                <w:pStyle w:val="Bibliography"/>
                <w:rPr>
                  <w:noProof/>
                </w:rPr>
              </w:pPr>
              <w:r>
                <w:rPr>
                  <w:noProof/>
                </w:rPr>
                <w:t xml:space="preserve">Spivak, M. (1999). </w:t>
              </w:r>
              <w:r>
                <w:rPr>
                  <w:i/>
                  <w:iCs/>
                  <w:noProof/>
                </w:rPr>
                <w:t>A comprehensive introduction to differential geometry</w:t>
              </w:r>
              <w:r>
                <w:rPr>
                  <w:noProof/>
                </w:rPr>
                <w:t xml:space="preserve"> (3rd ed., Vol. 1). Houston, Texas: Publish or Perish Inc.</w:t>
              </w:r>
            </w:p>
            <w:p w14:paraId="0CC5E0BF" w14:textId="77777777" w:rsidR="004A3BA9" w:rsidRDefault="004A3BA9" w:rsidP="004A3BA9">
              <w:pPr>
                <w:pStyle w:val="Bibliography"/>
                <w:rPr>
                  <w:noProof/>
                </w:rPr>
              </w:pPr>
              <w:r>
                <w:rPr>
                  <w:noProof/>
                </w:rPr>
                <w:lastRenderedPageBreak/>
                <w:t xml:space="preserve">Struik, D. J. (1961). </w:t>
              </w:r>
              <w:r>
                <w:rPr>
                  <w:i/>
                  <w:iCs/>
                  <w:noProof/>
                </w:rPr>
                <w:t>Lectures on Classical Differential Geometry</w:t>
              </w:r>
              <w:r>
                <w:rPr>
                  <w:noProof/>
                </w:rPr>
                <w:t xml:space="preserve"> (2nd ed.). Reading: Addison-Wesley Publishing Company, Inc.</w:t>
              </w:r>
            </w:p>
            <w:p w14:paraId="1E4BC2E6" w14:textId="77777777" w:rsidR="004A3BA9" w:rsidRDefault="004A3BA9" w:rsidP="004A3BA9">
              <w:pPr>
                <w:pStyle w:val="Bibliography"/>
                <w:rPr>
                  <w:noProof/>
                </w:rPr>
              </w:pPr>
              <w:r>
                <w:rPr>
                  <w:noProof/>
                </w:rPr>
                <w:t xml:space="preserve">Tenu, V. (2009). </w:t>
              </w:r>
              <w:r>
                <w:rPr>
                  <w:i/>
                  <w:iCs/>
                  <w:noProof/>
                </w:rPr>
                <w:t>Minimal surfaces as self‐organizing systems.</w:t>
              </w:r>
              <w:r>
                <w:rPr>
                  <w:noProof/>
                </w:rPr>
                <w:t xml:space="preserve"> University College London, Bartlett School of Graduate Studies. London: University College London.</w:t>
              </w:r>
            </w:p>
            <w:p w14:paraId="5B80BE48" w14:textId="77777777" w:rsidR="004A3BA9" w:rsidRDefault="004A3BA9" w:rsidP="004A3BA9">
              <w:pPr>
                <w:pStyle w:val="Bibliography"/>
                <w:rPr>
                  <w:noProof/>
                </w:rPr>
              </w:pPr>
              <w:r>
                <w:rPr>
                  <w:noProof/>
                </w:rPr>
                <w:t xml:space="preserve">Tibert, G. (1999). </w:t>
              </w:r>
              <w:r>
                <w:rPr>
                  <w:i/>
                  <w:iCs/>
                  <w:noProof/>
                </w:rPr>
                <w:t>Numerical Analyses of Cable Roof Structure.</w:t>
              </w:r>
              <w:r>
                <w:rPr>
                  <w:noProof/>
                </w:rPr>
                <w:t xml:space="preserve"> Department of Structural Engineering. Royal Institute of Technology.</w:t>
              </w:r>
            </w:p>
            <w:p w14:paraId="7510A9FE" w14:textId="77777777" w:rsidR="004A3BA9" w:rsidRDefault="004A3BA9" w:rsidP="004A3BA9">
              <w:pPr>
                <w:pStyle w:val="Bibliography"/>
                <w:rPr>
                  <w:noProof/>
                </w:rPr>
              </w:pPr>
              <w:r>
                <w:rPr>
                  <w:noProof/>
                </w:rPr>
                <w:t xml:space="preserve">Williams, C. J. (2001). The analytic and numerical definition of the geometry of the British Museum Great Court Roof. (M. Burry, S. Datta, A. Dawson, &amp; A. Rollo, Eds.) </w:t>
              </w:r>
              <w:r>
                <w:rPr>
                  <w:i/>
                  <w:iCs/>
                  <w:noProof/>
                </w:rPr>
                <w:t>Mathematics and Design</w:t>
              </w:r>
              <w:r>
                <w:rPr>
                  <w:noProof/>
                </w:rPr>
                <w:t xml:space="preserve"> , 434-440.</w:t>
              </w:r>
            </w:p>
            <w:p w14:paraId="1B566D50" w14:textId="77777777" w:rsidR="004A3BA9" w:rsidRDefault="004A3BA9" w:rsidP="004A3BA9">
              <w:pPr>
                <w:pStyle w:val="Bibliography"/>
                <w:rPr>
                  <w:noProof/>
                </w:rPr>
              </w:pPr>
              <w:r>
                <w:rPr>
                  <w:noProof/>
                </w:rPr>
                <w:t xml:space="preserve">Williams, C. J. (2003, July 7). </w:t>
              </w:r>
              <w:r>
                <w:rPr>
                  <w:i/>
                  <w:iCs/>
                  <w:noProof/>
                </w:rPr>
                <w:t>The definition of curved geometry for widespan enclosures.</w:t>
              </w:r>
              <w:r>
                <w:rPr>
                  <w:noProof/>
                </w:rPr>
                <w:t xml:space="preserve"> Retrieved February 5, 2012 from Chris William Home Page: http://people.bath.ac.uk/abscjkw/OrganicForms/WideSpan.pdf</w:t>
              </w:r>
            </w:p>
            <w:p w14:paraId="5DAC493D" w14:textId="77777777" w:rsidR="004A3BA9" w:rsidRDefault="004A3BA9" w:rsidP="004A3BA9">
              <w:pPr>
                <w:pStyle w:val="Bibliography"/>
                <w:rPr>
                  <w:noProof/>
                </w:rPr>
              </w:pPr>
              <w:r>
                <w:rPr>
                  <w:noProof/>
                </w:rPr>
                <w:t xml:space="preserve">Williams, C. J. (n.d.). </w:t>
              </w:r>
              <w:r>
                <w:rPr>
                  <w:i/>
                  <w:iCs/>
                  <w:noProof/>
                </w:rPr>
                <w:t>The Maud Algorithm.</w:t>
              </w:r>
              <w:r>
                <w:rPr>
                  <w:noProof/>
                </w:rPr>
                <w:t xml:space="preserve"> Retrieved 03 12, 2012 from University of Bath: http://people.bath.ac.uk/abscjkw/MaudAlgorithm/Maud.pdf</w:t>
              </w:r>
            </w:p>
            <w:p w14:paraId="35828553" w14:textId="77777777" w:rsidR="004A3BA9" w:rsidRDefault="004A3BA9" w:rsidP="004A3BA9">
              <w:pPr>
                <w:pStyle w:val="Bibliography"/>
                <w:rPr>
                  <w:noProof/>
                </w:rPr>
              </w:pPr>
              <w:r>
                <w:rPr>
                  <w:noProof/>
                </w:rPr>
                <w:t xml:space="preserve">Zhang, Y., &amp; Tabarrok, B. (1999). Generation of surfaces via equilibrium of forces. </w:t>
              </w:r>
              <w:r>
                <w:rPr>
                  <w:i/>
                  <w:iCs/>
                  <w:noProof/>
                </w:rPr>
                <w:t>Computers and Structures</w:t>
              </w:r>
              <w:r>
                <w:rPr>
                  <w:noProof/>
                </w:rPr>
                <w:t xml:space="preserve"> </w:t>
              </w:r>
              <w:r>
                <w:rPr>
                  <w:i/>
                  <w:iCs/>
                  <w:noProof/>
                </w:rPr>
                <w:t>, 70</w:t>
              </w:r>
              <w:r>
                <w:rPr>
                  <w:noProof/>
                </w:rPr>
                <w:t xml:space="preserve"> (6), 599-613.</w:t>
              </w:r>
            </w:p>
            <w:p w14:paraId="18EBA9D8" w14:textId="77777777" w:rsidR="00E61E47" w:rsidRDefault="00E61E47" w:rsidP="004A3BA9">
              <w:pPr>
                <w:spacing w:line="360" w:lineRule="auto"/>
                <w:jc w:val="left"/>
              </w:pPr>
              <w:r>
                <w:rPr>
                  <w:b/>
                  <w:bCs/>
                  <w:noProof/>
                </w:rPr>
                <w:fldChar w:fldCharType="end"/>
              </w:r>
            </w:p>
          </w:sdtContent>
        </w:sdt>
      </w:sdtContent>
    </w:sdt>
    <w:bookmarkEnd w:id="270" w:displacedByCustomXml="prev"/>
    <w:bookmarkStart w:id="271" w:name="_Toc185272863" w:displacedByCustomXml="prev"/>
    <w:bookmarkStart w:id="272" w:name="_Toc194826125" w:displacedByCustomXml="prev"/>
    <w:p w14:paraId="0C35AB65" w14:textId="77777777" w:rsidR="005222E2" w:rsidRDefault="005222E2" w:rsidP="00194434">
      <w:pPr>
        <w:pStyle w:val="Heading1"/>
        <w:numPr>
          <w:ilvl w:val="0"/>
          <w:numId w:val="0"/>
        </w:numPr>
      </w:pPr>
    </w:p>
    <w:p w14:paraId="7FE5AD50" w14:textId="77777777" w:rsidR="00394709" w:rsidRDefault="00394709" w:rsidP="00194434">
      <w:pPr>
        <w:pStyle w:val="Heading1"/>
        <w:numPr>
          <w:ilvl w:val="0"/>
          <w:numId w:val="0"/>
        </w:numPr>
      </w:pPr>
      <w:r>
        <w:br w:type="page"/>
      </w:r>
    </w:p>
    <w:p w14:paraId="6E4C0965" w14:textId="022FD406" w:rsidR="000E0C3C" w:rsidRPr="00A432D4" w:rsidRDefault="000E0C3C" w:rsidP="00194434">
      <w:pPr>
        <w:pStyle w:val="Heading1"/>
        <w:numPr>
          <w:ilvl w:val="0"/>
          <w:numId w:val="0"/>
        </w:numPr>
      </w:pPr>
      <w:bookmarkStart w:id="273" w:name="_Toc323293778"/>
      <w:commentRangeStart w:id="274"/>
      <w:r w:rsidRPr="00A432D4">
        <w:lastRenderedPageBreak/>
        <w:t>Appendi</w:t>
      </w:r>
      <w:r w:rsidR="00194434">
        <w:t>x</w:t>
      </w:r>
      <w:bookmarkEnd w:id="271"/>
      <w:commentRangeEnd w:id="274"/>
      <w:r w:rsidR="00C97B77">
        <w:rPr>
          <w:rStyle w:val="CommentReference"/>
          <w:rFonts w:ascii="Cambria" w:eastAsia="MS Mincho" w:hAnsi="Cambria"/>
          <w:b w:val="0"/>
          <w:bCs w:val="0"/>
          <w:color w:val="auto"/>
        </w:rPr>
        <w:commentReference w:id="274"/>
      </w:r>
      <w:bookmarkEnd w:id="272"/>
      <w:bookmarkEnd w:id="273"/>
    </w:p>
    <w:p w14:paraId="66FA004B" w14:textId="4837F13C" w:rsidR="00150097" w:rsidRDefault="00F34BBB" w:rsidP="00150097">
      <w:pPr>
        <w:pStyle w:val="Heading2"/>
        <w:numPr>
          <w:ilvl w:val="0"/>
          <w:numId w:val="0"/>
        </w:numPr>
      </w:pPr>
      <w:bookmarkStart w:id="275" w:name="_Toc323293779"/>
      <w:r>
        <w:t>Note on r</w:t>
      </w:r>
      <w:r w:rsidR="00150097">
        <w:t>esult</w:t>
      </w:r>
      <w:r>
        <w:t xml:space="preserve"> data</w:t>
      </w:r>
      <w:bookmarkEnd w:id="275"/>
    </w:p>
    <w:p w14:paraId="52CF1702" w14:textId="7DCD9C17" w:rsidR="00B80866" w:rsidRDefault="0012714C" w:rsidP="00B80866">
      <w:r>
        <w:t>The test results for each of the tests are submitted in the archive folder attached to this document.</w:t>
      </w:r>
      <w:r w:rsidR="00B80866">
        <w:t xml:space="preserve"> </w:t>
      </w:r>
      <w:r w:rsidR="00B80866" w:rsidRPr="00150097">
        <w:t xml:space="preserve">If they are not available and would like to request a copy, please email </w:t>
      </w:r>
      <w:hyperlink r:id="rId69" w:history="1">
        <w:r w:rsidR="00B80866" w:rsidRPr="00150097">
          <w:rPr>
            <w:rStyle w:val="Hyperlink"/>
          </w:rPr>
          <w:t>b.kunwar@gmail.com</w:t>
        </w:r>
      </w:hyperlink>
      <w:r w:rsidR="00B80866">
        <w:t>. They are organised logically into folders r</w:t>
      </w:r>
      <w:r w:rsidR="00797A62">
        <w:t>eferring to the respective test such that</w:t>
      </w:r>
      <w:r w:rsidR="00487BEF">
        <w:t>,</w:t>
      </w:r>
    </w:p>
    <w:tbl>
      <w:tblPr>
        <w:tblStyle w:val="LightShading"/>
        <w:tblW w:w="0" w:type="auto"/>
        <w:jc w:val="center"/>
        <w:tblLook w:val="04A0" w:firstRow="1" w:lastRow="0" w:firstColumn="1" w:lastColumn="0" w:noHBand="0" w:noVBand="1"/>
      </w:tblPr>
      <w:tblGrid>
        <w:gridCol w:w="1184"/>
        <w:gridCol w:w="2190"/>
        <w:gridCol w:w="2497"/>
        <w:gridCol w:w="2497"/>
      </w:tblGrid>
      <w:tr w:rsidR="00D93240" w14:paraId="534A5309" w14:textId="77777777" w:rsidTr="00527F5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0D34B4E" w14:textId="77777777" w:rsidR="00D93240" w:rsidRDefault="00D93240" w:rsidP="00527F5A">
            <w:pPr>
              <w:pStyle w:val="NoSpacing"/>
            </w:pPr>
          </w:p>
        </w:tc>
        <w:tc>
          <w:tcPr>
            <w:tcW w:w="0" w:type="auto"/>
          </w:tcPr>
          <w:p w14:paraId="44FCA1C3" w14:textId="2F6E7ED2" w:rsidR="00D93240" w:rsidRDefault="00D93240" w:rsidP="00527F5A">
            <w:pPr>
              <w:pStyle w:val="NoSpacing"/>
              <w:cnfStyle w:val="100000000000" w:firstRow="1" w:lastRow="0" w:firstColumn="0" w:lastColumn="0" w:oddVBand="0" w:evenVBand="0" w:oddHBand="0" w:evenHBand="0" w:firstRowFirstColumn="0" w:firstRowLastColumn="0" w:lastRowFirstColumn="0" w:lastRowLastColumn="0"/>
            </w:pPr>
            <w:r>
              <w:t>Test 1</w:t>
            </w:r>
          </w:p>
        </w:tc>
        <w:tc>
          <w:tcPr>
            <w:tcW w:w="0" w:type="auto"/>
          </w:tcPr>
          <w:p w14:paraId="2AD6990C" w14:textId="3D03FB35" w:rsidR="00D93240" w:rsidRDefault="00D93240" w:rsidP="00527F5A">
            <w:pPr>
              <w:pStyle w:val="NoSpacing"/>
              <w:cnfStyle w:val="100000000000" w:firstRow="1" w:lastRow="0" w:firstColumn="0" w:lastColumn="0" w:oddVBand="0" w:evenVBand="0" w:oddHBand="0" w:evenHBand="0" w:firstRowFirstColumn="0" w:firstRowLastColumn="0" w:lastRowFirstColumn="0" w:lastRowLastColumn="0"/>
            </w:pPr>
            <w:r>
              <w:t>Test 2</w:t>
            </w:r>
          </w:p>
        </w:tc>
        <w:tc>
          <w:tcPr>
            <w:tcW w:w="0" w:type="auto"/>
          </w:tcPr>
          <w:p w14:paraId="05BA332F" w14:textId="5CC8ED94" w:rsidR="00D93240" w:rsidRDefault="00D93240" w:rsidP="00527F5A">
            <w:pPr>
              <w:pStyle w:val="NoSpacing"/>
              <w:cnfStyle w:val="100000000000" w:firstRow="1" w:lastRow="0" w:firstColumn="0" w:lastColumn="0" w:oddVBand="0" w:evenVBand="0" w:oddHBand="0" w:evenHBand="0" w:firstRowFirstColumn="0" w:firstRowLastColumn="0" w:lastRowFirstColumn="0" w:lastRowLastColumn="0"/>
            </w:pPr>
            <w:r>
              <w:t>Test 3</w:t>
            </w:r>
          </w:p>
        </w:tc>
      </w:tr>
      <w:tr w:rsidR="00D93240" w14:paraId="7EEEEFB2" w14:textId="77777777" w:rsidTr="00527F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5606C9D" w14:textId="5D65B4FB" w:rsidR="00D93240" w:rsidRDefault="00D93240" w:rsidP="00527F5A">
            <w:pPr>
              <w:pStyle w:val="NoSpacing"/>
            </w:pPr>
            <w:r>
              <w:t>Non-slide</w:t>
            </w:r>
          </w:p>
        </w:tc>
        <w:tc>
          <w:tcPr>
            <w:tcW w:w="0" w:type="auto"/>
          </w:tcPr>
          <w:p w14:paraId="3F33B5E7" w14:textId="44F8C274" w:rsidR="00D93240" w:rsidRDefault="00527F5A" w:rsidP="008C76E2">
            <w:pPr>
              <w:pStyle w:val="NoSpacing"/>
              <w:cnfStyle w:val="000000100000" w:firstRow="0" w:lastRow="0" w:firstColumn="0" w:lastColumn="0" w:oddVBand="0" w:evenVBand="0" w:oddHBand="1" w:evenHBand="0" w:firstRowFirstColumn="0" w:firstRowLastColumn="0" w:lastRowFirstColumn="0" w:lastRowLastColumn="0"/>
            </w:pPr>
            <w:r>
              <w:t>t=2</w:t>
            </w:r>
            <w:r w:rsidR="008C76E2">
              <w:t>,4,6,8,10,12,14,16</w:t>
            </w:r>
          </w:p>
        </w:tc>
        <w:tc>
          <w:tcPr>
            <w:tcW w:w="0" w:type="auto"/>
          </w:tcPr>
          <w:p w14:paraId="3DD623DA" w14:textId="0D670A09" w:rsidR="00A22E5F" w:rsidRDefault="00A22E5F" w:rsidP="008C76E2">
            <w:pPr>
              <w:pStyle w:val="NoSpacing"/>
              <w:cnfStyle w:val="000000100000" w:firstRow="0" w:lastRow="0" w:firstColumn="0" w:lastColumn="0" w:oddVBand="0" w:evenVBand="0" w:oddHBand="1" w:evenHBand="0" w:firstRowFirstColumn="0" w:firstRowLastColumn="0" w:lastRowFirstColumn="0" w:lastRowLastColumn="0"/>
            </w:pPr>
            <w:r>
              <w:t>m=10</w:t>
            </w:r>
            <w:r w:rsidR="008C76E2">
              <w:t>,15,20,25,30,35,40</w:t>
            </w:r>
          </w:p>
        </w:tc>
        <w:tc>
          <w:tcPr>
            <w:tcW w:w="0" w:type="auto"/>
          </w:tcPr>
          <w:p w14:paraId="5B2A403B" w14:textId="566142A8" w:rsidR="00D93240" w:rsidRDefault="008C76E2" w:rsidP="00487BEF">
            <w:pPr>
              <w:pStyle w:val="NoSpacing"/>
              <w:cnfStyle w:val="000000100000" w:firstRow="0" w:lastRow="0" w:firstColumn="0" w:lastColumn="0" w:oddVBand="0" w:evenVBand="0" w:oddHBand="1" w:evenHBand="0" w:firstRowFirstColumn="0" w:firstRowLastColumn="0" w:lastRowFirstColumn="0" w:lastRowLastColumn="0"/>
            </w:pPr>
            <w:r>
              <w:t>m=10,15,20,25,30,35,40</w:t>
            </w:r>
          </w:p>
        </w:tc>
      </w:tr>
      <w:tr w:rsidR="00A22E5F" w14:paraId="6392EE0C" w14:textId="77777777" w:rsidTr="00527F5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18301BB" w14:textId="2AB35DEE" w:rsidR="00A22E5F" w:rsidRDefault="00A22E5F" w:rsidP="00527F5A">
            <w:pPr>
              <w:pStyle w:val="NoSpacing"/>
            </w:pPr>
            <w:r>
              <w:t>Slide</w:t>
            </w:r>
          </w:p>
        </w:tc>
        <w:tc>
          <w:tcPr>
            <w:tcW w:w="0" w:type="auto"/>
          </w:tcPr>
          <w:p w14:paraId="09E62BFE" w14:textId="57852CB3" w:rsidR="00A22E5F" w:rsidRDefault="008C76E2" w:rsidP="00527F5A">
            <w:pPr>
              <w:pStyle w:val="NoSpacing"/>
              <w:cnfStyle w:val="000000000000" w:firstRow="0" w:lastRow="0" w:firstColumn="0" w:lastColumn="0" w:oddVBand="0" w:evenVBand="0" w:oddHBand="0" w:evenHBand="0" w:firstRowFirstColumn="0" w:firstRowLastColumn="0" w:lastRowFirstColumn="0" w:lastRowLastColumn="0"/>
            </w:pPr>
            <w:r>
              <w:t>t=2,4,6,8,10,12,14,16</w:t>
            </w:r>
          </w:p>
        </w:tc>
        <w:tc>
          <w:tcPr>
            <w:tcW w:w="0" w:type="auto"/>
          </w:tcPr>
          <w:p w14:paraId="5E326692" w14:textId="47C874F0" w:rsidR="00A22E5F" w:rsidRDefault="008C76E2" w:rsidP="00A22E5F">
            <w:pPr>
              <w:pStyle w:val="NoSpacing"/>
              <w:cnfStyle w:val="000000000000" w:firstRow="0" w:lastRow="0" w:firstColumn="0" w:lastColumn="0" w:oddVBand="0" w:evenVBand="0" w:oddHBand="0" w:evenHBand="0" w:firstRowFirstColumn="0" w:firstRowLastColumn="0" w:lastRowFirstColumn="0" w:lastRowLastColumn="0"/>
            </w:pPr>
            <w:r>
              <w:t>m=10,15,20,25,30,35,40</w:t>
            </w:r>
          </w:p>
        </w:tc>
        <w:tc>
          <w:tcPr>
            <w:tcW w:w="0" w:type="auto"/>
          </w:tcPr>
          <w:p w14:paraId="4E95CAD3" w14:textId="67EC6FE5" w:rsidR="00A22E5F" w:rsidRDefault="00F55112" w:rsidP="00527F5A">
            <w:pPr>
              <w:pStyle w:val="NoSpacing"/>
              <w:cnfStyle w:val="000000000000" w:firstRow="0" w:lastRow="0" w:firstColumn="0" w:lastColumn="0" w:oddVBand="0" w:evenVBand="0" w:oddHBand="0" w:evenHBand="0" w:firstRowFirstColumn="0" w:firstRowLastColumn="0" w:lastRowFirstColumn="0" w:lastRowLastColumn="0"/>
            </w:pPr>
            <w:r>
              <w:t>N/A</w:t>
            </w:r>
          </w:p>
        </w:tc>
      </w:tr>
    </w:tbl>
    <w:p w14:paraId="60C62C65" w14:textId="53F19273" w:rsidR="00150097" w:rsidRDefault="007D603B" w:rsidP="00150097">
      <w:pPr>
        <w:pStyle w:val="Heading2"/>
        <w:numPr>
          <w:ilvl w:val="0"/>
          <w:numId w:val="0"/>
        </w:numPr>
      </w:pPr>
      <w:bookmarkStart w:id="276" w:name="_Toc323293780"/>
      <w:r>
        <w:t>Note on source c</w:t>
      </w:r>
      <w:r w:rsidR="00150097">
        <w:t>ode</w:t>
      </w:r>
      <w:bookmarkEnd w:id="276"/>
    </w:p>
    <w:p w14:paraId="556AB0DF" w14:textId="77777777" w:rsidR="008919E4" w:rsidRDefault="00150097" w:rsidP="001C1A5A">
      <w:r w:rsidRPr="00150097">
        <w:t xml:space="preserve">The </w:t>
      </w:r>
      <w:r w:rsidR="007D603B">
        <w:t>source</w:t>
      </w:r>
      <w:r w:rsidRPr="00150097">
        <w:t xml:space="preserve"> code</w:t>
      </w:r>
      <w:r w:rsidR="009C096F">
        <w:t xml:space="preserve"> used for analysis</w:t>
      </w:r>
      <w:r w:rsidRPr="00150097">
        <w:t xml:space="preserve"> </w:t>
      </w:r>
      <w:r w:rsidR="009C096F">
        <w:t>is</w:t>
      </w:r>
      <w:r w:rsidR="00B42D02">
        <w:t xml:space="preserve"> </w:t>
      </w:r>
      <w:r w:rsidRPr="00150097">
        <w:t xml:space="preserve">attached </w:t>
      </w:r>
      <w:r w:rsidR="007D603B">
        <w:t>with</w:t>
      </w:r>
      <w:r w:rsidRPr="00150097">
        <w:t xml:space="preserve"> this submission. If </w:t>
      </w:r>
      <w:r w:rsidR="00780D1A">
        <w:t>it is</w:t>
      </w:r>
      <w:r w:rsidRPr="00150097">
        <w:t xml:space="preserve"> not available </w:t>
      </w:r>
      <w:r w:rsidR="00F26CD5">
        <w:t>or your version does not work</w:t>
      </w:r>
      <w:r w:rsidRPr="00150097">
        <w:t xml:space="preserve">, please email </w:t>
      </w:r>
      <w:hyperlink r:id="rId70" w:history="1">
        <w:r w:rsidRPr="00150097">
          <w:rPr>
            <w:rStyle w:val="Hyperlink"/>
          </w:rPr>
          <w:t>b.kunwar@gmail.com</w:t>
        </w:r>
      </w:hyperlink>
      <w:r w:rsidR="008919E4">
        <w:t xml:space="preserve"> requesting a copy.</w:t>
      </w:r>
    </w:p>
    <w:p w14:paraId="3ACED590" w14:textId="791040D6" w:rsidR="00E67059" w:rsidRDefault="00150097" w:rsidP="001C1A5A">
      <w:r w:rsidRPr="00150097">
        <w:t xml:space="preserve">To run the code, </w:t>
      </w:r>
      <w:r w:rsidR="00871834">
        <w:t>it may be necessary</w:t>
      </w:r>
      <w:r w:rsidRPr="00150097">
        <w:t xml:space="preserve"> t</w:t>
      </w:r>
      <w:r w:rsidR="00F26CD5">
        <w:t>o install the latest version of:</w:t>
      </w:r>
    </w:p>
    <w:p w14:paraId="1E1A0C6E" w14:textId="77777777" w:rsidR="00E67059" w:rsidRDefault="00E67059" w:rsidP="00E67059">
      <w:pPr>
        <w:pStyle w:val="ListParagraph"/>
        <w:numPr>
          <w:ilvl w:val="0"/>
          <w:numId w:val="26"/>
        </w:numPr>
      </w:pPr>
      <w:r>
        <w:t xml:space="preserve">“Java” available from </w:t>
      </w:r>
      <w:hyperlink r:id="rId71" w:history="1">
        <w:r w:rsidRPr="008C59F8">
          <w:rPr>
            <w:rStyle w:val="Hyperlink"/>
          </w:rPr>
          <w:t>http://www.java.com</w:t>
        </w:r>
      </w:hyperlink>
      <w:r>
        <w:t xml:space="preserve"> </w:t>
      </w:r>
    </w:p>
    <w:p w14:paraId="2804D56F" w14:textId="283BFAA5" w:rsidR="00E67059" w:rsidRDefault="00150097" w:rsidP="00E67059">
      <w:pPr>
        <w:pStyle w:val="ListParagraph"/>
        <w:numPr>
          <w:ilvl w:val="0"/>
          <w:numId w:val="26"/>
        </w:numPr>
      </w:pPr>
      <w:r w:rsidRPr="00150097">
        <w:t xml:space="preserve">“Processing” software from </w:t>
      </w:r>
      <w:hyperlink r:id="rId72" w:history="1">
        <w:r w:rsidRPr="00150097">
          <w:rPr>
            <w:rStyle w:val="Hyperlink"/>
          </w:rPr>
          <w:t>http://www.processing.org</w:t>
        </w:r>
      </w:hyperlink>
      <w:r w:rsidR="001C1A5A" w:rsidRPr="001C1A5A">
        <w:t xml:space="preserve"> </w:t>
      </w:r>
    </w:p>
    <w:p w14:paraId="3DD31C85" w14:textId="1F1DFA1C" w:rsidR="00150097" w:rsidRDefault="0093773A" w:rsidP="00150097">
      <w:r>
        <w:t>The following files are</w:t>
      </w:r>
      <w:r w:rsidR="00150097">
        <w:t xml:space="preserve"> contained within </w:t>
      </w:r>
      <w:r>
        <w:t>a</w:t>
      </w:r>
      <w:r w:rsidR="00150097">
        <w:t xml:space="preserve"> code</w:t>
      </w:r>
      <w:r w:rsidR="00B42D02">
        <w:t xml:space="preserve"> folder “</w:t>
      </w:r>
      <w:proofErr w:type="spellStart"/>
      <w:r w:rsidR="00B42D02">
        <w:t>Velodrome</w:t>
      </w:r>
      <w:proofErr w:type="spellEnd"/>
      <w:r w:rsidR="00B42D02">
        <w:t xml:space="preserve">” both of which must be present </w:t>
      </w:r>
      <w:r w:rsidR="00202442">
        <w:t>in the folder</w:t>
      </w:r>
      <w:r w:rsidR="00B42D02">
        <w:t xml:space="preserve"> in order for the code to </w:t>
      </w:r>
      <w:r w:rsidR="003825DA">
        <w:t>be functional</w:t>
      </w:r>
      <w:r w:rsidR="00B42D02">
        <w:t>:</w:t>
      </w:r>
    </w:p>
    <w:p w14:paraId="3525546F" w14:textId="2F8325BA" w:rsidR="001C1A5A" w:rsidRDefault="001C1A5A" w:rsidP="001C1A5A">
      <w:pPr>
        <w:pStyle w:val="ListParagraph"/>
        <w:numPr>
          <w:ilvl w:val="0"/>
          <w:numId w:val="25"/>
        </w:numPr>
      </w:pPr>
      <w:proofErr w:type="spellStart"/>
      <w:r>
        <w:t>Velodrome</w:t>
      </w:r>
      <w:r w:rsidR="00FE4783">
        <w:t>Q</w:t>
      </w:r>
      <w:r>
        <w:t>.pde</w:t>
      </w:r>
      <w:proofErr w:type="spellEnd"/>
    </w:p>
    <w:p w14:paraId="74F11BD8" w14:textId="137B27E0" w:rsidR="00150097" w:rsidRPr="00131788" w:rsidRDefault="001C1A5A" w:rsidP="00131788">
      <w:pPr>
        <w:pStyle w:val="ListParagraph"/>
        <w:numPr>
          <w:ilvl w:val="0"/>
          <w:numId w:val="25"/>
        </w:numPr>
      </w:pPr>
      <w:proofErr w:type="spellStart"/>
      <w:r>
        <w:t>Output.pde</w:t>
      </w:r>
      <w:proofErr w:type="spellEnd"/>
    </w:p>
    <w:sectPr w:rsidR="00150097" w:rsidRPr="00131788" w:rsidSect="006E4A3C">
      <w:type w:val="continuous"/>
      <w:pgSz w:w="11900" w:h="16840"/>
      <w:pgMar w:top="1418" w:right="1418" w:bottom="1134"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Bharat Kunwar" w:date="2012-04-24T17:05:00Z" w:initials="BK">
    <w:p w14:paraId="2485B888" w14:textId="77777777" w:rsidR="009043C9" w:rsidRDefault="009043C9" w:rsidP="000E0C3C">
      <w:pPr>
        <w:rPr>
          <w:szCs w:val="24"/>
        </w:rPr>
      </w:pPr>
      <w:r>
        <w:rPr>
          <w:rStyle w:val="CommentReference"/>
        </w:rPr>
        <w:annotationRef/>
      </w:r>
      <w:r w:rsidRPr="00284900">
        <w:rPr>
          <w:szCs w:val="24"/>
        </w:rPr>
        <w:t>This section should include a brief background to the project and what the objectives of the study are (very important, but often forgotten).</w:t>
      </w:r>
    </w:p>
    <w:p w14:paraId="631C79BB" w14:textId="5676EAE0" w:rsidR="009043C9" w:rsidRDefault="009043C9">
      <w:pPr>
        <w:pStyle w:val="CommentText"/>
      </w:pPr>
    </w:p>
    <w:p w14:paraId="5C0E5E68" w14:textId="77777777" w:rsidR="009043C9" w:rsidRPr="008D4C37" w:rsidRDefault="009043C9" w:rsidP="00FC1331">
      <w:pPr>
        <w:numPr>
          <w:ilvl w:val="0"/>
          <w:numId w:val="36"/>
        </w:numPr>
        <w:spacing w:after="0" w:line="330" w:lineRule="atLeast"/>
        <w:ind w:left="360"/>
        <w:jc w:val="left"/>
        <w:textAlignment w:val="baseline"/>
        <w:rPr>
          <w:rFonts w:ascii="Times New Roman" w:eastAsia="Times New Roman" w:hAnsi="Times New Roman"/>
          <w:color w:val="000000"/>
          <w:sz w:val="21"/>
          <w:szCs w:val="21"/>
        </w:rPr>
      </w:pPr>
      <w:r w:rsidRPr="008D4C37">
        <w:rPr>
          <w:rFonts w:ascii="Times New Roman" w:eastAsia="Times New Roman" w:hAnsi="Times New Roman"/>
          <w:color w:val="000000"/>
          <w:sz w:val="21"/>
          <w:szCs w:val="21"/>
        </w:rPr>
        <w:t>Is there a problem?</w:t>
      </w:r>
    </w:p>
    <w:p w14:paraId="2E489120" w14:textId="77777777" w:rsidR="009043C9" w:rsidRPr="008D4C37" w:rsidRDefault="009043C9" w:rsidP="00FC1331">
      <w:pPr>
        <w:numPr>
          <w:ilvl w:val="0"/>
          <w:numId w:val="36"/>
        </w:numPr>
        <w:spacing w:after="0" w:line="330" w:lineRule="atLeast"/>
        <w:ind w:left="360"/>
        <w:jc w:val="left"/>
        <w:textAlignment w:val="baseline"/>
        <w:rPr>
          <w:rFonts w:ascii="Times New Roman" w:eastAsia="Times New Roman" w:hAnsi="Times New Roman"/>
          <w:color w:val="000000"/>
          <w:sz w:val="21"/>
          <w:szCs w:val="21"/>
        </w:rPr>
      </w:pPr>
      <w:r w:rsidRPr="008D4C37">
        <w:rPr>
          <w:rFonts w:ascii="Times New Roman" w:eastAsia="Times New Roman" w:hAnsi="Times New Roman"/>
          <w:color w:val="000000"/>
          <w:sz w:val="21"/>
          <w:szCs w:val="21"/>
        </w:rPr>
        <w:t>What is it?</w:t>
      </w:r>
    </w:p>
    <w:p w14:paraId="30F44E32" w14:textId="77777777" w:rsidR="009043C9" w:rsidRPr="008D4C37" w:rsidRDefault="009043C9" w:rsidP="00FC1331">
      <w:pPr>
        <w:numPr>
          <w:ilvl w:val="0"/>
          <w:numId w:val="36"/>
        </w:numPr>
        <w:spacing w:after="0" w:line="330" w:lineRule="atLeast"/>
        <w:ind w:left="360"/>
        <w:jc w:val="left"/>
        <w:textAlignment w:val="baseline"/>
        <w:rPr>
          <w:rFonts w:ascii="Times New Roman" w:eastAsia="Times New Roman" w:hAnsi="Times New Roman"/>
          <w:color w:val="000000"/>
          <w:sz w:val="21"/>
          <w:szCs w:val="21"/>
        </w:rPr>
      </w:pPr>
      <w:r w:rsidRPr="008D4C37">
        <w:rPr>
          <w:rFonts w:ascii="Times New Roman" w:eastAsia="Times New Roman" w:hAnsi="Times New Roman"/>
          <w:color w:val="000000"/>
          <w:sz w:val="21"/>
          <w:szCs w:val="21"/>
        </w:rPr>
        <w:t>Why does it need to be solved?</w:t>
      </w:r>
    </w:p>
    <w:p w14:paraId="27689847" w14:textId="77777777" w:rsidR="009043C9" w:rsidRPr="008D4C37" w:rsidRDefault="009043C9" w:rsidP="00FC1331">
      <w:pPr>
        <w:numPr>
          <w:ilvl w:val="0"/>
          <w:numId w:val="36"/>
        </w:numPr>
        <w:spacing w:after="0" w:line="330" w:lineRule="atLeast"/>
        <w:ind w:left="360"/>
        <w:jc w:val="left"/>
        <w:textAlignment w:val="baseline"/>
        <w:rPr>
          <w:rFonts w:ascii="Times New Roman" w:eastAsia="Times New Roman" w:hAnsi="Times New Roman"/>
          <w:color w:val="000000"/>
          <w:sz w:val="21"/>
          <w:szCs w:val="21"/>
        </w:rPr>
      </w:pPr>
      <w:r w:rsidRPr="008D4C37">
        <w:rPr>
          <w:rFonts w:ascii="Times New Roman" w:eastAsia="Times New Roman" w:hAnsi="Times New Roman"/>
          <w:color w:val="000000"/>
          <w:sz w:val="21"/>
          <w:szCs w:val="21"/>
        </w:rPr>
        <w:t>What is your hypothesis (hunch)?</w:t>
      </w:r>
    </w:p>
    <w:p w14:paraId="72A69389" w14:textId="77777777" w:rsidR="009043C9" w:rsidRPr="008D4C37" w:rsidRDefault="009043C9" w:rsidP="00FC1331">
      <w:pPr>
        <w:numPr>
          <w:ilvl w:val="0"/>
          <w:numId w:val="36"/>
        </w:numPr>
        <w:spacing w:after="0" w:line="330" w:lineRule="atLeast"/>
        <w:ind w:left="360"/>
        <w:jc w:val="left"/>
        <w:textAlignment w:val="baseline"/>
        <w:rPr>
          <w:rFonts w:ascii="Times New Roman" w:eastAsia="Times New Roman" w:hAnsi="Times New Roman"/>
          <w:color w:val="000000"/>
          <w:sz w:val="21"/>
          <w:szCs w:val="21"/>
        </w:rPr>
      </w:pPr>
      <w:r w:rsidRPr="008D4C37">
        <w:rPr>
          <w:rFonts w:ascii="Times New Roman" w:eastAsia="Times New Roman" w:hAnsi="Times New Roman"/>
          <w:color w:val="000000"/>
          <w:sz w:val="21"/>
          <w:szCs w:val="21"/>
        </w:rPr>
        <w:t>Who will benefit from your investigation?</w:t>
      </w:r>
    </w:p>
    <w:p w14:paraId="7B76F45D" w14:textId="77777777" w:rsidR="009043C9" w:rsidRPr="008D4C37" w:rsidRDefault="009043C9" w:rsidP="00FC1331">
      <w:pPr>
        <w:numPr>
          <w:ilvl w:val="0"/>
          <w:numId w:val="36"/>
        </w:numPr>
        <w:spacing w:after="0" w:line="330" w:lineRule="atLeast"/>
        <w:ind w:left="360"/>
        <w:jc w:val="left"/>
        <w:textAlignment w:val="baseline"/>
        <w:rPr>
          <w:rFonts w:ascii="Times New Roman" w:eastAsia="Times New Roman" w:hAnsi="Times New Roman"/>
          <w:color w:val="000000"/>
          <w:sz w:val="21"/>
          <w:szCs w:val="21"/>
        </w:rPr>
      </w:pPr>
      <w:r w:rsidRPr="008D4C37">
        <w:rPr>
          <w:rFonts w:ascii="Times New Roman" w:eastAsia="Times New Roman" w:hAnsi="Times New Roman"/>
          <w:color w:val="000000"/>
          <w:sz w:val="21"/>
          <w:szCs w:val="21"/>
        </w:rPr>
        <w:t>In what sense will they benefit?</w:t>
      </w:r>
    </w:p>
    <w:p w14:paraId="1D898EE5" w14:textId="77777777" w:rsidR="009043C9" w:rsidRPr="008D4C37" w:rsidRDefault="009043C9" w:rsidP="00FC1331">
      <w:pPr>
        <w:numPr>
          <w:ilvl w:val="0"/>
          <w:numId w:val="36"/>
        </w:numPr>
        <w:spacing w:after="0" w:line="330" w:lineRule="atLeast"/>
        <w:ind w:left="360"/>
        <w:jc w:val="left"/>
        <w:textAlignment w:val="baseline"/>
        <w:rPr>
          <w:rFonts w:ascii="Times New Roman" w:eastAsia="Times New Roman" w:hAnsi="Times New Roman"/>
          <w:color w:val="000000"/>
          <w:sz w:val="21"/>
          <w:szCs w:val="21"/>
        </w:rPr>
      </w:pPr>
      <w:r w:rsidRPr="008D4C37">
        <w:rPr>
          <w:rFonts w:ascii="Times New Roman" w:eastAsia="Times New Roman" w:hAnsi="Times New Roman"/>
          <w:color w:val="000000"/>
          <w:sz w:val="21"/>
          <w:szCs w:val="21"/>
        </w:rPr>
        <w:t>In what sense will my contribution add to what is already known?</w:t>
      </w:r>
    </w:p>
    <w:p w14:paraId="413BAB74" w14:textId="77777777" w:rsidR="009043C9" w:rsidRPr="008D4C37" w:rsidRDefault="009043C9" w:rsidP="00FC1331">
      <w:pPr>
        <w:numPr>
          <w:ilvl w:val="0"/>
          <w:numId w:val="36"/>
        </w:numPr>
        <w:spacing w:after="0" w:line="330" w:lineRule="atLeast"/>
        <w:ind w:left="360"/>
        <w:jc w:val="left"/>
        <w:textAlignment w:val="baseline"/>
        <w:rPr>
          <w:rFonts w:ascii="Times New Roman" w:eastAsia="Times New Roman" w:hAnsi="Times New Roman"/>
          <w:color w:val="000000"/>
          <w:sz w:val="21"/>
          <w:szCs w:val="21"/>
        </w:rPr>
      </w:pPr>
      <w:r w:rsidRPr="008D4C37">
        <w:rPr>
          <w:rFonts w:ascii="Times New Roman" w:eastAsia="Times New Roman" w:hAnsi="Times New Roman"/>
          <w:color w:val="000000"/>
          <w:sz w:val="21"/>
          <w:szCs w:val="21"/>
        </w:rPr>
        <w:t>How in general terms are you going to solve the problem, e.g., collect data, analyse data?</w:t>
      </w:r>
    </w:p>
    <w:p w14:paraId="292D46D3" w14:textId="77777777" w:rsidR="009043C9" w:rsidRPr="008D4C37" w:rsidRDefault="009043C9" w:rsidP="00FC1331">
      <w:pPr>
        <w:numPr>
          <w:ilvl w:val="0"/>
          <w:numId w:val="36"/>
        </w:numPr>
        <w:spacing w:after="0" w:line="330" w:lineRule="atLeast"/>
        <w:ind w:left="360"/>
        <w:jc w:val="left"/>
        <w:textAlignment w:val="baseline"/>
        <w:rPr>
          <w:rFonts w:ascii="Times New Roman" w:eastAsia="Times New Roman" w:hAnsi="Times New Roman"/>
          <w:color w:val="000000"/>
          <w:sz w:val="21"/>
          <w:szCs w:val="21"/>
        </w:rPr>
      </w:pPr>
      <w:r w:rsidRPr="008D4C37">
        <w:rPr>
          <w:rFonts w:ascii="Times New Roman" w:eastAsia="Times New Roman" w:hAnsi="Times New Roman"/>
          <w:color w:val="000000"/>
          <w:sz w:val="21"/>
          <w:szCs w:val="21"/>
        </w:rPr>
        <w:t>By what methods? E.g., a case study approach.</w:t>
      </w:r>
    </w:p>
    <w:p w14:paraId="4902E3A5" w14:textId="77777777" w:rsidR="009043C9" w:rsidRPr="008D4C37" w:rsidRDefault="009043C9" w:rsidP="00FC1331">
      <w:pPr>
        <w:numPr>
          <w:ilvl w:val="0"/>
          <w:numId w:val="36"/>
        </w:numPr>
        <w:spacing w:after="0" w:line="330" w:lineRule="atLeast"/>
        <w:ind w:left="360"/>
        <w:jc w:val="left"/>
        <w:textAlignment w:val="baseline"/>
        <w:rPr>
          <w:rFonts w:ascii="Times New Roman" w:eastAsia="Times New Roman" w:hAnsi="Times New Roman"/>
          <w:color w:val="000000"/>
          <w:sz w:val="21"/>
          <w:szCs w:val="21"/>
        </w:rPr>
      </w:pPr>
      <w:r w:rsidRPr="008D4C37">
        <w:rPr>
          <w:rFonts w:ascii="Times New Roman" w:eastAsia="Times New Roman" w:hAnsi="Times New Roman"/>
          <w:color w:val="000000"/>
          <w:sz w:val="21"/>
          <w:szCs w:val="21"/>
        </w:rPr>
        <w:t>What are the constraints or limitations of the study?</w:t>
      </w:r>
    </w:p>
    <w:p w14:paraId="475D2983" w14:textId="77777777" w:rsidR="009043C9" w:rsidRDefault="009043C9">
      <w:pPr>
        <w:pStyle w:val="CommentText"/>
      </w:pPr>
    </w:p>
  </w:comment>
  <w:comment w:id="16" w:author="Bharat Kunwar" w:date="2012-03-22T17:49:00Z" w:initials="BK">
    <w:p w14:paraId="20A305C5" w14:textId="77777777" w:rsidR="009043C9" w:rsidRDefault="009043C9" w:rsidP="00131788">
      <w:pPr>
        <w:rPr>
          <w:szCs w:val="24"/>
        </w:rPr>
      </w:pPr>
      <w:r>
        <w:rPr>
          <w:rStyle w:val="CommentReference"/>
        </w:rPr>
        <w:annotationRef/>
      </w:r>
      <w:r>
        <w:rPr>
          <w:szCs w:val="24"/>
        </w:rPr>
        <w:t xml:space="preserve">This chapter should present what </w:t>
      </w:r>
      <w:r w:rsidRPr="003A55AE">
        <w:rPr>
          <w:szCs w:val="24"/>
        </w:rPr>
        <w:t>other people have done relating to the project</w:t>
      </w:r>
      <w:r>
        <w:rPr>
          <w:szCs w:val="24"/>
        </w:rPr>
        <w:t>, which should be carefully referenced to avoid plagiarism</w:t>
      </w:r>
      <w:r w:rsidRPr="003A55AE">
        <w:rPr>
          <w:szCs w:val="24"/>
        </w:rPr>
        <w:t xml:space="preserve"> (read the referenc</w:t>
      </w:r>
      <w:r>
        <w:rPr>
          <w:szCs w:val="24"/>
        </w:rPr>
        <w:t>e chapter</w:t>
      </w:r>
      <w:r w:rsidRPr="003A55AE">
        <w:rPr>
          <w:szCs w:val="24"/>
        </w:rPr>
        <w:t xml:space="preserve">). </w:t>
      </w:r>
      <w:r w:rsidRPr="0066568C">
        <w:rPr>
          <w:szCs w:val="24"/>
        </w:rPr>
        <w:t xml:space="preserve">Your report should review </w:t>
      </w:r>
      <w:r>
        <w:rPr>
          <w:szCs w:val="24"/>
        </w:rPr>
        <w:t>previous</w:t>
      </w:r>
      <w:r w:rsidRPr="0066568C">
        <w:rPr>
          <w:szCs w:val="24"/>
        </w:rPr>
        <w:t xml:space="preserve"> work, i.e. it should comment, for example, on it</w:t>
      </w:r>
      <w:r>
        <w:rPr>
          <w:szCs w:val="24"/>
        </w:rPr>
        <w:t>’</w:t>
      </w:r>
      <w:r w:rsidRPr="0066568C">
        <w:rPr>
          <w:szCs w:val="24"/>
        </w:rPr>
        <w:t>s:</w:t>
      </w:r>
    </w:p>
    <w:p w14:paraId="7784ABE2" w14:textId="77777777" w:rsidR="009043C9" w:rsidRPr="0066568C" w:rsidRDefault="009043C9" w:rsidP="00131788">
      <w:pPr>
        <w:rPr>
          <w:szCs w:val="24"/>
        </w:rPr>
      </w:pPr>
      <w:r w:rsidRPr="0066568C">
        <w:rPr>
          <w:szCs w:val="24"/>
        </w:rPr>
        <w:t>•</w:t>
      </w:r>
      <w:r w:rsidRPr="0066568C">
        <w:rPr>
          <w:szCs w:val="24"/>
        </w:rPr>
        <w:tab/>
      </w:r>
      <w:proofErr w:type="gramStart"/>
      <w:r w:rsidRPr="0066568C">
        <w:rPr>
          <w:szCs w:val="24"/>
        </w:rPr>
        <w:t>relevance</w:t>
      </w:r>
      <w:proofErr w:type="gramEnd"/>
    </w:p>
    <w:p w14:paraId="37C2FBCE" w14:textId="77777777" w:rsidR="009043C9" w:rsidRPr="0066568C" w:rsidRDefault="009043C9" w:rsidP="00131788">
      <w:pPr>
        <w:rPr>
          <w:szCs w:val="24"/>
        </w:rPr>
      </w:pPr>
      <w:r w:rsidRPr="0066568C">
        <w:rPr>
          <w:szCs w:val="24"/>
        </w:rPr>
        <w:t>•</w:t>
      </w:r>
      <w:r w:rsidRPr="0066568C">
        <w:rPr>
          <w:szCs w:val="24"/>
        </w:rPr>
        <w:tab/>
      </w:r>
      <w:proofErr w:type="gramStart"/>
      <w:r w:rsidRPr="0066568C">
        <w:rPr>
          <w:szCs w:val="24"/>
        </w:rPr>
        <w:t>strengths</w:t>
      </w:r>
      <w:proofErr w:type="gramEnd"/>
      <w:r w:rsidRPr="0066568C">
        <w:rPr>
          <w:szCs w:val="24"/>
        </w:rPr>
        <w:t xml:space="preserve"> and weakness</w:t>
      </w:r>
    </w:p>
    <w:p w14:paraId="4E42EDAB" w14:textId="77777777" w:rsidR="009043C9" w:rsidRPr="0066568C" w:rsidRDefault="009043C9" w:rsidP="00131788">
      <w:pPr>
        <w:rPr>
          <w:szCs w:val="24"/>
        </w:rPr>
      </w:pPr>
      <w:r w:rsidRPr="0066568C">
        <w:rPr>
          <w:szCs w:val="24"/>
        </w:rPr>
        <w:t>•</w:t>
      </w:r>
      <w:r w:rsidRPr="0066568C">
        <w:rPr>
          <w:szCs w:val="24"/>
        </w:rPr>
        <w:tab/>
      </w:r>
      <w:proofErr w:type="gramStart"/>
      <w:r w:rsidRPr="0066568C">
        <w:rPr>
          <w:szCs w:val="24"/>
        </w:rPr>
        <w:t>reliability</w:t>
      </w:r>
      <w:proofErr w:type="gramEnd"/>
    </w:p>
    <w:p w14:paraId="78A49F2C" w14:textId="77777777" w:rsidR="009043C9" w:rsidRPr="0066568C" w:rsidRDefault="009043C9" w:rsidP="00131788">
      <w:pPr>
        <w:rPr>
          <w:szCs w:val="24"/>
        </w:rPr>
      </w:pPr>
      <w:r w:rsidRPr="0066568C">
        <w:rPr>
          <w:szCs w:val="24"/>
        </w:rPr>
        <w:t>•</w:t>
      </w:r>
      <w:r w:rsidRPr="0066568C">
        <w:rPr>
          <w:szCs w:val="24"/>
        </w:rPr>
        <w:tab/>
      </w:r>
      <w:proofErr w:type="gramStart"/>
      <w:r w:rsidRPr="0066568C">
        <w:rPr>
          <w:szCs w:val="24"/>
        </w:rPr>
        <w:t>accuracy</w:t>
      </w:r>
      <w:proofErr w:type="gramEnd"/>
    </w:p>
    <w:p w14:paraId="5E7B43F5" w14:textId="77777777" w:rsidR="009043C9" w:rsidRDefault="009043C9" w:rsidP="00131788">
      <w:pPr>
        <w:rPr>
          <w:szCs w:val="24"/>
        </w:rPr>
      </w:pPr>
    </w:p>
    <w:p w14:paraId="39EAFA47" w14:textId="77777777" w:rsidR="009043C9" w:rsidRPr="003A55AE" w:rsidRDefault="009043C9" w:rsidP="00131788">
      <w:pPr>
        <w:rPr>
          <w:szCs w:val="24"/>
        </w:rPr>
      </w:pPr>
      <w:r>
        <w:rPr>
          <w:szCs w:val="24"/>
        </w:rPr>
        <w:t>For example:</w:t>
      </w:r>
      <w:r w:rsidRPr="003A55AE">
        <w:rPr>
          <w:szCs w:val="24"/>
        </w:rPr>
        <w:t xml:space="preserve"> “Simpson and Smith (2000) reported that 300mm thick concrete slabs heated to 60</w:t>
      </w:r>
      <w:r w:rsidRPr="003A55AE">
        <w:rPr>
          <w:szCs w:val="24"/>
          <w:vertAlign w:val="superscript"/>
        </w:rPr>
        <w:t>o</w:t>
      </w:r>
      <w:r w:rsidRPr="003A55AE">
        <w:rPr>
          <w:szCs w:val="24"/>
        </w:rPr>
        <w:t>C during hydration, but because their particular mix used an accelerator and a fast setting cement, the results may not be applicable to this study where an ordinary Portland cement is used.”</w:t>
      </w:r>
    </w:p>
    <w:p w14:paraId="06903B55" w14:textId="77777777" w:rsidR="009043C9" w:rsidRDefault="009043C9" w:rsidP="00131788">
      <w:pPr>
        <w:rPr>
          <w:szCs w:val="24"/>
        </w:rPr>
      </w:pPr>
    </w:p>
    <w:p w14:paraId="6640CE92" w14:textId="77777777" w:rsidR="009043C9" w:rsidRPr="00BD7EDA" w:rsidRDefault="009043C9" w:rsidP="00131788">
      <w:pPr>
        <w:rPr>
          <w:szCs w:val="24"/>
        </w:rPr>
      </w:pPr>
      <w:r>
        <w:rPr>
          <w:szCs w:val="24"/>
        </w:rPr>
        <w:t>You</w:t>
      </w:r>
      <w:r w:rsidRPr="00BD7EDA">
        <w:rPr>
          <w:szCs w:val="24"/>
        </w:rPr>
        <w:t xml:space="preserve"> should compare and contrast work, i.e. it should:</w:t>
      </w:r>
    </w:p>
    <w:p w14:paraId="5F4194B3" w14:textId="77777777" w:rsidR="009043C9" w:rsidRDefault="009043C9" w:rsidP="00131788">
      <w:pPr>
        <w:rPr>
          <w:szCs w:val="24"/>
        </w:rPr>
      </w:pPr>
      <w:r w:rsidRPr="00BD7EDA">
        <w:rPr>
          <w:szCs w:val="24"/>
        </w:rPr>
        <w:t>•</w:t>
      </w:r>
      <w:r w:rsidRPr="00BD7EDA">
        <w:rPr>
          <w:szCs w:val="24"/>
        </w:rPr>
        <w:tab/>
        <w:t>comment on what you judge to be the most important work and what you feel is of</w:t>
      </w:r>
      <w:r>
        <w:rPr>
          <w:szCs w:val="24"/>
        </w:rPr>
        <w:t xml:space="preserve"> less importance and explain why. </w:t>
      </w:r>
    </w:p>
    <w:p w14:paraId="71F272D0" w14:textId="77777777" w:rsidR="009043C9" w:rsidRDefault="009043C9" w:rsidP="00131788">
      <w:pPr>
        <w:rPr>
          <w:szCs w:val="24"/>
        </w:rPr>
      </w:pPr>
      <w:r w:rsidRPr="00BD7EDA">
        <w:rPr>
          <w:szCs w:val="24"/>
        </w:rPr>
        <w:t>•</w:t>
      </w:r>
      <w:r w:rsidRPr="00BD7EDA">
        <w:rPr>
          <w:szCs w:val="24"/>
        </w:rPr>
        <w:tab/>
        <w:t>make value judgements where necessary</w:t>
      </w:r>
      <w:r>
        <w:rPr>
          <w:szCs w:val="24"/>
        </w:rPr>
        <w:t>.</w:t>
      </w:r>
    </w:p>
    <w:p w14:paraId="7D2B82F4" w14:textId="77777777" w:rsidR="009043C9" w:rsidRPr="00BD7EDA" w:rsidRDefault="009043C9" w:rsidP="00131788">
      <w:pPr>
        <w:rPr>
          <w:szCs w:val="24"/>
        </w:rPr>
      </w:pPr>
    </w:p>
    <w:p w14:paraId="094BD257" w14:textId="77777777" w:rsidR="009043C9" w:rsidRDefault="009043C9" w:rsidP="00131788">
      <w:pPr>
        <w:rPr>
          <w:szCs w:val="24"/>
        </w:rPr>
      </w:pPr>
      <w:r w:rsidRPr="003A55AE">
        <w:rPr>
          <w:szCs w:val="24"/>
        </w:rPr>
        <w:t>T</w:t>
      </w:r>
      <w:r>
        <w:rPr>
          <w:szCs w:val="24"/>
        </w:rPr>
        <w:t>o carry out your literature review t</w:t>
      </w:r>
      <w:r w:rsidRPr="003A55AE">
        <w:rPr>
          <w:szCs w:val="24"/>
        </w:rPr>
        <w:t>he library offers a large collection of books and journals that are well worth search through on the library catalogue</w:t>
      </w:r>
      <w:r>
        <w:rPr>
          <w:szCs w:val="24"/>
        </w:rPr>
        <w:t xml:space="preserve">. In addition the library link </w:t>
      </w:r>
      <w:hyperlink r:id="rId1" w:history="1">
        <w:r w:rsidRPr="00BF7A07">
          <w:rPr>
            <w:rStyle w:val="Hyperlink"/>
            <w:szCs w:val="24"/>
          </w:rPr>
          <w:t>http://www.bath.ac.uk/library/subjects/ab/</w:t>
        </w:r>
      </w:hyperlink>
      <w:r>
        <w:rPr>
          <w:szCs w:val="24"/>
        </w:rPr>
        <w:t xml:space="preserve"> offers access to particular, but not all:</w:t>
      </w:r>
    </w:p>
    <w:p w14:paraId="3CD10549" w14:textId="77777777" w:rsidR="009043C9" w:rsidRDefault="009043C9" w:rsidP="00131788">
      <w:pPr>
        <w:rPr>
          <w:szCs w:val="24"/>
        </w:rPr>
      </w:pPr>
    </w:p>
    <w:p w14:paraId="39C48568" w14:textId="77777777" w:rsidR="009043C9" w:rsidRPr="00640852" w:rsidRDefault="009043C9" w:rsidP="00131788">
      <w:pPr>
        <w:pStyle w:val="Heading3"/>
      </w:pPr>
      <w:bookmarkStart w:id="17" w:name="_Toc185272848"/>
      <w:r w:rsidRPr="007311AD">
        <w:t>Databases and indexes</w:t>
      </w:r>
      <w:bookmarkEnd w:id="17"/>
    </w:p>
    <w:p w14:paraId="433EAFFC" w14:textId="77777777" w:rsidR="009043C9" w:rsidRDefault="009043C9" w:rsidP="00131788">
      <w:pPr>
        <w:rPr>
          <w:szCs w:val="24"/>
        </w:rPr>
      </w:pPr>
    </w:p>
    <w:p w14:paraId="56F24225" w14:textId="77777777" w:rsidR="009043C9" w:rsidRDefault="009043C9" w:rsidP="00131788">
      <w:pPr>
        <w:rPr>
          <w:szCs w:val="24"/>
        </w:rPr>
      </w:pPr>
      <w:r>
        <w:rPr>
          <w:szCs w:val="24"/>
        </w:rPr>
        <w:t>Databases can hold links to conference proceedings, journals and published reports.</w:t>
      </w:r>
    </w:p>
    <w:p w14:paraId="26E058FD" w14:textId="77777777" w:rsidR="009043C9" w:rsidRPr="00AC2D0D" w:rsidRDefault="009043C9" w:rsidP="00131788">
      <w:pPr>
        <w:rPr>
          <w:szCs w:val="24"/>
        </w:rPr>
      </w:pPr>
      <w:proofErr w:type="spellStart"/>
      <w:proofErr w:type="gramStart"/>
      <w:r>
        <w:rPr>
          <w:szCs w:val="24"/>
        </w:rPr>
        <w:t>e.g.Compendex</w:t>
      </w:r>
      <w:proofErr w:type="spellEnd"/>
      <w:r>
        <w:rPr>
          <w:szCs w:val="24"/>
        </w:rPr>
        <w:t xml:space="preserve">  </w:t>
      </w:r>
      <w:proofErr w:type="gramEnd"/>
      <w:r>
        <w:fldChar w:fldCharType="begin"/>
      </w:r>
      <w:r>
        <w:instrText xml:space="preserve"> HYPERLINK "http://www.engineeringvillage2.org/controller/servlet/Controller?EISESSION=1_1a1399114b2a58ea3M1decses2&amp;CID=quickSearch&amp;database=1" </w:instrText>
      </w:r>
      <w:r>
        <w:fldChar w:fldCharType="separate"/>
      </w:r>
      <w:r w:rsidRPr="00BF7A07">
        <w:rPr>
          <w:rStyle w:val="Hyperlink"/>
          <w:szCs w:val="24"/>
        </w:rPr>
        <w:t>http://www.engineeringvillage2.org/controller/servlet/Controller?EISESSION=1_1a1399114b2a58ea3M1decses2&amp;CID=quickSearch&amp;database=1</w:t>
      </w:r>
      <w:r>
        <w:rPr>
          <w:rStyle w:val="Hyperlink"/>
          <w:szCs w:val="24"/>
        </w:rPr>
        <w:fldChar w:fldCharType="end"/>
      </w:r>
      <w:r>
        <w:rPr>
          <w:szCs w:val="24"/>
        </w:rPr>
        <w:t xml:space="preserve"> </w:t>
      </w:r>
    </w:p>
    <w:p w14:paraId="07C2A9B2" w14:textId="77777777" w:rsidR="009043C9" w:rsidRPr="00A30EF7" w:rsidRDefault="009043C9" w:rsidP="00131788"/>
    <w:p w14:paraId="51F4C597" w14:textId="77777777" w:rsidR="009043C9" w:rsidRPr="00A30EF7" w:rsidRDefault="009043C9" w:rsidP="00131788">
      <w:pPr>
        <w:pStyle w:val="Heading3"/>
      </w:pPr>
      <w:bookmarkStart w:id="18" w:name="_Toc185272849"/>
      <w:proofErr w:type="gramStart"/>
      <w:r w:rsidRPr="00A30EF7">
        <w:t>Dictionaries, Encyclopaedias &amp; Reference.</w:t>
      </w:r>
      <w:bookmarkEnd w:id="18"/>
      <w:proofErr w:type="gramEnd"/>
    </w:p>
    <w:p w14:paraId="364D06FA" w14:textId="77777777" w:rsidR="009043C9" w:rsidRPr="00A30EF7" w:rsidRDefault="009043C9" w:rsidP="00131788">
      <w:pPr>
        <w:pStyle w:val="Heading3"/>
      </w:pPr>
      <w:bookmarkStart w:id="19" w:name="_Toc185272850"/>
      <w:proofErr w:type="gramStart"/>
      <w:r w:rsidRPr="00A30EF7">
        <w:t>E-book Resources – books available on the web.</w:t>
      </w:r>
      <w:bookmarkEnd w:id="19"/>
      <w:proofErr w:type="gramEnd"/>
    </w:p>
    <w:p w14:paraId="4411657C" w14:textId="77777777" w:rsidR="009043C9" w:rsidRPr="00A30EF7" w:rsidRDefault="009043C9" w:rsidP="00131788">
      <w:pPr>
        <w:pStyle w:val="Heading3"/>
      </w:pPr>
      <w:bookmarkStart w:id="20" w:name="_Toc185272851"/>
      <w:r w:rsidRPr="00A30EF7">
        <w:t>Patents &amp; Standards:</w:t>
      </w:r>
      <w:bookmarkEnd w:id="20"/>
    </w:p>
    <w:p w14:paraId="6A6F1685" w14:textId="77777777" w:rsidR="009043C9" w:rsidRPr="00A30EF7" w:rsidRDefault="009043C9" w:rsidP="00131788">
      <w:proofErr w:type="gramStart"/>
      <w:r w:rsidRPr="00A30EF7">
        <w:t>e.g</w:t>
      </w:r>
      <w:proofErr w:type="gramEnd"/>
      <w:r w:rsidRPr="00A30EF7">
        <w:t>. British Standards (BS) and  International standards organisation (ISO)</w:t>
      </w:r>
    </w:p>
    <w:p w14:paraId="42BFC94D" w14:textId="77777777" w:rsidR="009043C9" w:rsidRPr="00A30EF7" w:rsidRDefault="009043C9" w:rsidP="00131788">
      <w:pPr>
        <w:pStyle w:val="Heading3"/>
      </w:pPr>
      <w:bookmarkStart w:id="21" w:name="_Toc185272852"/>
      <w:r w:rsidRPr="00A30EF7">
        <w:t>Journals and E-Journals:</w:t>
      </w:r>
      <w:bookmarkEnd w:id="21"/>
    </w:p>
    <w:p w14:paraId="529A78C5" w14:textId="77777777" w:rsidR="009043C9" w:rsidRDefault="009043C9" w:rsidP="00131788">
      <w:pPr>
        <w:rPr>
          <w:szCs w:val="24"/>
        </w:rPr>
      </w:pPr>
    </w:p>
    <w:p w14:paraId="0B1809B1" w14:textId="77777777" w:rsidR="009043C9" w:rsidRPr="00336583" w:rsidRDefault="009043C9" w:rsidP="00131788">
      <w:pPr>
        <w:rPr>
          <w:szCs w:val="24"/>
        </w:rPr>
      </w:pPr>
      <w:r>
        <w:rPr>
          <w:szCs w:val="24"/>
        </w:rPr>
        <w:t>The following journals may be helpful but it is not a comprehensive list and does not cover journals for all topics. Your supervisor will be able to direct you to journals specific to your dissertation topic:</w:t>
      </w:r>
    </w:p>
    <w:p w14:paraId="343882E6" w14:textId="77777777" w:rsidR="009043C9" w:rsidRDefault="009043C9" w:rsidP="00131788">
      <w:pPr>
        <w:rPr>
          <w:szCs w:val="24"/>
        </w:rPr>
      </w:pPr>
    </w:p>
    <w:p w14:paraId="770282D9" w14:textId="77777777" w:rsidR="009043C9" w:rsidRPr="00336583" w:rsidRDefault="009043C9" w:rsidP="00131788">
      <w:pPr>
        <w:rPr>
          <w:szCs w:val="24"/>
        </w:rPr>
      </w:pPr>
      <w:r>
        <w:rPr>
          <w:szCs w:val="24"/>
        </w:rPr>
        <w:t>J</w:t>
      </w:r>
      <w:r w:rsidRPr="00336583">
        <w:rPr>
          <w:szCs w:val="24"/>
        </w:rPr>
        <w:t>ournal of Constructional Steel Research</w:t>
      </w:r>
      <w:r>
        <w:rPr>
          <w:szCs w:val="24"/>
        </w:rPr>
        <w:t xml:space="preserve"> </w:t>
      </w:r>
      <w:hyperlink r:id="rId2" w:history="1">
        <w:r w:rsidRPr="00BF7A07">
          <w:rPr>
            <w:rStyle w:val="Hyperlink"/>
            <w:szCs w:val="24"/>
          </w:rPr>
          <w:t>http://www.sciencedirect.com/</w:t>
        </w:r>
      </w:hyperlink>
      <w:r>
        <w:rPr>
          <w:szCs w:val="24"/>
        </w:rPr>
        <w:t xml:space="preserve"> </w:t>
      </w:r>
    </w:p>
    <w:p w14:paraId="3662C21B" w14:textId="77777777" w:rsidR="009043C9" w:rsidRPr="00336583" w:rsidRDefault="009043C9" w:rsidP="00131788">
      <w:pPr>
        <w:rPr>
          <w:szCs w:val="24"/>
        </w:rPr>
      </w:pPr>
      <w:r w:rsidRPr="00336583">
        <w:rPr>
          <w:szCs w:val="24"/>
        </w:rPr>
        <w:t xml:space="preserve">ASCE Journal of Structural Engineering </w:t>
      </w:r>
      <w:hyperlink r:id="rId3" w:history="1">
        <w:r w:rsidRPr="00BF7A07">
          <w:rPr>
            <w:rStyle w:val="Hyperlink"/>
            <w:szCs w:val="24"/>
          </w:rPr>
          <w:t>http://www.pubs.asce.org/journals/jrns.html</w:t>
        </w:r>
      </w:hyperlink>
      <w:r>
        <w:rPr>
          <w:szCs w:val="24"/>
        </w:rPr>
        <w:t xml:space="preserve"> </w:t>
      </w:r>
    </w:p>
    <w:p w14:paraId="05BD68A5" w14:textId="77777777" w:rsidR="009043C9" w:rsidRPr="00336583" w:rsidRDefault="009043C9" w:rsidP="00131788">
      <w:pPr>
        <w:rPr>
          <w:szCs w:val="24"/>
        </w:rPr>
      </w:pPr>
      <w:r w:rsidRPr="00336583">
        <w:rPr>
          <w:szCs w:val="24"/>
        </w:rPr>
        <w:t xml:space="preserve">ASCE Journal of Engineering Mechanics </w:t>
      </w:r>
      <w:hyperlink r:id="rId4" w:history="1">
        <w:r w:rsidRPr="00BF7A07">
          <w:rPr>
            <w:rStyle w:val="Hyperlink"/>
            <w:szCs w:val="24"/>
          </w:rPr>
          <w:t>http://www.pubs.asce.org/journals/jrns.html</w:t>
        </w:r>
      </w:hyperlink>
      <w:r>
        <w:rPr>
          <w:szCs w:val="24"/>
        </w:rPr>
        <w:t xml:space="preserve"> </w:t>
      </w:r>
    </w:p>
    <w:p w14:paraId="4E642575" w14:textId="77777777" w:rsidR="009043C9" w:rsidRPr="00336583" w:rsidRDefault="009043C9" w:rsidP="00131788">
      <w:pPr>
        <w:rPr>
          <w:szCs w:val="24"/>
        </w:rPr>
      </w:pPr>
      <w:r w:rsidRPr="00336583">
        <w:rPr>
          <w:szCs w:val="24"/>
        </w:rPr>
        <w:t xml:space="preserve">The Structural Engineer </w:t>
      </w:r>
      <w:hyperlink r:id="rId5" w:history="1">
        <w:r w:rsidRPr="00BF7A07">
          <w:rPr>
            <w:rStyle w:val="Hyperlink"/>
            <w:szCs w:val="24"/>
          </w:rPr>
          <w:t>http://www.istructe.org.uk/thestructuralengineer/index.asp</w:t>
        </w:r>
      </w:hyperlink>
      <w:r>
        <w:rPr>
          <w:szCs w:val="24"/>
        </w:rPr>
        <w:t xml:space="preserve"> </w:t>
      </w:r>
    </w:p>
    <w:p w14:paraId="72FDD716" w14:textId="77777777" w:rsidR="009043C9" w:rsidRPr="00336583" w:rsidRDefault="009043C9" w:rsidP="00131788">
      <w:pPr>
        <w:rPr>
          <w:szCs w:val="24"/>
        </w:rPr>
      </w:pPr>
      <w:r w:rsidRPr="00336583">
        <w:rPr>
          <w:szCs w:val="24"/>
        </w:rPr>
        <w:t>International Journal of Applied Me</w:t>
      </w:r>
      <w:r>
        <w:rPr>
          <w:szCs w:val="24"/>
        </w:rPr>
        <w:t xml:space="preserve">chanics and Engineering (IJAME) </w:t>
      </w:r>
      <w:hyperlink r:id="rId6" w:history="1">
        <w:r w:rsidRPr="00BF7A07">
          <w:rPr>
            <w:rStyle w:val="Hyperlink"/>
            <w:szCs w:val="24"/>
          </w:rPr>
          <w:t>http://www.ijame.uz.zgora.pl/</w:t>
        </w:r>
      </w:hyperlink>
      <w:r>
        <w:rPr>
          <w:szCs w:val="24"/>
        </w:rPr>
        <w:t xml:space="preserve"> </w:t>
      </w:r>
    </w:p>
    <w:p w14:paraId="0F31622D" w14:textId="77777777" w:rsidR="009043C9" w:rsidRDefault="009043C9" w:rsidP="00131788">
      <w:pPr>
        <w:rPr>
          <w:szCs w:val="24"/>
        </w:rPr>
      </w:pPr>
      <w:r w:rsidRPr="00336583">
        <w:rPr>
          <w:szCs w:val="24"/>
        </w:rPr>
        <w:t xml:space="preserve">Progress in Structural Engineering and </w:t>
      </w:r>
      <w:r>
        <w:rPr>
          <w:szCs w:val="24"/>
        </w:rPr>
        <w:t xml:space="preserve">Materials (PSEM) </w:t>
      </w:r>
    </w:p>
    <w:p w14:paraId="7490237F" w14:textId="77777777" w:rsidR="009043C9" w:rsidRDefault="009043C9" w:rsidP="00131788">
      <w:pPr>
        <w:rPr>
          <w:szCs w:val="24"/>
        </w:rPr>
      </w:pPr>
      <w:r>
        <w:rPr>
          <w:szCs w:val="24"/>
        </w:rPr>
        <w:t xml:space="preserve">Computers and Structures </w:t>
      </w:r>
      <w:hyperlink r:id="rId7" w:history="1">
        <w:r w:rsidRPr="00BF7A07">
          <w:rPr>
            <w:rStyle w:val="Hyperlink"/>
            <w:szCs w:val="24"/>
          </w:rPr>
          <w:t>http://www.sciencedirect.com/</w:t>
        </w:r>
      </w:hyperlink>
      <w:r>
        <w:rPr>
          <w:szCs w:val="24"/>
        </w:rPr>
        <w:t xml:space="preserve"> </w:t>
      </w:r>
    </w:p>
    <w:p w14:paraId="58AEC675" w14:textId="77777777" w:rsidR="009043C9" w:rsidRPr="00336583" w:rsidRDefault="009043C9" w:rsidP="00131788">
      <w:pPr>
        <w:rPr>
          <w:szCs w:val="24"/>
        </w:rPr>
      </w:pPr>
      <w:r>
        <w:rPr>
          <w:szCs w:val="24"/>
        </w:rPr>
        <w:t xml:space="preserve">Thin-Walled Structures </w:t>
      </w:r>
      <w:hyperlink r:id="rId8" w:history="1">
        <w:r w:rsidRPr="00BF7A07">
          <w:rPr>
            <w:rStyle w:val="Hyperlink"/>
            <w:szCs w:val="24"/>
          </w:rPr>
          <w:t>http://www.sciencedirect.com/</w:t>
        </w:r>
      </w:hyperlink>
      <w:r>
        <w:rPr>
          <w:szCs w:val="24"/>
        </w:rPr>
        <w:t xml:space="preserve"> </w:t>
      </w:r>
    </w:p>
    <w:p w14:paraId="44005224" w14:textId="77777777" w:rsidR="009043C9" w:rsidRPr="00336583" w:rsidRDefault="009043C9" w:rsidP="00131788">
      <w:pPr>
        <w:rPr>
          <w:szCs w:val="24"/>
        </w:rPr>
      </w:pPr>
      <w:r>
        <w:rPr>
          <w:szCs w:val="24"/>
        </w:rPr>
        <w:t xml:space="preserve">Engineering Structures </w:t>
      </w:r>
      <w:hyperlink r:id="rId9" w:history="1">
        <w:r w:rsidRPr="00BF7A07">
          <w:rPr>
            <w:rStyle w:val="Hyperlink"/>
            <w:szCs w:val="24"/>
          </w:rPr>
          <w:t>http://www.sciencedirect.com/</w:t>
        </w:r>
      </w:hyperlink>
      <w:r>
        <w:rPr>
          <w:szCs w:val="24"/>
        </w:rPr>
        <w:t xml:space="preserve"> </w:t>
      </w:r>
    </w:p>
    <w:p w14:paraId="5B5C0E89" w14:textId="77777777" w:rsidR="009043C9" w:rsidRPr="00336583" w:rsidRDefault="009043C9" w:rsidP="00131788">
      <w:pPr>
        <w:rPr>
          <w:szCs w:val="24"/>
        </w:rPr>
      </w:pPr>
      <w:r>
        <w:rPr>
          <w:szCs w:val="24"/>
        </w:rPr>
        <w:t xml:space="preserve">Fire Safety Journal </w:t>
      </w:r>
      <w:hyperlink r:id="rId10" w:history="1">
        <w:r w:rsidRPr="00BF7A07">
          <w:rPr>
            <w:rStyle w:val="Hyperlink"/>
            <w:szCs w:val="24"/>
          </w:rPr>
          <w:t>http://www.sciencedirect.com/</w:t>
        </w:r>
      </w:hyperlink>
      <w:r>
        <w:rPr>
          <w:szCs w:val="24"/>
        </w:rPr>
        <w:t xml:space="preserve"> </w:t>
      </w:r>
    </w:p>
    <w:p w14:paraId="75A68757" w14:textId="77777777" w:rsidR="009043C9" w:rsidRPr="00336583" w:rsidRDefault="009043C9" w:rsidP="00131788">
      <w:pPr>
        <w:rPr>
          <w:szCs w:val="24"/>
        </w:rPr>
      </w:pPr>
      <w:r>
        <w:rPr>
          <w:szCs w:val="24"/>
        </w:rPr>
        <w:t xml:space="preserve">ICE Structures and Buildings </w:t>
      </w:r>
      <w:hyperlink r:id="rId11" w:history="1">
        <w:r w:rsidRPr="00BF7A07">
          <w:rPr>
            <w:rStyle w:val="Hyperlink"/>
            <w:szCs w:val="24"/>
          </w:rPr>
          <w:t>http://www.thomastelford.com/journals/Search.asp</w:t>
        </w:r>
      </w:hyperlink>
      <w:r>
        <w:rPr>
          <w:szCs w:val="24"/>
        </w:rPr>
        <w:t xml:space="preserve"> </w:t>
      </w:r>
    </w:p>
    <w:p w14:paraId="10A31230" w14:textId="77777777" w:rsidR="009043C9" w:rsidRPr="00336583" w:rsidRDefault="009043C9" w:rsidP="00131788">
      <w:pPr>
        <w:rPr>
          <w:szCs w:val="24"/>
        </w:rPr>
      </w:pPr>
      <w:r>
        <w:rPr>
          <w:szCs w:val="24"/>
        </w:rPr>
        <w:t xml:space="preserve">ICE Civil Engineering </w:t>
      </w:r>
      <w:hyperlink r:id="rId12" w:history="1">
        <w:r w:rsidRPr="00BF7A07">
          <w:rPr>
            <w:rStyle w:val="Hyperlink"/>
            <w:szCs w:val="24"/>
          </w:rPr>
          <w:t>http://www.thomastelford.com/journals/Search.asp</w:t>
        </w:r>
      </w:hyperlink>
      <w:r>
        <w:rPr>
          <w:szCs w:val="24"/>
        </w:rPr>
        <w:t xml:space="preserve"> </w:t>
      </w:r>
    </w:p>
    <w:p w14:paraId="5AFD7F65" w14:textId="77777777" w:rsidR="009043C9" w:rsidRPr="00336583" w:rsidRDefault="009043C9" w:rsidP="00131788">
      <w:pPr>
        <w:rPr>
          <w:szCs w:val="24"/>
        </w:rPr>
      </w:pPr>
      <w:r w:rsidRPr="00336583">
        <w:rPr>
          <w:szCs w:val="24"/>
        </w:rPr>
        <w:t xml:space="preserve">Advances in Structural Engineering – an </w:t>
      </w:r>
      <w:r>
        <w:rPr>
          <w:szCs w:val="24"/>
        </w:rPr>
        <w:t xml:space="preserve">International Journal </w:t>
      </w:r>
      <w:hyperlink r:id="rId13" w:history="1">
        <w:r w:rsidRPr="00BF7A07">
          <w:rPr>
            <w:rStyle w:val="Hyperlink"/>
            <w:szCs w:val="24"/>
          </w:rPr>
          <w:t>http://www.multi-science.co.uk/advstruc.htm</w:t>
        </w:r>
      </w:hyperlink>
      <w:r>
        <w:rPr>
          <w:szCs w:val="24"/>
        </w:rPr>
        <w:t xml:space="preserve"> </w:t>
      </w:r>
    </w:p>
    <w:p w14:paraId="4A0D3C3A" w14:textId="77777777" w:rsidR="009043C9" w:rsidRPr="00336583" w:rsidRDefault="009043C9" w:rsidP="00131788">
      <w:pPr>
        <w:rPr>
          <w:szCs w:val="24"/>
        </w:rPr>
      </w:pPr>
      <w:r w:rsidRPr="00336583">
        <w:rPr>
          <w:szCs w:val="24"/>
        </w:rPr>
        <w:t xml:space="preserve">Structural Engineering International </w:t>
      </w:r>
    </w:p>
    <w:p w14:paraId="78CC648B" w14:textId="77777777" w:rsidR="009043C9" w:rsidRPr="00336583" w:rsidRDefault="009043C9" w:rsidP="00131788">
      <w:pPr>
        <w:rPr>
          <w:szCs w:val="24"/>
        </w:rPr>
      </w:pPr>
      <w:r w:rsidRPr="00336583">
        <w:rPr>
          <w:szCs w:val="24"/>
        </w:rPr>
        <w:t xml:space="preserve">(IABSE) </w:t>
      </w:r>
    </w:p>
    <w:p w14:paraId="543A22C7" w14:textId="77777777" w:rsidR="009043C9" w:rsidRPr="00336583" w:rsidRDefault="009043C9" w:rsidP="00131788">
      <w:pPr>
        <w:rPr>
          <w:szCs w:val="24"/>
        </w:rPr>
      </w:pPr>
      <w:r w:rsidRPr="00336583">
        <w:rPr>
          <w:szCs w:val="24"/>
        </w:rPr>
        <w:t xml:space="preserve">International Journal of Steel Structures </w:t>
      </w:r>
    </w:p>
    <w:p w14:paraId="555516EA" w14:textId="77777777" w:rsidR="009043C9" w:rsidRPr="00336583" w:rsidRDefault="009043C9" w:rsidP="00131788">
      <w:pPr>
        <w:rPr>
          <w:szCs w:val="24"/>
        </w:rPr>
      </w:pPr>
      <w:r w:rsidRPr="00336583">
        <w:rPr>
          <w:szCs w:val="24"/>
        </w:rPr>
        <w:t xml:space="preserve">(Korean Society of Steel Construction) </w:t>
      </w:r>
    </w:p>
    <w:p w14:paraId="3C5CFB0E" w14:textId="77777777" w:rsidR="009043C9" w:rsidRPr="00336583" w:rsidRDefault="009043C9" w:rsidP="00131788">
      <w:pPr>
        <w:rPr>
          <w:szCs w:val="24"/>
        </w:rPr>
      </w:pPr>
      <w:r>
        <w:rPr>
          <w:szCs w:val="24"/>
        </w:rPr>
        <w:t xml:space="preserve">Steel and Composite Structures </w:t>
      </w:r>
      <w:hyperlink r:id="rId14" w:history="1">
        <w:r w:rsidRPr="00BF7A07">
          <w:rPr>
            <w:rStyle w:val="Hyperlink"/>
            <w:szCs w:val="24"/>
          </w:rPr>
          <w:t>http://technop.kaist.ac.kr/journalPage.jsp</w:t>
        </w:r>
      </w:hyperlink>
      <w:r>
        <w:rPr>
          <w:szCs w:val="24"/>
        </w:rPr>
        <w:t xml:space="preserve"> </w:t>
      </w:r>
    </w:p>
    <w:p w14:paraId="56181F14" w14:textId="77777777" w:rsidR="009043C9" w:rsidRPr="00336583" w:rsidRDefault="009043C9" w:rsidP="00131788">
      <w:pPr>
        <w:rPr>
          <w:szCs w:val="24"/>
        </w:rPr>
      </w:pPr>
      <w:r w:rsidRPr="00336583">
        <w:rPr>
          <w:szCs w:val="24"/>
        </w:rPr>
        <w:t>Struc</w:t>
      </w:r>
      <w:r>
        <w:rPr>
          <w:szCs w:val="24"/>
        </w:rPr>
        <w:t xml:space="preserve">tural Engineering and Mechanics </w:t>
      </w:r>
      <w:hyperlink r:id="rId15" w:history="1">
        <w:r w:rsidRPr="00BF7A07">
          <w:rPr>
            <w:rStyle w:val="Hyperlink"/>
            <w:szCs w:val="24"/>
          </w:rPr>
          <w:t>http://technop.kaist.ac.kr/journalPage.jsp</w:t>
        </w:r>
      </w:hyperlink>
      <w:r>
        <w:rPr>
          <w:szCs w:val="24"/>
        </w:rPr>
        <w:t xml:space="preserve"> </w:t>
      </w:r>
    </w:p>
    <w:p w14:paraId="766D17AE" w14:textId="77777777" w:rsidR="009043C9" w:rsidRPr="00336583" w:rsidRDefault="009043C9" w:rsidP="00131788">
      <w:pPr>
        <w:rPr>
          <w:szCs w:val="24"/>
        </w:rPr>
      </w:pPr>
      <w:r w:rsidRPr="00336583">
        <w:rPr>
          <w:szCs w:val="24"/>
        </w:rPr>
        <w:t>AS</w:t>
      </w:r>
      <w:r>
        <w:rPr>
          <w:szCs w:val="24"/>
        </w:rPr>
        <w:t xml:space="preserve">ME Journal of Applied Mechanics </w:t>
      </w:r>
      <w:hyperlink r:id="rId16" w:history="1">
        <w:r w:rsidRPr="00BF7A07">
          <w:rPr>
            <w:rStyle w:val="Hyperlink"/>
            <w:szCs w:val="24"/>
          </w:rPr>
          <w:t>http://www.asme.org/pubs/journals/</w:t>
        </w:r>
      </w:hyperlink>
      <w:r>
        <w:rPr>
          <w:szCs w:val="24"/>
        </w:rPr>
        <w:t xml:space="preserve"> </w:t>
      </w:r>
    </w:p>
    <w:p w14:paraId="5232711C" w14:textId="77777777" w:rsidR="009043C9" w:rsidRPr="00336583" w:rsidRDefault="009043C9" w:rsidP="00131788">
      <w:pPr>
        <w:rPr>
          <w:szCs w:val="24"/>
        </w:rPr>
      </w:pPr>
    </w:p>
    <w:p w14:paraId="742A2599" w14:textId="77777777" w:rsidR="009043C9" w:rsidRDefault="009043C9" w:rsidP="00131788">
      <w:pPr>
        <w:pStyle w:val="Heading3"/>
      </w:pPr>
      <w:bookmarkStart w:id="22" w:name="_Toc185272853"/>
      <w:r>
        <w:t>Search Engines</w:t>
      </w:r>
      <w:bookmarkEnd w:id="22"/>
    </w:p>
    <w:p w14:paraId="0FF1440A" w14:textId="77777777" w:rsidR="009043C9" w:rsidRDefault="009043C9" w:rsidP="00131788">
      <w:pPr>
        <w:rPr>
          <w:szCs w:val="24"/>
        </w:rPr>
      </w:pPr>
    </w:p>
    <w:p w14:paraId="35CBE503" w14:textId="77777777" w:rsidR="009043C9" w:rsidRDefault="009043C9" w:rsidP="00131788">
      <w:pPr>
        <w:rPr>
          <w:szCs w:val="24"/>
        </w:rPr>
      </w:pPr>
      <w:r>
        <w:rPr>
          <w:szCs w:val="24"/>
        </w:rPr>
        <w:t xml:space="preserve">Use with care, if the work has not been published, there is little assurance that the information is reliable. However search engines can be very useful locating information and a surprising amount can be found using them. </w:t>
      </w:r>
    </w:p>
    <w:p w14:paraId="6A1D7276" w14:textId="77777777" w:rsidR="009043C9" w:rsidRPr="002208F0" w:rsidRDefault="009043C9" w:rsidP="00131788">
      <w:pPr>
        <w:rPr>
          <w:szCs w:val="24"/>
        </w:rPr>
      </w:pPr>
      <w:proofErr w:type="gramStart"/>
      <w:r>
        <w:rPr>
          <w:szCs w:val="24"/>
        </w:rPr>
        <w:t>e.g</w:t>
      </w:r>
      <w:proofErr w:type="gramEnd"/>
      <w:r>
        <w:rPr>
          <w:szCs w:val="24"/>
        </w:rPr>
        <w:t xml:space="preserve">. Google </w:t>
      </w:r>
      <w:hyperlink r:id="rId17" w:history="1">
        <w:r w:rsidRPr="00BF7A07">
          <w:rPr>
            <w:rStyle w:val="Hyperlink"/>
            <w:szCs w:val="24"/>
          </w:rPr>
          <w:t>http://www.google.co.uk/</w:t>
        </w:r>
      </w:hyperlink>
      <w:r>
        <w:rPr>
          <w:szCs w:val="24"/>
        </w:rPr>
        <w:t xml:space="preserve"> </w:t>
      </w:r>
    </w:p>
    <w:p w14:paraId="06BD18EC" w14:textId="77777777" w:rsidR="009043C9" w:rsidRDefault="009043C9" w:rsidP="00131788">
      <w:pPr>
        <w:rPr>
          <w:szCs w:val="24"/>
        </w:rPr>
      </w:pPr>
    </w:p>
    <w:p w14:paraId="1F71D979" w14:textId="77777777" w:rsidR="009043C9" w:rsidRDefault="009043C9" w:rsidP="00131788">
      <w:pPr>
        <w:pStyle w:val="Heading3"/>
      </w:pPr>
      <w:bookmarkStart w:id="23" w:name="_Toc185272854"/>
      <w:r>
        <w:t>Company and product information:</w:t>
      </w:r>
      <w:bookmarkEnd w:id="23"/>
    </w:p>
    <w:p w14:paraId="6DB0B239" w14:textId="77777777" w:rsidR="009043C9" w:rsidRDefault="009043C9" w:rsidP="00131788">
      <w:pPr>
        <w:rPr>
          <w:szCs w:val="24"/>
        </w:rPr>
      </w:pPr>
    </w:p>
    <w:p w14:paraId="2EB2288C" w14:textId="77777777" w:rsidR="009043C9" w:rsidRDefault="009043C9" w:rsidP="00131788">
      <w:pPr>
        <w:rPr>
          <w:szCs w:val="24"/>
        </w:rPr>
      </w:pPr>
      <w:r>
        <w:rPr>
          <w:szCs w:val="24"/>
        </w:rPr>
        <w:t>General information about particular industries can often be found on company websites.</w:t>
      </w:r>
    </w:p>
    <w:p w14:paraId="03CA55CF" w14:textId="77777777" w:rsidR="009043C9" w:rsidRPr="00AC2D0D" w:rsidRDefault="009043C9" w:rsidP="00131788">
      <w:pPr>
        <w:rPr>
          <w:szCs w:val="24"/>
        </w:rPr>
      </w:pPr>
      <w:proofErr w:type="spellStart"/>
      <w:proofErr w:type="gramStart"/>
      <w:r>
        <w:rPr>
          <w:szCs w:val="24"/>
        </w:rPr>
        <w:t>e.g</w:t>
      </w:r>
      <w:proofErr w:type="spellEnd"/>
      <w:proofErr w:type="gramEnd"/>
      <w:r>
        <w:rPr>
          <w:szCs w:val="24"/>
        </w:rPr>
        <w:t xml:space="preserve"> Corus </w:t>
      </w:r>
      <w:hyperlink r:id="rId18" w:history="1">
        <w:r w:rsidRPr="00BF7A07">
          <w:rPr>
            <w:rStyle w:val="Hyperlink"/>
            <w:szCs w:val="24"/>
          </w:rPr>
          <w:t>http://www.corusgroup.com/en/</w:t>
        </w:r>
      </w:hyperlink>
      <w:r>
        <w:rPr>
          <w:szCs w:val="24"/>
        </w:rPr>
        <w:t xml:space="preserve"> </w:t>
      </w:r>
    </w:p>
    <w:bookmarkStart w:id="24" w:name="Exam"/>
    <w:p w14:paraId="3D666E7A" w14:textId="77777777" w:rsidR="009043C9" w:rsidRPr="00640852" w:rsidRDefault="009043C9" w:rsidP="00131788">
      <w:pPr>
        <w:pStyle w:val="Heading3"/>
      </w:pPr>
      <w:r>
        <w:fldChar w:fldCharType="begin"/>
      </w:r>
      <w:r>
        <w:instrText xml:space="preserve"> HYPERLINK "http://www.bath.ac.uk/library/subjects/ab/prof.html" </w:instrText>
      </w:r>
      <w:r>
        <w:fldChar w:fldCharType="separate"/>
      </w:r>
      <w:bookmarkStart w:id="25" w:name="_Toc185272855"/>
      <w:r w:rsidRPr="00D16DEA">
        <w:rPr>
          <w:rStyle w:val="Hyperlink"/>
          <w:color w:val="auto"/>
        </w:rPr>
        <w:t xml:space="preserve">Professional </w:t>
      </w:r>
      <w:r>
        <w:rPr>
          <w:rStyle w:val="Hyperlink"/>
          <w:color w:val="auto"/>
        </w:rPr>
        <w:t>b</w:t>
      </w:r>
      <w:r w:rsidRPr="00D16DEA">
        <w:rPr>
          <w:rStyle w:val="Hyperlink"/>
          <w:color w:val="auto"/>
        </w:rPr>
        <w:t>odies</w:t>
      </w:r>
      <w:bookmarkEnd w:id="25"/>
      <w:r>
        <w:rPr>
          <w:rStyle w:val="Hyperlink"/>
          <w:color w:val="auto"/>
        </w:rPr>
        <w:fldChar w:fldCharType="end"/>
      </w:r>
      <w:bookmarkEnd w:id="24"/>
    </w:p>
    <w:p w14:paraId="1DA91072" w14:textId="77777777" w:rsidR="009043C9" w:rsidRDefault="009043C9" w:rsidP="00131788">
      <w:pPr>
        <w:rPr>
          <w:szCs w:val="24"/>
        </w:rPr>
      </w:pPr>
    </w:p>
    <w:p w14:paraId="79E89BE2" w14:textId="77777777" w:rsidR="009043C9" w:rsidRDefault="009043C9" w:rsidP="00131788">
      <w:pPr>
        <w:rPr>
          <w:rFonts w:ascii="Lucida Grande" w:hAnsi="Lucida Grande" w:cs="Lucida Grande"/>
          <w:color w:val="000000"/>
        </w:rPr>
      </w:pPr>
      <w:hyperlink r:id="rId19" w:history="1">
        <w:r w:rsidRPr="00942A8C">
          <w:rPr>
            <w:rStyle w:val="Hyperlink"/>
            <w:rFonts w:ascii="Lucida Grande" w:hAnsi="Lucida Grande" w:cs="Lucida Grande"/>
          </w:rPr>
          <w:t>http://www.bath.ac.uk/library/subjects/ab/prof.html</w:t>
        </w:r>
      </w:hyperlink>
    </w:p>
    <w:p w14:paraId="077177AB" w14:textId="77777777" w:rsidR="009043C9" w:rsidRDefault="009043C9" w:rsidP="00131788">
      <w:pPr>
        <w:rPr>
          <w:szCs w:val="24"/>
        </w:rPr>
      </w:pPr>
      <w:r>
        <w:rPr>
          <w:szCs w:val="24"/>
        </w:rPr>
        <w:t>The websites of professional bodies can offer published documents and other useful information.</w:t>
      </w:r>
    </w:p>
    <w:p w14:paraId="27089FFB" w14:textId="77777777" w:rsidR="009043C9" w:rsidRDefault="009043C9" w:rsidP="00131788">
      <w:pPr>
        <w:rPr>
          <w:szCs w:val="24"/>
        </w:rPr>
      </w:pPr>
      <w:proofErr w:type="spellStart"/>
      <w:r>
        <w:rPr>
          <w:szCs w:val="24"/>
        </w:rPr>
        <w:t>e.g</w:t>
      </w:r>
      <w:proofErr w:type="spellEnd"/>
      <w:r>
        <w:rPr>
          <w:szCs w:val="24"/>
        </w:rPr>
        <w:t xml:space="preserve"> </w:t>
      </w:r>
    </w:p>
    <w:p w14:paraId="10EE3741" w14:textId="77777777" w:rsidR="009043C9" w:rsidRPr="002208F0" w:rsidRDefault="009043C9" w:rsidP="00131788">
      <w:pPr>
        <w:rPr>
          <w:szCs w:val="24"/>
        </w:rPr>
      </w:pPr>
      <w:r>
        <w:rPr>
          <w:szCs w:val="24"/>
        </w:rPr>
        <w:t xml:space="preserve">Highways Agency </w:t>
      </w:r>
      <w:hyperlink r:id="rId20" w:history="1">
        <w:r w:rsidRPr="00BF7A07">
          <w:rPr>
            <w:rStyle w:val="Hyperlink"/>
            <w:szCs w:val="24"/>
          </w:rPr>
          <w:t>http://www.highways.gov.uk/</w:t>
        </w:r>
      </w:hyperlink>
      <w:r>
        <w:rPr>
          <w:szCs w:val="24"/>
        </w:rPr>
        <w:t xml:space="preserve"> </w:t>
      </w:r>
    </w:p>
    <w:p w14:paraId="1DCA6EA4" w14:textId="77777777" w:rsidR="009043C9" w:rsidRPr="002208F0" w:rsidRDefault="009043C9" w:rsidP="00131788">
      <w:pPr>
        <w:rPr>
          <w:szCs w:val="24"/>
        </w:rPr>
      </w:pPr>
      <w:r>
        <w:rPr>
          <w:szCs w:val="24"/>
        </w:rPr>
        <w:t xml:space="preserve">Steel Construction </w:t>
      </w:r>
      <w:proofErr w:type="gramStart"/>
      <w:r>
        <w:rPr>
          <w:szCs w:val="24"/>
        </w:rPr>
        <w:t xml:space="preserve">Institute  </w:t>
      </w:r>
      <w:proofErr w:type="gramEnd"/>
      <w:r>
        <w:fldChar w:fldCharType="begin"/>
      </w:r>
      <w:r>
        <w:instrText xml:space="preserve"> HYPERLINK "http://www.steel-sci.org/" </w:instrText>
      </w:r>
      <w:r>
        <w:fldChar w:fldCharType="separate"/>
      </w:r>
      <w:r w:rsidRPr="00BF7A07">
        <w:rPr>
          <w:rStyle w:val="Hyperlink"/>
          <w:szCs w:val="24"/>
        </w:rPr>
        <w:t>http://www.steel-sci.org/</w:t>
      </w:r>
      <w:r>
        <w:rPr>
          <w:rStyle w:val="Hyperlink"/>
          <w:szCs w:val="24"/>
        </w:rPr>
        <w:fldChar w:fldCharType="end"/>
      </w:r>
      <w:r>
        <w:rPr>
          <w:szCs w:val="24"/>
        </w:rPr>
        <w:t xml:space="preserve"> </w:t>
      </w:r>
    </w:p>
    <w:p w14:paraId="7A033BA1" w14:textId="77777777" w:rsidR="009043C9" w:rsidRPr="002208F0" w:rsidRDefault="009043C9" w:rsidP="00131788">
      <w:pPr>
        <w:rPr>
          <w:szCs w:val="24"/>
        </w:rPr>
      </w:pPr>
      <w:r>
        <w:rPr>
          <w:szCs w:val="24"/>
        </w:rPr>
        <w:t xml:space="preserve">Institution of Structural Engineers </w:t>
      </w:r>
      <w:hyperlink r:id="rId21" w:history="1">
        <w:r w:rsidRPr="00BF7A07">
          <w:rPr>
            <w:rStyle w:val="Hyperlink"/>
            <w:szCs w:val="24"/>
          </w:rPr>
          <w:t>http://www.istructe.org/index.asp?bhcp=1</w:t>
        </w:r>
      </w:hyperlink>
      <w:r>
        <w:rPr>
          <w:szCs w:val="24"/>
        </w:rPr>
        <w:t xml:space="preserve"> </w:t>
      </w:r>
    </w:p>
    <w:p w14:paraId="2AAAF705" w14:textId="77777777" w:rsidR="009043C9" w:rsidRPr="008218D6" w:rsidRDefault="009043C9" w:rsidP="00131788">
      <w:pPr>
        <w:rPr>
          <w:b/>
        </w:rPr>
      </w:pPr>
      <w:r w:rsidRPr="008218D6">
        <w:rPr>
          <w:b/>
        </w:rPr>
        <w:t>N.B. Remember to carefully reference information from all sources including websites (see reference chapter).</w:t>
      </w:r>
    </w:p>
    <w:p w14:paraId="59EEAAF6" w14:textId="342197DA" w:rsidR="009043C9" w:rsidRDefault="009043C9">
      <w:pPr>
        <w:pStyle w:val="CommentText"/>
      </w:pPr>
    </w:p>
  </w:comment>
  <w:comment w:id="66" w:author="Bharat Kunwar" w:date="2012-03-22T17:50:00Z" w:initials="BK">
    <w:p w14:paraId="46B631AB" w14:textId="77777777" w:rsidR="009043C9" w:rsidRPr="00777AF7" w:rsidRDefault="009043C9" w:rsidP="000E0C3C">
      <w:pPr>
        <w:rPr>
          <w:sz w:val="16"/>
          <w:szCs w:val="16"/>
        </w:rPr>
      </w:pPr>
      <w:r w:rsidRPr="00777AF7">
        <w:rPr>
          <w:rStyle w:val="CommentReference"/>
          <w:sz w:val="16"/>
          <w:szCs w:val="16"/>
        </w:rPr>
        <w:annotationRef/>
      </w:r>
      <w:r w:rsidRPr="00777AF7">
        <w:rPr>
          <w:sz w:val="16"/>
          <w:szCs w:val="16"/>
        </w:rPr>
        <w:t xml:space="preserve">There are normally 2-5 of these chapters and they could include topics such as “Laboratory testing”, “Analysis of results”, “Finite element analyses”, “Model development”, etc.  Organise the chapters in a logical sequence so a reader doesn’t have to jump around to find out what is going on.  </w:t>
      </w:r>
    </w:p>
    <w:p w14:paraId="437AE720" w14:textId="77777777" w:rsidR="009043C9" w:rsidRPr="00777AF7" w:rsidRDefault="009043C9" w:rsidP="000E0C3C">
      <w:pPr>
        <w:rPr>
          <w:sz w:val="16"/>
          <w:szCs w:val="16"/>
        </w:rPr>
      </w:pPr>
      <w:r w:rsidRPr="00777AF7">
        <w:rPr>
          <w:sz w:val="16"/>
          <w:szCs w:val="16"/>
        </w:rPr>
        <w:t xml:space="preserve">These sections are the meat of the report and give you the opportunity to show your understanding of the subject.  Don’t try to “save” your conclusions for a Conclusions chapter – if there is a conclusion to be made, state it in the main body of the report and repeat it later.  </w:t>
      </w:r>
    </w:p>
    <w:p w14:paraId="222C5E97" w14:textId="77777777" w:rsidR="009043C9" w:rsidRPr="00777AF7" w:rsidRDefault="009043C9" w:rsidP="000E0C3C">
      <w:pPr>
        <w:rPr>
          <w:sz w:val="16"/>
          <w:szCs w:val="16"/>
        </w:rPr>
      </w:pPr>
      <w:r w:rsidRPr="00777AF7">
        <w:rPr>
          <w:sz w:val="16"/>
          <w:szCs w:val="16"/>
        </w:rPr>
        <w:t>The main body of the thesis should be written in a way that anyone who reads it is able to understand exactly what you did and why you did it.  You should give enough information so anyone can repeat your study and be able to get the same results from it, but don’t give unnecessary information. (</w:t>
      </w:r>
      <w:proofErr w:type="gramStart"/>
      <w:r w:rsidRPr="00777AF7">
        <w:rPr>
          <w:sz w:val="16"/>
          <w:szCs w:val="16"/>
        </w:rPr>
        <w:t>e.g</w:t>
      </w:r>
      <w:proofErr w:type="gramEnd"/>
      <w:r w:rsidRPr="00777AF7">
        <w:rPr>
          <w:sz w:val="16"/>
          <w:szCs w:val="16"/>
        </w:rPr>
        <w:t xml:space="preserve">. </w:t>
      </w:r>
      <w:r w:rsidRPr="00777AF7">
        <w:rPr>
          <w:sz w:val="16"/>
          <w:szCs w:val="16"/>
          <w:u w:val="single"/>
        </w:rPr>
        <w:t>Do</w:t>
      </w:r>
      <w:r w:rsidRPr="00777AF7">
        <w:rPr>
          <w:sz w:val="16"/>
          <w:szCs w:val="16"/>
        </w:rPr>
        <w:t xml:space="preserve"> say “the concrete blocks were tested according to BS EN 12390-3:2002 at rate of 0.5 N/mm</w:t>
      </w:r>
      <w:r w:rsidRPr="00777AF7">
        <w:rPr>
          <w:sz w:val="16"/>
          <w:szCs w:val="16"/>
          <w:vertAlign w:val="superscript"/>
        </w:rPr>
        <w:t>2</w:t>
      </w:r>
      <w:r w:rsidRPr="00777AF7">
        <w:rPr>
          <w:sz w:val="16"/>
          <w:szCs w:val="16"/>
        </w:rPr>
        <w:t xml:space="preserve">/s”.  </w:t>
      </w:r>
      <w:r w:rsidRPr="00777AF7">
        <w:rPr>
          <w:sz w:val="16"/>
          <w:szCs w:val="16"/>
          <w:u w:val="single"/>
        </w:rPr>
        <w:t>Don’t</w:t>
      </w:r>
      <w:r w:rsidRPr="00777AF7">
        <w:rPr>
          <w:sz w:val="16"/>
          <w:szCs w:val="16"/>
        </w:rPr>
        <w:t xml:space="preserve"> say “the concrete blocks were lifted up and put in the centre of the testing machine and the door was closed using my left hand….”)   If you have performed a large number of tests, don’t put full laboratory test results here – just put results that are necessary to show trends and draw conclusions (e.g. peak strengths).  Put full test results in the appendices (e.g. date and time of test, specimen dimensions, etc.).  Make sure the test results are presented in a clear and concise manner.  </w:t>
      </w:r>
    </w:p>
    <w:p w14:paraId="7231EC0B" w14:textId="77777777" w:rsidR="009043C9" w:rsidRPr="00777AF7" w:rsidRDefault="009043C9" w:rsidP="000E0C3C">
      <w:pPr>
        <w:pStyle w:val="Heading3"/>
        <w:rPr>
          <w:sz w:val="16"/>
          <w:szCs w:val="16"/>
        </w:rPr>
      </w:pPr>
      <w:bookmarkStart w:id="67" w:name="_Toc185272857"/>
      <w:r w:rsidRPr="00777AF7">
        <w:rPr>
          <w:sz w:val="16"/>
          <w:szCs w:val="16"/>
        </w:rPr>
        <w:t>Figures</w:t>
      </w:r>
      <w:bookmarkEnd w:id="67"/>
    </w:p>
    <w:p w14:paraId="00394A3A" w14:textId="77777777" w:rsidR="009043C9" w:rsidRPr="00777AF7" w:rsidRDefault="009043C9" w:rsidP="000E0C3C">
      <w:pPr>
        <w:rPr>
          <w:sz w:val="16"/>
          <w:szCs w:val="16"/>
        </w:rPr>
      </w:pPr>
      <w:r w:rsidRPr="00777AF7">
        <w:rPr>
          <w:sz w:val="16"/>
          <w:szCs w:val="16"/>
        </w:rPr>
        <w:t>It can be very helpful to document your project by taking photographs of lab tests and by producing clearly labelled diagrams. Often during your project you will produce graphs and charts. They can all be included in the dissertation and referenced in the text as figures. Figure 1 shows an example image. One common problem for graphs is that they look fine on the screen, but the labels are tiny once shrunk to fit into the report. Make sure that all labels and text on figures are legible.</w:t>
      </w:r>
    </w:p>
    <w:p w14:paraId="30E139A9" w14:textId="77777777" w:rsidR="009043C9" w:rsidRPr="00777AF7" w:rsidRDefault="009043C9" w:rsidP="000E0C3C">
      <w:pPr>
        <w:jc w:val="center"/>
        <w:rPr>
          <w:b/>
          <w:bCs/>
          <w:sz w:val="16"/>
          <w:szCs w:val="16"/>
        </w:rPr>
      </w:pPr>
      <w:r w:rsidRPr="00777AF7">
        <w:rPr>
          <w:b/>
          <w:bCs/>
          <w:sz w:val="16"/>
          <w:szCs w:val="16"/>
        </w:rPr>
        <w:t>(Diagram Here)</w:t>
      </w:r>
    </w:p>
    <w:p w14:paraId="4B6DD0C7" w14:textId="77777777" w:rsidR="009043C9" w:rsidRPr="00777AF7" w:rsidRDefault="009043C9" w:rsidP="000E0C3C">
      <w:pPr>
        <w:pStyle w:val="BodyText"/>
        <w:spacing w:line="240" w:lineRule="auto"/>
        <w:jc w:val="center"/>
        <w:rPr>
          <w:sz w:val="16"/>
          <w:szCs w:val="16"/>
        </w:rPr>
      </w:pPr>
      <w:r w:rsidRPr="00777AF7">
        <w:rPr>
          <w:b/>
          <w:sz w:val="16"/>
          <w:szCs w:val="16"/>
        </w:rPr>
        <w:t>Figure 1:</w:t>
      </w:r>
      <w:r w:rsidRPr="00777AF7">
        <w:rPr>
          <w:sz w:val="16"/>
          <w:szCs w:val="16"/>
        </w:rPr>
        <w:t xml:space="preserve"> An example image showing a label and a scale</w:t>
      </w:r>
    </w:p>
    <w:p w14:paraId="49F700A1" w14:textId="77777777" w:rsidR="009043C9" w:rsidRPr="00777AF7" w:rsidRDefault="009043C9" w:rsidP="000E0C3C">
      <w:pPr>
        <w:pStyle w:val="Heading3"/>
        <w:rPr>
          <w:sz w:val="16"/>
          <w:szCs w:val="16"/>
        </w:rPr>
      </w:pPr>
      <w:bookmarkStart w:id="68" w:name="_Toc185272858"/>
      <w:r w:rsidRPr="00777AF7">
        <w:rPr>
          <w:sz w:val="16"/>
          <w:szCs w:val="16"/>
        </w:rPr>
        <w:t>Tables</w:t>
      </w:r>
      <w:bookmarkEnd w:id="68"/>
    </w:p>
    <w:p w14:paraId="23DFF289" w14:textId="77777777" w:rsidR="009043C9" w:rsidRPr="00777AF7" w:rsidRDefault="009043C9" w:rsidP="000E0C3C">
      <w:pPr>
        <w:rPr>
          <w:sz w:val="16"/>
          <w:szCs w:val="16"/>
        </w:rPr>
      </w:pPr>
      <w:r w:rsidRPr="00777AF7">
        <w:rPr>
          <w:sz w:val="16"/>
          <w:szCs w:val="16"/>
        </w:rPr>
        <w:t>Information and data can be clearly presented in a table indicating units where appropriate such as Table 1:</w:t>
      </w:r>
    </w:p>
    <w:p w14:paraId="78911832" w14:textId="77777777" w:rsidR="009043C9" w:rsidRPr="00777AF7" w:rsidRDefault="009043C9" w:rsidP="000E0C3C">
      <w:pPr>
        <w:pStyle w:val="BodyText"/>
        <w:spacing w:line="240" w:lineRule="auto"/>
        <w:jc w:val="center"/>
        <w:rPr>
          <w:sz w:val="16"/>
          <w:szCs w:val="16"/>
        </w:rPr>
      </w:pPr>
      <w:r w:rsidRPr="00777AF7">
        <w:rPr>
          <w:b/>
          <w:sz w:val="16"/>
          <w:szCs w:val="16"/>
        </w:rPr>
        <w:t>Table 1:</w:t>
      </w:r>
      <w:r w:rsidRPr="00777AF7">
        <w:rPr>
          <w:sz w:val="16"/>
          <w:szCs w:val="16"/>
        </w:rPr>
        <w:t xml:space="preserve"> An example table</w:t>
      </w: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093"/>
        <w:gridCol w:w="1485"/>
        <w:gridCol w:w="1570"/>
        <w:gridCol w:w="900"/>
      </w:tblGrid>
      <w:tr w:rsidR="009043C9" w:rsidRPr="00853308" w14:paraId="7777CC2E" w14:textId="77777777" w:rsidTr="00C0504E">
        <w:trPr>
          <w:trHeight w:hRule="exact" w:val="284"/>
        </w:trPr>
        <w:tc>
          <w:tcPr>
            <w:tcW w:w="2093" w:type="dxa"/>
            <w:tcBorders>
              <w:top w:val="single" w:sz="8" w:space="0" w:color="auto"/>
              <w:bottom w:val="single" w:sz="8" w:space="0" w:color="auto"/>
            </w:tcBorders>
            <w:shd w:val="clear" w:color="auto" w:fill="auto"/>
            <w:vAlign w:val="center"/>
          </w:tcPr>
          <w:p w14:paraId="715A2A26" w14:textId="77777777" w:rsidR="009043C9" w:rsidRPr="00853308" w:rsidRDefault="009043C9" w:rsidP="00C0504E">
            <w:pPr>
              <w:rPr>
                <w:rFonts w:cs="Arial"/>
                <w:color w:val="000000"/>
                <w:sz w:val="16"/>
                <w:szCs w:val="16"/>
              </w:rPr>
            </w:pPr>
            <w:r w:rsidRPr="00853308">
              <w:rPr>
                <w:sz w:val="16"/>
                <w:szCs w:val="16"/>
              </w:rPr>
              <w:t>Section type</w:t>
            </w:r>
          </w:p>
        </w:tc>
        <w:tc>
          <w:tcPr>
            <w:tcW w:w="1485" w:type="dxa"/>
            <w:tcBorders>
              <w:top w:val="single" w:sz="8" w:space="0" w:color="auto"/>
              <w:bottom w:val="single" w:sz="8" w:space="0" w:color="auto"/>
            </w:tcBorders>
            <w:shd w:val="clear" w:color="auto" w:fill="auto"/>
            <w:vAlign w:val="center"/>
          </w:tcPr>
          <w:p w14:paraId="2B0FFAE7" w14:textId="77777777" w:rsidR="009043C9" w:rsidRPr="00853308" w:rsidRDefault="009043C9" w:rsidP="00C0504E">
            <w:pPr>
              <w:jc w:val="center"/>
              <w:rPr>
                <w:rFonts w:cs="Arial"/>
                <w:color w:val="000000"/>
                <w:sz w:val="16"/>
                <w:szCs w:val="16"/>
              </w:rPr>
            </w:pPr>
            <w:r w:rsidRPr="00853308">
              <w:rPr>
                <w:sz w:val="16"/>
                <w:szCs w:val="16"/>
              </w:rPr>
              <w:t>σ</w:t>
            </w:r>
            <w:r w:rsidRPr="00853308">
              <w:rPr>
                <w:sz w:val="16"/>
                <w:szCs w:val="16"/>
                <w:vertAlign w:val="subscript"/>
              </w:rPr>
              <w:t>0.2,min</w:t>
            </w:r>
            <w:r w:rsidRPr="00853308">
              <w:rPr>
                <w:sz w:val="16"/>
                <w:szCs w:val="16"/>
              </w:rPr>
              <w:t xml:space="preserve"> (N/mm</w:t>
            </w:r>
            <w:r w:rsidRPr="00853308">
              <w:rPr>
                <w:sz w:val="16"/>
                <w:szCs w:val="16"/>
                <w:vertAlign w:val="superscript"/>
              </w:rPr>
              <w:t>2</w:t>
            </w:r>
            <w:r w:rsidRPr="00853308">
              <w:rPr>
                <w:sz w:val="16"/>
                <w:szCs w:val="16"/>
              </w:rPr>
              <w:t>)</w:t>
            </w:r>
          </w:p>
        </w:tc>
        <w:tc>
          <w:tcPr>
            <w:tcW w:w="1570" w:type="dxa"/>
            <w:tcBorders>
              <w:top w:val="single" w:sz="8" w:space="0" w:color="auto"/>
              <w:bottom w:val="single" w:sz="8" w:space="0" w:color="auto"/>
            </w:tcBorders>
            <w:shd w:val="clear" w:color="auto" w:fill="auto"/>
            <w:vAlign w:val="center"/>
          </w:tcPr>
          <w:p w14:paraId="1F193694" w14:textId="77777777" w:rsidR="009043C9" w:rsidRPr="00853308" w:rsidRDefault="009043C9" w:rsidP="00C0504E">
            <w:pPr>
              <w:jc w:val="center"/>
              <w:rPr>
                <w:sz w:val="16"/>
                <w:szCs w:val="16"/>
                <w:vertAlign w:val="subscript"/>
              </w:rPr>
            </w:pPr>
            <w:proofErr w:type="spellStart"/>
            <w:r w:rsidRPr="00853308">
              <w:rPr>
                <w:sz w:val="16"/>
                <w:szCs w:val="16"/>
              </w:rPr>
              <w:t>σ</w:t>
            </w:r>
            <w:r w:rsidRPr="00853308">
              <w:rPr>
                <w:sz w:val="16"/>
                <w:szCs w:val="16"/>
                <w:vertAlign w:val="subscript"/>
              </w:rPr>
              <w:t>ult,min</w:t>
            </w:r>
            <w:proofErr w:type="spellEnd"/>
            <w:r w:rsidRPr="00853308">
              <w:rPr>
                <w:sz w:val="16"/>
                <w:szCs w:val="16"/>
              </w:rPr>
              <w:t xml:space="preserve"> (N/mm</w:t>
            </w:r>
            <w:r w:rsidRPr="00853308">
              <w:rPr>
                <w:sz w:val="16"/>
                <w:szCs w:val="16"/>
                <w:vertAlign w:val="superscript"/>
              </w:rPr>
              <w:t>2</w:t>
            </w:r>
            <w:r w:rsidRPr="00853308">
              <w:rPr>
                <w:sz w:val="16"/>
                <w:szCs w:val="16"/>
              </w:rPr>
              <w:t>)</w:t>
            </w:r>
          </w:p>
        </w:tc>
        <w:tc>
          <w:tcPr>
            <w:tcW w:w="900" w:type="dxa"/>
            <w:tcBorders>
              <w:top w:val="single" w:sz="8" w:space="0" w:color="auto"/>
              <w:bottom w:val="single" w:sz="8" w:space="0" w:color="auto"/>
            </w:tcBorders>
            <w:shd w:val="clear" w:color="auto" w:fill="auto"/>
            <w:vAlign w:val="center"/>
          </w:tcPr>
          <w:p w14:paraId="254F8A42" w14:textId="77777777" w:rsidR="009043C9" w:rsidRPr="00853308" w:rsidRDefault="009043C9" w:rsidP="00C0504E">
            <w:pPr>
              <w:jc w:val="center"/>
              <w:rPr>
                <w:sz w:val="16"/>
                <w:szCs w:val="16"/>
              </w:rPr>
            </w:pPr>
            <w:r w:rsidRPr="00853308">
              <w:rPr>
                <w:sz w:val="16"/>
                <w:szCs w:val="16"/>
              </w:rPr>
              <w:t>A (%)</w:t>
            </w:r>
          </w:p>
        </w:tc>
      </w:tr>
      <w:tr w:rsidR="009043C9" w:rsidRPr="00853308" w14:paraId="18192C02" w14:textId="77777777" w:rsidTr="00C0504E">
        <w:trPr>
          <w:trHeight w:hRule="exact" w:val="255"/>
        </w:trPr>
        <w:tc>
          <w:tcPr>
            <w:tcW w:w="2093" w:type="dxa"/>
            <w:tcBorders>
              <w:top w:val="single" w:sz="8" w:space="0" w:color="auto"/>
              <w:bottom w:val="nil"/>
            </w:tcBorders>
            <w:shd w:val="clear" w:color="auto" w:fill="auto"/>
            <w:vAlign w:val="center"/>
          </w:tcPr>
          <w:p w14:paraId="49E1087B" w14:textId="77777777" w:rsidR="009043C9" w:rsidRPr="00853308" w:rsidRDefault="009043C9" w:rsidP="00C0504E">
            <w:pPr>
              <w:rPr>
                <w:rFonts w:cs="Arial"/>
                <w:color w:val="000000"/>
                <w:sz w:val="16"/>
                <w:szCs w:val="16"/>
              </w:rPr>
            </w:pPr>
            <w:r w:rsidRPr="00853308">
              <w:rPr>
                <w:rFonts w:cs="Arial"/>
                <w:color w:val="000000"/>
                <w:sz w:val="16"/>
                <w:szCs w:val="16"/>
              </w:rPr>
              <w:t>Hot rolled sections</w:t>
            </w:r>
          </w:p>
        </w:tc>
        <w:tc>
          <w:tcPr>
            <w:tcW w:w="1485" w:type="dxa"/>
            <w:tcBorders>
              <w:top w:val="single" w:sz="8" w:space="0" w:color="auto"/>
              <w:bottom w:val="nil"/>
            </w:tcBorders>
            <w:shd w:val="clear" w:color="auto" w:fill="auto"/>
            <w:vAlign w:val="center"/>
          </w:tcPr>
          <w:p w14:paraId="590F359E" w14:textId="77777777" w:rsidR="009043C9" w:rsidRPr="00853308" w:rsidRDefault="009043C9" w:rsidP="00C0504E">
            <w:pPr>
              <w:jc w:val="center"/>
              <w:rPr>
                <w:rFonts w:cs="Arial"/>
                <w:color w:val="000000"/>
                <w:sz w:val="16"/>
                <w:szCs w:val="16"/>
              </w:rPr>
            </w:pPr>
            <w:r w:rsidRPr="00853308">
              <w:rPr>
                <w:rFonts w:cs="Arial"/>
                <w:color w:val="000000"/>
                <w:sz w:val="16"/>
                <w:szCs w:val="16"/>
              </w:rPr>
              <w:t>190</w:t>
            </w:r>
          </w:p>
        </w:tc>
        <w:tc>
          <w:tcPr>
            <w:tcW w:w="1570" w:type="dxa"/>
            <w:tcBorders>
              <w:top w:val="single" w:sz="8" w:space="0" w:color="auto"/>
              <w:bottom w:val="nil"/>
            </w:tcBorders>
            <w:shd w:val="clear" w:color="auto" w:fill="auto"/>
            <w:vAlign w:val="center"/>
          </w:tcPr>
          <w:p w14:paraId="3788CD8F" w14:textId="77777777" w:rsidR="009043C9" w:rsidRPr="00853308" w:rsidRDefault="009043C9" w:rsidP="00C0504E">
            <w:pPr>
              <w:jc w:val="center"/>
              <w:rPr>
                <w:rFonts w:cs="Arial"/>
                <w:color w:val="000000"/>
                <w:sz w:val="16"/>
                <w:szCs w:val="16"/>
              </w:rPr>
            </w:pPr>
            <w:r w:rsidRPr="00853308">
              <w:rPr>
                <w:rFonts w:cs="Arial"/>
                <w:color w:val="000000"/>
                <w:sz w:val="16"/>
                <w:szCs w:val="16"/>
              </w:rPr>
              <w:t>500-700</w:t>
            </w:r>
          </w:p>
        </w:tc>
        <w:tc>
          <w:tcPr>
            <w:tcW w:w="900" w:type="dxa"/>
            <w:tcBorders>
              <w:top w:val="single" w:sz="8" w:space="0" w:color="auto"/>
              <w:bottom w:val="nil"/>
            </w:tcBorders>
            <w:shd w:val="clear" w:color="auto" w:fill="auto"/>
            <w:vAlign w:val="center"/>
          </w:tcPr>
          <w:p w14:paraId="1642B4A7" w14:textId="77777777" w:rsidR="009043C9" w:rsidRPr="00853308" w:rsidRDefault="009043C9" w:rsidP="00C0504E">
            <w:pPr>
              <w:jc w:val="center"/>
              <w:rPr>
                <w:rFonts w:cs="Arial"/>
                <w:color w:val="000000"/>
                <w:sz w:val="16"/>
                <w:szCs w:val="16"/>
              </w:rPr>
            </w:pPr>
            <w:r w:rsidRPr="00853308">
              <w:rPr>
                <w:rFonts w:cs="Arial"/>
                <w:color w:val="000000"/>
                <w:sz w:val="16"/>
                <w:szCs w:val="16"/>
              </w:rPr>
              <w:t>-</w:t>
            </w:r>
          </w:p>
        </w:tc>
      </w:tr>
    </w:tbl>
    <w:p w14:paraId="553EE64C" w14:textId="77777777" w:rsidR="009043C9" w:rsidRPr="00777AF7" w:rsidRDefault="009043C9" w:rsidP="000E0C3C">
      <w:pPr>
        <w:pStyle w:val="Heading3"/>
        <w:rPr>
          <w:sz w:val="16"/>
          <w:szCs w:val="16"/>
        </w:rPr>
      </w:pPr>
      <w:bookmarkStart w:id="69" w:name="_Toc185272859"/>
      <w:r w:rsidRPr="00777AF7">
        <w:rPr>
          <w:sz w:val="16"/>
          <w:szCs w:val="16"/>
        </w:rPr>
        <w:t>Equations</w:t>
      </w:r>
      <w:bookmarkEnd w:id="69"/>
    </w:p>
    <w:p w14:paraId="6915E6B8" w14:textId="77777777" w:rsidR="009043C9" w:rsidRPr="00777AF7" w:rsidRDefault="009043C9" w:rsidP="000E0C3C">
      <w:pPr>
        <w:rPr>
          <w:sz w:val="16"/>
          <w:szCs w:val="16"/>
        </w:rPr>
      </w:pPr>
      <w:r w:rsidRPr="00777AF7">
        <w:rPr>
          <w:sz w:val="16"/>
          <w:szCs w:val="16"/>
        </w:rPr>
        <w:t>If you are including equations, make sure that you define the symbols close by in the text and identify the units where appropriate. You should number the equations as shown in the following paragraph. As the following equation is in chapter 3 and it is the first equation given in chapter 3 it is numbered Equation 3.1.</w:t>
      </w:r>
    </w:p>
    <w:p w14:paraId="08411D61" w14:textId="77777777" w:rsidR="009043C9" w:rsidRPr="00777AF7" w:rsidRDefault="009043C9" w:rsidP="000E0C3C">
      <w:pPr>
        <w:rPr>
          <w:sz w:val="16"/>
          <w:szCs w:val="16"/>
        </w:rPr>
      </w:pPr>
    </w:p>
    <w:p w14:paraId="4510C15E" w14:textId="77777777" w:rsidR="009043C9" w:rsidRPr="00777AF7" w:rsidRDefault="009043C9" w:rsidP="000E0C3C">
      <w:pPr>
        <w:rPr>
          <w:sz w:val="16"/>
          <w:szCs w:val="16"/>
        </w:rPr>
      </w:pPr>
      <w:r w:rsidRPr="00777AF7">
        <w:rPr>
          <w:sz w:val="16"/>
          <w:szCs w:val="16"/>
        </w:rPr>
        <w:t>A number of predictive models have been developed to estimate the magnitude of the local imperfections, such as those presented by Dawson and Walker (1972). Within their paper three models were considered. The firstly is a simple model relating the imperfection amplitude ω</w:t>
      </w:r>
      <w:r w:rsidRPr="00777AF7">
        <w:rPr>
          <w:sz w:val="16"/>
          <w:szCs w:val="16"/>
          <w:vertAlign w:val="subscript"/>
        </w:rPr>
        <w:t xml:space="preserve">0 </w:t>
      </w:r>
      <w:r w:rsidRPr="00777AF7">
        <w:rPr>
          <w:sz w:val="16"/>
          <w:szCs w:val="16"/>
        </w:rPr>
        <w:t xml:space="preserve">to the section’s thickness t which is given in Equation 3.1. </w:t>
      </w:r>
      <w:r w:rsidRPr="00777AF7">
        <w:rPr>
          <w:i/>
          <w:sz w:val="16"/>
          <w:szCs w:val="16"/>
        </w:rPr>
        <w:t>(No units are given for either variable ω</w:t>
      </w:r>
      <w:r w:rsidRPr="00777AF7">
        <w:rPr>
          <w:i/>
          <w:sz w:val="16"/>
          <w:szCs w:val="16"/>
          <w:vertAlign w:val="subscript"/>
        </w:rPr>
        <w:t xml:space="preserve">0 </w:t>
      </w:r>
      <w:r w:rsidRPr="00777AF7">
        <w:rPr>
          <w:i/>
          <w:sz w:val="16"/>
          <w:szCs w:val="16"/>
        </w:rPr>
        <w:t>or t, as the relationship still holds so long as both variables are in the same units)</w:t>
      </w:r>
    </w:p>
    <w:p w14:paraId="2ED716A8" w14:textId="77777777" w:rsidR="009043C9" w:rsidRPr="00777AF7" w:rsidRDefault="009043C9" w:rsidP="000E0C3C">
      <w:pPr>
        <w:rPr>
          <w:sz w:val="16"/>
          <w:szCs w:val="16"/>
        </w:rPr>
      </w:pPr>
    </w:p>
    <w:p w14:paraId="39D8E496" w14:textId="0C8CE6E7" w:rsidR="009043C9" w:rsidRPr="00777AF7" w:rsidRDefault="009043C9" w:rsidP="000E0C3C">
      <w:pPr>
        <w:pStyle w:val="CommentText"/>
        <w:rPr>
          <w:sz w:val="16"/>
          <w:szCs w:val="16"/>
        </w:rPr>
      </w:pPr>
      <w:r>
        <w:rPr>
          <w:position w:val="-10"/>
          <w:sz w:val="16"/>
          <w:szCs w:val="16"/>
        </w:rPr>
        <w:pict w14:anchorId="29D24F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2pt;height:15.9pt">
            <v:imagedata r:id="rId22" o:title=""/>
          </v:shape>
        </w:pict>
      </w:r>
    </w:p>
  </w:comment>
  <w:comment w:id="274" w:author="Bharat Kunwar" w:date="2012-03-25T20:12:00Z" w:initials="BK">
    <w:p w14:paraId="2BFDAF64" w14:textId="1128FEEC" w:rsidR="009043C9" w:rsidRPr="00C97B77" w:rsidRDefault="009043C9" w:rsidP="00C97B77">
      <w:pPr>
        <w:rPr>
          <w:szCs w:val="24"/>
        </w:rPr>
      </w:pPr>
      <w:r>
        <w:rPr>
          <w:rStyle w:val="CommentReference"/>
        </w:rPr>
        <w:annotationRef/>
      </w:r>
      <w:r w:rsidRPr="0079121A">
        <w:rPr>
          <w:szCs w:val="24"/>
        </w:rPr>
        <w:t xml:space="preserve">These are not necessary for every thesis / report (it depends on your topic) and generally have long lab test results, computational analysis results, computer code that you have written, etc.  The information here is too lengthy to put into the main report, but should be included for reference.  Don’t include pages and pages of excel </w:t>
      </w:r>
      <w:proofErr w:type="spellStart"/>
      <w:r w:rsidRPr="0079121A">
        <w:rPr>
          <w:szCs w:val="24"/>
        </w:rPr>
        <w:t>spreadsheet</w:t>
      </w:r>
      <w:proofErr w:type="spellEnd"/>
      <w:r w:rsidRPr="0079121A">
        <w:rPr>
          <w:szCs w:val="24"/>
        </w:rPr>
        <w:t xml:space="preserve"> data stored during testing – rather just put a graph which is more concise and gives more information.  Pages and pages of data are generally </w:t>
      </w:r>
      <w:r>
        <w:rPr>
          <w:szCs w:val="24"/>
        </w:rPr>
        <w:t>very hard to extract information from.</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734DB6" w14:textId="77777777" w:rsidR="009043C9" w:rsidRDefault="009043C9" w:rsidP="00A54F9A">
      <w:r>
        <w:separator/>
      </w:r>
    </w:p>
  </w:endnote>
  <w:endnote w:type="continuationSeparator" w:id="0">
    <w:p w14:paraId="748DB4D5" w14:textId="77777777" w:rsidR="009043C9" w:rsidRDefault="009043C9" w:rsidP="00A54F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1FD78" w14:textId="53C5446B" w:rsidR="009043C9" w:rsidRPr="000E4B65" w:rsidRDefault="009043C9" w:rsidP="0090609A">
    <w:pPr>
      <w:pStyle w:val="Footer"/>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1257F6" w14:textId="77777777" w:rsidR="009043C9" w:rsidRPr="000E4B65" w:rsidRDefault="009043C9" w:rsidP="0090609A">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169955" w14:textId="77777777" w:rsidR="009043C9" w:rsidRPr="000E4B65" w:rsidRDefault="009043C9" w:rsidP="0090609A">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6F072A" w14:textId="77777777" w:rsidR="009043C9" w:rsidRDefault="009043C9" w:rsidP="00B405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497D911" w14:textId="77777777" w:rsidR="009043C9" w:rsidRDefault="009043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77B65D" w14:textId="77777777" w:rsidR="009043C9" w:rsidRDefault="009043C9" w:rsidP="00B405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21619AAE" w14:textId="77777777" w:rsidR="009043C9" w:rsidRDefault="009043C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A15FF0" w14:textId="1BB36237" w:rsidR="009043C9" w:rsidRDefault="009043C9" w:rsidP="00A60F68">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32</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B127AB" w14:textId="77777777" w:rsidR="009043C9" w:rsidRDefault="009043C9" w:rsidP="00A54F9A">
      <w:r>
        <w:separator/>
      </w:r>
    </w:p>
  </w:footnote>
  <w:footnote w:type="continuationSeparator" w:id="0">
    <w:p w14:paraId="34A5674F" w14:textId="77777777" w:rsidR="009043C9" w:rsidRDefault="009043C9" w:rsidP="00A54F9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DB439B"/>
    <w:multiLevelType w:val="hybridMultilevel"/>
    <w:tmpl w:val="BBDC7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878CC"/>
    <w:multiLevelType w:val="hybridMultilevel"/>
    <w:tmpl w:val="04A0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F40BE1"/>
    <w:multiLevelType w:val="hybridMultilevel"/>
    <w:tmpl w:val="EFF8B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E611FF"/>
    <w:multiLevelType w:val="hybridMultilevel"/>
    <w:tmpl w:val="7364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A06819"/>
    <w:multiLevelType w:val="hybridMultilevel"/>
    <w:tmpl w:val="ADBEC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0E547E"/>
    <w:multiLevelType w:val="hybridMultilevel"/>
    <w:tmpl w:val="74428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4A08D6"/>
    <w:multiLevelType w:val="hybridMultilevel"/>
    <w:tmpl w:val="4D007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A25A83"/>
    <w:multiLevelType w:val="hybridMultilevel"/>
    <w:tmpl w:val="6108F4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067371E"/>
    <w:multiLevelType w:val="hybridMultilevel"/>
    <w:tmpl w:val="85C2D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684CFE"/>
    <w:multiLevelType w:val="hybridMultilevel"/>
    <w:tmpl w:val="E1D65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8351CC"/>
    <w:multiLevelType w:val="hybridMultilevel"/>
    <w:tmpl w:val="8538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6E0B7F"/>
    <w:multiLevelType w:val="hybridMultilevel"/>
    <w:tmpl w:val="7E807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E45C44"/>
    <w:multiLevelType w:val="hybridMultilevel"/>
    <w:tmpl w:val="EA7C4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7E64BC"/>
    <w:multiLevelType w:val="hybridMultilevel"/>
    <w:tmpl w:val="81C00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9950E7"/>
    <w:multiLevelType w:val="hybridMultilevel"/>
    <w:tmpl w:val="F9142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956862"/>
    <w:multiLevelType w:val="hybridMultilevel"/>
    <w:tmpl w:val="7EF031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nsid w:val="59DC143C"/>
    <w:multiLevelType w:val="hybridMultilevel"/>
    <w:tmpl w:val="FF0E7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D8E5D6D"/>
    <w:multiLevelType w:val="hybridMultilevel"/>
    <w:tmpl w:val="D3888E08"/>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nsid w:val="5ED01E10"/>
    <w:multiLevelType w:val="hybridMultilevel"/>
    <w:tmpl w:val="F948C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E30054B"/>
    <w:multiLevelType w:val="hybridMultilevel"/>
    <w:tmpl w:val="7EC0FD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6FC935BE"/>
    <w:multiLevelType w:val="multilevel"/>
    <w:tmpl w:val="D0E0A8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42449F0"/>
    <w:multiLevelType w:val="hybridMultilevel"/>
    <w:tmpl w:val="A29CE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29035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7CC605FB"/>
    <w:multiLevelType w:val="hybridMultilevel"/>
    <w:tmpl w:val="1C9ABC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F7A42D2"/>
    <w:multiLevelType w:val="hybridMultilevel"/>
    <w:tmpl w:val="DBEED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4"/>
  </w:num>
  <w:num w:numId="4">
    <w:abstractNumId w:val="12"/>
  </w:num>
  <w:num w:numId="5">
    <w:abstractNumId w:val="15"/>
  </w:num>
  <w:num w:numId="6">
    <w:abstractNumId w:val="13"/>
  </w:num>
  <w:num w:numId="7">
    <w:abstractNumId w:val="23"/>
  </w:num>
  <w:num w:numId="8">
    <w:abstractNumId w:val="20"/>
  </w:num>
  <w:num w:numId="9">
    <w:abstractNumId w:val="23"/>
  </w:num>
  <w:num w:numId="10">
    <w:abstractNumId w:val="4"/>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9"/>
  </w:num>
  <w:num w:numId="14">
    <w:abstractNumId w:val="7"/>
  </w:num>
  <w:num w:numId="15">
    <w:abstractNumId w:val="11"/>
  </w:num>
  <w:num w:numId="16">
    <w:abstractNumId w:val="23"/>
  </w:num>
  <w:num w:numId="17">
    <w:abstractNumId w:val="23"/>
  </w:num>
  <w:num w:numId="18">
    <w:abstractNumId w:val="23"/>
  </w:num>
  <w:num w:numId="19">
    <w:abstractNumId w:val="25"/>
  </w:num>
  <w:num w:numId="20">
    <w:abstractNumId w:val="23"/>
  </w:num>
  <w:num w:numId="21">
    <w:abstractNumId w:val="23"/>
  </w:num>
  <w:num w:numId="22">
    <w:abstractNumId w:val="6"/>
  </w:num>
  <w:num w:numId="23">
    <w:abstractNumId w:val="23"/>
  </w:num>
  <w:num w:numId="24">
    <w:abstractNumId w:val="24"/>
  </w:num>
  <w:num w:numId="25">
    <w:abstractNumId w:val="22"/>
  </w:num>
  <w:num w:numId="26">
    <w:abstractNumId w:val="17"/>
  </w:num>
  <w:num w:numId="27">
    <w:abstractNumId w:val="1"/>
  </w:num>
  <w:num w:numId="28">
    <w:abstractNumId w:val="10"/>
  </w:num>
  <w:num w:numId="29">
    <w:abstractNumId w:val="5"/>
  </w:num>
  <w:num w:numId="30">
    <w:abstractNumId w:val="16"/>
  </w:num>
  <w:num w:numId="31">
    <w:abstractNumId w:val="18"/>
  </w:num>
  <w:num w:numId="32">
    <w:abstractNumId w:val="8"/>
  </w:num>
  <w:num w:numId="33">
    <w:abstractNumId w:val="23"/>
  </w:num>
  <w:num w:numId="34">
    <w:abstractNumId w:val="23"/>
  </w:num>
  <w:num w:numId="35">
    <w:abstractNumId w:val="3"/>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revisionView w:markup="0"/>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023A"/>
    <w:rsid w:val="00000753"/>
    <w:rsid w:val="000024B6"/>
    <w:rsid w:val="00003352"/>
    <w:rsid w:val="000041D2"/>
    <w:rsid w:val="00005907"/>
    <w:rsid w:val="00005DE0"/>
    <w:rsid w:val="0000676B"/>
    <w:rsid w:val="00007416"/>
    <w:rsid w:val="00007BFC"/>
    <w:rsid w:val="00010C5A"/>
    <w:rsid w:val="00011FA8"/>
    <w:rsid w:val="000120DA"/>
    <w:rsid w:val="000121BF"/>
    <w:rsid w:val="0001257F"/>
    <w:rsid w:val="00013A6C"/>
    <w:rsid w:val="00013BFC"/>
    <w:rsid w:val="00013C75"/>
    <w:rsid w:val="00013ECF"/>
    <w:rsid w:val="00014D6B"/>
    <w:rsid w:val="00014F77"/>
    <w:rsid w:val="00015096"/>
    <w:rsid w:val="000151A6"/>
    <w:rsid w:val="000151B1"/>
    <w:rsid w:val="00015F4E"/>
    <w:rsid w:val="00016E22"/>
    <w:rsid w:val="00016E91"/>
    <w:rsid w:val="00017399"/>
    <w:rsid w:val="00021931"/>
    <w:rsid w:val="00022440"/>
    <w:rsid w:val="00022588"/>
    <w:rsid w:val="00023FCF"/>
    <w:rsid w:val="0002485D"/>
    <w:rsid w:val="00024F58"/>
    <w:rsid w:val="000254E2"/>
    <w:rsid w:val="000260A2"/>
    <w:rsid w:val="000261AC"/>
    <w:rsid w:val="000264D8"/>
    <w:rsid w:val="00026C1E"/>
    <w:rsid w:val="00027076"/>
    <w:rsid w:val="00027480"/>
    <w:rsid w:val="00027874"/>
    <w:rsid w:val="00027B92"/>
    <w:rsid w:val="00030DC8"/>
    <w:rsid w:val="000325CB"/>
    <w:rsid w:val="000331BF"/>
    <w:rsid w:val="000333B5"/>
    <w:rsid w:val="00033851"/>
    <w:rsid w:val="00033CA1"/>
    <w:rsid w:val="0003463A"/>
    <w:rsid w:val="000346E9"/>
    <w:rsid w:val="000350D1"/>
    <w:rsid w:val="00035C1A"/>
    <w:rsid w:val="00036A97"/>
    <w:rsid w:val="00037B0E"/>
    <w:rsid w:val="00040DE1"/>
    <w:rsid w:val="00041798"/>
    <w:rsid w:val="0004204B"/>
    <w:rsid w:val="00042E69"/>
    <w:rsid w:val="000431E8"/>
    <w:rsid w:val="0004354E"/>
    <w:rsid w:val="000435D5"/>
    <w:rsid w:val="00043AC2"/>
    <w:rsid w:val="000446CD"/>
    <w:rsid w:val="00047E9F"/>
    <w:rsid w:val="00047F25"/>
    <w:rsid w:val="00050224"/>
    <w:rsid w:val="000508A3"/>
    <w:rsid w:val="000508F1"/>
    <w:rsid w:val="000508FE"/>
    <w:rsid w:val="0005098D"/>
    <w:rsid w:val="00050BD4"/>
    <w:rsid w:val="00050D65"/>
    <w:rsid w:val="000512AB"/>
    <w:rsid w:val="000512D7"/>
    <w:rsid w:val="00051DC4"/>
    <w:rsid w:val="0005265B"/>
    <w:rsid w:val="00052F2F"/>
    <w:rsid w:val="00053968"/>
    <w:rsid w:val="00054303"/>
    <w:rsid w:val="000546D1"/>
    <w:rsid w:val="00056047"/>
    <w:rsid w:val="00056088"/>
    <w:rsid w:val="0005611E"/>
    <w:rsid w:val="00056153"/>
    <w:rsid w:val="00056B1D"/>
    <w:rsid w:val="00057104"/>
    <w:rsid w:val="00057567"/>
    <w:rsid w:val="00057920"/>
    <w:rsid w:val="00057A2B"/>
    <w:rsid w:val="00057D81"/>
    <w:rsid w:val="00060790"/>
    <w:rsid w:val="00060EFC"/>
    <w:rsid w:val="00061B4E"/>
    <w:rsid w:val="00061CF0"/>
    <w:rsid w:val="00061FAB"/>
    <w:rsid w:val="000622FB"/>
    <w:rsid w:val="00062E3A"/>
    <w:rsid w:val="00063148"/>
    <w:rsid w:val="00063B3F"/>
    <w:rsid w:val="00063C1C"/>
    <w:rsid w:val="00064AB4"/>
    <w:rsid w:val="00065287"/>
    <w:rsid w:val="00065597"/>
    <w:rsid w:val="00065AAA"/>
    <w:rsid w:val="00066BAA"/>
    <w:rsid w:val="0006731A"/>
    <w:rsid w:val="00070DAF"/>
    <w:rsid w:val="000718F9"/>
    <w:rsid w:val="00071AD0"/>
    <w:rsid w:val="00071C29"/>
    <w:rsid w:val="00071E06"/>
    <w:rsid w:val="00072E25"/>
    <w:rsid w:val="00074620"/>
    <w:rsid w:val="00074637"/>
    <w:rsid w:val="00075953"/>
    <w:rsid w:val="000759C0"/>
    <w:rsid w:val="00075C4A"/>
    <w:rsid w:val="00076290"/>
    <w:rsid w:val="000765BE"/>
    <w:rsid w:val="0007676A"/>
    <w:rsid w:val="00080195"/>
    <w:rsid w:val="00080752"/>
    <w:rsid w:val="000809DE"/>
    <w:rsid w:val="00080A7B"/>
    <w:rsid w:val="00081B34"/>
    <w:rsid w:val="000822BE"/>
    <w:rsid w:val="00082790"/>
    <w:rsid w:val="00082AEF"/>
    <w:rsid w:val="000834A8"/>
    <w:rsid w:val="00083D70"/>
    <w:rsid w:val="00083F15"/>
    <w:rsid w:val="00084577"/>
    <w:rsid w:val="00084A4F"/>
    <w:rsid w:val="00084F4A"/>
    <w:rsid w:val="0008551C"/>
    <w:rsid w:val="00085BBD"/>
    <w:rsid w:val="00085BD3"/>
    <w:rsid w:val="00085BF8"/>
    <w:rsid w:val="00086E7D"/>
    <w:rsid w:val="00086EA9"/>
    <w:rsid w:val="000900FF"/>
    <w:rsid w:val="00090456"/>
    <w:rsid w:val="0009065F"/>
    <w:rsid w:val="00090EB1"/>
    <w:rsid w:val="00091EEC"/>
    <w:rsid w:val="00092387"/>
    <w:rsid w:val="00092E07"/>
    <w:rsid w:val="000930A4"/>
    <w:rsid w:val="00093E07"/>
    <w:rsid w:val="000965F6"/>
    <w:rsid w:val="00097DED"/>
    <w:rsid w:val="000A04CA"/>
    <w:rsid w:val="000A0758"/>
    <w:rsid w:val="000A0918"/>
    <w:rsid w:val="000A0C33"/>
    <w:rsid w:val="000A1071"/>
    <w:rsid w:val="000A1508"/>
    <w:rsid w:val="000A163E"/>
    <w:rsid w:val="000A226E"/>
    <w:rsid w:val="000A22C7"/>
    <w:rsid w:val="000A2ACA"/>
    <w:rsid w:val="000A322C"/>
    <w:rsid w:val="000A33EB"/>
    <w:rsid w:val="000A35BC"/>
    <w:rsid w:val="000A3D95"/>
    <w:rsid w:val="000A3DA1"/>
    <w:rsid w:val="000A4474"/>
    <w:rsid w:val="000A5239"/>
    <w:rsid w:val="000A5D08"/>
    <w:rsid w:val="000A7709"/>
    <w:rsid w:val="000A7B09"/>
    <w:rsid w:val="000B03D3"/>
    <w:rsid w:val="000B0952"/>
    <w:rsid w:val="000B0C0F"/>
    <w:rsid w:val="000B0C72"/>
    <w:rsid w:val="000B11BC"/>
    <w:rsid w:val="000B15AF"/>
    <w:rsid w:val="000B1B63"/>
    <w:rsid w:val="000B23FB"/>
    <w:rsid w:val="000B3C69"/>
    <w:rsid w:val="000B4223"/>
    <w:rsid w:val="000B42B0"/>
    <w:rsid w:val="000B4760"/>
    <w:rsid w:val="000B5221"/>
    <w:rsid w:val="000B59B7"/>
    <w:rsid w:val="000B5FA4"/>
    <w:rsid w:val="000B637C"/>
    <w:rsid w:val="000B6773"/>
    <w:rsid w:val="000B69FE"/>
    <w:rsid w:val="000B7282"/>
    <w:rsid w:val="000C12E7"/>
    <w:rsid w:val="000C1F67"/>
    <w:rsid w:val="000C353B"/>
    <w:rsid w:val="000C451C"/>
    <w:rsid w:val="000C4ECB"/>
    <w:rsid w:val="000C615D"/>
    <w:rsid w:val="000C63C3"/>
    <w:rsid w:val="000C7B21"/>
    <w:rsid w:val="000C7FA6"/>
    <w:rsid w:val="000D050A"/>
    <w:rsid w:val="000D06C3"/>
    <w:rsid w:val="000D07C3"/>
    <w:rsid w:val="000D0953"/>
    <w:rsid w:val="000D0B15"/>
    <w:rsid w:val="000D125C"/>
    <w:rsid w:val="000D135E"/>
    <w:rsid w:val="000D16B0"/>
    <w:rsid w:val="000D1850"/>
    <w:rsid w:val="000D2F17"/>
    <w:rsid w:val="000D4E1E"/>
    <w:rsid w:val="000D4EED"/>
    <w:rsid w:val="000D54A5"/>
    <w:rsid w:val="000D55CE"/>
    <w:rsid w:val="000D5864"/>
    <w:rsid w:val="000D63D3"/>
    <w:rsid w:val="000D6670"/>
    <w:rsid w:val="000D6E9A"/>
    <w:rsid w:val="000D76A5"/>
    <w:rsid w:val="000D79EE"/>
    <w:rsid w:val="000D7F10"/>
    <w:rsid w:val="000E0067"/>
    <w:rsid w:val="000E01D5"/>
    <w:rsid w:val="000E0217"/>
    <w:rsid w:val="000E08E2"/>
    <w:rsid w:val="000E09EB"/>
    <w:rsid w:val="000E0B07"/>
    <w:rsid w:val="000E0C3C"/>
    <w:rsid w:val="000E1DA4"/>
    <w:rsid w:val="000E1E25"/>
    <w:rsid w:val="000E1F6D"/>
    <w:rsid w:val="000E2338"/>
    <w:rsid w:val="000E2533"/>
    <w:rsid w:val="000E2BF3"/>
    <w:rsid w:val="000E2DDF"/>
    <w:rsid w:val="000E44E6"/>
    <w:rsid w:val="000E4981"/>
    <w:rsid w:val="000E4B65"/>
    <w:rsid w:val="000E6825"/>
    <w:rsid w:val="000E6D26"/>
    <w:rsid w:val="000E73AC"/>
    <w:rsid w:val="000E7B66"/>
    <w:rsid w:val="000E7FEF"/>
    <w:rsid w:val="000F0373"/>
    <w:rsid w:val="000F07DC"/>
    <w:rsid w:val="000F0AFA"/>
    <w:rsid w:val="000F1220"/>
    <w:rsid w:val="000F178B"/>
    <w:rsid w:val="000F1A02"/>
    <w:rsid w:val="000F1D01"/>
    <w:rsid w:val="000F2BA3"/>
    <w:rsid w:val="000F3158"/>
    <w:rsid w:val="000F370D"/>
    <w:rsid w:val="000F75B6"/>
    <w:rsid w:val="001001C3"/>
    <w:rsid w:val="0010024C"/>
    <w:rsid w:val="00100DAC"/>
    <w:rsid w:val="0010122F"/>
    <w:rsid w:val="001019D7"/>
    <w:rsid w:val="00102397"/>
    <w:rsid w:val="001027D8"/>
    <w:rsid w:val="00102B3D"/>
    <w:rsid w:val="00102B55"/>
    <w:rsid w:val="00102DDE"/>
    <w:rsid w:val="00104579"/>
    <w:rsid w:val="00104A79"/>
    <w:rsid w:val="00105427"/>
    <w:rsid w:val="00105522"/>
    <w:rsid w:val="001056ED"/>
    <w:rsid w:val="00105C32"/>
    <w:rsid w:val="00105E16"/>
    <w:rsid w:val="001061FE"/>
    <w:rsid w:val="0010655F"/>
    <w:rsid w:val="0010662A"/>
    <w:rsid w:val="001069AE"/>
    <w:rsid w:val="00106A11"/>
    <w:rsid w:val="00107162"/>
    <w:rsid w:val="00107216"/>
    <w:rsid w:val="0010781A"/>
    <w:rsid w:val="00110FBC"/>
    <w:rsid w:val="00111D9B"/>
    <w:rsid w:val="0011292C"/>
    <w:rsid w:val="0011318F"/>
    <w:rsid w:val="00113C9D"/>
    <w:rsid w:val="0011407A"/>
    <w:rsid w:val="0011628D"/>
    <w:rsid w:val="0011722B"/>
    <w:rsid w:val="00120925"/>
    <w:rsid w:val="00120EC9"/>
    <w:rsid w:val="00121AB0"/>
    <w:rsid w:val="0012252D"/>
    <w:rsid w:val="0012278B"/>
    <w:rsid w:val="00122B1B"/>
    <w:rsid w:val="00122C6C"/>
    <w:rsid w:val="00123018"/>
    <w:rsid w:val="001237D6"/>
    <w:rsid w:val="00123B6A"/>
    <w:rsid w:val="00123C01"/>
    <w:rsid w:val="00123C87"/>
    <w:rsid w:val="00124644"/>
    <w:rsid w:val="00124A6E"/>
    <w:rsid w:val="0012500F"/>
    <w:rsid w:val="001260DE"/>
    <w:rsid w:val="00127013"/>
    <w:rsid w:val="0012714C"/>
    <w:rsid w:val="00127283"/>
    <w:rsid w:val="00130492"/>
    <w:rsid w:val="00130EEF"/>
    <w:rsid w:val="00131154"/>
    <w:rsid w:val="001312BD"/>
    <w:rsid w:val="00131788"/>
    <w:rsid w:val="0013192F"/>
    <w:rsid w:val="00131CF8"/>
    <w:rsid w:val="00131EF2"/>
    <w:rsid w:val="00132559"/>
    <w:rsid w:val="00132CBE"/>
    <w:rsid w:val="00133696"/>
    <w:rsid w:val="00133E09"/>
    <w:rsid w:val="0013409E"/>
    <w:rsid w:val="0013438E"/>
    <w:rsid w:val="0013455A"/>
    <w:rsid w:val="00134C7B"/>
    <w:rsid w:val="00135CC0"/>
    <w:rsid w:val="00135EF5"/>
    <w:rsid w:val="00136577"/>
    <w:rsid w:val="0013686D"/>
    <w:rsid w:val="00136A64"/>
    <w:rsid w:val="00136B2C"/>
    <w:rsid w:val="00136BE0"/>
    <w:rsid w:val="0013731E"/>
    <w:rsid w:val="00137715"/>
    <w:rsid w:val="00137975"/>
    <w:rsid w:val="001400AF"/>
    <w:rsid w:val="00141849"/>
    <w:rsid w:val="00142223"/>
    <w:rsid w:val="0014309A"/>
    <w:rsid w:val="001434CF"/>
    <w:rsid w:val="001436A4"/>
    <w:rsid w:val="0014387B"/>
    <w:rsid w:val="0014399F"/>
    <w:rsid w:val="00143FDF"/>
    <w:rsid w:val="001443F0"/>
    <w:rsid w:val="00144D80"/>
    <w:rsid w:val="001450F8"/>
    <w:rsid w:val="001457C8"/>
    <w:rsid w:val="00146098"/>
    <w:rsid w:val="001465A4"/>
    <w:rsid w:val="001472C0"/>
    <w:rsid w:val="001476D3"/>
    <w:rsid w:val="001478FC"/>
    <w:rsid w:val="00147B71"/>
    <w:rsid w:val="00150097"/>
    <w:rsid w:val="00150C69"/>
    <w:rsid w:val="001513E0"/>
    <w:rsid w:val="00151937"/>
    <w:rsid w:val="0015200B"/>
    <w:rsid w:val="00152DB8"/>
    <w:rsid w:val="00152FA2"/>
    <w:rsid w:val="00152FE1"/>
    <w:rsid w:val="00153A8F"/>
    <w:rsid w:val="001545E1"/>
    <w:rsid w:val="001546D9"/>
    <w:rsid w:val="00154998"/>
    <w:rsid w:val="00154E63"/>
    <w:rsid w:val="00156B04"/>
    <w:rsid w:val="0015708C"/>
    <w:rsid w:val="0015713C"/>
    <w:rsid w:val="00157BAA"/>
    <w:rsid w:val="00160004"/>
    <w:rsid w:val="0016072E"/>
    <w:rsid w:val="001615E8"/>
    <w:rsid w:val="00161BA3"/>
    <w:rsid w:val="0016200A"/>
    <w:rsid w:val="001629D3"/>
    <w:rsid w:val="00162AE9"/>
    <w:rsid w:val="00162C9D"/>
    <w:rsid w:val="001635CA"/>
    <w:rsid w:val="001645BD"/>
    <w:rsid w:val="001651E4"/>
    <w:rsid w:val="0016538C"/>
    <w:rsid w:val="0016560D"/>
    <w:rsid w:val="00165CFF"/>
    <w:rsid w:val="00166230"/>
    <w:rsid w:val="00166BF6"/>
    <w:rsid w:val="00166DB3"/>
    <w:rsid w:val="00172CD5"/>
    <w:rsid w:val="001740C1"/>
    <w:rsid w:val="0017489D"/>
    <w:rsid w:val="00174BD9"/>
    <w:rsid w:val="0017502D"/>
    <w:rsid w:val="001753BD"/>
    <w:rsid w:val="001764B9"/>
    <w:rsid w:val="00177063"/>
    <w:rsid w:val="001779A9"/>
    <w:rsid w:val="00177B97"/>
    <w:rsid w:val="001809BD"/>
    <w:rsid w:val="00182676"/>
    <w:rsid w:val="00182C01"/>
    <w:rsid w:val="00182C7E"/>
    <w:rsid w:val="00182D65"/>
    <w:rsid w:val="00182E78"/>
    <w:rsid w:val="00183343"/>
    <w:rsid w:val="0018339B"/>
    <w:rsid w:val="00183C72"/>
    <w:rsid w:val="00183E2F"/>
    <w:rsid w:val="00183E47"/>
    <w:rsid w:val="0018451E"/>
    <w:rsid w:val="00185024"/>
    <w:rsid w:val="00185AAE"/>
    <w:rsid w:val="001868D7"/>
    <w:rsid w:val="00187BF4"/>
    <w:rsid w:val="00187D07"/>
    <w:rsid w:val="00191C3F"/>
    <w:rsid w:val="00191EEF"/>
    <w:rsid w:val="0019244B"/>
    <w:rsid w:val="0019253E"/>
    <w:rsid w:val="00192E4E"/>
    <w:rsid w:val="001933EE"/>
    <w:rsid w:val="0019366A"/>
    <w:rsid w:val="001936FC"/>
    <w:rsid w:val="00193AF0"/>
    <w:rsid w:val="00193DC5"/>
    <w:rsid w:val="00194434"/>
    <w:rsid w:val="00194A3D"/>
    <w:rsid w:val="00194A40"/>
    <w:rsid w:val="00194DA4"/>
    <w:rsid w:val="00194E7E"/>
    <w:rsid w:val="001955F5"/>
    <w:rsid w:val="00195D3D"/>
    <w:rsid w:val="00197F9F"/>
    <w:rsid w:val="001A1770"/>
    <w:rsid w:val="001A17EE"/>
    <w:rsid w:val="001A202A"/>
    <w:rsid w:val="001A21C3"/>
    <w:rsid w:val="001A22ED"/>
    <w:rsid w:val="001A2727"/>
    <w:rsid w:val="001A3841"/>
    <w:rsid w:val="001A38E1"/>
    <w:rsid w:val="001A4BAB"/>
    <w:rsid w:val="001A4C87"/>
    <w:rsid w:val="001A5108"/>
    <w:rsid w:val="001A5AD1"/>
    <w:rsid w:val="001A6A88"/>
    <w:rsid w:val="001A6FF3"/>
    <w:rsid w:val="001A72F1"/>
    <w:rsid w:val="001A73AD"/>
    <w:rsid w:val="001A7D8F"/>
    <w:rsid w:val="001B0EEB"/>
    <w:rsid w:val="001B10C4"/>
    <w:rsid w:val="001B186F"/>
    <w:rsid w:val="001B220D"/>
    <w:rsid w:val="001B3B1C"/>
    <w:rsid w:val="001B3F85"/>
    <w:rsid w:val="001B44FB"/>
    <w:rsid w:val="001B4740"/>
    <w:rsid w:val="001B5334"/>
    <w:rsid w:val="001B5E14"/>
    <w:rsid w:val="001B6181"/>
    <w:rsid w:val="001B6CE4"/>
    <w:rsid w:val="001B6EEF"/>
    <w:rsid w:val="001B748A"/>
    <w:rsid w:val="001C0295"/>
    <w:rsid w:val="001C0C9A"/>
    <w:rsid w:val="001C1648"/>
    <w:rsid w:val="001C184F"/>
    <w:rsid w:val="001C1A5A"/>
    <w:rsid w:val="001C1A8B"/>
    <w:rsid w:val="001C1AA4"/>
    <w:rsid w:val="001C1BD1"/>
    <w:rsid w:val="001C1CFD"/>
    <w:rsid w:val="001C2CB6"/>
    <w:rsid w:val="001C3920"/>
    <w:rsid w:val="001C40AD"/>
    <w:rsid w:val="001C4969"/>
    <w:rsid w:val="001C4BB1"/>
    <w:rsid w:val="001C4FED"/>
    <w:rsid w:val="001C5539"/>
    <w:rsid w:val="001C55C5"/>
    <w:rsid w:val="001C5B21"/>
    <w:rsid w:val="001C607E"/>
    <w:rsid w:val="001C700D"/>
    <w:rsid w:val="001C756A"/>
    <w:rsid w:val="001C765F"/>
    <w:rsid w:val="001C7CCA"/>
    <w:rsid w:val="001D0509"/>
    <w:rsid w:val="001D0834"/>
    <w:rsid w:val="001D17B1"/>
    <w:rsid w:val="001D225D"/>
    <w:rsid w:val="001D2936"/>
    <w:rsid w:val="001D3A52"/>
    <w:rsid w:val="001D4042"/>
    <w:rsid w:val="001D5653"/>
    <w:rsid w:val="001D5C03"/>
    <w:rsid w:val="001D6D23"/>
    <w:rsid w:val="001D70C9"/>
    <w:rsid w:val="001D78B1"/>
    <w:rsid w:val="001D7F6C"/>
    <w:rsid w:val="001E0006"/>
    <w:rsid w:val="001E0133"/>
    <w:rsid w:val="001E0CC9"/>
    <w:rsid w:val="001E168A"/>
    <w:rsid w:val="001E1EC7"/>
    <w:rsid w:val="001E2D64"/>
    <w:rsid w:val="001E3657"/>
    <w:rsid w:val="001E36F9"/>
    <w:rsid w:val="001E39C1"/>
    <w:rsid w:val="001E3BFA"/>
    <w:rsid w:val="001E3ECC"/>
    <w:rsid w:val="001E4396"/>
    <w:rsid w:val="001E4563"/>
    <w:rsid w:val="001E4C72"/>
    <w:rsid w:val="001E531C"/>
    <w:rsid w:val="001E5A9C"/>
    <w:rsid w:val="001E5F1F"/>
    <w:rsid w:val="001E7AAA"/>
    <w:rsid w:val="001E7F19"/>
    <w:rsid w:val="001F0A13"/>
    <w:rsid w:val="001F190F"/>
    <w:rsid w:val="001F1A0F"/>
    <w:rsid w:val="001F1BC6"/>
    <w:rsid w:val="001F2549"/>
    <w:rsid w:val="001F2FAD"/>
    <w:rsid w:val="001F4974"/>
    <w:rsid w:val="001F4DD6"/>
    <w:rsid w:val="001F4F79"/>
    <w:rsid w:val="001F5720"/>
    <w:rsid w:val="001F5EB6"/>
    <w:rsid w:val="001F6436"/>
    <w:rsid w:val="001F65B1"/>
    <w:rsid w:val="001F69BF"/>
    <w:rsid w:val="001F74AD"/>
    <w:rsid w:val="00200212"/>
    <w:rsid w:val="00200503"/>
    <w:rsid w:val="002020ED"/>
    <w:rsid w:val="00202182"/>
    <w:rsid w:val="00202442"/>
    <w:rsid w:val="00202749"/>
    <w:rsid w:val="002032A0"/>
    <w:rsid w:val="002038F2"/>
    <w:rsid w:val="00203B5C"/>
    <w:rsid w:val="00204532"/>
    <w:rsid w:val="0020456E"/>
    <w:rsid w:val="00205D77"/>
    <w:rsid w:val="00205F8B"/>
    <w:rsid w:val="0020618A"/>
    <w:rsid w:val="00206672"/>
    <w:rsid w:val="0020688E"/>
    <w:rsid w:val="002078F5"/>
    <w:rsid w:val="00207CE1"/>
    <w:rsid w:val="00207F86"/>
    <w:rsid w:val="0021055D"/>
    <w:rsid w:val="00211275"/>
    <w:rsid w:val="002113C5"/>
    <w:rsid w:val="00212D85"/>
    <w:rsid w:val="00212E57"/>
    <w:rsid w:val="00212F00"/>
    <w:rsid w:val="0021305C"/>
    <w:rsid w:val="0021328B"/>
    <w:rsid w:val="002135CF"/>
    <w:rsid w:val="002139D7"/>
    <w:rsid w:val="00213AFD"/>
    <w:rsid w:val="00213F69"/>
    <w:rsid w:val="00214044"/>
    <w:rsid w:val="0021406A"/>
    <w:rsid w:val="002140AB"/>
    <w:rsid w:val="00214A4A"/>
    <w:rsid w:val="00214CFA"/>
    <w:rsid w:val="00214D86"/>
    <w:rsid w:val="00215133"/>
    <w:rsid w:val="0021568D"/>
    <w:rsid w:val="00215C6E"/>
    <w:rsid w:val="00216410"/>
    <w:rsid w:val="002165CA"/>
    <w:rsid w:val="00217426"/>
    <w:rsid w:val="00217DE2"/>
    <w:rsid w:val="002206C7"/>
    <w:rsid w:val="00220C60"/>
    <w:rsid w:val="00220D1E"/>
    <w:rsid w:val="00220FFA"/>
    <w:rsid w:val="00221050"/>
    <w:rsid w:val="002223C4"/>
    <w:rsid w:val="002227F2"/>
    <w:rsid w:val="0022385A"/>
    <w:rsid w:val="00224743"/>
    <w:rsid w:val="00224965"/>
    <w:rsid w:val="00224EB4"/>
    <w:rsid w:val="0022520C"/>
    <w:rsid w:val="00225219"/>
    <w:rsid w:val="002255A4"/>
    <w:rsid w:val="00226078"/>
    <w:rsid w:val="0022631C"/>
    <w:rsid w:val="00226B5C"/>
    <w:rsid w:val="002300F7"/>
    <w:rsid w:val="00231F05"/>
    <w:rsid w:val="002328BC"/>
    <w:rsid w:val="00232D7D"/>
    <w:rsid w:val="002334E7"/>
    <w:rsid w:val="00233B81"/>
    <w:rsid w:val="00234699"/>
    <w:rsid w:val="002358D3"/>
    <w:rsid w:val="00235DAC"/>
    <w:rsid w:val="00235F4F"/>
    <w:rsid w:val="00236823"/>
    <w:rsid w:val="00236F8A"/>
    <w:rsid w:val="002371C2"/>
    <w:rsid w:val="0023760A"/>
    <w:rsid w:val="00237764"/>
    <w:rsid w:val="00237A59"/>
    <w:rsid w:val="00237BC4"/>
    <w:rsid w:val="00237CCE"/>
    <w:rsid w:val="00237E3D"/>
    <w:rsid w:val="0024155B"/>
    <w:rsid w:val="0024156F"/>
    <w:rsid w:val="0024160D"/>
    <w:rsid w:val="002417B1"/>
    <w:rsid w:val="00242C0E"/>
    <w:rsid w:val="0024388F"/>
    <w:rsid w:val="00243962"/>
    <w:rsid w:val="00243FAD"/>
    <w:rsid w:val="00244084"/>
    <w:rsid w:val="002443D0"/>
    <w:rsid w:val="00244952"/>
    <w:rsid w:val="00244C2D"/>
    <w:rsid w:val="00244E1F"/>
    <w:rsid w:val="00245616"/>
    <w:rsid w:val="0024677F"/>
    <w:rsid w:val="00246DC1"/>
    <w:rsid w:val="00247047"/>
    <w:rsid w:val="00250673"/>
    <w:rsid w:val="002519F4"/>
    <w:rsid w:val="00251C72"/>
    <w:rsid w:val="0025244C"/>
    <w:rsid w:val="00253158"/>
    <w:rsid w:val="00253EB5"/>
    <w:rsid w:val="00254377"/>
    <w:rsid w:val="002543DB"/>
    <w:rsid w:val="00254531"/>
    <w:rsid w:val="002545D5"/>
    <w:rsid w:val="002552E7"/>
    <w:rsid w:val="002568DC"/>
    <w:rsid w:val="00256A9B"/>
    <w:rsid w:val="00256CDF"/>
    <w:rsid w:val="00257241"/>
    <w:rsid w:val="002578F7"/>
    <w:rsid w:val="00257EAF"/>
    <w:rsid w:val="00260942"/>
    <w:rsid w:val="00260C93"/>
    <w:rsid w:val="00260D41"/>
    <w:rsid w:val="00261371"/>
    <w:rsid w:val="002614BC"/>
    <w:rsid w:val="00261B9F"/>
    <w:rsid w:val="00262AB8"/>
    <w:rsid w:val="00262FDE"/>
    <w:rsid w:val="00263F63"/>
    <w:rsid w:val="0026468C"/>
    <w:rsid w:val="002647E6"/>
    <w:rsid w:val="00264884"/>
    <w:rsid w:val="002652BC"/>
    <w:rsid w:val="00265A6E"/>
    <w:rsid w:val="00265ACF"/>
    <w:rsid w:val="00265B09"/>
    <w:rsid w:val="00265CFD"/>
    <w:rsid w:val="002666BE"/>
    <w:rsid w:val="00267039"/>
    <w:rsid w:val="0026772E"/>
    <w:rsid w:val="002678C0"/>
    <w:rsid w:val="00270350"/>
    <w:rsid w:val="00270F48"/>
    <w:rsid w:val="00271B2A"/>
    <w:rsid w:val="00272DCF"/>
    <w:rsid w:val="00272F33"/>
    <w:rsid w:val="0027310D"/>
    <w:rsid w:val="002732AB"/>
    <w:rsid w:val="00273343"/>
    <w:rsid w:val="0027340C"/>
    <w:rsid w:val="00273AAF"/>
    <w:rsid w:val="00273BA6"/>
    <w:rsid w:val="002746E7"/>
    <w:rsid w:val="0027470F"/>
    <w:rsid w:val="00274804"/>
    <w:rsid w:val="002751AE"/>
    <w:rsid w:val="00275E7A"/>
    <w:rsid w:val="002762E7"/>
    <w:rsid w:val="00276379"/>
    <w:rsid w:val="00276A96"/>
    <w:rsid w:val="00276BC0"/>
    <w:rsid w:val="00276BE5"/>
    <w:rsid w:val="00276C9A"/>
    <w:rsid w:val="002805D9"/>
    <w:rsid w:val="002806A6"/>
    <w:rsid w:val="00281781"/>
    <w:rsid w:val="00281E84"/>
    <w:rsid w:val="002820D4"/>
    <w:rsid w:val="0028243E"/>
    <w:rsid w:val="00282871"/>
    <w:rsid w:val="002829AF"/>
    <w:rsid w:val="00282A27"/>
    <w:rsid w:val="00282E7E"/>
    <w:rsid w:val="00282F35"/>
    <w:rsid w:val="00282FEC"/>
    <w:rsid w:val="002834FB"/>
    <w:rsid w:val="00283539"/>
    <w:rsid w:val="00283DB4"/>
    <w:rsid w:val="002847D3"/>
    <w:rsid w:val="00285AFA"/>
    <w:rsid w:val="00285BF5"/>
    <w:rsid w:val="002865BF"/>
    <w:rsid w:val="002866A2"/>
    <w:rsid w:val="00286842"/>
    <w:rsid w:val="00287157"/>
    <w:rsid w:val="00287289"/>
    <w:rsid w:val="002872F1"/>
    <w:rsid w:val="00290266"/>
    <w:rsid w:val="0029040E"/>
    <w:rsid w:val="00291546"/>
    <w:rsid w:val="00293AB3"/>
    <w:rsid w:val="00293ECF"/>
    <w:rsid w:val="0029428F"/>
    <w:rsid w:val="002944F5"/>
    <w:rsid w:val="00294572"/>
    <w:rsid w:val="0029482A"/>
    <w:rsid w:val="00295B05"/>
    <w:rsid w:val="00295B8B"/>
    <w:rsid w:val="00295F3E"/>
    <w:rsid w:val="00296272"/>
    <w:rsid w:val="00296500"/>
    <w:rsid w:val="0029748C"/>
    <w:rsid w:val="002978EE"/>
    <w:rsid w:val="00297ED2"/>
    <w:rsid w:val="002A0276"/>
    <w:rsid w:val="002A04B0"/>
    <w:rsid w:val="002A0E39"/>
    <w:rsid w:val="002A14F6"/>
    <w:rsid w:val="002A17DF"/>
    <w:rsid w:val="002A2776"/>
    <w:rsid w:val="002A284D"/>
    <w:rsid w:val="002A2E2B"/>
    <w:rsid w:val="002A3477"/>
    <w:rsid w:val="002A3D4E"/>
    <w:rsid w:val="002A44D8"/>
    <w:rsid w:val="002A4A62"/>
    <w:rsid w:val="002A5215"/>
    <w:rsid w:val="002A52FA"/>
    <w:rsid w:val="002A5755"/>
    <w:rsid w:val="002A680C"/>
    <w:rsid w:val="002A6D60"/>
    <w:rsid w:val="002A6F2B"/>
    <w:rsid w:val="002A72DA"/>
    <w:rsid w:val="002B0417"/>
    <w:rsid w:val="002B0B15"/>
    <w:rsid w:val="002B0D1A"/>
    <w:rsid w:val="002B1090"/>
    <w:rsid w:val="002B184A"/>
    <w:rsid w:val="002B195A"/>
    <w:rsid w:val="002B2049"/>
    <w:rsid w:val="002B2AD1"/>
    <w:rsid w:val="002B4C27"/>
    <w:rsid w:val="002B5072"/>
    <w:rsid w:val="002B61F3"/>
    <w:rsid w:val="002B65D0"/>
    <w:rsid w:val="002B68DF"/>
    <w:rsid w:val="002B695D"/>
    <w:rsid w:val="002B6E24"/>
    <w:rsid w:val="002B7BFA"/>
    <w:rsid w:val="002C01EF"/>
    <w:rsid w:val="002C17C9"/>
    <w:rsid w:val="002C1F00"/>
    <w:rsid w:val="002C23B5"/>
    <w:rsid w:val="002C28C4"/>
    <w:rsid w:val="002C28EC"/>
    <w:rsid w:val="002C2BF5"/>
    <w:rsid w:val="002C2F36"/>
    <w:rsid w:val="002C3B38"/>
    <w:rsid w:val="002C420E"/>
    <w:rsid w:val="002C4A02"/>
    <w:rsid w:val="002C4A4C"/>
    <w:rsid w:val="002C52E6"/>
    <w:rsid w:val="002C5E8A"/>
    <w:rsid w:val="002C6261"/>
    <w:rsid w:val="002C6CA0"/>
    <w:rsid w:val="002C6EB7"/>
    <w:rsid w:val="002C72A5"/>
    <w:rsid w:val="002C7876"/>
    <w:rsid w:val="002C7E35"/>
    <w:rsid w:val="002C7E8E"/>
    <w:rsid w:val="002D03EE"/>
    <w:rsid w:val="002D0D80"/>
    <w:rsid w:val="002D0F39"/>
    <w:rsid w:val="002D111B"/>
    <w:rsid w:val="002D2128"/>
    <w:rsid w:val="002D25DA"/>
    <w:rsid w:val="002D3321"/>
    <w:rsid w:val="002D3670"/>
    <w:rsid w:val="002D3881"/>
    <w:rsid w:val="002D3B43"/>
    <w:rsid w:val="002D43C3"/>
    <w:rsid w:val="002D4480"/>
    <w:rsid w:val="002D56BE"/>
    <w:rsid w:val="002D5F5A"/>
    <w:rsid w:val="002D65D0"/>
    <w:rsid w:val="002D69A5"/>
    <w:rsid w:val="002D7121"/>
    <w:rsid w:val="002D7B77"/>
    <w:rsid w:val="002D7CB4"/>
    <w:rsid w:val="002E0647"/>
    <w:rsid w:val="002E158D"/>
    <w:rsid w:val="002E1B99"/>
    <w:rsid w:val="002E2B8E"/>
    <w:rsid w:val="002E4430"/>
    <w:rsid w:val="002E4434"/>
    <w:rsid w:val="002E4774"/>
    <w:rsid w:val="002E47BB"/>
    <w:rsid w:val="002E6F73"/>
    <w:rsid w:val="002E7598"/>
    <w:rsid w:val="002E7A6E"/>
    <w:rsid w:val="002E7AC2"/>
    <w:rsid w:val="002F0167"/>
    <w:rsid w:val="002F0C53"/>
    <w:rsid w:val="002F0D87"/>
    <w:rsid w:val="002F1117"/>
    <w:rsid w:val="002F13DF"/>
    <w:rsid w:val="002F1BFC"/>
    <w:rsid w:val="002F1DCC"/>
    <w:rsid w:val="002F2124"/>
    <w:rsid w:val="002F2BCD"/>
    <w:rsid w:val="002F3388"/>
    <w:rsid w:val="002F3968"/>
    <w:rsid w:val="002F3A0F"/>
    <w:rsid w:val="002F3F67"/>
    <w:rsid w:val="002F40FC"/>
    <w:rsid w:val="002F46FC"/>
    <w:rsid w:val="002F6093"/>
    <w:rsid w:val="002F6987"/>
    <w:rsid w:val="002F6F13"/>
    <w:rsid w:val="00300211"/>
    <w:rsid w:val="00300837"/>
    <w:rsid w:val="00300A7F"/>
    <w:rsid w:val="00301173"/>
    <w:rsid w:val="00301382"/>
    <w:rsid w:val="003029E8"/>
    <w:rsid w:val="0030394F"/>
    <w:rsid w:val="00303984"/>
    <w:rsid w:val="00303C5E"/>
    <w:rsid w:val="00304705"/>
    <w:rsid w:val="00304AA8"/>
    <w:rsid w:val="00305664"/>
    <w:rsid w:val="0030636E"/>
    <w:rsid w:val="00307240"/>
    <w:rsid w:val="00307707"/>
    <w:rsid w:val="003104D3"/>
    <w:rsid w:val="00310A5B"/>
    <w:rsid w:val="00312501"/>
    <w:rsid w:val="003125B9"/>
    <w:rsid w:val="0031279B"/>
    <w:rsid w:val="003128A8"/>
    <w:rsid w:val="0031312B"/>
    <w:rsid w:val="00313251"/>
    <w:rsid w:val="0031338C"/>
    <w:rsid w:val="003133ED"/>
    <w:rsid w:val="00314144"/>
    <w:rsid w:val="0031414F"/>
    <w:rsid w:val="003147A2"/>
    <w:rsid w:val="00314A37"/>
    <w:rsid w:val="003153FE"/>
    <w:rsid w:val="00316101"/>
    <w:rsid w:val="00316B87"/>
    <w:rsid w:val="003170E5"/>
    <w:rsid w:val="00317DC0"/>
    <w:rsid w:val="0032019C"/>
    <w:rsid w:val="0032158B"/>
    <w:rsid w:val="00321691"/>
    <w:rsid w:val="00321ACA"/>
    <w:rsid w:val="003221B4"/>
    <w:rsid w:val="003221EB"/>
    <w:rsid w:val="00323A3B"/>
    <w:rsid w:val="00323BC2"/>
    <w:rsid w:val="00324CDD"/>
    <w:rsid w:val="00325546"/>
    <w:rsid w:val="003257BD"/>
    <w:rsid w:val="00325FB4"/>
    <w:rsid w:val="00326AB2"/>
    <w:rsid w:val="0032769B"/>
    <w:rsid w:val="003302F3"/>
    <w:rsid w:val="00330776"/>
    <w:rsid w:val="00330927"/>
    <w:rsid w:val="0033172F"/>
    <w:rsid w:val="00331BA4"/>
    <w:rsid w:val="00331D28"/>
    <w:rsid w:val="003322AC"/>
    <w:rsid w:val="00332975"/>
    <w:rsid w:val="00332AFB"/>
    <w:rsid w:val="00334266"/>
    <w:rsid w:val="0033561E"/>
    <w:rsid w:val="00335C1D"/>
    <w:rsid w:val="00336AEF"/>
    <w:rsid w:val="00336EB4"/>
    <w:rsid w:val="00336FCF"/>
    <w:rsid w:val="003379C5"/>
    <w:rsid w:val="00340650"/>
    <w:rsid w:val="00340FFB"/>
    <w:rsid w:val="00341118"/>
    <w:rsid w:val="003421CA"/>
    <w:rsid w:val="003422A9"/>
    <w:rsid w:val="0034301C"/>
    <w:rsid w:val="0034310A"/>
    <w:rsid w:val="003432B5"/>
    <w:rsid w:val="0034345C"/>
    <w:rsid w:val="0034488E"/>
    <w:rsid w:val="00345403"/>
    <w:rsid w:val="00346036"/>
    <w:rsid w:val="00346597"/>
    <w:rsid w:val="003469F6"/>
    <w:rsid w:val="00346B25"/>
    <w:rsid w:val="00346B8A"/>
    <w:rsid w:val="00346CB1"/>
    <w:rsid w:val="00346DBB"/>
    <w:rsid w:val="00346DCA"/>
    <w:rsid w:val="003472D4"/>
    <w:rsid w:val="00347439"/>
    <w:rsid w:val="0034753A"/>
    <w:rsid w:val="003500B2"/>
    <w:rsid w:val="003515E0"/>
    <w:rsid w:val="0035174D"/>
    <w:rsid w:val="00351C9B"/>
    <w:rsid w:val="003522DC"/>
    <w:rsid w:val="0035356C"/>
    <w:rsid w:val="0035379A"/>
    <w:rsid w:val="00354FC1"/>
    <w:rsid w:val="0035506D"/>
    <w:rsid w:val="00355AF5"/>
    <w:rsid w:val="00355BA9"/>
    <w:rsid w:val="00355CF9"/>
    <w:rsid w:val="0035683C"/>
    <w:rsid w:val="00356944"/>
    <w:rsid w:val="00357574"/>
    <w:rsid w:val="0036094A"/>
    <w:rsid w:val="00360C31"/>
    <w:rsid w:val="00361ABD"/>
    <w:rsid w:val="00361AC3"/>
    <w:rsid w:val="00361DFE"/>
    <w:rsid w:val="00361E94"/>
    <w:rsid w:val="00362062"/>
    <w:rsid w:val="0036241D"/>
    <w:rsid w:val="00362523"/>
    <w:rsid w:val="0036265F"/>
    <w:rsid w:val="003627AB"/>
    <w:rsid w:val="0036381F"/>
    <w:rsid w:val="003645A1"/>
    <w:rsid w:val="0036539C"/>
    <w:rsid w:val="0036669C"/>
    <w:rsid w:val="00366843"/>
    <w:rsid w:val="00366B12"/>
    <w:rsid w:val="00367214"/>
    <w:rsid w:val="003679B6"/>
    <w:rsid w:val="00367C15"/>
    <w:rsid w:val="00367FD6"/>
    <w:rsid w:val="00370065"/>
    <w:rsid w:val="00371667"/>
    <w:rsid w:val="00371A14"/>
    <w:rsid w:val="0037330D"/>
    <w:rsid w:val="003735D0"/>
    <w:rsid w:val="00373654"/>
    <w:rsid w:val="00373DE4"/>
    <w:rsid w:val="003741F6"/>
    <w:rsid w:val="0037492F"/>
    <w:rsid w:val="00374FB2"/>
    <w:rsid w:val="00375AA7"/>
    <w:rsid w:val="00376020"/>
    <w:rsid w:val="0037651B"/>
    <w:rsid w:val="00377222"/>
    <w:rsid w:val="00377E2A"/>
    <w:rsid w:val="00380048"/>
    <w:rsid w:val="003806C2"/>
    <w:rsid w:val="00380B59"/>
    <w:rsid w:val="00380ED7"/>
    <w:rsid w:val="003812FD"/>
    <w:rsid w:val="00381599"/>
    <w:rsid w:val="003815BD"/>
    <w:rsid w:val="00381FBA"/>
    <w:rsid w:val="0038259D"/>
    <w:rsid w:val="003825DA"/>
    <w:rsid w:val="00382896"/>
    <w:rsid w:val="00382A0D"/>
    <w:rsid w:val="00382B82"/>
    <w:rsid w:val="00383A45"/>
    <w:rsid w:val="00383CC0"/>
    <w:rsid w:val="00384708"/>
    <w:rsid w:val="00384D21"/>
    <w:rsid w:val="0038650B"/>
    <w:rsid w:val="003867DF"/>
    <w:rsid w:val="00386B03"/>
    <w:rsid w:val="00387A30"/>
    <w:rsid w:val="003900C0"/>
    <w:rsid w:val="00390126"/>
    <w:rsid w:val="003902B3"/>
    <w:rsid w:val="00390505"/>
    <w:rsid w:val="00390D79"/>
    <w:rsid w:val="003917D1"/>
    <w:rsid w:val="003917F6"/>
    <w:rsid w:val="003919D1"/>
    <w:rsid w:val="003920AA"/>
    <w:rsid w:val="00392741"/>
    <w:rsid w:val="00392DF6"/>
    <w:rsid w:val="00394346"/>
    <w:rsid w:val="00394417"/>
    <w:rsid w:val="00394709"/>
    <w:rsid w:val="00394BD5"/>
    <w:rsid w:val="00394FC9"/>
    <w:rsid w:val="00395172"/>
    <w:rsid w:val="0039528F"/>
    <w:rsid w:val="00395B15"/>
    <w:rsid w:val="00396612"/>
    <w:rsid w:val="00396B56"/>
    <w:rsid w:val="003972DE"/>
    <w:rsid w:val="003A0282"/>
    <w:rsid w:val="003A03AA"/>
    <w:rsid w:val="003A0418"/>
    <w:rsid w:val="003A0F38"/>
    <w:rsid w:val="003A1003"/>
    <w:rsid w:val="003A15DC"/>
    <w:rsid w:val="003A1C7C"/>
    <w:rsid w:val="003A2003"/>
    <w:rsid w:val="003A20B4"/>
    <w:rsid w:val="003A2D03"/>
    <w:rsid w:val="003A3BD9"/>
    <w:rsid w:val="003A5945"/>
    <w:rsid w:val="003A5DAC"/>
    <w:rsid w:val="003A6086"/>
    <w:rsid w:val="003A6254"/>
    <w:rsid w:val="003A6B69"/>
    <w:rsid w:val="003B0234"/>
    <w:rsid w:val="003B0F6C"/>
    <w:rsid w:val="003B120B"/>
    <w:rsid w:val="003B1296"/>
    <w:rsid w:val="003B141A"/>
    <w:rsid w:val="003B16CE"/>
    <w:rsid w:val="003B1B11"/>
    <w:rsid w:val="003B1CCE"/>
    <w:rsid w:val="003B1F5F"/>
    <w:rsid w:val="003B2C45"/>
    <w:rsid w:val="003B33C2"/>
    <w:rsid w:val="003B34D8"/>
    <w:rsid w:val="003B4901"/>
    <w:rsid w:val="003B4911"/>
    <w:rsid w:val="003B4A5B"/>
    <w:rsid w:val="003B522E"/>
    <w:rsid w:val="003B53F3"/>
    <w:rsid w:val="003B540F"/>
    <w:rsid w:val="003B549E"/>
    <w:rsid w:val="003B6E88"/>
    <w:rsid w:val="003B72E5"/>
    <w:rsid w:val="003B7EAE"/>
    <w:rsid w:val="003C0136"/>
    <w:rsid w:val="003C01D9"/>
    <w:rsid w:val="003C0B47"/>
    <w:rsid w:val="003C0DBB"/>
    <w:rsid w:val="003C1CA7"/>
    <w:rsid w:val="003C3382"/>
    <w:rsid w:val="003C38F3"/>
    <w:rsid w:val="003C549D"/>
    <w:rsid w:val="003C694B"/>
    <w:rsid w:val="003C77E9"/>
    <w:rsid w:val="003D0023"/>
    <w:rsid w:val="003D00C6"/>
    <w:rsid w:val="003D04FA"/>
    <w:rsid w:val="003D054D"/>
    <w:rsid w:val="003D13E3"/>
    <w:rsid w:val="003D14E2"/>
    <w:rsid w:val="003D1729"/>
    <w:rsid w:val="003D17C7"/>
    <w:rsid w:val="003D1E7B"/>
    <w:rsid w:val="003D25EA"/>
    <w:rsid w:val="003D2B83"/>
    <w:rsid w:val="003D2E58"/>
    <w:rsid w:val="003D39E5"/>
    <w:rsid w:val="003D429B"/>
    <w:rsid w:val="003D47A8"/>
    <w:rsid w:val="003D52D0"/>
    <w:rsid w:val="003D586E"/>
    <w:rsid w:val="003D58F0"/>
    <w:rsid w:val="003D675C"/>
    <w:rsid w:val="003D6810"/>
    <w:rsid w:val="003D7AD6"/>
    <w:rsid w:val="003E0AD9"/>
    <w:rsid w:val="003E1153"/>
    <w:rsid w:val="003E1B85"/>
    <w:rsid w:val="003E23F4"/>
    <w:rsid w:val="003E242A"/>
    <w:rsid w:val="003E2B26"/>
    <w:rsid w:val="003E317B"/>
    <w:rsid w:val="003E4532"/>
    <w:rsid w:val="003E51A8"/>
    <w:rsid w:val="003E566C"/>
    <w:rsid w:val="003E7D00"/>
    <w:rsid w:val="003F0033"/>
    <w:rsid w:val="003F023A"/>
    <w:rsid w:val="003F073F"/>
    <w:rsid w:val="003F124D"/>
    <w:rsid w:val="003F16A6"/>
    <w:rsid w:val="003F1CDA"/>
    <w:rsid w:val="003F2534"/>
    <w:rsid w:val="003F2727"/>
    <w:rsid w:val="003F2A03"/>
    <w:rsid w:val="003F2B75"/>
    <w:rsid w:val="003F2CA6"/>
    <w:rsid w:val="003F33F2"/>
    <w:rsid w:val="003F398B"/>
    <w:rsid w:val="003F3B0F"/>
    <w:rsid w:val="003F474C"/>
    <w:rsid w:val="003F53CB"/>
    <w:rsid w:val="003F6406"/>
    <w:rsid w:val="003F7712"/>
    <w:rsid w:val="003F7E12"/>
    <w:rsid w:val="004014F6"/>
    <w:rsid w:val="00401948"/>
    <w:rsid w:val="00402056"/>
    <w:rsid w:val="0040307A"/>
    <w:rsid w:val="0040330B"/>
    <w:rsid w:val="00403DE5"/>
    <w:rsid w:val="00403E11"/>
    <w:rsid w:val="00404259"/>
    <w:rsid w:val="0040466E"/>
    <w:rsid w:val="00404A1C"/>
    <w:rsid w:val="00406686"/>
    <w:rsid w:val="00406BBC"/>
    <w:rsid w:val="0040713B"/>
    <w:rsid w:val="0040727B"/>
    <w:rsid w:val="0040756D"/>
    <w:rsid w:val="00407795"/>
    <w:rsid w:val="00407863"/>
    <w:rsid w:val="00407916"/>
    <w:rsid w:val="00407C90"/>
    <w:rsid w:val="00410DA5"/>
    <w:rsid w:val="00411039"/>
    <w:rsid w:val="00413778"/>
    <w:rsid w:val="00414E9C"/>
    <w:rsid w:val="00415009"/>
    <w:rsid w:val="00415514"/>
    <w:rsid w:val="00416963"/>
    <w:rsid w:val="004171EE"/>
    <w:rsid w:val="0042001A"/>
    <w:rsid w:val="004211A8"/>
    <w:rsid w:val="00422323"/>
    <w:rsid w:val="004227AC"/>
    <w:rsid w:val="00423B2C"/>
    <w:rsid w:val="00423EF0"/>
    <w:rsid w:val="00424173"/>
    <w:rsid w:val="00424737"/>
    <w:rsid w:val="004248C1"/>
    <w:rsid w:val="00424AA5"/>
    <w:rsid w:val="00424F8C"/>
    <w:rsid w:val="00425F89"/>
    <w:rsid w:val="004267BF"/>
    <w:rsid w:val="00427545"/>
    <w:rsid w:val="00427560"/>
    <w:rsid w:val="00427762"/>
    <w:rsid w:val="004300E6"/>
    <w:rsid w:val="0043054D"/>
    <w:rsid w:val="0043143C"/>
    <w:rsid w:val="004315E6"/>
    <w:rsid w:val="00431737"/>
    <w:rsid w:val="00432379"/>
    <w:rsid w:val="00432F5F"/>
    <w:rsid w:val="00433557"/>
    <w:rsid w:val="00433C45"/>
    <w:rsid w:val="0043579E"/>
    <w:rsid w:val="00435E53"/>
    <w:rsid w:val="0043638E"/>
    <w:rsid w:val="00436943"/>
    <w:rsid w:val="00437196"/>
    <w:rsid w:val="00437241"/>
    <w:rsid w:val="0043731B"/>
    <w:rsid w:val="00437BD9"/>
    <w:rsid w:val="00437F63"/>
    <w:rsid w:val="004404C5"/>
    <w:rsid w:val="00440DB2"/>
    <w:rsid w:val="004410C7"/>
    <w:rsid w:val="00441297"/>
    <w:rsid w:val="004425B4"/>
    <w:rsid w:val="004431F0"/>
    <w:rsid w:val="004435F3"/>
    <w:rsid w:val="0044388F"/>
    <w:rsid w:val="00443B10"/>
    <w:rsid w:val="004448A8"/>
    <w:rsid w:val="00445FCB"/>
    <w:rsid w:val="00450D90"/>
    <w:rsid w:val="004515E4"/>
    <w:rsid w:val="00451A55"/>
    <w:rsid w:val="00451B76"/>
    <w:rsid w:val="004539CD"/>
    <w:rsid w:val="00453F9A"/>
    <w:rsid w:val="00454607"/>
    <w:rsid w:val="00454D13"/>
    <w:rsid w:val="0045554F"/>
    <w:rsid w:val="00455921"/>
    <w:rsid w:val="00455A9C"/>
    <w:rsid w:val="00456E61"/>
    <w:rsid w:val="004576AE"/>
    <w:rsid w:val="0046077A"/>
    <w:rsid w:val="00460852"/>
    <w:rsid w:val="004618D7"/>
    <w:rsid w:val="00464864"/>
    <w:rsid w:val="00464B5D"/>
    <w:rsid w:val="00465687"/>
    <w:rsid w:val="00466BDB"/>
    <w:rsid w:val="00466EC7"/>
    <w:rsid w:val="00466EE4"/>
    <w:rsid w:val="00467007"/>
    <w:rsid w:val="00467B70"/>
    <w:rsid w:val="00467C74"/>
    <w:rsid w:val="00470363"/>
    <w:rsid w:val="00470D00"/>
    <w:rsid w:val="00470EF9"/>
    <w:rsid w:val="00470F53"/>
    <w:rsid w:val="00471A5F"/>
    <w:rsid w:val="00472060"/>
    <w:rsid w:val="00473C5C"/>
    <w:rsid w:val="00473F1E"/>
    <w:rsid w:val="00474522"/>
    <w:rsid w:val="00474A23"/>
    <w:rsid w:val="0047558B"/>
    <w:rsid w:val="00475935"/>
    <w:rsid w:val="00475942"/>
    <w:rsid w:val="00476821"/>
    <w:rsid w:val="0047683D"/>
    <w:rsid w:val="00476A8B"/>
    <w:rsid w:val="00481A1A"/>
    <w:rsid w:val="0048257C"/>
    <w:rsid w:val="00482785"/>
    <w:rsid w:val="004831D2"/>
    <w:rsid w:val="004834A8"/>
    <w:rsid w:val="0048376C"/>
    <w:rsid w:val="00483EEC"/>
    <w:rsid w:val="00485D57"/>
    <w:rsid w:val="00486174"/>
    <w:rsid w:val="004862D0"/>
    <w:rsid w:val="004864DC"/>
    <w:rsid w:val="00486A85"/>
    <w:rsid w:val="00487B1F"/>
    <w:rsid w:val="00487BEF"/>
    <w:rsid w:val="004903DB"/>
    <w:rsid w:val="00490446"/>
    <w:rsid w:val="004907D1"/>
    <w:rsid w:val="0049092C"/>
    <w:rsid w:val="0049137B"/>
    <w:rsid w:val="00493160"/>
    <w:rsid w:val="00493DE1"/>
    <w:rsid w:val="00494018"/>
    <w:rsid w:val="0049424C"/>
    <w:rsid w:val="00494AB9"/>
    <w:rsid w:val="00495532"/>
    <w:rsid w:val="00495590"/>
    <w:rsid w:val="00495C7F"/>
    <w:rsid w:val="0049721E"/>
    <w:rsid w:val="004979C8"/>
    <w:rsid w:val="004A0499"/>
    <w:rsid w:val="004A0DFD"/>
    <w:rsid w:val="004A14B0"/>
    <w:rsid w:val="004A197C"/>
    <w:rsid w:val="004A286C"/>
    <w:rsid w:val="004A318B"/>
    <w:rsid w:val="004A327A"/>
    <w:rsid w:val="004A3984"/>
    <w:rsid w:val="004A3BA9"/>
    <w:rsid w:val="004A435D"/>
    <w:rsid w:val="004A4CFB"/>
    <w:rsid w:val="004A4D77"/>
    <w:rsid w:val="004A52D8"/>
    <w:rsid w:val="004A53D2"/>
    <w:rsid w:val="004A6E4E"/>
    <w:rsid w:val="004A73DE"/>
    <w:rsid w:val="004A7C19"/>
    <w:rsid w:val="004B0502"/>
    <w:rsid w:val="004B0EF0"/>
    <w:rsid w:val="004B136C"/>
    <w:rsid w:val="004B1CFE"/>
    <w:rsid w:val="004B1DAB"/>
    <w:rsid w:val="004B1FAA"/>
    <w:rsid w:val="004B24C7"/>
    <w:rsid w:val="004B272C"/>
    <w:rsid w:val="004B3628"/>
    <w:rsid w:val="004B38BC"/>
    <w:rsid w:val="004B3A06"/>
    <w:rsid w:val="004B3EA4"/>
    <w:rsid w:val="004B476D"/>
    <w:rsid w:val="004B478D"/>
    <w:rsid w:val="004B507E"/>
    <w:rsid w:val="004B5672"/>
    <w:rsid w:val="004B5984"/>
    <w:rsid w:val="004B646B"/>
    <w:rsid w:val="004B64AB"/>
    <w:rsid w:val="004B73DE"/>
    <w:rsid w:val="004B73DF"/>
    <w:rsid w:val="004C045D"/>
    <w:rsid w:val="004C09B3"/>
    <w:rsid w:val="004C0A18"/>
    <w:rsid w:val="004C0DDC"/>
    <w:rsid w:val="004C0FAA"/>
    <w:rsid w:val="004C1551"/>
    <w:rsid w:val="004C18A1"/>
    <w:rsid w:val="004C1B6A"/>
    <w:rsid w:val="004C1E33"/>
    <w:rsid w:val="004C2B12"/>
    <w:rsid w:val="004C3996"/>
    <w:rsid w:val="004C4106"/>
    <w:rsid w:val="004C4555"/>
    <w:rsid w:val="004C4867"/>
    <w:rsid w:val="004C5489"/>
    <w:rsid w:val="004C5837"/>
    <w:rsid w:val="004C64B6"/>
    <w:rsid w:val="004C64C9"/>
    <w:rsid w:val="004C67D2"/>
    <w:rsid w:val="004C6FD1"/>
    <w:rsid w:val="004C778C"/>
    <w:rsid w:val="004D0940"/>
    <w:rsid w:val="004D1A1A"/>
    <w:rsid w:val="004D213E"/>
    <w:rsid w:val="004D2505"/>
    <w:rsid w:val="004D2A90"/>
    <w:rsid w:val="004D332B"/>
    <w:rsid w:val="004D345E"/>
    <w:rsid w:val="004D3472"/>
    <w:rsid w:val="004D34FD"/>
    <w:rsid w:val="004D3591"/>
    <w:rsid w:val="004D384B"/>
    <w:rsid w:val="004D409F"/>
    <w:rsid w:val="004D4C98"/>
    <w:rsid w:val="004D52FD"/>
    <w:rsid w:val="004D5571"/>
    <w:rsid w:val="004D6D92"/>
    <w:rsid w:val="004D7399"/>
    <w:rsid w:val="004D7973"/>
    <w:rsid w:val="004D7D0A"/>
    <w:rsid w:val="004E010F"/>
    <w:rsid w:val="004E0234"/>
    <w:rsid w:val="004E06A0"/>
    <w:rsid w:val="004E19DD"/>
    <w:rsid w:val="004E25A6"/>
    <w:rsid w:val="004E306C"/>
    <w:rsid w:val="004E4272"/>
    <w:rsid w:val="004E4CE8"/>
    <w:rsid w:val="004E4E0C"/>
    <w:rsid w:val="004E59BD"/>
    <w:rsid w:val="004E6A72"/>
    <w:rsid w:val="004E7293"/>
    <w:rsid w:val="004E756C"/>
    <w:rsid w:val="004F0A43"/>
    <w:rsid w:val="004F1066"/>
    <w:rsid w:val="004F15F1"/>
    <w:rsid w:val="004F1888"/>
    <w:rsid w:val="004F1ECF"/>
    <w:rsid w:val="004F2809"/>
    <w:rsid w:val="004F2A6E"/>
    <w:rsid w:val="004F2A98"/>
    <w:rsid w:val="004F35F9"/>
    <w:rsid w:val="004F37CB"/>
    <w:rsid w:val="004F39F9"/>
    <w:rsid w:val="004F3A2B"/>
    <w:rsid w:val="004F4051"/>
    <w:rsid w:val="004F5871"/>
    <w:rsid w:val="004F5B0D"/>
    <w:rsid w:val="004F7768"/>
    <w:rsid w:val="004F7A84"/>
    <w:rsid w:val="004F7CF9"/>
    <w:rsid w:val="004F7DAC"/>
    <w:rsid w:val="00500130"/>
    <w:rsid w:val="0050063D"/>
    <w:rsid w:val="00500A76"/>
    <w:rsid w:val="00500AD5"/>
    <w:rsid w:val="005012B1"/>
    <w:rsid w:val="00501461"/>
    <w:rsid w:val="00501AC7"/>
    <w:rsid w:val="00501D97"/>
    <w:rsid w:val="00501FDD"/>
    <w:rsid w:val="00502370"/>
    <w:rsid w:val="00502619"/>
    <w:rsid w:val="00503C02"/>
    <w:rsid w:val="00503E8B"/>
    <w:rsid w:val="005043E4"/>
    <w:rsid w:val="005045D3"/>
    <w:rsid w:val="005049C3"/>
    <w:rsid w:val="0050548A"/>
    <w:rsid w:val="00505B77"/>
    <w:rsid w:val="00506DDE"/>
    <w:rsid w:val="00507457"/>
    <w:rsid w:val="005075D1"/>
    <w:rsid w:val="0050771D"/>
    <w:rsid w:val="00507A23"/>
    <w:rsid w:val="00510220"/>
    <w:rsid w:val="00510E05"/>
    <w:rsid w:val="00511196"/>
    <w:rsid w:val="00511BC9"/>
    <w:rsid w:val="00511EB1"/>
    <w:rsid w:val="00511F62"/>
    <w:rsid w:val="005130D5"/>
    <w:rsid w:val="0051318C"/>
    <w:rsid w:val="00513C5C"/>
    <w:rsid w:val="00514086"/>
    <w:rsid w:val="00514CBB"/>
    <w:rsid w:val="00514F9E"/>
    <w:rsid w:val="00515049"/>
    <w:rsid w:val="0051511E"/>
    <w:rsid w:val="005157EC"/>
    <w:rsid w:val="00515833"/>
    <w:rsid w:val="00515F44"/>
    <w:rsid w:val="0051617D"/>
    <w:rsid w:val="0051642E"/>
    <w:rsid w:val="0051683C"/>
    <w:rsid w:val="00516B82"/>
    <w:rsid w:val="00516C15"/>
    <w:rsid w:val="00516DBD"/>
    <w:rsid w:val="005172AB"/>
    <w:rsid w:val="00517B69"/>
    <w:rsid w:val="005201BC"/>
    <w:rsid w:val="00520385"/>
    <w:rsid w:val="00520653"/>
    <w:rsid w:val="00520F93"/>
    <w:rsid w:val="00521140"/>
    <w:rsid w:val="005215A3"/>
    <w:rsid w:val="005217D5"/>
    <w:rsid w:val="005222E2"/>
    <w:rsid w:val="005224B6"/>
    <w:rsid w:val="005224E3"/>
    <w:rsid w:val="00522546"/>
    <w:rsid w:val="00523297"/>
    <w:rsid w:val="00523343"/>
    <w:rsid w:val="00523541"/>
    <w:rsid w:val="00523ECA"/>
    <w:rsid w:val="005240A0"/>
    <w:rsid w:val="005247E1"/>
    <w:rsid w:val="005255A6"/>
    <w:rsid w:val="00525E2A"/>
    <w:rsid w:val="00526DAD"/>
    <w:rsid w:val="00527529"/>
    <w:rsid w:val="00527924"/>
    <w:rsid w:val="00527AAA"/>
    <w:rsid w:val="00527F5A"/>
    <w:rsid w:val="00527F5F"/>
    <w:rsid w:val="00530C58"/>
    <w:rsid w:val="00530E34"/>
    <w:rsid w:val="0053184F"/>
    <w:rsid w:val="00531A84"/>
    <w:rsid w:val="005320FF"/>
    <w:rsid w:val="00534017"/>
    <w:rsid w:val="005340F8"/>
    <w:rsid w:val="005354FC"/>
    <w:rsid w:val="00535C33"/>
    <w:rsid w:val="00535EBF"/>
    <w:rsid w:val="00536290"/>
    <w:rsid w:val="00536407"/>
    <w:rsid w:val="005379C2"/>
    <w:rsid w:val="00541056"/>
    <w:rsid w:val="005410E0"/>
    <w:rsid w:val="005416CE"/>
    <w:rsid w:val="00542927"/>
    <w:rsid w:val="00542DC4"/>
    <w:rsid w:val="005431D2"/>
    <w:rsid w:val="00543731"/>
    <w:rsid w:val="00543E14"/>
    <w:rsid w:val="00544AF9"/>
    <w:rsid w:val="005454A2"/>
    <w:rsid w:val="005455BC"/>
    <w:rsid w:val="00545C6B"/>
    <w:rsid w:val="00546BA6"/>
    <w:rsid w:val="0054729A"/>
    <w:rsid w:val="005473C5"/>
    <w:rsid w:val="00547E65"/>
    <w:rsid w:val="00550553"/>
    <w:rsid w:val="005513E8"/>
    <w:rsid w:val="00551567"/>
    <w:rsid w:val="00551697"/>
    <w:rsid w:val="00551EFB"/>
    <w:rsid w:val="005522B3"/>
    <w:rsid w:val="00552797"/>
    <w:rsid w:val="00552B06"/>
    <w:rsid w:val="00554637"/>
    <w:rsid w:val="00554A80"/>
    <w:rsid w:val="00555135"/>
    <w:rsid w:val="005551F4"/>
    <w:rsid w:val="005555E5"/>
    <w:rsid w:val="00556063"/>
    <w:rsid w:val="00556A85"/>
    <w:rsid w:val="00556F08"/>
    <w:rsid w:val="00557DF2"/>
    <w:rsid w:val="00557EC2"/>
    <w:rsid w:val="00557FF7"/>
    <w:rsid w:val="005601AB"/>
    <w:rsid w:val="00560C81"/>
    <w:rsid w:val="00560DA3"/>
    <w:rsid w:val="0056182F"/>
    <w:rsid w:val="0056195A"/>
    <w:rsid w:val="0056220E"/>
    <w:rsid w:val="00562218"/>
    <w:rsid w:val="0056222D"/>
    <w:rsid w:val="00563DFD"/>
    <w:rsid w:val="00563E9E"/>
    <w:rsid w:val="005640DE"/>
    <w:rsid w:val="00564479"/>
    <w:rsid w:val="00564AE7"/>
    <w:rsid w:val="005660BC"/>
    <w:rsid w:val="00566244"/>
    <w:rsid w:val="005663FE"/>
    <w:rsid w:val="00566AE0"/>
    <w:rsid w:val="00566EBD"/>
    <w:rsid w:val="0056798F"/>
    <w:rsid w:val="00567B54"/>
    <w:rsid w:val="0057002F"/>
    <w:rsid w:val="00570A91"/>
    <w:rsid w:val="00570FD5"/>
    <w:rsid w:val="005716D0"/>
    <w:rsid w:val="00571858"/>
    <w:rsid w:val="00571DC1"/>
    <w:rsid w:val="005725ED"/>
    <w:rsid w:val="00572762"/>
    <w:rsid w:val="00574113"/>
    <w:rsid w:val="0057480C"/>
    <w:rsid w:val="00574A5B"/>
    <w:rsid w:val="00574F2C"/>
    <w:rsid w:val="0057579B"/>
    <w:rsid w:val="0057664D"/>
    <w:rsid w:val="005776F3"/>
    <w:rsid w:val="005807CD"/>
    <w:rsid w:val="00580928"/>
    <w:rsid w:val="00580CD5"/>
    <w:rsid w:val="005811CE"/>
    <w:rsid w:val="005818B5"/>
    <w:rsid w:val="00581918"/>
    <w:rsid w:val="00581BB2"/>
    <w:rsid w:val="0058297A"/>
    <w:rsid w:val="00582A1D"/>
    <w:rsid w:val="005830A8"/>
    <w:rsid w:val="005835A6"/>
    <w:rsid w:val="0058405A"/>
    <w:rsid w:val="005844BB"/>
    <w:rsid w:val="00585D17"/>
    <w:rsid w:val="00586051"/>
    <w:rsid w:val="00586BC0"/>
    <w:rsid w:val="005873FC"/>
    <w:rsid w:val="005902EE"/>
    <w:rsid w:val="00591077"/>
    <w:rsid w:val="0059189D"/>
    <w:rsid w:val="0059223A"/>
    <w:rsid w:val="005937C8"/>
    <w:rsid w:val="0059387E"/>
    <w:rsid w:val="005939BC"/>
    <w:rsid w:val="005946F2"/>
    <w:rsid w:val="00594994"/>
    <w:rsid w:val="00595137"/>
    <w:rsid w:val="005952EA"/>
    <w:rsid w:val="00595510"/>
    <w:rsid w:val="00595834"/>
    <w:rsid w:val="00596A65"/>
    <w:rsid w:val="00596E54"/>
    <w:rsid w:val="005971F1"/>
    <w:rsid w:val="00597FC9"/>
    <w:rsid w:val="005A0579"/>
    <w:rsid w:val="005A1428"/>
    <w:rsid w:val="005A1D4E"/>
    <w:rsid w:val="005A235B"/>
    <w:rsid w:val="005A3C58"/>
    <w:rsid w:val="005A43BF"/>
    <w:rsid w:val="005A47D6"/>
    <w:rsid w:val="005A4968"/>
    <w:rsid w:val="005A4D09"/>
    <w:rsid w:val="005A50DF"/>
    <w:rsid w:val="005A5689"/>
    <w:rsid w:val="005A5C21"/>
    <w:rsid w:val="005A5F46"/>
    <w:rsid w:val="005A6E42"/>
    <w:rsid w:val="005A774A"/>
    <w:rsid w:val="005A780D"/>
    <w:rsid w:val="005B032A"/>
    <w:rsid w:val="005B053A"/>
    <w:rsid w:val="005B16E8"/>
    <w:rsid w:val="005B267E"/>
    <w:rsid w:val="005B2CA3"/>
    <w:rsid w:val="005B2E70"/>
    <w:rsid w:val="005B3865"/>
    <w:rsid w:val="005B413B"/>
    <w:rsid w:val="005B4D0C"/>
    <w:rsid w:val="005B4F5A"/>
    <w:rsid w:val="005B5246"/>
    <w:rsid w:val="005B5D8B"/>
    <w:rsid w:val="005B6311"/>
    <w:rsid w:val="005B6C11"/>
    <w:rsid w:val="005C04B6"/>
    <w:rsid w:val="005C06B4"/>
    <w:rsid w:val="005C0E45"/>
    <w:rsid w:val="005C1FE0"/>
    <w:rsid w:val="005C285D"/>
    <w:rsid w:val="005C3F5C"/>
    <w:rsid w:val="005C5175"/>
    <w:rsid w:val="005C553D"/>
    <w:rsid w:val="005C59D5"/>
    <w:rsid w:val="005C62B3"/>
    <w:rsid w:val="005C6A09"/>
    <w:rsid w:val="005C6FA1"/>
    <w:rsid w:val="005D08C7"/>
    <w:rsid w:val="005D097E"/>
    <w:rsid w:val="005D0E56"/>
    <w:rsid w:val="005D0EC3"/>
    <w:rsid w:val="005D357D"/>
    <w:rsid w:val="005D3E92"/>
    <w:rsid w:val="005D4076"/>
    <w:rsid w:val="005D4848"/>
    <w:rsid w:val="005D4D50"/>
    <w:rsid w:val="005D5211"/>
    <w:rsid w:val="005D544C"/>
    <w:rsid w:val="005D62DB"/>
    <w:rsid w:val="005D62DF"/>
    <w:rsid w:val="005D65C2"/>
    <w:rsid w:val="005D6643"/>
    <w:rsid w:val="005D7582"/>
    <w:rsid w:val="005D76A2"/>
    <w:rsid w:val="005D7C4E"/>
    <w:rsid w:val="005E0801"/>
    <w:rsid w:val="005E168B"/>
    <w:rsid w:val="005E17BA"/>
    <w:rsid w:val="005E1B91"/>
    <w:rsid w:val="005E28E1"/>
    <w:rsid w:val="005E2B52"/>
    <w:rsid w:val="005E3897"/>
    <w:rsid w:val="005E407D"/>
    <w:rsid w:val="005E46C8"/>
    <w:rsid w:val="005E5262"/>
    <w:rsid w:val="005E5841"/>
    <w:rsid w:val="005E62DA"/>
    <w:rsid w:val="005E65C0"/>
    <w:rsid w:val="005E6C46"/>
    <w:rsid w:val="005E6E50"/>
    <w:rsid w:val="005E7F6F"/>
    <w:rsid w:val="005F1B87"/>
    <w:rsid w:val="005F20AB"/>
    <w:rsid w:val="005F2251"/>
    <w:rsid w:val="005F23BA"/>
    <w:rsid w:val="005F323C"/>
    <w:rsid w:val="005F3B15"/>
    <w:rsid w:val="005F3CF1"/>
    <w:rsid w:val="005F4879"/>
    <w:rsid w:val="005F5240"/>
    <w:rsid w:val="005F640C"/>
    <w:rsid w:val="005F67D4"/>
    <w:rsid w:val="005F6E6E"/>
    <w:rsid w:val="005F750C"/>
    <w:rsid w:val="005F76A5"/>
    <w:rsid w:val="00600152"/>
    <w:rsid w:val="00600B88"/>
    <w:rsid w:val="00600DC3"/>
    <w:rsid w:val="00601E87"/>
    <w:rsid w:val="00602DA2"/>
    <w:rsid w:val="00604150"/>
    <w:rsid w:val="00604B9A"/>
    <w:rsid w:val="006056BD"/>
    <w:rsid w:val="006065B2"/>
    <w:rsid w:val="00607076"/>
    <w:rsid w:val="0060785B"/>
    <w:rsid w:val="006101BA"/>
    <w:rsid w:val="006110A6"/>
    <w:rsid w:val="0061252B"/>
    <w:rsid w:val="006132A7"/>
    <w:rsid w:val="00613363"/>
    <w:rsid w:val="00613632"/>
    <w:rsid w:val="006147FE"/>
    <w:rsid w:val="00614E2C"/>
    <w:rsid w:val="006173A4"/>
    <w:rsid w:val="00617988"/>
    <w:rsid w:val="00617FF3"/>
    <w:rsid w:val="006205C4"/>
    <w:rsid w:val="00620B73"/>
    <w:rsid w:val="00620EEA"/>
    <w:rsid w:val="006212D5"/>
    <w:rsid w:val="00621E30"/>
    <w:rsid w:val="00622042"/>
    <w:rsid w:val="006223C8"/>
    <w:rsid w:val="00622410"/>
    <w:rsid w:val="00623632"/>
    <w:rsid w:val="00623D0C"/>
    <w:rsid w:val="0062426C"/>
    <w:rsid w:val="00624433"/>
    <w:rsid w:val="006246AE"/>
    <w:rsid w:val="00624702"/>
    <w:rsid w:val="00625C2A"/>
    <w:rsid w:val="00626A5C"/>
    <w:rsid w:val="00627284"/>
    <w:rsid w:val="006302D0"/>
    <w:rsid w:val="00630542"/>
    <w:rsid w:val="00630E3D"/>
    <w:rsid w:val="00631200"/>
    <w:rsid w:val="0063156E"/>
    <w:rsid w:val="0063174D"/>
    <w:rsid w:val="00631B83"/>
    <w:rsid w:val="00631BDC"/>
    <w:rsid w:val="00631C1F"/>
    <w:rsid w:val="00632CF3"/>
    <w:rsid w:val="00633FAA"/>
    <w:rsid w:val="00634401"/>
    <w:rsid w:val="00634F89"/>
    <w:rsid w:val="00635793"/>
    <w:rsid w:val="00635895"/>
    <w:rsid w:val="00635904"/>
    <w:rsid w:val="00635AEA"/>
    <w:rsid w:val="00636610"/>
    <w:rsid w:val="006369F9"/>
    <w:rsid w:val="00637D6E"/>
    <w:rsid w:val="00637DDD"/>
    <w:rsid w:val="00640505"/>
    <w:rsid w:val="0064109B"/>
    <w:rsid w:val="00641F2E"/>
    <w:rsid w:val="00642BFE"/>
    <w:rsid w:val="0064343E"/>
    <w:rsid w:val="00645628"/>
    <w:rsid w:val="006461BB"/>
    <w:rsid w:val="00646F1D"/>
    <w:rsid w:val="00647CE5"/>
    <w:rsid w:val="0065029C"/>
    <w:rsid w:val="006510B9"/>
    <w:rsid w:val="006529B9"/>
    <w:rsid w:val="0065356E"/>
    <w:rsid w:val="00653769"/>
    <w:rsid w:val="00653C9C"/>
    <w:rsid w:val="0065479D"/>
    <w:rsid w:val="00654A2C"/>
    <w:rsid w:val="00656086"/>
    <w:rsid w:val="00656430"/>
    <w:rsid w:val="006612A0"/>
    <w:rsid w:val="006613EF"/>
    <w:rsid w:val="00661876"/>
    <w:rsid w:val="00661B02"/>
    <w:rsid w:val="00661D35"/>
    <w:rsid w:val="006621D0"/>
    <w:rsid w:val="00662A8A"/>
    <w:rsid w:val="00662CBA"/>
    <w:rsid w:val="00662FF8"/>
    <w:rsid w:val="006632E7"/>
    <w:rsid w:val="00663D2D"/>
    <w:rsid w:val="00664D39"/>
    <w:rsid w:val="00665181"/>
    <w:rsid w:val="00665AAE"/>
    <w:rsid w:val="00666837"/>
    <w:rsid w:val="00666A3E"/>
    <w:rsid w:val="00666C0E"/>
    <w:rsid w:val="00666E90"/>
    <w:rsid w:val="006675FA"/>
    <w:rsid w:val="00667752"/>
    <w:rsid w:val="0066775E"/>
    <w:rsid w:val="006679CE"/>
    <w:rsid w:val="00670195"/>
    <w:rsid w:val="006706AD"/>
    <w:rsid w:val="00670D61"/>
    <w:rsid w:val="00671E14"/>
    <w:rsid w:val="00672558"/>
    <w:rsid w:val="00672D9D"/>
    <w:rsid w:val="00672E59"/>
    <w:rsid w:val="00673ED3"/>
    <w:rsid w:val="00674F50"/>
    <w:rsid w:val="00675D5F"/>
    <w:rsid w:val="006761DB"/>
    <w:rsid w:val="00676394"/>
    <w:rsid w:val="006764DD"/>
    <w:rsid w:val="006772C1"/>
    <w:rsid w:val="00680FFA"/>
    <w:rsid w:val="00681249"/>
    <w:rsid w:val="00681F8A"/>
    <w:rsid w:val="00682A8E"/>
    <w:rsid w:val="00683933"/>
    <w:rsid w:val="006840F6"/>
    <w:rsid w:val="006841AC"/>
    <w:rsid w:val="006847DC"/>
    <w:rsid w:val="0068496D"/>
    <w:rsid w:val="00685D74"/>
    <w:rsid w:val="00685F71"/>
    <w:rsid w:val="00687034"/>
    <w:rsid w:val="00687272"/>
    <w:rsid w:val="006876C3"/>
    <w:rsid w:val="00687D98"/>
    <w:rsid w:val="00687DFC"/>
    <w:rsid w:val="006909F7"/>
    <w:rsid w:val="00690E8F"/>
    <w:rsid w:val="006910BC"/>
    <w:rsid w:val="006912A2"/>
    <w:rsid w:val="0069190E"/>
    <w:rsid w:val="00691DE7"/>
    <w:rsid w:val="00691FEA"/>
    <w:rsid w:val="0069226A"/>
    <w:rsid w:val="00692BE8"/>
    <w:rsid w:val="00692FEE"/>
    <w:rsid w:val="00693BEB"/>
    <w:rsid w:val="00693C6A"/>
    <w:rsid w:val="00693E27"/>
    <w:rsid w:val="00694560"/>
    <w:rsid w:val="00695EBC"/>
    <w:rsid w:val="00696506"/>
    <w:rsid w:val="00696A0A"/>
    <w:rsid w:val="0069760F"/>
    <w:rsid w:val="00697BCE"/>
    <w:rsid w:val="006A00DA"/>
    <w:rsid w:val="006A0200"/>
    <w:rsid w:val="006A0369"/>
    <w:rsid w:val="006A04E0"/>
    <w:rsid w:val="006A2D3F"/>
    <w:rsid w:val="006A2D67"/>
    <w:rsid w:val="006A337A"/>
    <w:rsid w:val="006A3591"/>
    <w:rsid w:val="006A3D6B"/>
    <w:rsid w:val="006A3D9A"/>
    <w:rsid w:val="006A3DA8"/>
    <w:rsid w:val="006A462D"/>
    <w:rsid w:val="006A466E"/>
    <w:rsid w:val="006A49CA"/>
    <w:rsid w:val="006A52C2"/>
    <w:rsid w:val="006A677B"/>
    <w:rsid w:val="006A7194"/>
    <w:rsid w:val="006A72EF"/>
    <w:rsid w:val="006A7C17"/>
    <w:rsid w:val="006B051F"/>
    <w:rsid w:val="006B07C5"/>
    <w:rsid w:val="006B1EB7"/>
    <w:rsid w:val="006B2FF4"/>
    <w:rsid w:val="006B30DF"/>
    <w:rsid w:val="006B3523"/>
    <w:rsid w:val="006B3FA0"/>
    <w:rsid w:val="006B50A1"/>
    <w:rsid w:val="006B5327"/>
    <w:rsid w:val="006B6208"/>
    <w:rsid w:val="006B6266"/>
    <w:rsid w:val="006B64AF"/>
    <w:rsid w:val="006B6CE9"/>
    <w:rsid w:val="006C0560"/>
    <w:rsid w:val="006C1347"/>
    <w:rsid w:val="006C193F"/>
    <w:rsid w:val="006C2103"/>
    <w:rsid w:val="006C248D"/>
    <w:rsid w:val="006C27C4"/>
    <w:rsid w:val="006C2A69"/>
    <w:rsid w:val="006C37CA"/>
    <w:rsid w:val="006C399A"/>
    <w:rsid w:val="006C3A3D"/>
    <w:rsid w:val="006C3E49"/>
    <w:rsid w:val="006C5210"/>
    <w:rsid w:val="006C5396"/>
    <w:rsid w:val="006C5817"/>
    <w:rsid w:val="006C5C85"/>
    <w:rsid w:val="006C5DD9"/>
    <w:rsid w:val="006D1421"/>
    <w:rsid w:val="006D352A"/>
    <w:rsid w:val="006D41E6"/>
    <w:rsid w:val="006D433A"/>
    <w:rsid w:val="006D45CF"/>
    <w:rsid w:val="006D4796"/>
    <w:rsid w:val="006D5E49"/>
    <w:rsid w:val="006D6322"/>
    <w:rsid w:val="006D6885"/>
    <w:rsid w:val="006D73DE"/>
    <w:rsid w:val="006D758B"/>
    <w:rsid w:val="006D7D08"/>
    <w:rsid w:val="006D7E5C"/>
    <w:rsid w:val="006E0AA5"/>
    <w:rsid w:val="006E1026"/>
    <w:rsid w:val="006E1539"/>
    <w:rsid w:val="006E1EEC"/>
    <w:rsid w:val="006E2752"/>
    <w:rsid w:val="006E2E56"/>
    <w:rsid w:val="006E354C"/>
    <w:rsid w:val="006E4105"/>
    <w:rsid w:val="006E475E"/>
    <w:rsid w:val="006E4A3C"/>
    <w:rsid w:val="006E5118"/>
    <w:rsid w:val="006E5431"/>
    <w:rsid w:val="006E6CDD"/>
    <w:rsid w:val="006E71AA"/>
    <w:rsid w:val="006E725B"/>
    <w:rsid w:val="006F0D32"/>
    <w:rsid w:val="006F1070"/>
    <w:rsid w:val="006F1141"/>
    <w:rsid w:val="006F12FE"/>
    <w:rsid w:val="006F1C4C"/>
    <w:rsid w:val="006F27E3"/>
    <w:rsid w:val="006F2A9C"/>
    <w:rsid w:val="006F305E"/>
    <w:rsid w:val="006F3A5B"/>
    <w:rsid w:val="006F3E87"/>
    <w:rsid w:val="006F5CD8"/>
    <w:rsid w:val="006F70FA"/>
    <w:rsid w:val="006F747D"/>
    <w:rsid w:val="006F796A"/>
    <w:rsid w:val="006F7ECA"/>
    <w:rsid w:val="00701024"/>
    <w:rsid w:val="00701A9E"/>
    <w:rsid w:val="007028C7"/>
    <w:rsid w:val="007029AF"/>
    <w:rsid w:val="00703027"/>
    <w:rsid w:val="007037C6"/>
    <w:rsid w:val="00703A58"/>
    <w:rsid w:val="00703CCB"/>
    <w:rsid w:val="007042F4"/>
    <w:rsid w:val="00704F25"/>
    <w:rsid w:val="007050D5"/>
    <w:rsid w:val="00705819"/>
    <w:rsid w:val="007060C7"/>
    <w:rsid w:val="00706C0D"/>
    <w:rsid w:val="007077CE"/>
    <w:rsid w:val="007078E2"/>
    <w:rsid w:val="007079D9"/>
    <w:rsid w:val="00707B60"/>
    <w:rsid w:val="00707CDF"/>
    <w:rsid w:val="0071007E"/>
    <w:rsid w:val="00710637"/>
    <w:rsid w:val="0071159C"/>
    <w:rsid w:val="00711EE2"/>
    <w:rsid w:val="00712259"/>
    <w:rsid w:val="00712B34"/>
    <w:rsid w:val="00712F83"/>
    <w:rsid w:val="0071336B"/>
    <w:rsid w:val="007133AE"/>
    <w:rsid w:val="0071356B"/>
    <w:rsid w:val="0071385B"/>
    <w:rsid w:val="00713CB7"/>
    <w:rsid w:val="00713D7A"/>
    <w:rsid w:val="00714362"/>
    <w:rsid w:val="007151A4"/>
    <w:rsid w:val="00715383"/>
    <w:rsid w:val="00715672"/>
    <w:rsid w:val="00716187"/>
    <w:rsid w:val="00720007"/>
    <w:rsid w:val="00720D12"/>
    <w:rsid w:val="007218C5"/>
    <w:rsid w:val="00722E53"/>
    <w:rsid w:val="00722F35"/>
    <w:rsid w:val="00723089"/>
    <w:rsid w:val="00723B32"/>
    <w:rsid w:val="00724A3F"/>
    <w:rsid w:val="0072508C"/>
    <w:rsid w:val="007255BF"/>
    <w:rsid w:val="007255C0"/>
    <w:rsid w:val="007259D3"/>
    <w:rsid w:val="0072653F"/>
    <w:rsid w:val="00726FB2"/>
    <w:rsid w:val="00727E31"/>
    <w:rsid w:val="00727E8F"/>
    <w:rsid w:val="007311B7"/>
    <w:rsid w:val="00731D97"/>
    <w:rsid w:val="0073241B"/>
    <w:rsid w:val="007331D6"/>
    <w:rsid w:val="007338B5"/>
    <w:rsid w:val="00733992"/>
    <w:rsid w:val="00734B47"/>
    <w:rsid w:val="00735A9B"/>
    <w:rsid w:val="00736C92"/>
    <w:rsid w:val="00736D2B"/>
    <w:rsid w:val="00736DCE"/>
    <w:rsid w:val="00737E06"/>
    <w:rsid w:val="007400D7"/>
    <w:rsid w:val="00740EE6"/>
    <w:rsid w:val="007414B7"/>
    <w:rsid w:val="00741916"/>
    <w:rsid w:val="00741960"/>
    <w:rsid w:val="00742CFE"/>
    <w:rsid w:val="00743329"/>
    <w:rsid w:val="00743EDF"/>
    <w:rsid w:val="00744338"/>
    <w:rsid w:val="00744551"/>
    <w:rsid w:val="0074463F"/>
    <w:rsid w:val="00744A89"/>
    <w:rsid w:val="00744C47"/>
    <w:rsid w:val="00744F5D"/>
    <w:rsid w:val="00745113"/>
    <w:rsid w:val="00745126"/>
    <w:rsid w:val="00745425"/>
    <w:rsid w:val="00745450"/>
    <w:rsid w:val="007454DB"/>
    <w:rsid w:val="0074565A"/>
    <w:rsid w:val="00745C11"/>
    <w:rsid w:val="007469B3"/>
    <w:rsid w:val="00746A62"/>
    <w:rsid w:val="00746CD5"/>
    <w:rsid w:val="00747384"/>
    <w:rsid w:val="0075007A"/>
    <w:rsid w:val="00750A9A"/>
    <w:rsid w:val="007522B5"/>
    <w:rsid w:val="00752591"/>
    <w:rsid w:val="00752C8B"/>
    <w:rsid w:val="00752ECC"/>
    <w:rsid w:val="00753489"/>
    <w:rsid w:val="00753614"/>
    <w:rsid w:val="0075794F"/>
    <w:rsid w:val="00757DEC"/>
    <w:rsid w:val="0076104F"/>
    <w:rsid w:val="007610E3"/>
    <w:rsid w:val="00761C29"/>
    <w:rsid w:val="00764E3B"/>
    <w:rsid w:val="0076624C"/>
    <w:rsid w:val="00767B58"/>
    <w:rsid w:val="00771776"/>
    <w:rsid w:val="00771968"/>
    <w:rsid w:val="00773A95"/>
    <w:rsid w:val="00774374"/>
    <w:rsid w:val="0077561A"/>
    <w:rsid w:val="00776312"/>
    <w:rsid w:val="0077688E"/>
    <w:rsid w:val="0077689D"/>
    <w:rsid w:val="00776A3D"/>
    <w:rsid w:val="00777AF7"/>
    <w:rsid w:val="00777D73"/>
    <w:rsid w:val="007806AB"/>
    <w:rsid w:val="007806FA"/>
    <w:rsid w:val="0078095A"/>
    <w:rsid w:val="00780D1A"/>
    <w:rsid w:val="007831CD"/>
    <w:rsid w:val="0078365F"/>
    <w:rsid w:val="00784124"/>
    <w:rsid w:val="00784185"/>
    <w:rsid w:val="00784D0E"/>
    <w:rsid w:val="00785869"/>
    <w:rsid w:val="00785934"/>
    <w:rsid w:val="00785BD9"/>
    <w:rsid w:val="00786365"/>
    <w:rsid w:val="0078672F"/>
    <w:rsid w:val="0078695B"/>
    <w:rsid w:val="00787706"/>
    <w:rsid w:val="00787FB6"/>
    <w:rsid w:val="00790321"/>
    <w:rsid w:val="00790AB9"/>
    <w:rsid w:val="00791000"/>
    <w:rsid w:val="00791965"/>
    <w:rsid w:val="00791EDF"/>
    <w:rsid w:val="007922ED"/>
    <w:rsid w:val="007924C4"/>
    <w:rsid w:val="00793129"/>
    <w:rsid w:val="007934E1"/>
    <w:rsid w:val="007938AD"/>
    <w:rsid w:val="00793D7D"/>
    <w:rsid w:val="007945D6"/>
    <w:rsid w:val="007957E3"/>
    <w:rsid w:val="0079665D"/>
    <w:rsid w:val="00796985"/>
    <w:rsid w:val="007969D0"/>
    <w:rsid w:val="00796A59"/>
    <w:rsid w:val="0079786D"/>
    <w:rsid w:val="00797A62"/>
    <w:rsid w:val="007A0058"/>
    <w:rsid w:val="007A1545"/>
    <w:rsid w:val="007A17BE"/>
    <w:rsid w:val="007A278B"/>
    <w:rsid w:val="007A2868"/>
    <w:rsid w:val="007A2CA1"/>
    <w:rsid w:val="007A2CC1"/>
    <w:rsid w:val="007A3808"/>
    <w:rsid w:val="007A44ED"/>
    <w:rsid w:val="007A54C3"/>
    <w:rsid w:val="007A6010"/>
    <w:rsid w:val="007A60DE"/>
    <w:rsid w:val="007A65CA"/>
    <w:rsid w:val="007A6E0A"/>
    <w:rsid w:val="007A74F7"/>
    <w:rsid w:val="007A7C86"/>
    <w:rsid w:val="007A7FCF"/>
    <w:rsid w:val="007B0283"/>
    <w:rsid w:val="007B04DD"/>
    <w:rsid w:val="007B1743"/>
    <w:rsid w:val="007B3291"/>
    <w:rsid w:val="007B3EB9"/>
    <w:rsid w:val="007B4A40"/>
    <w:rsid w:val="007B5053"/>
    <w:rsid w:val="007B5721"/>
    <w:rsid w:val="007B5B80"/>
    <w:rsid w:val="007B5C43"/>
    <w:rsid w:val="007B5DC0"/>
    <w:rsid w:val="007B6AA3"/>
    <w:rsid w:val="007B76FE"/>
    <w:rsid w:val="007B7875"/>
    <w:rsid w:val="007B788C"/>
    <w:rsid w:val="007C178D"/>
    <w:rsid w:val="007C1DD7"/>
    <w:rsid w:val="007C2176"/>
    <w:rsid w:val="007C29D8"/>
    <w:rsid w:val="007C3106"/>
    <w:rsid w:val="007C377A"/>
    <w:rsid w:val="007C3B7A"/>
    <w:rsid w:val="007C432C"/>
    <w:rsid w:val="007C4AB6"/>
    <w:rsid w:val="007C5591"/>
    <w:rsid w:val="007C5B9E"/>
    <w:rsid w:val="007C623E"/>
    <w:rsid w:val="007C639B"/>
    <w:rsid w:val="007C67B1"/>
    <w:rsid w:val="007C6808"/>
    <w:rsid w:val="007C6B50"/>
    <w:rsid w:val="007C778C"/>
    <w:rsid w:val="007C7849"/>
    <w:rsid w:val="007D08D6"/>
    <w:rsid w:val="007D0966"/>
    <w:rsid w:val="007D0F17"/>
    <w:rsid w:val="007D2342"/>
    <w:rsid w:val="007D24E6"/>
    <w:rsid w:val="007D2855"/>
    <w:rsid w:val="007D3120"/>
    <w:rsid w:val="007D3A55"/>
    <w:rsid w:val="007D3D40"/>
    <w:rsid w:val="007D4097"/>
    <w:rsid w:val="007D4657"/>
    <w:rsid w:val="007D478D"/>
    <w:rsid w:val="007D5AAB"/>
    <w:rsid w:val="007D5CFC"/>
    <w:rsid w:val="007D603B"/>
    <w:rsid w:val="007D65C0"/>
    <w:rsid w:val="007D7F85"/>
    <w:rsid w:val="007E0855"/>
    <w:rsid w:val="007E0EF2"/>
    <w:rsid w:val="007E210D"/>
    <w:rsid w:val="007E2DB0"/>
    <w:rsid w:val="007E3139"/>
    <w:rsid w:val="007E405E"/>
    <w:rsid w:val="007E46D8"/>
    <w:rsid w:val="007E5F3A"/>
    <w:rsid w:val="007E6543"/>
    <w:rsid w:val="007E7077"/>
    <w:rsid w:val="007E73E3"/>
    <w:rsid w:val="007F02AB"/>
    <w:rsid w:val="007F163C"/>
    <w:rsid w:val="007F1A74"/>
    <w:rsid w:val="007F1E05"/>
    <w:rsid w:val="007F24BD"/>
    <w:rsid w:val="007F3CD6"/>
    <w:rsid w:val="007F3D93"/>
    <w:rsid w:val="007F48D7"/>
    <w:rsid w:val="007F49D7"/>
    <w:rsid w:val="007F4B12"/>
    <w:rsid w:val="007F4DFA"/>
    <w:rsid w:val="007F58EC"/>
    <w:rsid w:val="007F623B"/>
    <w:rsid w:val="007F70DE"/>
    <w:rsid w:val="007F7236"/>
    <w:rsid w:val="007F72D0"/>
    <w:rsid w:val="0080020F"/>
    <w:rsid w:val="008018BE"/>
    <w:rsid w:val="008022A2"/>
    <w:rsid w:val="00802C57"/>
    <w:rsid w:val="0080380F"/>
    <w:rsid w:val="00803F29"/>
    <w:rsid w:val="00804D2E"/>
    <w:rsid w:val="008055A2"/>
    <w:rsid w:val="00806211"/>
    <w:rsid w:val="00810382"/>
    <w:rsid w:val="00810C31"/>
    <w:rsid w:val="00810F81"/>
    <w:rsid w:val="0081130C"/>
    <w:rsid w:val="008116FF"/>
    <w:rsid w:val="008118B2"/>
    <w:rsid w:val="00812117"/>
    <w:rsid w:val="008128F2"/>
    <w:rsid w:val="008136F5"/>
    <w:rsid w:val="008139AD"/>
    <w:rsid w:val="00813A23"/>
    <w:rsid w:val="00813AA6"/>
    <w:rsid w:val="00813F3F"/>
    <w:rsid w:val="00814514"/>
    <w:rsid w:val="008151AA"/>
    <w:rsid w:val="00815607"/>
    <w:rsid w:val="008157F1"/>
    <w:rsid w:val="00815ACD"/>
    <w:rsid w:val="00816B0B"/>
    <w:rsid w:val="008224CC"/>
    <w:rsid w:val="0082358A"/>
    <w:rsid w:val="008239B9"/>
    <w:rsid w:val="00823B4D"/>
    <w:rsid w:val="00823EE2"/>
    <w:rsid w:val="00824526"/>
    <w:rsid w:val="00826D41"/>
    <w:rsid w:val="008274F0"/>
    <w:rsid w:val="008276CC"/>
    <w:rsid w:val="008277BD"/>
    <w:rsid w:val="008310D1"/>
    <w:rsid w:val="0083155E"/>
    <w:rsid w:val="00832173"/>
    <w:rsid w:val="00832247"/>
    <w:rsid w:val="00832836"/>
    <w:rsid w:val="00833DE7"/>
    <w:rsid w:val="00834149"/>
    <w:rsid w:val="008351C7"/>
    <w:rsid w:val="008369EE"/>
    <w:rsid w:val="008372F0"/>
    <w:rsid w:val="00837570"/>
    <w:rsid w:val="00837879"/>
    <w:rsid w:val="00837918"/>
    <w:rsid w:val="00840F8C"/>
    <w:rsid w:val="00842863"/>
    <w:rsid w:val="00842D89"/>
    <w:rsid w:val="008437F3"/>
    <w:rsid w:val="0084422C"/>
    <w:rsid w:val="008445BD"/>
    <w:rsid w:val="00844FE9"/>
    <w:rsid w:val="00845DB4"/>
    <w:rsid w:val="008465E2"/>
    <w:rsid w:val="008469E6"/>
    <w:rsid w:val="008501D7"/>
    <w:rsid w:val="00850714"/>
    <w:rsid w:val="008508B9"/>
    <w:rsid w:val="00850A61"/>
    <w:rsid w:val="00851C54"/>
    <w:rsid w:val="00852375"/>
    <w:rsid w:val="00852FC9"/>
    <w:rsid w:val="00853308"/>
    <w:rsid w:val="00854D1D"/>
    <w:rsid w:val="00854DB6"/>
    <w:rsid w:val="00854E73"/>
    <w:rsid w:val="00855D41"/>
    <w:rsid w:val="00856499"/>
    <w:rsid w:val="00856E1C"/>
    <w:rsid w:val="00856EF5"/>
    <w:rsid w:val="00857002"/>
    <w:rsid w:val="008600C3"/>
    <w:rsid w:val="00861085"/>
    <w:rsid w:val="0086116D"/>
    <w:rsid w:val="00861361"/>
    <w:rsid w:val="008619DA"/>
    <w:rsid w:val="008638DE"/>
    <w:rsid w:val="0086397A"/>
    <w:rsid w:val="0086400B"/>
    <w:rsid w:val="00864010"/>
    <w:rsid w:val="008642CE"/>
    <w:rsid w:val="00864BBF"/>
    <w:rsid w:val="00864CE2"/>
    <w:rsid w:val="00864F59"/>
    <w:rsid w:val="008677BF"/>
    <w:rsid w:val="00870D49"/>
    <w:rsid w:val="00870F60"/>
    <w:rsid w:val="00871472"/>
    <w:rsid w:val="00871834"/>
    <w:rsid w:val="00871B53"/>
    <w:rsid w:val="00872270"/>
    <w:rsid w:val="00872467"/>
    <w:rsid w:val="00872B96"/>
    <w:rsid w:val="00872EED"/>
    <w:rsid w:val="008730FF"/>
    <w:rsid w:val="00874271"/>
    <w:rsid w:val="008742A0"/>
    <w:rsid w:val="00874AD5"/>
    <w:rsid w:val="00875A06"/>
    <w:rsid w:val="0087654B"/>
    <w:rsid w:val="00876772"/>
    <w:rsid w:val="00876B29"/>
    <w:rsid w:val="00877619"/>
    <w:rsid w:val="00877873"/>
    <w:rsid w:val="00877FCE"/>
    <w:rsid w:val="00880125"/>
    <w:rsid w:val="00881437"/>
    <w:rsid w:val="008814A3"/>
    <w:rsid w:val="00881506"/>
    <w:rsid w:val="00881552"/>
    <w:rsid w:val="00881FE1"/>
    <w:rsid w:val="00883428"/>
    <w:rsid w:val="00883448"/>
    <w:rsid w:val="00883E17"/>
    <w:rsid w:val="00884CBF"/>
    <w:rsid w:val="00884DFD"/>
    <w:rsid w:val="00885683"/>
    <w:rsid w:val="008858ED"/>
    <w:rsid w:val="00885A30"/>
    <w:rsid w:val="00885FB8"/>
    <w:rsid w:val="008860FD"/>
    <w:rsid w:val="0088728E"/>
    <w:rsid w:val="00887E77"/>
    <w:rsid w:val="008917B5"/>
    <w:rsid w:val="008917DA"/>
    <w:rsid w:val="008919E4"/>
    <w:rsid w:val="008930F0"/>
    <w:rsid w:val="0089316C"/>
    <w:rsid w:val="008942FC"/>
    <w:rsid w:val="008958A9"/>
    <w:rsid w:val="0089626B"/>
    <w:rsid w:val="00896364"/>
    <w:rsid w:val="00897921"/>
    <w:rsid w:val="00897F0A"/>
    <w:rsid w:val="008A044D"/>
    <w:rsid w:val="008A0504"/>
    <w:rsid w:val="008A0B76"/>
    <w:rsid w:val="008A160C"/>
    <w:rsid w:val="008A2361"/>
    <w:rsid w:val="008A2D10"/>
    <w:rsid w:val="008A2F0F"/>
    <w:rsid w:val="008A35F3"/>
    <w:rsid w:val="008A3964"/>
    <w:rsid w:val="008A3D2C"/>
    <w:rsid w:val="008A41A0"/>
    <w:rsid w:val="008A4BB0"/>
    <w:rsid w:val="008A54E1"/>
    <w:rsid w:val="008A5ABC"/>
    <w:rsid w:val="008A5EEA"/>
    <w:rsid w:val="008A64BA"/>
    <w:rsid w:val="008A6AFA"/>
    <w:rsid w:val="008A7A22"/>
    <w:rsid w:val="008A7CF0"/>
    <w:rsid w:val="008B254D"/>
    <w:rsid w:val="008B2757"/>
    <w:rsid w:val="008B2CD7"/>
    <w:rsid w:val="008B3392"/>
    <w:rsid w:val="008B3397"/>
    <w:rsid w:val="008B33A3"/>
    <w:rsid w:val="008B38D8"/>
    <w:rsid w:val="008B475A"/>
    <w:rsid w:val="008B503E"/>
    <w:rsid w:val="008B517A"/>
    <w:rsid w:val="008B5C83"/>
    <w:rsid w:val="008B5E57"/>
    <w:rsid w:val="008B5F02"/>
    <w:rsid w:val="008B65C7"/>
    <w:rsid w:val="008B697C"/>
    <w:rsid w:val="008B69A1"/>
    <w:rsid w:val="008B6BFA"/>
    <w:rsid w:val="008B6F23"/>
    <w:rsid w:val="008C16D5"/>
    <w:rsid w:val="008C1981"/>
    <w:rsid w:val="008C2315"/>
    <w:rsid w:val="008C24CD"/>
    <w:rsid w:val="008C3B5F"/>
    <w:rsid w:val="008C4ADC"/>
    <w:rsid w:val="008C4D9D"/>
    <w:rsid w:val="008C6131"/>
    <w:rsid w:val="008C634C"/>
    <w:rsid w:val="008C6C64"/>
    <w:rsid w:val="008C6DAA"/>
    <w:rsid w:val="008C7129"/>
    <w:rsid w:val="008C76E2"/>
    <w:rsid w:val="008D062E"/>
    <w:rsid w:val="008D22F6"/>
    <w:rsid w:val="008D265A"/>
    <w:rsid w:val="008D28C0"/>
    <w:rsid w:val="008D2BEE"/>
    <w:rsid w:val="008D3112"/>
    <w:rsid w:val="008D3DA6"/>
    <w:rsid w:val="008D4C37"/>
    <w:rsid w:val="008D4C42"/>
    <w:rsid w:val="008D4E83"/>
    <w:rsid w:val="008D5153"/>
    <w:rsid w:val="008D66C5"/>
    <w:rsid w:val="008D6EC9"/>
    <w:rsid w:val="008D70AF"/>
    <w:rsid w:val="008D74B6"/>
    <w:rsid w:val="008D75B2"/>
    <w:rsid w:val="008D7A98"/>
    <w:rsid w:val="008E009C"/>
    <w:rsid w:val="008E0140"/>
    <w:rsid w:val="008E071A"/>
    <w:rsid w:val="008E074D"/>
    <w:rsid w:val="008E154C"/>
    <w:rsid w:val="008E2B37"/>
    <w:rsid w:val="008E38F0"/>
    <w:rsid w:val="008E3DC3"/>
    <w:rsid w:val="008E3F58"/>
    <w:rsid w:val="008E4901"/>
    <w:rsid w:val="008E4EC5"/>
    <w:rsid w:val="008E5144"/>
    <w:rsid w:val="008E64AB"/>
    <w:rsid w:val="008E667E"/>
    <w:rsid w:val="008E74BA"/>
    <w:rsid w:val="008E786C"/>
    <w:rsid w:val="008E7A18"/>
    <w:rsid w:val="008F14F0"/>
    <w:rsid w:val="008F2917"/>
    <w:rsid w:val="008F3088"/>
    <w:rsid w:val="008F3619"/>
    <w:rsid w:val="008F361C"/>
    <w:rsid w:val="008F37B4"/>
    <w:rsid w:val="008F39D2"/>
    <w:rsid w:val="008F46F5"/>
    <w:rsid w:val="008F4FBA"/>
    <w:rsid w:val="008F640E"/>
    <w:rsid w:val="008F67C2"/>
    <w:rsid w:val="008F7D8C"/>
    <w:rsid w:val="008F7F9A"/>
    <w:rsid w:val="00900266"/>
    <w:rsid w:val="00901303"/>
    <w:rsid w:val="00901440"/>
    <w:rsid w:val="00901F24"/>
    <w:rsid w:val="00902331"/>
    <w:rsid w:val="009025A3"/>
    <w:rsid w:val="009027D6"/>
    <w:rsid w:val="00902DE6"/>
    <w:rsid w:val="00902F3B"/>
    <w:rsid w:val="00903F8A"/>
    <w:rsid w:val="0090408E"/>
    <w:rsid w:val="009041AF"/>
    <w:rsid w:val="009043C9"/>
    <w:rsid w:val="00905264"/>
    <w:rsid w:val="00905720"/>
    <w:rsid w:val="0090609A"/>
    <w:rsid w:val="00906C0D"/>
    <w:rsid w:val="0090789A"/>
    <w:rsid w:val="00911B12"/>
    <w:rsid w:val="00911F3B"/>
    <w:rsid w:val="00912BAF"/>
    <w:rsid w:val="00912E73"/>
    <w:rsid w:val="009134AE"/>
    <w:rsid w:val="00913D1F"/>
    <w:rsid w:val="00913F2A"/>
    <w:rsid w:val="00914A4D"/>
    <w:rsid w:val="00914C41"/>
    <w:rsid w:val="00914D69"/>
    <w:rsid w:val="00914F15"/>
    <w:rsid w:val="0091593B"/>
    <w:rsid w:val="00915CE8"/>
    <w:rsid w:val="009160FB"/>
    <w:rsid w:val="00916646"/>
    <w:rsid w:val="00916A27"/>
    <w:rsid w:val="00916DE5"/>
    <w:rsid w:val="00917763"/>
    <w:rsid w:val="00917A26"/>
    <w:rsid w:val="00917BFA"/>
    <w:rsid w:val="009201C8"/>
    <w:rsid w:val="00920847"/>
    <w:rsid w:val="009208B3"/>
    <w:rsid w:val="00920AC7"/>
    <w:rsid w:val="00920EA9"/>
    <w:rsid w:val="00920FAC"/>
    <w:rsid w:val="0092173B"/>
    <w:rsid w:val="009224C8"/>
    <w:rsid w:val="009229CB"/>
    <w:rsid w:val="00923172"/>
    <w:rsid w:val="00923865"/>
    <w:rsid w:val="00923FD4"/>
    <w:rsid w:val="00924589"/>
    <w:rsid w:val="00924718"/>
    <w:rsid w:val="00925613"/>
    <w:rsid w:val="009257D9"/>
    <w:rsid w:val="00925CB8"/>
    <w:rsid w:val="0092608E"/>
    <w:rsid w:val="009263EF"/>
    <w:rsid w:val="009266BA"/>
    <w:rsid w:val="00926783"/>
    <w:rsid w:val="009310FC"/>
    <w:rsid w:val="00931E2B"/>
    <w:rsid w:val="0093219D"/>
    <w:rsid w:val="0093297D"/>
    <w:rsid w:val="00932D92"/>
    <w:rsid w:val="00933403"/>
    <w:rsid w:val="009338A1"/>
    <w:rsid w:val="00933B35"/>
    <w:rsid w:val="00934587"/>
    <w:rsid w:val="00934717"/>
    <w:rsid w:val="00934858"/>
    <w:rsid w:val="00935902"/>
    <w:rsid w:val="0093615E"/>
    <w:rsid w:val="00937329"/>
    <w:rsid w:val="0093773A"/>
    <w:rsid w:val="00937EE3"/>
    <w:rsid w:val="0094042A"/>
    <w:rsid w:val="0094059F"/>
    <w:rsid w:val="00940817"/>
    <w:rsid w:val="009409A2"/>
    <w:rsid w:val="00941049"/>
    <w:rsid w:val="00941920"/>
    <w:rsid w:val="00942055"/>
    <w:rsid w:val="00942371"/>
    <w:rsid w:val="009426B0"/>
    <w:rsid w:val="0094292F"/>
    <w:rsid w:val="009429C3"/>
    <w:rsid w:val="00942D22"/>
    <w:rsid w:val="009430CA"/>
    <w:rsid w:val="0094372C"/>
    <w:rsid w:val="00944116"/>
    <w:rsid w:val="0094433E"/>
    <w:rsid w:val="00944363"/>
    <w:rsid w:val="009448EB"/>
    <w:rsid w:val="00944CA9"/>
    <w:rsid w:val="009452D2"/>
    <w:rsid w:val="00945720"/>
    <w:rsid w:val="00946099"/>
    <w:rsid w:val="0094675C"/>
    <w:rsid w:val="0094678B"/>
    <w:rsid w:val="00946F4C"/>
    <w:rsid w:val="009470B9"/>
    <w:rsid w:val="00947929"/>
    <w:rsid w:val="00947FD1"/>
    <w:rsid w:val="00947FEE"/>
    <w:rsid w:val="00947FF0"/>
    <w:rsid w:val="009504B3"/>
    <w:rsid w:val="00950C4A"/>
    <w:rsid w:val="00951037"/>
    <w:rsid w:val="00951D6C"/>
    <w:rsid w:val="00952FB1"/>
    <w:rsid w:val="009536E3"/>
    <w:rsid w:val="0095378C"/>
    <w:rsid w:val="00954039"/>
    <w:rsid w:val="009542F2"/>
    <w:rsid w:val="009543A9"/>
    <w:rsid w:val="00954DB2"/>
    <w:rsid w:val="009550A2"/>
    <w:rsid w:val="00955248"/>
    <w:rsid w:val="0095553A"/>
    <w:rsid w:val="00955706"/>
    <w:rsid w:val="00956834"/>
    <w:rsid w:val="00956A60"/>
    <w:rsid w:val="00957192"/>
    <w:rsid w:val="0095784E"/>
    <w:rsid w:val="00960F20"/>
    <w:rsid w:val="009619AE"/>
    <w:rsid w:val="009621F9"/>
    <w:rsid w:val="00963B3D"/>
    <w:rsid w:val="00963E16"/>
    <w:rsid w:val="0096469E"/>
    <w:rsid w:val="00965059"/>
    <w:rsid w:val="0096723B"/>
    <w:rsid w:val="0096739B"/>
    <w:rsid w:val="0096795A"/>
    <w:rsid w:val="00967A68"/>
    <w:rsid w:val="00967CB9"/>
    <w:rsid w:val="0097118E"/>
    <w:rsid w:val="0097158F"/>
    <w:rsid w:val="009717B6"/>
    <w:rsid w:val="00971D11"/>
    <w:rsid w:val="0097312E"/>
    <w:rsid w:val="0097324D"/>
    <w:rsid w:val="00973933"/>
    <w:rsid w:val="009745EA"/>
    <w:rsid w:val="009749BB"/>
    <w:rsid w:val="00975052"/>
    <w:rsid w:val="009751FC"/>
    <w:rsid w:val="0097643A"/>
    <w:rsid w:val="00976A3A"/>
    <w:rsid w:val="00977850"/>
    <w:rsid w:val="00980499"/>
    <w:rsid w:val="00980630"/>
    <w:rsid w:val="00981332"/>
    <w:rsid w:val="009814F6"/>
    <w:rsid w:val="00981E69"/>
    <w:rsid w:val="00982B7F"/>
    <w:rsid w:val="0098341D"/>
    <w:rsid w:val="00984CD8"/>
    <w:rsid w:val="009852B8"/>
    <w:rsid w:val="009853A1"/>
    <w:rsid w:val="009858CA"/>
    <w:rsid w:val="00985B8E"/>
    <w:rsid w:val="009861CE"/>
    <w:rsid w:val="0098670B"/>
    <w:rsid w:val="009872D0"/>
    <w:rsid w:val="00987517"/>
    <w:rsid w:val="009879EE"/>
    <w:rsid w:val="009900CB"/>
    <w:rsid w:val="00990535"/>
    <w:rsid w:val="009910FA"/>
    <w:rsid w:val="00991B22"/>
    <w:rsid w:val="00993552"/>
    <w:rsid w:val="009935FF"/>
    <w:rsid w:val="00993669"/>
    <w:rsid w:val="00993C08"/>
    <w:rsid w:val="00993CB9"/>
    <w:rsid w:val="00994205"/>
    <w:rsid w:val="009946DF"/>
    <w:rsid w:val="00994E8A"/>
    <w:rsid w:val="0099526E"/>
    <w:rsid w:val="009953A5"/>
    <w:rsid w:val="009954C9"/>
    <w:rsid w:val="00995B4E"/>
    <w:rsid w:val="00996320"/>
    <w:rsid w:val="009969B3"/>
    <w:rsid w:val="009969B8"/>
    <w:rsid w:val="00997366"/>
    <w:rsid w:val="00997520"/>
    <w:rsid w:val="00997945"/>
    <w:rsid w:val="009A1BBF"/>
    <w:rsid w:val="009A3375"/>
    <w:rsid w:val="009A45D3"/>
    <w:rsid w:val="009A473C"/>
    <w:rsid w:val="009A512E"/>
    <w:rsid w:val="009A54A6"/>
    <w:rsid w:val="009A57F6"/>
    <w:rsid w:val="009A618F"/>
    <w:rsid w:val="009A61B7"/>
    <w:rsid w:val="009A6540"/>
    <w:rsid w:val="009A6B7C"/>
    <w:rsid w:val="009A79B0"/>
    <w:rsid w:val="009B013F"/>
    <w:rsid w:val="009B01D5"/>
    <w:rsid w:val="009B03D5"/>
    <w:rsid w:val="009B10C2"/>
    <w:rsid w:val="009B114C"/>
    <w:rsid w:val="009B141C"/>
    <w:rsid w:val="009B197B"/>
    <w:rsid w:val="009B2778"/>
    <w:rsid w:val="009B2D2C"/>
    <w:rsid w:val="009B3091"/>
    <w:rsid w:val="009B3EE3"/>
    <w:rsid w:val="009B481C"/>
    <w:rsid w:val="009B5DF1"/>
    <w:rsid w:val="009B61B6"/>
    <w:rsid w:val="009B6386"/>
    <w:rsid w:val="009B6FF6"/>
    <w:rsid w:val="009C0471"/>
    <w:rsid w:val="009C04D2"/>
    <w:rsid w:val="009C096F"/>
    <w:rsid w:val="009C0BB8"/>
    <w:rsid w:val="009C0EDD"/>
    <w:rsid w:val="009C196C"/>
    <w:rsid w:val="009C1A29"/>
    <w:rsid w:val="009C2D63"/>
    <w:rsid w:val="009C33EE"/>
    <w:rsid w:val="009C36FD"/>
    <w:rsid w:val="009C38B4"/>
    <w:rsid w:val="009C3D0E"/>
    <w:rsid w:val="009C40EC"/>
    <w:rsid w:val="009C414B"/>
    <w:rsid w:val="009C47BF"/>
    <w:rsid w:val="009C4EF0"/>
    <w:rsid w:val="009C59D5"/>
    <w:rsid w:val="009C75C2"/>
    <w:rsid w:val="009C7624"/>
    <w:rsid w:val="009D03FF"/>
    <w:rsid w:val="009D0C4A"/>
    <w:rsid w:val="009D0EAA"/>
    <w:rsid w:val="009D0FFE"/>
    <w:rsid w:val="009D1068"/>
    <w:rsid w:val="009D185B"/>
    <w:rsid w:val="009D216B"/>
    <w:rsid w:val="009D24A7"/>
    <w:rsid w:val="009D26CF"/>
    <w:rsid w:val="009D2C97"/>
    <w:rsid w:val="009D38E2"/>
    <w:rsid w:val="009D50A7"/>
    <w:rsid w:val="009D52A6"/>
    <w:rsid w:val="009D5909"/>
    <w:rsid w:val="009D59C3"/>
    <w:rsid w:val="009D5B4C"/>
    <w:rsid w:val="009D6246"/>
    <w:rsid w:val="009D673C"/>
    <w:rsid w:val="009D6D55"/>
    <w:rsid w:val="009D6D9D"/>
    <w:rsid w:val="009E0C1B"/>
    <w:rsid w:val="009E173D"/>
    <w:rsid w:val="009E1D8E"/>
    <w:rsid w:val="009E2B31"/>
    <w:rsid w:val="009E2C7B"/>
    <w:rsid w:val="009E2EC7"/>
    <w:rsid w:val="009E3C69"/>
    <w:rsid w:val="009E3DD5"/>
    <w:rsid w:val="009E4279"/>
    <w:rsid w:val="009E461F"/>
    <w:rsid w:val="009E4890"/>
    <w:rsid w:val="009E4C08"/>
    <w:rsid w:val="009E4CFE"/>
    <w:rsid w:val="009E57E7"/>
    <w:rsid w:val="009E5CFA"/>
    <w:rsid w:val="009E6666"/>
    <w:rsid w:val="009E6D78"/>
    <w:rsid w:val="009E7BCF"/>
    <w:rsid w:val="009E7E84"/>
    <w:rsid w:val="009F086C"/>
    <w:rsid w:val="009F1221"/>
    <w:rsid w:val="009F135E"/>
    <w:rsid w:val="009F1E93"/>
    <w:rsid w:val="009F21DC"/>
    <w:rsid w:val="009F24C2"/>
    <w:rsid w:val="009F2A30"/>
    <w:rsid w:val="009F2A65"/>
    <w:rsid w:val="009F4739"/>
    <w:rsid w:val="009F52B1"/>
    <w:rsid w:val="009F55B4"/>
    <w:rsid w:val="009F5E3B"/>
    <w:rsid w:val="009F6DB2"/>
    <w:rsid w:val="009F6F88"/>
    <w:rsid w:val="009F71C3"/>
    <w:rsid w:val="009F78D5"/>
    <w:rsid w:val="009F7AE0"/>
    <w:rsid w:val="009F7D20"/>
    <w:rsid w:val="00A00254"/>
    <w:rsid w:val="00A014DB"/>
    <w:rsid w:val="00A025E1"/>
    <w:rsid w:val="00A02F31"/>
    <w:rsid w:val="00A04C01"/>
    <w:rsid w:val="00A05FC1"/>
    <w:rsid w:val="00A064CE"/>
    <w:rsid w:val="00A0676D"/>
    <w:rsid w:val="00A06D77"/>
    <w:rsid w:val="00A0730F"/>
    <w:rsid w:val="00A0734A"/>
    <w:rsid w:val="00A07AB5"/>
    <w:rsid w:val="00A1066C"/>
    <w:rsid w:val="00A10C84"/>
    <w:rsid w:val="00A111BC"/>
    <w:rsid w:val="00A11546"/>
    <w:rsid w:val="00A11FCB"/>
    <w:rsid w:val="00A1232F"/>
    <w:rsid w:val="00A12AFC"/>
    <w:rsid w:val="00A12BC9"/>
    <w:rsid w:val="00A12D2D"/>
    <w:rsid w:val="00A1349C"/>
    <w:rsid w:val="00A1354A"/>
    <w:rsid w:val="00A13A98"/>
    <w:rsid w:val="00A13CC4"/>
    <w:rsid w:val="00A152E2"/>
    <w:rsid w:val="00A15425"/>
    <w:rsid w:val="00A15750"/>
    <w:rsid w:val="00A1581E"/>
    <w:rsid w:val="00A16456"/>
    <w:rsid w:val="00A169C7"/>
    <w:rsid w:val="00A17224"/>
    <w:rsid w:val="00A173CF"/>
    <w:rsid w:val="00A20F89"/>
    <w:rsid w:val="00A2176F"/>
    <w:rsid w:val="00A222CF"/>
    <w:rsid w:val="00A22E2A"/>
    <w:rsid w:val="00A22E5F"/>
    <w:rsid w:val="00A24319"/>
    <w:rsid w:val="00A2547E"/>
    <w:rsid w:val="00A2548A"/>
    <w:rsid w:val="00A25D78"/>
    <w:rsid w:val="00A26DB6"/>
    <w:rsid w:val="00A27B50"/>
    <w:rsid w:val="00A27E09"/>
    <w:rsid w:val="00A30AE4"/>
    <w:rsid w:val="00A3194E"/>
    <w:rsid w:val="00A3216B"/>
    <w:rsid w:val="00A32D2B"/>
    <w:rsid w:val="00A33FC3"/>
    <w:rsid w:val="00A342F8"/>
    <w:rsid w:val="00A34570"/>
    <w:rsid w:val="00A349C2"/>
    <w:rsid w:val="00A34C77"/>
    <w:rsid w:val="00A34D86"/>
    <w:rsid w:val="00A35A6B"/>
    <w:rsid w:val="00A35B75"/>
    <w:rsid w:val="00A360EB"/>
    <w:rsid w:val="00A36745"/>
    <w:rsid w:val="00A3700C"/>
    <w:rsid w:val="00A3707D"/>
    <w:rsid w:val="00A37659"/>
    <w:rsid w:val="00A37B75"/>
    <w:rsid w:val="00A4046E"/>
    <w:rsid w:val="00A40722"/>
    <w:rsid w:val="00A40F9F"/>
    <w:rsid w:val="00A42DF5"/>
    <w:rsid w:val="00A43907"/>
    <w:rsid w:val="00A43BB7"/>
    <w:rsid w:val="00A45886"/>
    <w:rsid w:val="00A45F4D"/>
    <w:rsid w:val="00A46213"/>
    <w:rsid w:val="00A463E9"/>
    <w:rsid w:val="00A470D2"/>
    <w:rsid w:val="00A50A53"/>
    <w:rsid w:val="00A51AA3"/>
    <w:rsid w:val="00A52277"/>
    <w:rsid w:val="00A53818"/>
    <w:rsid w:val="00A53822"/>
    <w:rsid w:val="00A53FD3"/>
    <w:rsid w:val="00A5488C"/>
    <w:rsid w:val="00A54E99"/>
    <w:rsid w:val="00A54F9A"/>
    <w:rsid w:val="00A550A8"/>
    <w:rsid w:val="00A557A3"/>
    <w:rsid w:val="00A564AC"/>
    <w:rsid w:val="00A5725B"/>
    <w:rsid w:val="00A60F68"/>
    <w:rsid w:val="00A610E1"/>
    <w:rsid w:val="00A61184"/>
    <w:rsid w:val="00A61CEE"/>
    <w:rsid w:val="00A62417"/>
    <w:rsid w:val="00A6414A"/>
    <w:rsid w:val="00A64BE4"/>
    <w:rsid w:val="00A65FB7"/>
    <w:rsid w:val="00A661DB"/>
    <w:rsid w:val="00A66399"/>
    <w:rsid w:val="00A677EA"/>
    <w:rsid w:val="00A67910"/>
    <w:rsid w:val="00A67D42"/>
    <w:rsid w:val="00A71F62"/>
    <w:rsid w:val="00A72449"/>
    <w:rsid w:val="00A72537"/>
    <w:rsid w:val="00A72F61"/>
    <w:rsid w:val="00A72F86"/>
    <w:rsid w:val="00A734AD"/>
    <w:rsid w:val="00A7393C"/>
    <w:rsid w:val="00A76E4E"/>
    <w:rsid w:val="00A77793"/>
    <w:rsid w:val="00A77B87"/>
    <w:rsid w:val="00A80BB4"/>
    <w:rsid w:val="00A81365"/>
    <w:rsid w:val="00A8169D"/>
    <w:rsid w:val="00A81DF2"/>
    <w:rsid w:val="00A8269E"/>
    <w:rsid w:val="00A82F67"/>
    <w:rsid w:val="00A84347"/>
    <w:rsid w:val="00A8492E"/>
    <w:rsid w:val="00A84CF0"/>
    <w:rsid w:val="00A8608C"/>
    <w:rsid w:val="00A86826"/>
    <w:rsid w:val="00A87514"/>
    <w:rsid w:val="00A87B14"/>
    <w:rsid w:val="00A87FB8"/>
    <w:rsid w:val="00A9072A"/>
    <w:rsid w:val="00A90E71"/>
    <w:rsid w:val="00A91361"/>
    <w:rsid w:val="00A91395"/>
    <w:rsid w:val="00A9235D"/>
    <w:rsid w:val="00A92DCD"/>
    <w:rsid w:val="00A93329"/>
    <w:rsid w:val="00A93429"/>
    <w:rsid w:val="00A93E7C"/>
    <w:rsid w:val="00A9463F"/>
    <w:rsid w:val="00A949CE"/>
    <w:rsid w:val="00A94A46"/>
    <w:rsid w:val="00A94BF9"/>
    <w:rsid w:val="00A94DC0"/>
    <w:rsid w:val="00A94FCB"/>
    <w:rsid w:val="00A958E6"/>
    <w:rsid w:val="00A95CE9"/>
    <w:rsid w:val="00A96904"/>
    <w:rsid w:val="00A96C8E"/>
    <w:rsid w:val="00A97528"/>
    <w:rsid w:val="00A979A5"/>
    <w:rsid w:val="00A979B9"/>
    <w:rsid w:val="00A97D2C"/>
    <w:rsid w:val="00AA0538"/>
    <w:rsid w:val="00AA08FB"/>
    <w:rsid w:val="00AA1D0A"/>
    <w:rsid w:val="00AA2257"/>
    <w:rsid w:val="00AA288C"/>
    <w:rsid w:val="00AA3270"/>
    <w:rsid w:val="00AA39CD"/>
    <w:rsid w:val="00AA3F7B"/>
    <w:rsid w:val="00AA449B"/>
    <w:rsid w:val="00AA742E"/>
    <w:rsid w:val="00AB1A90"/>
    <w:rsid w:val="00AB1C50"/>
    <w:rsid w:val="00AB25D0"/>
    <w:rsid w:val="00AB41EE"/>
    <w:rsid w:val="00AB527D"/>
    <w:rsid w:val="00AB59A0"/>
    <w:rsid w:val="00AB60CE"/>
    <w:rsid w:val="00AB6230"/>
    <w:rsid w:val="00AB629F"/>
    <w:rsid w:val="00AB6AEE"/>
    <w:rsid w:val="00AB7CB7"/>
    <w:rsid w:val="00AC1A97"/>
    <w:rsid w:val="00AC1DE2"/>
    <w:rsid w:val="00AC2B51"/>
    <w:rsid w:val="00AC2D1D"/>
    <w:rsid w:val="00AC30F1"/>
    <w:rsid w:val="00AC3485"/>
    <w:rsid w:val="00AC3773"/>
    <w:rsid w:val="00AC499A"/>
    <w:rsid w:val="00AC4C4D"/>
    <w:rsid w:val="00AC4CF6"/>
    <w:rsid w:val="00AC4F21"/>
    <w:rsid w:val="00AC58C9"/>
    <w:rsid w:val="00AC5B19"/>
    <w:rsid w:val="00AC6028"/>
    <w:rsid w:val="00AC73BE"/>
    <w:rsid w:val="00AC7426"/>
    <w:rsid w:val="00AD0002"/>
    <w:rsid w:val="00AD08A8"/>
    <w:rsid w:val="00AD0C9C"/>
    <w:rsid w:val="00AD0F3B"/>
    <w:rsid w:val="00AD0FF2"/>
    <w:rsid w:val="00AD21FB"/>
    <w:rsid w:val="00AD3A98"/>
    <w:rsid w:val="00AD46C0"/>
    <w:rsid w:val="00AD4D91"/>
    <w:rsid w:val="00AD562D"/>
    <w:rsid w:val="00AD6C50"/>
    <w:rsid w:val="00AD6D98"/>
    <w:rsid w:val="00AD7522"/>
    <w:rsid w:val="00AD7A60"/>
    <w:rsid w:val="00AE00A2"/>
    <w:rsid w:val="00AE1312"/>
    <w:rsid w:val="00AE1316"/>
    <w:rsid w:val="00AE2115"/>
    <w:rsid w:val="00AE2C71"/>
    <w:rsid w:val="00AE3293"/>
    <w:rsid w:val="00AE32AF"/>
    <w:rsid w:val="00AE3856"/>
    <w:rsid w:val="00AE4278"/>
    <w:rsid w:val="00AE4681"/>
    <w:rsid w:val="00AE4DE0"/>
    <w:rsid w:val="00AE5033"/>
    <w:rsid w:val="00AE7D9C"/>
    <w:rsid w:val="00AF095D"/>
    <w:rsid w:val="00AF1A7F"/>
    <w:rsid w:val="00AF1CD9"/>
    <w:rsid w:val="00AF1D92"/>
    <w:rsid w:val="00AF1F2F"/>
    <w:rsid w:val="00AF1F64"/>
    <w:rsid w:val="00AF2534"/>
    <w:rsid w:val="00AF272E"/>
    <w:rsid w:val="00AF2D89"/>
    <w:rsid w:val="00AF3529"/>
    <w:rsid w:val="00AF38B6"/>
    <w:rsid w:val="00AF3D04"/>
    <w:rsid w:val="00AF58E4"/>
    <w:rsid w:val="00AF61C5"/>
    <w:rsid w:val="00AF6920"/>
    <w:rsid w:val="00AF7675"/>
    <w:rsid w:val="00AF7A33"/>
    <w:rsid w:val="00AF7DB6"/>
    <w:rsid w:val="00B00D0D"/>
    <w:rsid w:val="00B012A7"/>
    <w:rsid w:val="00B01913"/>
    <w:rsid w:val="00B01E72"/>
    <w:rsid w:val="00B03878"/>
    <w:rsid w:val="00B03987"/>
    <w:rsid w:val="00B04344"/>
    <w:rsid w:val="00B043C8"/>
    <w:rsid w:val="00B046B2"/>
    <w:rsid w:val="00B04B70"/>
    <w:rsid w:val="00B05978"/>
    <w:rsid w:val="00B060B7"/>
    <w:rsid w:val="00B06A98"/>
    <w:rsid w:val="00B06CC2"/>
    <w:rsid w:val="00B071DF"/>
    <w:rsid w:val="00B07ADB"/>
    <w:rsid w:val="00B07C2B"/>
    <w:rsid w:val="00B104F4"/>
    <w:rsid w:val="00B10A0F"/>
    <w:rsid w:val="00B10B51"/>
    <w:rsid w:val="00B113F2"/>
    <w:rsid w:val="00B11706"/>
    <w:rsid w:val="00B11FD4"/>
    <w:rsid w:val="00B12B66"/>
    <w:rsid w:val="00B12C43"/>
    <w:rsid w:val="00B13581"/>
    <w:rsid w:val="00B13FFC"/>
    <w:rsid w:val="00B14231"/>
    <w:rsid w:val="00B14CBF"/>
    <w:rsid w:val="00B156F0"/>
    <w:rsid w:val="00B15C06"/>
    <w:rsid w:val="00B15F24"/>
    <w:rsid w:val="00B16504"/>
    <w:rsid w:val="00B17BA6"/>
    <w:rsid w:val="00B20BB4"/>
    <w:rsid w:val="00B2125B"/>
    <w:rsid w:val="00B227A3"/>
    <w:rsid w:val="00B229FB"/>
    <w:rsid w:val="00B2309E"/>
    <w:rsid w:val="00B23248"/>
    <w:rsid w:val="00B2391E"/>
    <w:rsid w:val="00B24715"/>
    <w:rsid w:val="00B252F6"/>
    <w:rsid w:val="00B25CDD"/>
    <w:rsid w:val="00B25FA9"/>
    <w:rsid w:val="00B25FC6"/>
    <w:rsid w:val="00B268BA"/>
    <w:rsid w:val="00B27190"/>
    <w:rsid w:val="00B27209"/>
    <w:rsid w:val="00B274C5"/>
    <w:rsid w:val="00B2756B"/>
    <w:rsid w:val="00B27AF2"/>
    <w:rsid w:val="00B309DD"/>
    <w:rsid w:val="00B30C7E"/>
    <w:rsid w:val="00B30D78"/>
    <w:rsid w:val="00B30FB9"/>
    <w:rsid w:val="00B310DD"/>
    <w:rsid w:val="00B320AE"/>
    <w:rsid w:val="00B33A82"/>
    <w:rsid w:val="00B348E0"/>
    <w:rsid w:val="00B3549F"/>
    <w:rsid w:val="00B3585F"/>
    <w:rsid w:val="00B359E7"/>
    <w:rsid w:val="00B36156"/>
    <w:rsid w:val="00B36F42"/>
    <w:rsid w:val="00B3786A"/>
    <w:rsid w:val="00B37D38"/>
    <w:rsid w:val="00B37FED"/>
    <w:rsid w:val="00B405AD"/>
    <w:rsid w:val="00B4092B"/>
    <w:rsid w:val="00B41C54"/>
    <w:rsid w:val="00B41D58"/>
    <w:rsid w:val="00B420CD"/>
    <w:rsid w:val="00B42AF8"/>
    <w:rsid w:val="00B42D02"/>
    <w:rsid w:val="00B44409"/>
    <w:rsid w:val="00B449E6"/>
    <w:rsid w:val="00B44D45"/>
    <w:rsid w:val="00B44F7B"/>
    <w:rsid w:val="00B45525"/>
    <w:rsid w:val="00B45AFF"/>
    <w:rsid w:val="00B4607B"/>
    <w:rsid w:val="00B4612A"/>
    <w:rsid w:val="00B4620A"/>
    <w:rsid w:val="00B463AF"/>
    <w:rsid w:val="00B466D9"/>
    <w:rsid w:val="00B46BDD"/>
    <w:rsid w:val="00B4734D"/>
    <w:rsid w:val="00B47585"/>
    <w:rsid w:val="00B47A9B"/>
    <w:rsid w:val="00B500E1"/>
    <w:rsid w:val="00B5079B"/>
    <w:rsid w:val="00B5120B"/>
    <w:rsid w:val="00B51379"/>
    <w:rsid w:val="00B51D31"/>
    <w:rsid w:val="00B51F80"/>
    <w:rsid w:val="00B52A7C"/>
    <w:rsid w:val="00B5323D"/>
    <w:rsid w:val="00B5330C"/>
    <w:rsid w:val="00B5334E"/>
    <w:rsid w:val="00B5346B"/>
    <w:rsid w:val="00B53915"/>
    <w:rsid w:val="00B542A5"/>
    <w:rsid w:val="00B5581E"/>
    <w:rsid w:val="00B56434"/>
    <w:rsid w:val="00B56C25"/>
    <w:rsid w:val="00B57645"/>
    <w:rsid w:val="00B61941"/>
    <w:rsid w:val="00B62586"/>
    <w:rsid w:val="00B6287D"/>
    <w:rsid w:val="00B62AC0"/>
    <w:rsid w:val="00B63379"/>
    <w:rsid w:val="00B63897"/>
    <w:rsid w:val="00B63BB1"/>
    <w:rsid w:val="00B63DAB"/>
    <w:rsid w:val="00B64A8A"/>
    <w:rsid w:val="00B64CA8"/>
    <w:rsid w:val="00B65640"/>
    <w:rsid w:val="00B660C4"/>
    <w:rsid w:val="00B671DD"/>
    <w:rsid w:val="00B67B71"/>
    <w:rsid w:val="00B7035E"/>
    <w:rsid w:val="00B70DDA"/>
    <w:rsid w:val="00B7157A"/>
    <w:rsid w:val="00B72B0E"/>
    <w:rsid w:val="00B73549"/>
    <w:rsid w:val="00B755CE"/>
    <w:rsid w:val="00B7579D"/>
    <w:rsid w:val="00B76871"/>
    <w:rsid w:val="00B77E72"/>
    <w:rsid w:val="00B77E7A"/>
    <w:rsid w:val="00B80866"/>
    <w:rsid w:val="00B80D32"/>
    <w:rsid w:val="00B80F85"/>
    <w:rsid w:val="00B820EA"/>
    <w:rsid w:val="00B8328C"/>
    <w:rsid w:val="00B84DD5"/>
    <w:rsid w:val="00B858AE"/>
    <w:rsid w:val="00B858F5"/>
    <w:rsid w:val="00B85FF9"/>
    <w:rsid w:val="00B8657E"/>
    <w:rsid w:val="00B86A75"/>
    <w:rsid w:val="00B86C6D"/>
    <w:rsid w:val="00B87A37"/>
    <w:rsid w:val="00B87D6F"/>
    <w:rsid w:val="00B90256"/>
    <w:rsid w:val="00B91D1D"/>
    <w:rsid w:val="00B92DE5"/>
    <w:rsid w:val="00B95066"/>
    <w:rsid w:val="00B95DA7"/>
    <w:rsid w:val="00B95F06"/>
    <w:rsid w:val="00B975C9"/>
    <w:rsid w:val="00B97CE5"/>
    <w:rsid w:val="00BA05BD"/>
    <w:rsid w:val="00BA0B3C"/>
    <w:rsid w:val="00BA0CC0"/>
    <w:rsid w:val="00BA0E2E"/>
    <w:rsid w:val="00BA1189"/>
    <w:rsid w:val="00BA138C"/>
    <w:rsid w:val="00BA1405"/>
    <w:rsid w:val="00BA2AC5"/>
    <w:rsid w:val="00BA2AFA"/>
    <w:rsid w:val="00BA2C37"/>
    <w:rsid w:val="00BA345D"/>
    <w:rsid w:val="00BA3B23"/>
    <w:rsid w:val="00BA3F7C"/>
    <w:rsid w:val="00BA4A82"/>
    <w:rsid w:val="00BA4E26"/>
    <w:rsid w:val="00BA54D9"/>
    <w:rsid w:val="00BA55CC"/>
    <w:rsid w:val="00BA73FF"/>
    <w:rsid w:val="00BA743D"/>
    <w:rsid w:val="00BA7672"/>
    <w:rsid w:val="00BA7F4B"/>
    <w:rsid w:val="00BB0ACB"/>
    <w:rsid w:val="00BB0BF9"/>
    <w:rsid w:val="00BB0D0F"/>
    <w:rsid w:val="00BB0E2C"/>
    <w:rsid w:val="00BB1680"/>
    <w:rsid w:val="00BB2363"/>
    <w:rsid w:val="00BB274E"/>
    <w:rsid w:val="00BB2A5D"/>
    <w:rsid w:val="00BB3731"/>
    <w:rsid w:val="00BB3985"/>
    <w:rsid w:val="00BB3A16"/>
    <w:rsid w:val="00BB3F45"/>
    <w:rsid w:val="00BB421B"/>
    <w:rsid w:val="00BB4344"/>
    <w:rsid w:val="00BB47FF"/>
    <w:rsid w:val="00BB4AF0"/>
    <w:rsid w:val="00BB4BC4"/>
    <w:rsid w:val="00BB4F64"/>
    <w:rsid w:val="00BB517E"/>
    <w:rsid w:val="00BB647E"/>
    <w:rsid w:val="00BB6B65"/>
    <w:rsid w:val="00BB6C90"/>
    <w:rsid w:val="00BB6E0C"/>
    <w:rsid w:val="00BB7657"/>
    <w:rsid w:val="00BB7862"/>
    <w:rsid w:val="00BC0364"/>
    <w:rsid w:val="00BC19B0"/>
    <w:rsid w:val="00BC1CB8"/>
    <w:rsid w:val="00BC263E"/>
    <w:rsid w:val="00BC2CA7"/>
    <w:rsid w:val="00BC343A"/>
    <w:rsid w:val="00BC4296"/>
    <w:rsid w:val="00BC53D0"/>
    <w:rsid w:val="00BC5D72"/>
    <w:rsid w:val="00BC6C31"/>
    <w:rsid w:val="00BC6E67"/>
    <w:rsid w:val="00BC71C5"/>
    <w:rsid w:val="00BD1112"/>
    <w:rsid w:val="00BD15B4"/>
    <w:rsid w:val="00BD1D15"/>
    <w:rsid w:val="00BD2777"/>
    <w:rsid w:val="00BD2DB8"/>
    <w:rsid w:val="00BD2F94"/>
    <w:rsid w:val="00BD33AC"/>
    <w:rsid w:val="00BD3797"/>
    <w:rsid w:val="00BD3CB8"/>
    <w:rsid w:val="00BD40CD"/>
    <w:rsid w:val="00BD41A8"/>
    <w:rsid w:val="00BD427D"/>
    <w:rsid w:val="00BD4424"/>
    <w:rsid w:val="00BD4FFA"/>
    <w:rsid w:val="00BD5523"/>
    <w:rsid w:val="00BD55F3"/>
    <w:rsid w:val="00BD62A0"/>
    <w:rsid w:val="00BD62A5"/>
    <w:rsid w:val="00BD712F"/>
    <w:rsid w:val="00BD78EE"/>
    <w:rsid w:val="00BD79FA"/>
    <w:rsid w:val="00BE09C4"/>
    <w:rsid w:val="00BE132B"/>
    <w:rsid w:val="00BE1C9C"/>
    <w:rsid w:val="00BE1CF8"/>
    <w:rsid w:val="00BE22A2"/>
    <w:rsid w:val="00BE2ACE"/>
    <w:rsid w:val="00BE2E06"/>
    <w:rsid w:val="00BE5381"/>
    <w:rsid w:val="00BE54E4"/>
    <w:rsid w:val="00BE5AB9"/>
    <w:rsid w:val="00BE5C63"/>
    <w:rsid w:val="00BE6686"/>
    <w:rsid w:val="00BE7263"/>
    <w:rsid w:val="00BE75B2"/>
    <w:rsid w:val="00BE769C"/>
    <w:rsid w:val="00BE7845"/>
    <w:rsid w:val="00BE7CAF"/>
    <w:rsid w:val="00BE7D38"/>
    <w:rsid w:val="00BF0149"/>
    <w:rsid w:val="00BF01DB"/>
    <w:rsid w:val="00BF0937"/>
    <w:rsid w:val="00BF0FE3"/>
    <w:rsid w:val="00BF110C"/>
    <w:rsid w:val="00BF1825"/>
    <w:rsid w:val="00BF1D85"/>
    <w:rsid w:val="00BF21AC"/>
    <w:rsid w:val="00BF23DC"/>
    <w:rsid w:val="00BF2AE1"/>
    <w:rsid w:val="00BF2C11"/>
    <w:rsid w:val="00BF3709"/>
    <w:rsid w:val="00BF383D"/>
    <w:rsid w:val="00BF414E"/>
    <w:rsid w:val="00BF56B0"/>
    <w:rsid w:val="00BF60E8"/>
    <w:rsid w:val="00BF7939"/>
    <w:rsid w:val="00C00096"/>
    <w:rsid w:val="00C003DF"/>
    <w:rsid w:val="00C00B51"/>
    <w:rsid w:val="00C0211F"/>
    <w:rsid w:val="00C02180"/>
    <w:rsid w:val="00C02234"/>
    <w:rsid w:val="00C0247C"/>
    <w:rsid w:val="00C024C7"/>
    <w:rsid w:val="00C040DF"/>
    <w:rsid w:val="00C04A6F"/>
    <w:rsid w:val="00C04E50"/>
    <w:rsid w:val="00C0504E"/>
    <w:rsid w:val="00C054CA"/>
    <w:rsid w:val="00C05DEE"/>
    <w:rsid w:val="00C066C7"/>
    <w:rsid w:val="00C07157"/>
    <w:rsid w:val="00C07B9E"/>
    <w:rsid w:val="00C10A35"/>
    <w:rsid w:val="00C10C69"/>
    <w:rsid w:val="00C112C0"/>
    <w:rsid w:val="00C1248B"/>
    <w:rsid w:val="00C125D8"/>
    <w:rsid w:val="00C127E3"/>
    <w:rsid w:val="00C128BF"/>
    <w:rsid w:val="00C12D8D"/>
    <w:rsid w:val="00C14D7A"/>
    <w:rsid w:val="00C15C35"/>
    <w:rsid w:val="00C1681A"/>
    <w:rsid w:val="00C16914"/>
    <w:rsid w:val="00C17177"/>
    <w:rsid w:val="00C171E5"/>
    <w:rsid w:val="00C17CAE"/>
    <w:rsid w:val="00C20844"/>
    <w:rsid w:val="00C20C9C"/>
    <w:rsid w:val="00C20FA5"/>
    <w:rsid w:val="00C21415"/>
    <w:rsid w:val="00C2155C"/>
    <w:rsid w:val="00C21846"/>
    <w:rsid w:val="00C21FF1"/>
    <w:rsid w:val="00C2299D"/>
    <w:rsid w:val="00C22C7E"/>
    <w:rsid w:val="00C2304B"/>
    <w:rsid w:val="00C24D13"/>
    <w:rsid w:val="00C25258"/>
    <w:rsid w:val="00C253DB"/>
    <w:rsid w:val="00C2661E"/>
    <w:rsid w:val="00C26A97"/>
    <w:rsid w:val="00C26F58"/>
    <w:rsid w:val="00C2773C"/>
    <w:rsid w:val="00C27973"/>
    <w:rsid w:val="00C27B19"/>
    <w:rsid w:val="00C27E6E"/>
    <w:rsid w:val="00C27E93"/>
    <w:rsid w:val="00C307A4"/>
    <w:rsid w:val="00C307BF"/>
    <w:rsid w:val="00C3093F"/>
    <w:rsid w:val="00C30C16"/>
    <w:rsid w:val="00C30C2D"/>
    <w:rsid w:val="00C31519"/>
    <w:rsid w:val="00C32140"/>
    <w:rsid w:val="00C32143"/>
    <w:rsid w:val="00C32665"/>
    <w:rsid w:val="00C3326F"/>
    <w:rsid w:val="00C333CF"/>
    <w:rsid w:val="00C334AB"/>
    <w:rsid w:val="00C33F5C"/>
    <w:rsid w:val="00C34EAC"/>
    <w:rsid w:val="00C350AB"/>
    <w:rsid w:val="00C369A4"/>
    <w:rsid w:val="00C36B61"/>
    <w:rsid w:val="00C40E46"/>
    <w:rsid w:val="00C41181"/>
    <w:rsid w:val="00C4139E"/>
    <w:rsid w:val="00C41D51"/>
    <w:rsid w:val="00C4270E"/>
    <w:rsid w:val="00C4277A"/>
    <w:rsid w:val="00C434DC"/>
    <w:rsid w:val="00C4358E"/>
    <w:rsid w:val="00C435E5"/>
    <w:rsid w:val="00C43BF2"/>
    <w:rsid w:val="00C44019"/>
    <w:rsid w:val="00C44273"/>
    <w:rsid w:val="00C44AEF"/>
    <w:rsid w:val="00C44D63"/>
    <w:rsid w:val="00C44FB2"/>
    <w:rsid w:val="00C45011"/>
    <w:rsid w:val="00C4534F"/>
    <w:rsid w:val="00C45B1F"/>
    <w:rsid w:val="00C45B6F"/>
    <w:rsid w:val="00C47048"/>
    <w:rsid w:val="00C4746D"/>
    <w:rsid w:val="00C47AA9"/>
    <w:rsid w:val="00C511CA"/>
    <w:rsid w:val="00C514BD"/>
    <w:rsid w:val="00C517F2"/>
    <w:rsid w:val="00C52010"/>
    <w:rsid w:val="00C52643"/>
    <w:rsid w:val="00C53095"/>
    <w:rsid w:val="00C53096"/>
    <w:rsid w:val="00C53FD8"/>
    <w:rsid w:val="00C54655"/>
    <w:rsid w:val="00C54BC0"/>
    <w:rsid w:val="00C54E96"/>
    <w:rsid w:val="00C551AB"/>
    <w:rsid w:val="00C55FED"/>
    <w:rsid w:val="00C57018"/>
    <w:rsid w:val="00C57334"/>
    <w:rsid w:val="00C60AA5"/>
    <w:rsid w:val="00C61EC3"/>
    <w:rsid w:val="00C64530"/>
    <w:rsid w:val="00C64C08"/>
    <w:rsid w:val="00C6541A"/>
    <w:rsid w:val="00C65B41"/>
    <w:rsid w:val="00C65C1D"/>
    <w:rsid w:val="00C66213"/>
    <w:rsid w:val="00C676B7"/>
    <w:rsid w:val="00C6773F"/>
    <w:rsid w:val="00C706D7"/>
    <w:rsid w:val="00C70ED5"/>
    <w:rsid w:val="00C71A29"/>
    <w:rsid w:val="00C71B09"/>
    <w:rsid w:val="00C71ED9"/>
    <w:rsid w:val="00C71FB8"/>
    <w:rsid w:val="00C727AC"/>
    <w:rsid w:val="00C73489"/>
    <w:rsid w:val="00C7373F"/>
    <w:rsid w:val="00C7570A"/>
    <w:rsid w:val="00C75820"/>
    <w:rsid w:val="00C75DC2"/>
    <w:rsid w:val="00C76B85"/>
    <w:rsid w:val="00C76B8E"/>
    <w:rsid w:val="00C77071"/>
    <w:rsid w:val="00C77105"/>
    <w:rsid w:val="00C77D4B"/>
    <w:rsid w:val="00C80B76"/>
    <w:rsid w:val="00C80E55"/>
    <w:rsid w:val="00C819DF"/>
    <w:rsid w:val="00C81B63"/>
    <w:rsid w:val="00C8255A"/>
    <w:rsid w:val="00C826C5"/>
    <w:rsid w:val="00C827AD"/>
    <w:rsid w:val="00C841C0"/>
    <w:rsid w:val="00C84C99"/>
    <w:rsid w:val="00C851E8"/>
    <w:rsid w:val="00C8549E"/>
    <w:rsid w:val="00C85996"/>
    <w:rsid w:val="00C85E9D"/>
    <w:rsid w:val="00C86251"/>
    <w:rsid w:val="00C86557"/>
    <w:rsid w:val="00C86565"/>
    <w:rsid w:val="00C866F8"/>
    <w:rsid w:val="00C86849"/>
    <w:rsid w:val="00C87F15"/>
    <w:rsid w:val="00C90072"/>
    <w:rsid w:val="00C90450"/>
    <w:rsid w:val="00C9060D"/>
    <w:rsid w:val="00C907E6"/>
    <w:rsid w:val="00C911CC"/>
    <w:rsid w:val="00C92006"/>
    <w:rsid w:val="00C929AF"/>
    <w:rsid w:val="00C948F3"/>
    <w:rsid w:val="00C94B14"/>
    <w:rsid w:val="00C95108"/>
    <w:rsid w:val="00C95362"/>
    <w:rsid w:val="00C95A55"/>
    <w:rsid w:val="00C96B9C"/>
    <w:rsid w:val="00C97167"/>
    <w:rsid w:val="00C97772"/>
    <w:rsid w:val="00C978BE"/>
    <w:rsid w:val="00C979D0"/>
    <w:rsid w:val="00C97B77"/>
    <w:rsid w:val="00CA09D9"/>
    <w:rsid w:val="00CA1D1F"/>
    <w:rsid w:val="00CA206E"/>
    <w:rsid w:val="00CA2260"/>
    <w:rsid w:val="00CA2449"/>
    <w:rsid w:val="00CA2BE3"/>
    <w:rsid w:val="00CA2F95"/>
    <w:rsid w:val="00CA42B3"/>
    <w:rsid w:val="00CA4442"/>
    <w:rsid w:val="00CA5097"/>
    <w:rsid w:val="00CA5641"/>
    <w:rsid w:val="00CA5C2A"/>
    <w:rsid w:val="00CA6C16"/>
    <w:rsid w:val="00CA7C4B"/>
    <w:rsid w:val="00CB08BF"/>
    <w:rsid w:val="00CB08E7"/>
    <w:rsid w:val="00CB0A88"/>
    <w:rsid w:val="00CB0D5A"/>
    <w:rsid w:val="00CB17E3"/>
    <w:rsid w:val="00CB21CF"/>
    <w:rsid w:val="00CB34B4"/>
    <w:rsid w:val="00CB35FD"/>
    <w:rsid w:val="00CB4207"/>
    <w:rsid w:val="00CB512F"/>
    <w:rsid w:val="00CB5B56"/>
    <w:rsid w:val="00CB65AA"/>
    <w:rsid w:val="00CC043F"/>
    <w:rsid w:val="00CC175B"/>
    <w:rsid w:val="00CC177E"/>
    <w:rsid w:val="00CC2702"/>
    <w:rsid w:val="00CC280F"/>
    <w:rsid w:val="00CC2CEC"/>
    <w:rsid w:val="00CC32B4"/>
    <w:rsid w:val="00CC3B53"/>
    <w:rsid w:val="00CC3C54"/>
    <w:rsid w:val="00CC40D3"/>
    <w:rsid w:val="00CC6518"/>
    <w:rsid w:val="00CC6803"/>
    <w:rsid w:val="00CC6894"/>
    <w:rsid w:val="00CC6DB6"/>
    <w:rsid w:val="00CC7D6A"/>
    <w:rsid w:val="00CD0893"/>
    <w:rsid w:val="00CD0FD5"/>
    <w:rsid w:val="00CD12D4"/>
    <w:rsid w:val="00CD21CC"/>
    <w:rsid w:val="00CD2349"/>
    <w:rsid w:val="00CD26B8"/>
    <w:rsid w:val="00CD3D72"/>
    <w:rsid w:val="00CD3F82"/>
    <w:rsid w:val="00CD4898"/>
    <w:rsid w:val="00CD4D1F"/>
    <w:rsid w:val="00CD5307"/>
    <w:rsid w:val="00CD72BF"/>
    <w:rsid w:val="00CD79C1"/>
    <w:rsid w:val="00CE08E0"/>
    <w:rsid w:val="00CE14CD"/>
    <w:rsid w:val="00CE18D4"/>
    <w:rsid w:val="00CE1AA7"/>
    <w:rsid w:val="00CE1E55"/>
    <w:rsid w:val="00CE2052"/>
    <w:rsid w:val="00CE20C2"/>
    <w:rsid w:val="00CE29C7"/>
    <w:rsid w:val="00CE2B25"/>
    <w:rsid w:val="00CE2CFB"/>
    <w:rsid w:val="00CE3830"/>
    <w:rsid w:val="00CE3D9B"/>
    <w:rsid w:val="00CE452F"/>
    <w:rsid w:val="00CE4DBE"/>
    <w:rsid w:val="00CE50A2"/>
    <w:rsid w:val="00CE5992"/>
    <w:rsid w:val="00CE59FA"/>
    <w:rsid w:val="00CE6489"/>
    <w:rsid w:val="00CE6C7A"/>
    <w:rsid w:val="00CE7161"/>
    <w:rsid w:val="00CE716F"/>
    <w:rsid w:val="00CE72DA"/>
    <w:rsid w:val="00CF0036"/>
    <w:rsid w:val="00CF06C8"/>
    <w:rsid w:val="00CF07ED"/>
    <w:rsid w:val="00CF0AE6"/>
    <w:rsid w:val="00CF0CFE"/>
    <w:rsid w:val="00CF0E28"/>
    <w:rsid w:val="00CF0FE7"/>
    <w:rsid w:val="00CF1F89"/>
    <w:rsid w:val="00CF2947"/>
    <w:rsid w:val="00CF3C25"/>
    <w:rsid w:val="00CF40A7"/>
    <w:rsid w:val="00CF41FA"/>
    <w:rsid w:val="00CF4684"/>
    <w:rsid w:val="00CF4C34"/>
    <w:rsid w:val="00CF6236"/>
    <w:rsid w:val="00CF672B"/>
    <w:rsid w:val="00CF7504"/>
    <w:rsid w:val="00D002C9"/>
    <w:rsid w:val="00D00BD1"/>
    <w:rsid w:val="00D00D2F"/>
    <w:rsid w:val="00D0159A"/>
    <w:rsid w:val="00D01C50"/>
    <w:rsid w:val="00D01CFC"/>
    <w:rsid w:val="00D01FE1"/>
    <w:rsid w:val="00D029ED"/>
    <w:rsid w:val="00D02A8E"/>
    <w:rsid w:val="00D02CFA"/>
    <w:rsid w:val="00D03853"/>
    <w:rsid w:val="00D0494A"/>
    <w:rsid w:val="00D04D15"/>
    <w:rsid w:val="00D04DE4"/>
    <w:rsid w:val="00D04DFB"/>
    <w:rsid w:val="00D062D8"/>
    <w:rsid w:val="00D06478"/>
    <w:rsid w:val="00D06A61"/>
    <w:rsid w:val="00D06A8D"/>
    <w:rsid w:val="00D0706D"/>
    <w:rsid w:val="00D07888"/>
    <w:rsid w:val="00D078B7"/>
    <w:rsid w:val="00D10660"/>
    <w:rsid w:val="00D107CB"/>
    <w:rsid w:val="00D11022"/>
    <w:rsid w:val="00D1147C"/>
    <w:rsid w:val="00D11D04"/>
    <w:rsid w:val="00D12953"/>
    <w:rsid w:val="00D12DA7"/>
    <w:rsid w:val="00D1329D"/>
    <w:rsid w:val="00D13399"/>
    <w:rsid w:val="00D15562"/>
    <w:rsid w:val="00D15635"/>
    <w:rsid w:val="00D1566F"/>
    <w:rsid w:val="00D17527"/>
    <w:rsid w:val="00D20024"/>
    <w:rsid w:val="00D202DE"/>
    <w:rsid w:val="00D21368"/>
    <w:rsid w:val="00D2156A"/>
    <w:rsid w:val="00D227F7"/>
    <w:rsid w:val="00D22979"/>
    <w:rsid w:val="00D22F93"/>
    <w:rsid w:val="00D230DD"/>
    <w:rsid w:val="00D24065"/>
    <w:rsid w:val="00D24799"/>
    <w:rsid w:val="00D248E9"/>
    <w:rsid w:val="00D24BFC"/>
    <w:rsid w:val="00D27E85"/>
    <w:rsid w:val="00D27FA6"/>
    <w:rsid w:val="00D315B4"/>
    <w:rsid w:val="00D31829"/>
    <w:rsid w:val="00D318FA"/>
    <w:rsid w:val="00D31CB7"/>
    <w:rsid w:val="00D326AA"/>
    <w:rsid w:val="00D334CF"/>
    <w:rsid w:val="00D33991"/>
    <w:rsid w:val="00D33D5C"/>
    <w:rsid w:val="00D3426B"/>
    <w:rsid w:val="00D3480E"/>
    <w:rsid w:val="00D34AC8"/>
    <w:rsid w:val="00D35F5D"/>
    <w:rsid w:val="00D370C3"/>
    <w:rsid w:val="00D37360"/>
    <w:rsid w:val="00D37421"/>
    <w:rsid w:val="00D37936"/>
    <w:rsid w:val="00D400E4"/>
    <w:rsid w:val="00D40BA5"/>
    <w:rsid w:val="00D41A62"/>
    <w:rsid w:val="00D42305"/>
    <w:rsid w:val="00D427D4"/>
    <w:rsid w:val="00D42FD6"/>
    <w:rsid w:val="00D438C9"/>
    <w:rsid w:val="00D439DD"/>
    <w:rsid w:val="00D463AE"/>
    <w:rsid w:val="00D47116"/>
    <w:rsid w:val="00D47168"/>
    <w:rsid w:val="00D478C8"/>
    <w:rsid w:val="00D50046"/>
    <w:rsid w:val="00D500C5"/>
    <w:rsid w:val="00D51167"/>
    <w:rsid w:val="00D51E3C"/>
    <w:rsid w:val="00D53778"/>
    <w:rsid w:val="00D539BA"/>
    <w:rsid w:val="00D542F1"/>
    <w:rsid w:val="00D54C86"/>
    <w:rsid w:val="00D54E27"/>
    <w:rsid w:val="00D54EE0"/>
    <w:rsid w:val="00D54F9C"/>
    <w:rsid w:val="00D5522C"/>
    <w:rsid w:val="00D55ABA"/>
    <w:rsid w:val="00D55C6B"/>
    <w:rsid w:val="00D560FC"/>
    <w:rsid w:val="00D56525"/>
    <w:rsid w:val="00D56689"/>
    <w:rsid w:val="00D56924"/>
    <w:rsid w:val="00D576DD"/>
    <w:rsid w:val="00D57C34"/>
    <w:rsid w:val="00D6051D"/>
    <w:rsid w:val="00D60987"/>
    <w:rsid w:val="00D60DCD"/>
    <w:rsid w:val="00D61C72"/>
    <w:rsid w:val="00D62602"/>
    <w:rsid w:val="00D63B66"/>
    <w:rsid w:val="00D63CE9"/>
    <w:rsid w:val="00D63ED1"/>
    <w:rsid w:val="00D65CDD"/>
    <w:rsid w:val="00D668C2"/>
    <w:rsid w:val="00D67053"/>
    <w:rsid w:val="00D67882"/>
    <w:rsid w:val="00D679B6"/>
    <w:rsid w:val="00D71089"/>
    <w:rsid w:val="00D71A68"/>
    <w:rsid w:val="00D726A8"/>
    <w:rsid w:val="00D74888"/>
    <w:rsid w:val="00D74C2A"/>
    <w:rsid w:val="00D74DE6"/>
    <w:rsid w:val="00D76F7F"/>
    <w:rsid w:val="00D776CC"/>
    <w:rsid w:val="00D77F04"/>
    <w:rsid w:val="00D808F7"/>
    <w:rsid w:val="00D80A0B"/>
    <w:rsid w:val="00D813D5"/>
    <w:rsid w:val="00D81503"/>
    <w:rsid w:val="00D817C4"/>
    <w:rsid w:val="00D82245"/>
    <w:rsid w:val="00D8283E"/>
    <w:rsid w:val="00D8378E"/>
    <w:rsid w:val="00D83C39"/>
    <w:rsid w:val="00D848F4"/>
    <w:rsid w:val="00D8507F"/>
    <w:rsid w:val="00D858CE"/>
    <w:rsid w:val="00D860CE"/>
    <w:rsid w:val="00D8635F"/>
    <w:rsid w:val="00D87F62"/>
    <w:rsid w:val="00D90117"/>
    <w:rsid w:val="00D901D9"/>
    <w:rsid w:val="00D902F0"/>
    <w:rsid w:val="00D904ED"/>
    <w:rsid w:val="00D90DD8"/>
    <w:rsid w:val="00D9233C"/>
    <w:rsid w:val="00D927E7"/>
    <w:rsid w:val="00D93240"/>
    <w:rsid w:val="00D94CB1"/>
    <w:rsid w:val="00D9503A"/>
    <w:rsid w:val="00D959C8"/>
    <w:rsid w:val="00D959E4"/>
    <w:rsid w:val="00D9615C"/>
    <w:rsid w:val="00D9637F"/>
    <w:rsid w:val="00D97150"/>
    <w:rsid w:val="00D97295"/>
    <w:rsid w:val="00DA0142"/>
    <w:rsid w:val="00DA0270"/>
    <w:rsid w:val="00DA18A0"/>
    <w:rsid w:val="00DA221B"/>
    <w:rsid w:val="00DA2586"/>
    <w:rsid w:val="00DA303E"/>
    <w:rsid w:val="00DA36B5"/>
    <w:rsid w:val="00DA373C"/>
    <w:rsid w:val="00DA3BE1"/>
    <w:rsid w:val="00DA4039"/>
    <w:rsid w:val="00DA40F1"/>
    <w:rsid w:val="00DA4A7B"/>
    <w:rsid w:val="00DA4AFF"/>
    <w:rsid w:val="00DA5AE1"/>
    <w:rsid w:val="00DA5EEB"/>
    <w:rsid w:val="00DA6034"/>
    <w:rsid w:val="00DA72A0"/>
    <w:rsid w:val="00DA7815"/>
    <w:rsid w:val="00DA7BEC"/>
    <w:rsid w:val="00DB163C"/>
    <w:rsid w:val="00DB1F20"/>
    <w:rsid w:val="00DB22C4"/>
    <w:rsid w:val="00DB231F"/>
    <w:rsid w:val="00DB2E30"/>
    <w:rsid w:val="00DB3F38"/>
    <w:rsid w:val="00DB3FA6"/>
    <w:rsid w:val="00DB4443"/>
    <w:rsid w:val="00DB4E7D"/>
    <w:rsid w:val="00DB4F0F"/>
    <w:rsid w:val="00DB5678"/>
    <w:rsid w:val="00DB6338"/>
    <w:rsid w:val="00DB641A"/>
    <w:rsid w:val="00DB7D54"/>
    <w:rsid w:val="00DB7E84"/>
    <w:rsid w:val="00DC01DC"/>
    <w:rsid w:val="00DC0B5D"/>
    <w:rsid w:val="00DC0DF2"/>
    <w:rsid w:val="00DC175A"/>
    <w:rsid w:val="00DC1F9B"/>
    <w:rsid w:val="00DC240B"/>
    <w:rsid w:val="00DC2ABE"/>
    <w:rsid w:val="00DC34AA"/>
    <w:rsid w:val="00DC3647"/>
    <w:rsid w:val="00DC567C"/>
    <w:rsid w:val="00DC59D7"/>
    <w:rsid w:val="00DC5B35"/>
    <w:rsid w:val="00DC5F05"/>
    <w:rsid w:val="00DC66FF"/>
    <w:rsid w:val="00DC693A"/>
    <w:rsid w:val="00DC69B6"/>
    <w:rsid w:val="00DC74F3"/>
    <w:rsid w:val="00DC7D06"/>
    <w:rsid w:val="00DD0318"/>
    <w:rsid w:val="00DD0CE0"/>
    <w:rsid w:val="00DD1155"/>
    <w:rsid w:val="00DD1370"/>
    <w:rsid w:val="00DD15FD"/>
    <w:rsid w:val="00DD1D21"/>
    <w:rsid w:val="00DD2015"/>
    <w:rsid w:val="00DD3307"/>
    <w:rsid w:val="00DD3993"/>
    <w:rsid w:val="00DD54E6"/>
    <w:rsid w:val="00DD54F9"/>
    <w:rsid w:val="00DD68A7"/>
    <w:rsid w:val="00DD6C6C"/>
    <w:rsid w:val="00DD7263"/>
    <w:rsid w:val="00DE0499"/>
    <w:rsid w:val="00DE0B0A"/>
    <w:rsid w:val="00DE13CD"/>
    <w:rsid w:val="00DE1840"/>
    <w:rsid w:val="00DE1981"/>
    <w:rsid w:val="00DE1C52"/>
    <w:rsid w:val="00DE1D25"/>
    <w:rsid w:val="00DE3218"/>
    <w:rsid w:val="00DE35D9"/>
    <w:rsid w:val="00DE37A8"/>
    <w:rsid w:val="00DE3C07"/>
    <w:rsid w:val="00DE3D94"/>
    <w:rsid w:val="00DE493F"/>
    <w:rsid w:val="00DE4A11"/>
    <w:rsid w:val="00DE510E"/>
    <w:rsid w:val="00DE5ADA"/>
    <w:rsid w:val="00DE5D05"/>
    <w:rsid w:val="00DE679A"/>
    <w:rsid w:val="00DE696E"/>
    <w:rsid w:val="00DE72D3"/>
    <w:rsid w:val="00DE73EF"/>
    <w:rsid w:val="00DE798F"/>
    <w:rsid w:val="00DE7F31"/>
    <w:rsid w:val="00DF00DD"/>
    <w:rsid w:val="00DF074D"/>
    <w:rsid w:val="00DF0B5B"/>
    <w:rsid w:val="00DF1486"/>
    <w:rsid w:val="00DF1C4E"/>
    <w:rsid w:val="00DF2554"/>
    <w:rsid w:val="00DF2606"/>
    <w:rsid w:val="00DF3F18"/>
    <w:rsid w:val="00DF45F7"/>
    <w:rsid w:val="00DF4AD8"/>
    <w:rsid w:val="00DF4E8F"/>
    <w:rsid w:val="00DF511D"/>
    <w:rsid w:val="00DF54CD"/>
    <w:rsid w:val="00DF5A36"/>
    <w:rsid w:val="00DF774B"/>
    <w:rsid w:val="00E000A4"/>
    <w:rsid w:val="00E002DC"/>
    <w:rsid w:val="00E00B07"/>
    <w:rsid w:val="00E01032"/>
    <w:rsid w:val="00E029B8"/>
    <w:rsid w:val="00E02E70"/>
    <w:rsid w:val="00E03850"/>
    <w:rsid w:val="00E03970"/>
    <w:rsid w:val="00E04967"/>
    <w:rsid w:val="00E0540C"/>
    <w:rsid w:val="00E05768"/>
    <w:rsid w:val="00E05E2D"/>
    <w:rsid w:val="00E07136"/>
    <w:rsid w:val="00E07469"/>
    <w:rsid w:val="00E07586"/>
    <w:rsid w:val="00E1002C"/>
    <w:rsid w:val="00E10500"/>
    <w:rsid w:val="00E10B43"/>
    <w:rsid w:val="00E117AE"/>
    <w:rsid w:val="00E11FC5"/>
    <w:rsid w:val="00E123BA"/>
    <w:rsid w:val="00E12603"/>
    <w:rsid w:val="00E12E2C"/>
    <w:rsid w:val="00E133CC"/>
    <w:rsid w:val="00E134AF"/>
    <w:rsid w:val="00E1426C"/>
    <w:rsid w:val="00E145A5"/>
    <w:rsid w:val="00E14844"/>
    <w:rsid w:val="00E14B40"/>
    <w:rsid w:val="00E15088"/>
    <w:rsid w:val="00E15210"/>
    <w:rsid w:val="00E15340"/>
    <w:rsid w:val="00E15611"/>
    <w:rsid w:val="00E15C50"/>
    <w:rsid w:val="00E17259"/>
    <w:rsid w:val="00E20012"/>
    <w:rsid w:val="00E2021F"/>
    <w:rsid w:val="00E2023F"/>
    <w:rsid w:val="00E202EB"/>
    <w:rsid w:val="00E20ADD"/>
    <w:rsid w:val="00E21179"/>
    <w:rsid w:val="00E228A7"/>
    <w:rsid w:val="00E22E4C"/>
    <w:rsid w:val="00E23172"/>
    <w:rsid w:val="00E23512"/>
    <w:rsid w:val="00E2367A"/>
    <w:rsid w:val="00E23CBC"/>
    <w:rsid w:val="00E24DD9"/>
    <w:rsid w:val="00E25429"/>
    <w:rsid w:val="00E2686A"/>
    <w:rsid w:val="00E27279"/>
    <w:rsid w:val="00E273EE"/>
    <w:rsid w:val="00E27460"/>
    <w:rsid w:val="00E278E8"/>
    <w:rsid w:val="00E30A0A"/>
    <w:rsid w:val="00E30A6D"/>
    <w:rsid w:val="00E30AFE"/>
    <w:rsid w:val="00E31672"/>
    <w:rsid w:val="00E31919"/>
    <w:rsid w:val="00E329AD"/>
    <w:rsid w:val="00E33B90"/>
    <w:rsid w:val="00E34516"/>
    <w:rsid w:val="00E34E78"/>
    <w:rsid w:val="00E3744F"/>
    <w:rsid w:val="00E37C1D"/>
    <w:rsid w:val="00E37F46"/>
    <w:rsid w:val="00E40344"/>
    <w:rsid w:val="00E40A43"/>
    <w:rsid w:val="00E4158D"/>
    <w:rsid w:val="00E42132"/>
    <w:rsid w:val="00E427FC"/>
    <w:rsid w:val="00E42807"/>
    <w:rsid w:val="00E42C14"/>
    <w:rsid w:val="00E42DBE"/>
    <w:rsid w:val="00E43184"/>
    <w:rsid w:val="00E44406"/>
    <w:rsid w:val="00E4463F"/>
    <w:rsid w:val="00E44BE9"/>
    <w:rsid w:val="00E44C27"/>
    <w:rsid w:val="00E45617"/>
    <w:rsid w:val="00E45AF5"/>
    <w:rsid w:val="00E46FE8"/>
    <w:rsid w:val="00E47390"/>
    <w:rsid w:val="00E47B55"/>
    <w:rsid w:val="00E47BCD"/>
    <w:rsid w:val="00E47BE3"/>
    <w:rsid w:val="00E47D3B"/>
    <w:rsid w:val="00E5018E"/>
    <w:rsid w:val="00E5038F"/>
    <w:rsid w:val="00E5047B"/>
    <w:rsid w:val="00E51349"/>
    <w:rsid w:val="00E51449"/>
    <w:rsid w:val="00E51AEA"/>
    <w:rsid w:val="00E522D0"/>
    <w:rsid w:val="00E530D2"/>
    <w:rsid w:val="00E53C6C"/>
    <w:rsid w:val="00E53C95"/>
    <w:rsid w:val="00E55386"/>
    <w:rsid w:val="00E553E0"/>
    <w:rsid w:val="00E5576E"/>
    <w:rsid w:val="00E559E8"/>
    <w:rsid w:val="00E55B5A"/>
    <w:rsid w:val="00E56ADB"/>
    <w:rsid w:val="00E56E21"/>
    <w:rsid w:val="00E57012"/>
    <w:rsid w:val="00E573CA"/>
    <w:rsid w:val="00E574A0"/>
    <w:rsid w:val="00E575BC"/>
    <w:rsid w:val="00E5782F"/>
    <w:rsid w:val="00E57B50"/>
    <w:rsid w:val="00E60433"/>
    <w:rsid w:val="00E6044A"/>
    <w:rsid w:val="00E60E31"/>
    <w:rsid w:val="00E61630"/>
    <w:rsid w:val="00E619D7"/>
    <w:rsid w:val="00E61E47"/>
    <w:rsid w:val="00E620B3"/>
    <w:rsid w:val="00E62224"/>
    <w:rsid w:val="00E62B6D"/>
    <w:rsid w:val="00E62F41"/>
    <w:rsid w:val="00E64285"/>
    <w:rsid w:val="00E64325"/>
    <w:rsid w:val="00E65B7C"/>
    <w:rsid w:val="00E6676F"/>
    <w:rsid w:val="00E67059"/>
    <w:rsid w:val="00E679F1"/>
    <w:rsid w:val="00E70937"/>
    <w:rsid w:val="00E70B57"/>
    <w:rsid w:val="00E7121E"/>
    <w:rsid w:val="00E71960"/>
    <w:rsid w:val="00E72CB4"/>
    <w:rsid w:val="00E72EA6"/>
    <w:rsid w:val="00E735C4"/>
    <w:rsid w:val="00E73D29"/>
    <w:rsid w:val="00E74090"/>
    <w:rsid w:val="00E7491D"/>
    <w:rsid w:val="00E75A60"/>
    <w:rsid w:val="00E7634B"/>
    <w:rsid w:val="00E7634F"/>
    <w:rsid w:val="00E77657"/>
    <w:rsid w:val="00E7767B"/>
    <w:rsid w:val="00E80A20"/>
    <w:rsid w:val="00E80AF8"/>
    <w:rsid w:val="00E80C0A"/>
    <w:rsid w:val="00E80D32"/>
    <w:rsid w:val="00E80D77"/>
    <w:rsid w:val="00E8104B"/>
    <w:rsid w:val="00E818F3"/>
    <w:rsid w:val="00E822B1"/>
    <w:rsid w:val="00E825D3"/>
    <w:rsid w:val="00E8261C"/>
    <w:rsid w:val="00E829A1"/>
    <w:rsid w:val="00E83108"/>
    <w:rsid w:val="00E83EB6"/>
    <w:rsid w:val="00E84488"/>
    <w:rsid w:val="00E85CC4"/>
    <w:rsid w:val="00E86177"/>
    <w:rsid w:val="00E86BD5"/>
    <w:rsid w:val="00E8714E"/>
    <w:rsid w:val="00E873B7"/>
    <w:rsid w:val="00E87485"/>
    <w:rsid w:val="00E879DD"/>
    <w:rsid w:val="00E87C8B"/>
    <w:rsid w:val="00E87E0C"/>
    <w:rsid w:val="00E90BDD"/>
    <w:rsid w:val="00E9128E"/>
    <w:rsid w:val="00E91892"/>
    <w:rsid w:val="00E91AA5"/>
    <w:rsid w:val="00E91CF9"/>
    <w:rsid w:val="00E92129"/>
    <w:rsid w:val="00E92199"/>
    <w:rsid w:val="00E928A8"/>
    <w:rsid w:val="00E92C2C"/>
    <w:rsid w:val="00E92E5D"/>
    <w:rsid w:val="00E935A3"/>
    <w:rsid w:val="00E93CD9"/>
    <w:rsid w:val="00E94839"/>
    <w:rsid w:val="00E94C1B"/>
    <w:rsid w:val="00E94F9E"/>
    <w:rsid w:val="00E959BF"/>
    <w:rsid w:val="00E95D9E"/>
    <w:rsid w:val="00E9615D"/>
    <w:rsid w:val="00E97B4B"/>
    <w:rsid w:val="00E97CA2"/>
    <w:rsid w:val="00EA06E5"/>
    <w:rsid w:val="00EA07F6"/>
    <w:rsid w:val="00EA1738"/>
    <w:rsid w:val="00EA1800"/>
    <w:rsid w:val="00EA1930"/>
    <w:rsid w:val="00EA1E63"/>
    <w:rsid w:val="00EA24E9"/>
    <w:rsid w:val="00EA27F2"/>
    <w:rsid w:val="00EA2E86"/>
    <w:rsid w:val="00EA2FBE"/>
    <w:rsid w:val="00EA330F"/>
    <w:rsid w:val="00EA34F5"/>
    <w:rsid w:val="00EA35E7"/>
    <w:rsid w:val="00EA3BF4"/>
    <w:rsid w:val="00EA4C6A"/>
    <w:rsid w:val="00EA5616"/>
    <w:rsid w:val="00EA62DD"/>
    <w:rsid w:val="00EA663D"/>
    <w:rsid w:val="00EB01D1"/>
    <w:rsid w:val="00EB0807"/>
    <w:rsid w:val="00EB09FC"/>
    <w:rsid w:val="00EB13A6"/>
    <w:rsid w:val="00EB187E"/>
    <w:rsid w:val="00EB206C"/>
    <w:rsid w:val="00EB2170"/>
    <w:rsid w:val="00EB24F6"/>
    <w:rsid w:val="00EB27D6"/>
    <w:rsid w:val="00EB34B9"/>
    <w:rsid w:val="00EB3C83"/>
    <w:rsid w:val="00EB44A5"/>
    <w:rsid w:val="00EB5615"/>
    <w:rsid w:val="00EB5646"/>
    <w:rsid w:val="00EB57C2"/>
    <w:rsid w:val="00EB5F9C"/>
    <w:rsid w:val="00EB6576"/>
    <w:rsid w:val="00EC01D9"/>
    <w:rsid w:val="00EC0629"/>
    <w:rsid w:val="00EC10A0"/>
    <w:rsid w:val="00EC1660"/>
    <w:rsid w:val="00EC1711"/>
    <w:rsid w:val="00EC20AA"/>
    <w:rsid w:val="00EC2178"/>
    <w:rsid w:val="00EC2702"/>
    <w:rsid w:val="00EC2969"/>
    <w:rsid w:val="00EC2DF7"/>
    <w:rsid w:val="00EC2F94"/>
    <w:rsid w:val="00EC3206"/>
    <w:rsid w:val="00EC37CD"/>
    <w:rsid w:val="00EC42E5"/>
    <w:rsid w:val="00EC4BFE"/>
    <w:rsid w:val="00EC5037"/>
    <w:rsid w:val="00EC53A7"/>
    <w:rsid w:val="00EC69DF"/>
    <w:rsid w:val="00EC69E8"/>
    <w:rsid w:val="00EC6A67"/>
    <w:rsid w:val="00EC7164"/>
    <w:rsid w:val="00EC797C"/>
    <w:rsid w:val="00ED036E"/>
    <w:rsid w:val="00ED0BB3"/>
    <w:rsid w:val="00ED1604"/>
    <w:rsid w:val="00ED26FE"/>
    <w:rsid w:val="00ED3033"/>
    <w:rsid w:val="00ED3850"/>
    <w:rsid w:val="00ED425D"/>
    <w:rsid w:val="00ED4381"/>
    <w:rsid w:val="00ED584A"/>
    <w:rsid w:val="00ED5CF7"/>
    <w:rsid w:val="00ED632D"/>
    <w:rsid w:val="00ED71CD"/>
    <w:rsid w:val="00ED7CD5"/>
    <w:rsid w:val="00EE0616"/>
    <w:rsid w:val="00EE0824"/>
    <w:rsid w:val="00EE124A"/>
    <w:rsid w:val="00EE1570"/>
    <w:rsid w:val="00EE17A8"/>
    <w:rsid w:val="00EE1D88"/>
    <w:rsid w:val="00EE2373"/>
    <w:rsid w:val="00EE2A9D"/>
    <w:rsid w:val="00EE39EB"/>
    <w:rsid w:val="00EE3D7B"/>
    <w:rsid w:val="00EE4AA1"/>
    <w:rsid w:val="00EE5E49"/>
    <w:rsid w:val="00EE5F24"/>
    <w:rsid w:val="00EE6795"/>
    <w:rsid w:val="00EE68B8"/>
    <w:rsid w:val="00EE6A2B"/>
    <w:rsid w:val="00EE6B4E"/>
    <w:rsid w:val="00EE7276"/>
    <w:rsid w:val="00EE791F"/>
    <w:rsid w:val="00EE7B6E"/>
    <w:rsid w:val="00EE7DC1"/>
    <w:rsid w:val="00EF01D7"/>
    <w:rsid w:val="00EF0F3D"/>
    <w:rsid w:val="00EF0F88"/>
    <w:rsid w:val="00EF1650"/>
    <w:rsid w:val="00EF2064"/>
    <w:rsid w:val="00EF2A92"/>
    <w:rsid w:val="00EF4C35"/>
    <w:rsid w:val="00EF4C4B"/>
    <w:rsid w:val="00EF53D4"/>
    <w:rsid w:val="00EF55B6"/>
    <w:rsid w:val="00EF55E8"/>
    <w:rsid w:val="00EF560E"/>
    <w:rsid w:val="00EF640D"/>
    <w:rsid w:val="00EF6565"/>
    <w:rsid w:val="00EF6641"/>
    <w:rsid w:val="00EF6CD8"/>
    <w:rsid w:val="00EF7085"/>
    <w:rsid w:val="00EF72EB"/>
    <w:rsid w:val="00F013CA"/>
    <w:rsid w:val="00F0197A"/>
    <w:rsid w:val="00F01AFC"/>
    <w:rsid w:val="00F020C8"/>
    <w:rsid w:val="00F022F0"/>
    <w:rsid w:val="00F02517"/>
    <w:rsid w:val="00F03505"/>
    <w:rsid w:val="00F0371B"/>
    <w:rsid w:val="00F05C42"/>
    <w:rsid w:val="00F065B5"/>
    <w:rsid w:val="00F06805"/>
    <w:rsid w:val="00F06A11"/>
    <w:rsid w:val="00F06FCD"/>
    <w:rsid w:val="00F073F0"/>
    <w:rsid w:val="00F07EED"/>
    <w:rsid w:val="00F10654"/>
    <w:rsid w:val="00F10AC5"/>
    <w:rsid w:val="00F11537"/>
    <w:rsid w:val="00F12C60"/>
    <w:rsid w:val="00F13353"/>
    <w:rsid w:val="00F13591"/>
    <w:rsid w:val="00F13D89"/>
    <w:rsid w:val="00F14111"/>
    <w:rsid w:val="00F146AE"/>
    <w:rsid w:val="00F15752"/>
    <w:rsid w:val="00F15955"/>
    <w:rsid w:val="00F15C54"/>
    <w:rsid w:val="00F15E27"/>
    <w:rsid w:val="00F17631"/>
    <w:rsid w:val="00F1780A"/>
    <w:rsid w:val="00F20122"/>
    <w:rsid w:val="00F20F2A"/>
    <w:rsid w:val="00F2129F"/>
    <w:rsid w:val="00F21844"/>
    <w:rsid w:val="00F21FC3"/>
    <w:rsid w:val="00F225B3"/>
    <w:rsid w:val="00F22CA5"/>
    <w:rsid w:val="00F23242"/>
    <w:rsid w:val="00F23531"/>
    <w:rsid w:val="00F23BE7"/>
    <w:rsid w:val="00F23DE2"/>
    <w:rsid w:val="00F245A0"/>
    <w:rsid w:val="00F24988"/>
    <w:rsid w:val="00F24AC8"/>
    <w:rsid w:val="00F24D4E"/>
    <w:rsid w:val="00F24E91"/>
    <w:rsid w:val="00F25543"/>
    <w:rsid w:val="00F26190"/>
    <w:rsid w:val="00F2654D"/>
    <w:rsid w:val="00F267F7"/>
    <w:rsid w:val="00F26CD5"/>
    <w:rsid w:val="00F2725A"/>
    <w:rsid w:val="00F27B73"/>
    <w:rsid w:val="00F30134"/>
    <w:rsid w:val="00F3042E"/>
    <w:rsid w:val="00F30EDD"/>
    <w:rsid w:val="00F3189E"/>
    <w:rsid w:val="00F31BA5"/>
    <w:rsid w:val="00F32064"/>
    <w:rsid w:val="00F32090"/>
    <w:rsid w:val="00F323A9"/>
    <w:rsid w:val="00F32E5C"/>
    <w:rsid w:val="00F330E9"/>
    <w:rsid w:val="00F33535"/>
    <w:rsid w:val="00F33566"/>
    <w:rsid w:val="00F33C43"/>
    <w:rsid w:val="00F340A9"/>
    <w:rsid w:val="00F34662"/>
    <w:rsid w:val="00F34BBB"/>
    <w:rsid w:val="00F358AB"/>
    <w:rsid w:val="00F37FD6"/>
    <w:rsid w:val="00F412D3"/>
    <w:rsid w:val="00F41320"/>
    <w:rsid w:val="00F42B3F"/>
    <w:rsid w:val="00F42EED"/>
    <w:rsid w:val="00F437C7"/>
    <w:rsid w:val="00F43D31"/>
    <w:rsid w:val="00F447BC"/>
    <w:rsid w:val="00F44973"/>
    <w:rsid w:val="00F450C0"/>
    <w:rsid w:val="00F46959"/>
    <w:rsid w:val="00F47241"/>
    <w:rsid w:val="00F47429"/>
    <w:rsid w:val="00F47537"/>
    <w:rsid w:val="00F47B46"/>
    <w:rsid w:val="00F514FB"/>
    <w:rsid w:val="00F518F8"/>
    <w:rsid w:val="00F52A82"/>
    <w:rsid w:val="00F53A27"/>
    <w:rsid w:val="00F53D7E"/>
    <w:rsid w:val="00F5470D"/>
    <w:rsid w:val="00F54F90"/>
    <w:rsid w:val="00F55112"/>
    <w:rsid w:val="00F55720"/>
    <w:rsid w:val="00F55B18"/>
    <w:rsid w:val="00F55D57"/>
    <w:rsid w:val="00F57068"/>
    <w:rsid w:val="00F5733F"/>
    <w:rsid w:val="00F57890"/>
    <w:rsid w:val="00F57F36"/>
    <w:rsid w:val="00F6009F"/>
    <w:rsid w:val="00F60C6E"/>
    <w:rsid w:val="00F6111C"/>
    <w:rsid w:val="00F6152E"/>
    <w:rsid w:val="00F61884"/>
    <w:rsid w:val="00F6224B"/>
    <w:rsid w:val="00F6254F"/>
    <w:rsid w:val="00F625F6"/>
    <w:rsid w:val="00F64259"/>
    <w:rsid w:val="00F64531"/>
    <w:rsid w:val="00F659EA"/>
    <w:rsid w:val="00F66ADB"/>
    <w:rsid w:val="00F6795A"/>
    <w:rsid w:val="00F67DF6"/>
    <w:rsid w:val="00F705E9"/>
    <w:rsid w:val="00F71153"/>
    <w:rsid w:val="00F71D74"/>
    <w:rsid w:val="00F71D87"/>
    <w:rsid w:val="00F7351A"/>
    <w:rsid w:val="00F7391D"/>
    <w:rsid w:val="00F741A8"/>
    <w:rsid w:val="00F7540F"/>
    <w:rsid w:val="00F754E2"/>
    <w:rsid w:val="00F76141"/>
    <w:rsid w:val="00F76154"/>
    <w:rsid w:val="00F76D90"/>
    <w:rsid w:val="00F775D0"/>
    <w:rsid w:val="00F80FF3"/>
    <w:rsid w:val="00F811D4"/>
    <w:rsid w:val="00F8145F"/>
    <w:rsid w:val="00F81499"/>
    <w:rsid w:val="00F81EBD"/>
    <w:rsid w:val="00F821D2"/>
    <w:rsid w:val="00F82676"/>
    <w:rsid w:val="00F827A3"/>
    <w:rsid w:val="00F82BE2"/>
    <w:rsid w:val="00F832A0"/>
    <w:rsid w:val="00F83771"/>
    <w:rsid w:val="00F83DDA"/>
    <w:rsid w:val="00F840B1"/>
    <w:rsid w:val="00F8428E"/>
    <w:rsid w:val="00F845B1"/>
    <w:rsid w:val="00F85330"/>
    <w:rsid w:val="00F85537"/>
    <w:rsid w:val="00F85557"/>
    <w:rsid w:val="00F86750"/>
    <w:rsid w:val="00F86870"/>
    <w:rsid w:val="00F87373"/>
    <w:rsid w:val="00F87530"/>
    <w:rsid w:val="00F87DAD"/>
    <w:rsid w:val="00F90CBB"/>
    <w:rsid w:val="00F9117A"/>
    <w:rsid w:val="00F920A7"/>
    <w:rsid w:val="00F93176"/>
    <w:rsid w:val="00F93C74"/>
    <w:rsid w:val="00F94469"/>
    <w:rsid w:val="00F94F0F"/>
    <w:rsid w:val="00F953AC"/>
    <w:rsid w:val="00F9587D"/>
    <w:rsid w:val="00F96CF6"/>
    <w:rsid w:val="00F97CAC"/>
    <w:rsid w:val="00FA0104"/>
    <w:rsid w:val="00FA26CC"/>
    <w:rsid w:val="00FA28CD"/>
    <w:rsid w:val="00FA2A44"/>
    <w:rsid w:val="00FA3708"/>
    <w:rsid w:val="00FA3C94"/>
    <w:rsid w:val="00FA42A1"/>
    <w:rsid w:val="00FA44FD"/>
    <w:rsid w:val="00FA4582"/>
    <w:rsid w:val="00FA50E9"/>
    <w:rsid w:val="00FA520A"/>
    <w:rsid w:val="00FA54D0"/>
    <w:rsid w:val="00FA5947"/>
    <w:rsid w:val="00FA6492"/>
    <w:rsid w:val="00FA677D"/>
    <w:rsid w:val="00FA7510"/>
    <w:rsid w:val="00FA7CE7"/>
    <w:rsid w:val="00FA7D81"/>
    <w:rsid w:val="00FB02E4"/>
    <w:rsid w:val="00FB1204"/>
    <w:rsid w:val="00FB1A32"/>
    <w:rsid w:val="00FB1BA9"/>
    <w:rsid w:val="00FB2489"/>
    <w:rsid w:val="00FB2DF3"/>
    <w:rsid w:val="00FB3664"/>
    <w:rsid w:val="00FB4323"/>
    <w:rsid w:val="00FB4708"/>
    <w:rsid w:val="00FB4FFB"/>
    <w:rsid w:val="00FB52D8"/>
    <w:rsid w:val="00FB5FBA"/>
    <w:rsid w:val="00FB616A"/>
    <w:rsid w:val="00FB71D5"/>
    <w:rsid w:val="00FB71DF"/>
    <w:rsid w:val="00FB744E"/>
    <w:rsid w:val="00FB7D02"/>
    <w:rsid w:val="00FB7D13"/>
    <w:rsid w:val="00FB7FA4"/>
    <w:rsid w:val="00FC0820"/>
    <w:rsid w:val="00FC1072"/>
    <w:rsid w:val="00FC1221"/>
    <w:rsid w:val="00FC1331"/>
    <w:rsid w:val="00FC1896"/>
    <w:rsid w:val="00FC368F"/>
    <w:rsid w:val="00FC3ABB"/>
    <w:rsid w:val="00FC3F51"/>
    <w:rsid w:val="00FC46FB"/>
    <w:rsid w:val="00FC4D50"/>
    <w:rsid w:val="00FC4F17"/>
    <w:rsid w:val="00FC67BC"/>
    <w:rsid w:val="00FC685A"/>
    <w:rsid w:val="00FC6871"/>
    <w:rsid w:val="00FC734B"/>
    <w:rsid w:val="00FC7C5C"/>
    <w:rsid w:val="00FD00CA"/>
    <w:rsid w:val="00FD06BD"/>
    <w:rsid w:val="00FD0AE4"/>
    <w:rsid w:val="00FD1918"/>
    <w:rsid w:val="00FD1C5F"/>
    <w:rsid w:val="00FD22DD"/>
    <w:rsid w:val="00FD234C"/>
    <w:rsid w:val="00FD241D"/>
    <w:rsid w:val="00FD248D"/>
    <w:rsid w:val="00FD29D5"/>
    <w:rsid w:val="00FD3131"/>
    <w:rsid w:val="00FD324C"/>
    <w:rsid w:val="00FD3500"/>
    <w:rsid w:val="00FD3692"/>
    <w:rsid w:val="00FD4B52"/>
    <w:rsid w:val="00FD4FEB"/>
    <w:rsid w:val="00FD54EA"/>
    <w:rsid w:val="00FD56CD"/>
    <w:rsid w:val="00FD5BED"/>
    <w:rsid w:val="00FD666A"/>
    <w:rsid w:val="00FD67FC"/>
    <w:rsid w:val="00FD6EB6"/>
    <w:rsid w:val="00FD714C"/>
    <w:rsid w:val="00FD76C3"/>
    <w:rsid w:val="00FD7C22"/>
    <w:rsid w:val="00FD7EB3"/>
    <w:rsid w:val="00FE01F2"/>
    <w:rsid w:val="00FE0D6E"/>
    <w:rsid w:val="00FE1557"/>
    <w:rsid w:val="00FE249A"/>
    <w:rsid w:val="00FE2889"/>
    <w:rsid w:val="00FE29F3"/>
    <w:rsid w:val="00FE2E00"/>
    <w:rsid w:val="00FE363E"/>
    <w:rsid w:val="00FE4281"/>
    <w:rsid w:val="00FE4783"/>
    <w:rsid w:val="00FE47F0"/>
    <w:rsid w:val="00FE4F58"/>
    <w:rsid w:val="00FE5987"/>
    <w:rsid w:val="00FE6836"/>
    <w:rsid w:val="00FF0F13"/>
    <w:rsid w:val="00FF15D3"/>
    <w:rsid w:val="00FF1AC8"/>
    <w:rsid w:val="00FF2187"/>
    <w:rsid w:val="00FF2197"/>
    <w:rsid w:val="00FF2440"/>
    <w:rsid w:val="00FF2931"/>
    <w:rsid w:val="00FF4291"/>
    <w:rsid w:val="00FF42B9"/>
    <w:rsid w:val="00FF47F1"/>
    <w:rsid w:val="00FF53CF"/>
    <w:rsid w:val="00FF6674"/>
    <w:rsid w:val="00FF6FC2"/>
    <w:rsid w:val="00FF72F5"/>
    <w:rsid w:val="00FF730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68522F1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86C"/>
    <w:pPr>
      <w:spacing w:after="200"/>
      <w:jc w:val="both"/>
    </w:pPr>
    <w:rPr>
      <w:szCs w:val="22"/>
    </w:rPr>
  </w:style>
  <w:style w:type="paragraph" w:styleId="Heading1">
    <w:name w:val="heading 1"/>
    <w:basedOn w:val="Normal"/>
    <w:next w:val="Normal"/>
    <w:link w:val="Heading1Char"/>
    <w:uiPriority w:val="9"/>
    <w:qFormat/>
    <w:rsid w:val="00A2176F"/>
    <w:pPr>
      <w:keepNext/>
      <w:keepLines/>
      <w:numPr>
        <w:numId w:val="7"/>
      </w:numPr>
      <w:spacing w:before="480" w:after="0"/>
      <w:outlineLvl w:val="0"/>
    </w:pPr>
    <w:rPr>
      <w:rFonts w:ascii="Calibri" w:eastAsia="MS Gothic" w:hAnsi="Calibri"/>
      <w:b/>
      <w:bCs/>
      <w:color w:val="365F91"/>
      <w:sz w:val="28"/>
      <w:szCs w:val="28"/>
    </w:rPr>
  </w:style>
  <w:style w:type="paragraph" w:styleId="Heading2">
    <w:name w:val="heading 2"/>
    <w:basedOn w:val="Normal"/>
    <w:next w:val="Normal"/>
    <w:link w:val="Heading2Char"/>
    <w:uiPriority w:val="9"/>
    <w:unhideWhenUsed/>
    <w:qFormat/>
    <w:rsid w:val="00A2176F"/>
    <w:pPr>
      <w:keepNext/>
      <w:keepLines/>
      <w:numPr>
        <w:ilvl w:val="1"/>
        <w:numId w:val="7"/>
      </w:numPr>
      <w:spacing w:before="200" w:after="0"/>
      <w:outlineLvl w:val="1"/>
    </w:pPr>
    <w:rPr>
      <w:rFonts w:ascii="Calibri" w:eastAsia="MS Gothic" w:hAnsi="Calibri"/>
      <w:b/>
      <w:bCs/>
      <w:color w:val="4F81BD"/>
      <w:sz w:val="26"/>
      <w:szCs w:val="26"/>
    </w:rPr>
  </w:style>
  <w:style w:type="paragraph" w:styleId="Heading3">
    <w:name w:val="heading 3"/>
    <w:basedOn w:val="Normal"/>
    <w:next w:val="Normal"/>
    <w:link w:val="Heading3Char"/>
    <w:uiPriority w:val="9"/>
    <w:unhideWhenUsed/>
    <w:qFormat/>
    <w:rsid w:val="00A2176F"/>
    <w:pPr>
      <w:keepNext/>
      <w:keepLines/>
      <w:numPr>
        <w:ilvl w:val="2"/>
        <w:numId w:val="7"/>
      </w:numPr>
      <w:spacing w:before="200" w:after="0"/>
      <w:outlineLvl w:val="2"/>
    </w:pPr>
    <w:rPr>
      <w:rFonts w:ascii="Calibri" w:eastAsia="MS Gothic" w:hAnsi="Calibri"/>
      <w:b/>
      <w:bCs/>
      <w:color w:val="4F81BD"/>
    </w:rPr>
  </w:style>
  <w:style w:type="paragraph" w:styleId="Heading4">
    <w:name w:val="heading 4"/>
    <w:basedOn w:val="Normal"/>
    <w:next w:val="Normal"/>
    <w:link w:val="Heading4Char"/>
    <w:uiPriority w:val="9"/>
    <w:unhideWhenUsed/>
    <w:qFormat/>
    <w:rsid w:val="00A2176F"/>
    <w:pPr>
      <w:keepNext/>
      <w:keepLines/>
      <w:numPr>
        <w:ilvl w:val="3"/>
        <w:numId w:val="7"/>
      </w:numPr>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unhideWhenUsed/>
    <w:qFormat/>
    <w:rsid w:val="00A2176F"/>
    <w:pPr>
      <w:keepNext/>
      <w:keepLines/>
      <w:numPr>
        <w:ilvl w:val="4"/>
        <w:numId w:val="7"/>
      </w:numPr>
      <w:spacing w:before="200" w:after="0"/>
      <w:outlineLvl w:val="4"/>
    </w:pPr>
    <w:rPr>
      <w:rFonts w:ascii="Calibri" w:eastAsia="MS Gothic" w:hAnsi="Calibri"/>
      <w:color w:val="243F60"/>
    </w:rPr>
  </w:style>
  <w:style w:type="paragraph" w:styleId="Heading6">
    <w:name w:val="heading 6"/>
    <w:basedOn w:val="Normal"/>
    <w:next w:val="Normal"/>
    <w:link w:val="Heading6Char"/>
    <w:uiPriority w:val="9"/>
    <w:unhideWhenUsed/>
    <w:qFormat/>
    <w:rsid w:val="00A2176F"/>
    <w:pPr>
      <w:keepNext/>
      <w:keepLines/>
      <w:numPr>
        <w:ilvl w:val="5"/>
        <w:numId w:val="7"/>
      </w:numPr>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unhideWhenUsed/>
    <w:qFormat/>
    <w:rsid w:val="00A2176F"/>
    <w:pPr>
      <w:keepNext/>
      <w:keepLines/>
      <w:numPr>
        <w:ilvl w:val="6"/>
        <w:numId w:val="7"/>
      </w:numPr>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unhideWhenUsed/>
    <w:qFormat/>
    <w:rsid w:val="00A2176F"/>
    <w:pPr>
      <w:keepNext/>
      <w:keepLines/>
      <w:numPr>
        <w:ilvl w:val="7"/>
        <w:numId w:val="7"/>
      </w:numPr>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unhideWhenUsed/>
    <w:qFormat/>
    <w:rsid w:val="00A2176F"/>
    <w:pPr>
      <w:keepNext/>
      <w:keepLines/>
      <w:numPr>
        <w:ilvl w:val="8"/>
        <w:numId w:val="7"/>
      </w:numPr>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3F023A"/>
    <w:rPr>
      <w:color w:val="808080"/>
    </w:rPr>
  </w:style>
  <w:style w:type="paragraph" w:styleId="BalloonText">
    <w:name w:val="Balloon Text"/>
    <w:basedOn w:val="Normal"/>
    <w:link w:val="BalloonTextChar"/>
    <w:uiPriority w:val="99"/>
    <w:semiHidden/>
    <w:unhideWhenUsed/>
    <w:rsid w:val="003F023A"/>
    <w:rPr>
      <w:rFonts w:ascii="Lucida Grande" w:hAnsi="Lucida Grande" w:cs="Lucida Grande"/>
      <w:sz w:val="18"/>
      <w:szCs w:val="18"/>
    </w:rPr>
  </w:style>
  <w:style w:type="character" w:customStyle="1" w:styleId="BalloonTextChar">
    <w:name w:val="Balloon Text Char"/>
    <w:link w:val="BalloonText"/>
    <w:uiPriority w:val="99"/>
    <w:semiHidden/>
    <w:rsid w:val="003F023A"/>
    <w:rPr>
      <w:rFonts w:ascii="Lucida Grande" w:hAnsi="Lucida Grande" w:cs="Lucida Grande"/>
      <w:sz w:val="18"/>
      <w:szCs w:val="18"/>
    </w:rPr>
  </w:style>
  <w:style w:type="paragraph" w:styleId="Header">
    <w:name w:val="header"/>
    <w:basedOn w:val="Normal"/>
    <w:link w:val="HeaderChar"/>
    <w:uiPriority w:val="99"/>
    <w:unhideWhenUsed/>
    <w:rsid w:val="00A54F9A"/>
    <w:pPr>
      <w:tabs>
        <w:tab w:val="center" w:pos="4320"/>
        <w:tab w:val="right" w:pos="8640"/>
      </w:tabs>
    </w:pPr>
  </w:style>
  <w:style w:type="character" w:customStyle="1" w:styleId="HeaderChar">
    <w:name w:val="Header Char"/>
    <w:basedOn w:val="DefaultParagraphFont"/>
    <w:link w:val="Header"/>
    <w:uiPriority w:val="99"/>
    <w:rsid w:val="00A54F9A"/>
  </w:style>
  <w:style w:type="paragraph" w:styleId="Footer">
    <w:name w:val="footer"/>
    <w:basedOn w:val="Normal"/>
    <w:link w:val="FooterChar"/>
    <w:uiPriority w:val="99"/>
    <w:unhideWhenUsed/>
    <w:rsid w:val="00A54F9A"/>
    <w:pPr>
      <w:tabs>
        <w:tab w:val="center" w:pos="4320"/>
        <w:tab w:val="right" w:pos="8640"/>
      </w:tabs>
    </w:pPr>
  </w:style>
  <w:style w:type="character" w:customStyle="1" w:styleId="FooterChar">
    <w:name w:val="Footer Char"/>
    <w:basedOn w:val="DefaultParagraphFont"/>
    <w:link w:val="Footer"/>
    <w:uiPriority w:val="99"/>
    <w:rsid w:val="00A54F9A"/>
  </w:style>
  <w:style w:type="paragraph" w:styleId="ListParagraph">
    <w:name w:val="List Paragraph"/>
    <w:basedOn w:val="Normal"/>
    <w:uiPriority w:val="34"/>
    <w:qFormat/>
    <w:rsid w:val="00A2176F"/>
    <w:pPr>
      <w:ind w:left="720"/>
      <w:contextualSpacing/>
    </w:pPr>
  </w:style>
  <w:style w:type="paragraph" w:customStyle="1" w:styleId="absatz">
    <w:name w:val="absatz"/>
    <w:basedOn w:val="Normal"/>
    <w:rsid w:val="00380048"/>
    <w:pPr>
      <w:spacing w:before="100" w:beforeAutospacing="1" w:after="100" w:afterAutospacing="1"/>
    </w:pPr>
    <w:rPr>
      <w:rFonts w:ascii="Times" w:hAnsi="Times"/>
      <w:sz w:val="20"/>
      <w:szCs w:val="20"/>
    </w:rPr>
  </w:style>
  <w:style w:type="character" w:customStyle="1" w:styleId="apple-converted-space">
    <w:name w:val="apple-converted-space"/>
    <w:basedOn w:val="DefaultParagraphFont"/>
    <w:rsid w:val="00380048"/>
  </w:style>
  <w:style w:type="character" w:customStyle="1" w:styleId="Heading2Char">
    <w:name w:val="Heading 2 Char"/>
    <w:link w:val="Heading2"/>
    <w:uiPriority w:val="9"/>
    <w:rsid w:val="00A2176F"/>
    <w:rPr>
      <w:rFonts w:ascii="Calibri" w:eastAsia="MS Gothic" w:hAnsi="Calibri" w:cs="Times New Roman"/>
      <w:b/>
      <w:bCs/>
      <w:color w:val="4F81BD"/>
      <w:sz w:val="26"/>
      <w:szCs w:val="26"/>
    </w:rPr>
  </w:style>
  <w:style w:type="paragraph" w:styleId="Title">
    <w:name w:val="Title"/>
    <w:basedOn w:val="Normal"/>
    <w:next w:val="Normal"/>
    <w:link w:val="TitleChar"/>
    <w:uiPriority w:val="10"/>
    <w:qFormat/>
    <w:rsid w:val="00A2176F"/>
    <w:pPr>
      <w:pBdr>
        <w:bottom w:val="single" w:sz="8" w:space="4" w:color="4F81BD"/>
      </w:pBdr>
      <w:spacing w:after="300"/>
      <w:contextualSpacing/>
    </w:pPr>
    <w:rPr>
      <w:rFonts w:ascii="Calibri" w:eastAsia="MS Gothic" w:hAnsi="Calibri"/>
      <w:color w:val="17365D"/>
      <w:spacing w:val="5"/>
      <w:kern w:val="28"/>
      <w:sz w:val="52"/>
      <w:szCs w:val="52"/>
    </w:rPr>
  </w:style>
  <w:style w:type="character" w:customStyle="1" w:styleId="TitleChar">
    <w:name w:val="Title Char"/>
    <w:link w:val="Title"/>
    <w:uiPriority w:val="10"/>
    <w:rsid w:val="00A2176F"/>
    <w:rPr>
      <w:rFonts w:ascii="Calibri" w:eastAsia="MS Gothic" w:hAnsi="Calibri" w:cs="Times New Roman"/>
      <w:color w:val="17365D"/>
      <w:spacing w:val="5"/>
      <w:kern w:val="28"/>
      <w:sz w:val="52"/>
      <w:szCs w:val="52"/>
    </w:rPr>
  </w:style>
  <w:style w:type="character" w:customStyle="1" w:styleId="Heading3Char">
    <w:name w:val="Heading 3 Char"/>
    <w:link w:val="Heading3"/>
    <w:uiPriority w:val="9"/>
    <w:rsid w:val="00A2176F"/>
    <w:rPr>
      <w:rFonts w:ascii="Calibri" w:eastAsia="MS Gothic" w:hAnsi="Calibri"/>
      <w:b/>
      <w:bCs/>
      <w:color w:val="4F81BD"/>
      <w:szCs w:val="22"/>
    </w:rPr>
  </w:style>
  <w:style w:type="character" w:customStyle="1" w:styleId="Heading4Char">
    <w:name w:val="Heading 4 Char"/>
    <w:link w:val="Heading4"/>
    <w:uiPriority w:val="9"/>
    <w:rsid w:val="00A2176F"/>
    <w:rPr>
      <w:rFonts w:ascii="Calibri" w:eastAsia="MS Gothic" w:hAnsi="Calibri" w:cs="Times New Roman"/>
      <w:b/>
      <w:bCs/>
      <w:i/>
      <w:iCs/>
      <w:color w:val="4F81BD"/>
    </w:rPr>
  </w:style>
  <w:style w:type="character" w:customStyle="1" w:styleId="Heading1Char">
    <w:name w:val="Heading 1 Char"/>
    <w:link w:val="Heading1"/>
    <w:uiPriority w:val="9"/>
    <w:rsid w:val="00A2176F"/>
    <w:rPr>
      <w:rFonts w:ascii="Calibri" w:eastAsia="MS Gothic" w:hAnsi="Calibri"/>
      <w:b/>
      <w:bCs/>
      <w:color w:val="365F91"/>
      <w:sz w:val="28"/>
      <w:szCs w:val="28"/>
    </w:rPr>
  </w:style>
  <w:style w:type="character" w:customStyle="1" w:styleId="Heading5Char">
    <w:name w:val="Heading 5 Char"/>
    <w:link w:val="Heading5"/>
    <w:uiPriority w:val="9"/>
    <w:rsid w:val="00A2176F"/>
    <w:rPr>
      <w:rFonts w:ascii="Calibri" w:eastAsia="MS Gothic" w:hAnsi="Calibri" w:cs="Times New Roman"/>
      <w:color w:val="243F60"/>
    </w:rPr>
  </w:style>
  <w:style w:type="character" w:customStyle="1" w:styleId="Heading6Char">
    <w:name w:val="Heading 6 Char"/>
    <w:link w:val="Heading6"/>
    <w:uiPriority w:val="9"/>
    <w:rsid w:val="00A2176F"/>
    <w:rPr>
      <w:rFonts w:ascii="Calibri" w:eastAsia="MS Gothic" w:hAnsi="Calibri" w:cs="Times New Roman"/>
      <w:i/>
      <w:iCs/>
      <w:color w:val="243F60"/>
    </w:rPr>
  </w:style>
  <w:style w:type="character" w:customStyle="1" w:styleId="Heading7Char">
    <w:name w:val="Heading 7 Char"/>
    <w:link w:val="Heading7"/>
    <w:uiPriority w:val="9"/>
    <w:rsid w:val="00A2176F"/>
    <w:rPr>
      <w:rFonts w:ascii="Calibri" w:eastAsia="MS Gothic" w:hAnsi="Calibri" w:cs="Times New Roman"/>
      <w:i/>
      <w:iCs/>
      <w:color w:val="404040"/>
    </w:rPr>
  </w:style>
  <w:style w:type="character" w:customStyle="1" w:styleId="Heading8Char">
    <w:name w:val="Heading 8 Char"/>
    <w:link w:val="Heading8"/>
    <w:uiPriority w:val="9"/>
    <w:rsid w:val="00A2176F"/>
    <w:rPr>
      <w:rFonts w:ascii="Calibri" w:eastAsia="MS Gothic" w:hAnsi="Calibri" w:cs="Times New Roman"/>
      <w:color w:val="4F81BD"/>
      <w:sz w:val="20"/>
      <w:szCs w:val="20"/>
    </w:rPr>
  </w:style>
  <w:style w:type="character" w:customStyle="1" w:styleId="Heading9Char">
    <w:name w:val="Heading 9 Char"/>
    <w:link w:val="Heading9"/>
    <w:uiPriority w:val="9"/>
    <w:rsid w:val="00A2176F"/>
    <w:rPr>
      <w:rFonts w:ascii="Calibri" w:eastAsia="MS Gothic" w:hAnsi="Calibri" w:cs="Times New Roman"/>
      <w:i/>
      <w:iCs/>
      <w:color w:val="404040"/>
      <w:sz w:val="20"/>
      <w:szCs w:val="20"/>
    </w:rPr>
  </w:style>
  <w:style w:type="paragraph" w:styleId="Bibliography">
    <w:name w:val="Bibliography"/>
    <w:basedOn w:val="Normal"/>
    <w:next w:val="Normal"/>
    <w:uiPriority w:val="37"/>
    <w:unhideWhenUsed/>
    <w:rsid w:val="008369EE"/>
  </w:style>
  <w:style w:type="paragraph" w:styleId="Caption">
    <w:name w:val="caption"/>
    <w:basedOn w:val="Normal"/>
    <w:next w:val="Normal"/>
    <w:uiPriority w:val="35"/>
    <w:unhideWhenUsed/>
    <w:qFormat/>
    <w:rsid w:val="00A2176F"/>
    <w:rPr>
      <w:b/>
      <w:bCs/>
      <w:color w:val="4F81BD"/>
      <w:sz w:val="18"/>
      <w:szCs w:val="18"/>
    </w:rPr>
  </w:style>
  <w:style w:type="paragraph" w:styleId="Subtitle">
    <w:name w:val="Subtitle"/>
    <w:basedOn w:val="Normal"/>
    <w:next w:val="Normal"/>
    <w:link w:val="SubtitleChar"/>
    <w:uiPriority w:val="11"/>
    <w:qFormat/>
    <w:rsid w:val="00A2176F"/>
    <w:pPr>
      <w:numPr>
        <w:ilvl w:val="1"/>
      </w:numPr>
    </w:pPr>
    <w:rPr>
      <w:rFonts w:ascii="Calibri" w:eastAsia="MS Gothic" w:hAnsi="Calibri"/>
      <w:i/>
      <w:iCs/>
      <w:color w:val="4F81BD"/>
      <w:spacing w:val="15"/>
      <w:szCs w:val="24"/>
    </w:rPr>
  </w:style>
  <w:style w:type="character" w:customStyle="1" w:styleId="SubtitleChar">
    <w:name w:val="Subtitle Char"/>
    <w:link w:val="Subtitle"/>
    <w:uiPriority w:val="11"/>
    <w:rsid w:val="00A2176F"/>
    <w:rPr>
      <w:rFonts w:ascii="Calibri" w:eastAsia="MS Gothic" w:hAnsi="Calibri" w:cs="Times New Roman"/>
      <w:i/>
      <w:iCs/>
      <w:color w:val="4F81BD"/>
      <w:spacing w:val="15"/>
      <w:sz w:val="24"/>
      <w:szCs w:val="24"/>
    </w:rPr>
  </w:style>
  <w:style w:type="character" w:styleId="Strong">
    <w:name w:val="Strong"/>
    <w:uiPriority w:val="22"/>
    <w:qFormat/>
    <w:rsid w:val="00695EBC"/>
    <w:rPr>
      <w:b/>
      <w:bCs/>
    </w:rPr>
  </w:style>
  <w:style w:type="character" w:styleId="Emphasis">
    <w:name w:val="Emphasis"/>
    <w:uiPriority w:val="20"/>
    <w:qFormat/>
    <w:rsid w:val="00695EBC"/>
    <w:rPr>
      <w:iCs/>
    </w:rPr>
  </w:style>
  <w:style w:type="paragraph" w:styleId="NoSpacing">
    <w:name w:val="No Spacing"/>
    <w:uiPriority w:val="1"/>
    <w:qFormat/>
    <w:rsid w:val="00A2176F"/>
    <w:rPr>
      <w:sz w:val="22"/>
      <w:szCs w:val="22"/>
    </w:rPr>
  </w:style>
  <w:style w:type="paragraph" w:styleId="Quote">
    <w:name w:val="Quote"/>
    <w:basedOn w:val="Normal"/>
    <w:next w:val="Normal"/>
    <w:link w:val="QuoteChar"/>
    <w:uiPriority w:val="29"/>
    <w:qFormat/>
    <w:rsid w:val="00A2176F"/>
    <w:rPr>
      <w:i/>
      <w:iCs/>
      <w:color w:val="000000"/>
    </w:rPr>
  </w:style>
  <w:style w:type="character" w:customStyle="1" w:styleId="QuoteChar">
    <w:name w:val="Quote Char"/>
    <w:link w:val="Quote"/>
    <w:uiPriority w:val="29"/>
    <w:rsid w:val="00A2176F"/>
    <w:rPr>
      <w:i/>
      <w:iCs/>
      <w:color w:val="000000"/>
    </w:rPr>
  </w:style>
  <w:style w:type="paragraph" w:styleId="IntenseQuote">
    <w:name w:val="Intense Quote"/>
    <w:basedOn w:val="Normal"/>
    <w:next w:val="Normal"/>
    <w:link w:val="IntenseQuoteChar"/>
    <w:uiPriority w:val="30"/>
    <w:qFormat/>
    <w:rsid w:val="00A2176F"/>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A2176F"/>
    <w:rPr>
      <w:b/>
      <w:bCs/>
      <w:i/>
      <w:iCs/>
      <w:color w:val="4F81BD"/>
    </w:rPr>
  </w:style>
  <w:style w:type="character" w:styleId="SubtleEmphasis">
    <w:name w:val="Subtle Emphasis"/>
    <w:uiPriority w:val="19"/>
    <w:qFormat/>
    <w:rsid w:val="00A2176F"/>
    <w:rPr>
      <w:i/>
      <w:iCs/>
      <w:color w:val="808080"/>
    </w:rPr>
  </w:style>
  <w:style w:type="character" w:styleId="IntenseEmphasis">
    <w:name w:val="Intense Emphasis"/>
    <w:uiPriority w:val="21"/>
    <w:qFormat/>
    <w:rsid w:val="00A2176F"/>
    <w:rPr>
      <w:b/>
      <w:bCs/>
      <w:i/>
      <w:iCs/>
      <w:color w:val="4F81BD"/>
    </w:rPr>
  </w:style>
  <w:style w:type="character" w:styleId="SubtleReference">
    <w:name w:val="Subtle Reference"/>
    <w:uiPriority w:val="31"/>
    <w:qFormat/>
    <w:rsid w:val="00A2176F"/>
    <w:rPr>
      <w:smallCaps/>
      <w:color w:val="C0504D"/>
      <w:u w:val="single"/>
    </w:rPr>
  </w:style>
  <w:style w:type="character" w:styleId="IntenseReference">
    <w:name w:val="Intense Reference"/>
    <w:uiPriority w:val="32"/>
    <w:qFormat/>
    <w:rsid w:val="00A2176F"/>
    <w:rPr>
      <w:b/>
      <w:bCs/>
      <w:smallCaps/>
      <w:color w:val="C0504D"/>
      <w:spacing w:val="5"/>
      <w:u w:val="single"/>
    </w:rPr>
  </w:style>
  <w:style w:type="character" w:styleId="BookTitle">
    <w:name w:val="Book Title"/>
    <w:uiPriority w:val="33"/>
    <w:qFormat/>
    <w:rsid w:val="00A2176F"/>
    <w:rPr>
      <w:b/>
      <w:bCs/>
      <w:smallCaps/>
      <w:spacing w:val="5"/>
    </w:rPr>
  </w:style>
  <w:style w:type="paragraph" w:styleId="TOCHeading">
    <w:name w:val="TOC Heading"/>
    <w:basedOn w:val="Heading1"/>
    <w:next w:val="Normal"/>
    <w:uiPriority w:val="39"/>
    <w:unhideWhenUsed/>
    <w:qFormat/>
    <w:rsid w:val="00A2176F"/>
    <w:pPr>
      <w:outlineLvl w:val="9"/>
    </w:pPr>
  </w:style>
  <w:style w:type="character" w:styleId="Hyperlink">
    <w:name w:val="Hyperlink"/>
    <w:uiPriority w:val="99"/>
    <w:rsid w:val="00DC175A"/>
    <w:rPr>
      <w:color w:val="0000FF"/>
      <w:u w:val="single"/>
    </w:rPr>
  </w:style>
  <w:style w:type="paragraph" w:styleId="FootnoteText">
    <w:name w:val="footnote text"/>
    <w:basedOn w:val="Normal"/>
    <w:link w:val="FootnoteTextChar"/>
    <w:semiHidden/>
    <w:rsid w:val="00DC175A"/>
    <w:pPr>
      <w:spacing w:after="0"/>
      <w:ind w:firstLine="360"/>
    </w:pPr>
    <w:rPr>
      <w:sz w:val="22"/>
    </w:rPr>
  </w:style>
  <w:style w:type="character" w:customStyle="1" w:styleId="FootnoteTextChar">
    <w:name w:val="Footnote Text Char"/>
    <w:basedOn w:val="DefaultParagraphFont"/>
    <w:link w:val="FootnoteText"/>
    <w:semiHidden/>
    <w:rsid w:val="00DC175A"/>
  </w:style>
  <w:style w:type="character" w:styleId="FootnoteReference">
    <w:name w:val="footnote reference"/>
    <w:semiHidden/>
    <w:rsid w:val="00DC175A"/>
    <w:rPr>
      <w:vertAlign w:val="superscript"/>
    </w:rPr>
  </w:style>
  <w:style w:type="character" w:styleId="FollowedHyperlink">
    <w:name w:val="FollowedHyperlink"/>
    <w:uiPriority w:val="99"/>
    <w:semiHidden/>
    <w:unhideWhenUsed/>
    <w:rsid w:val="00131788"/>
    <w:rPr>
      <w:color w:val="800080"/>
      <w:u w:val="single"/>
    </w:rPr>
  </w:style>
  <w:style w:type="paragraph" w:styleId="TOC1">
    <w:name w:val="toc 1"/>
    <w:basedOn w:val="Normal"/>
    <w:next w:val="Normal"/>
    <w:autoRedefine/>
    <w:uiPriority w:val="39"/>
    <w:unhideWhenUsed/>
    <w:rsid w:val="004E4272"/>
    <w:pPr>
      <w:tabs>
        <w:tab w:val="right" w:leader="dot" w:pos="9054"/>
      </w:tabs>
      <w:spacing w:before="120" w:after="0" w:line="480" w:lineRule="auto"/>
      <w:jc w:val="left"/>
    </w:pPr>
    <w:rPr>
      <w:rFonts w:asciiTheme="minorHAnsi" w:hAnsiTheme="minorHAnsi"/>
      <w:b/>
      <w:szCs w:val="24"/>
    </w:rPr>
  </w:style>
  <w:style w:type="paragraph" w:styleId="TOC2">
    <w:name w:val="toc 2"/>
    <w:basedOn w:val="Normal"/>
    <w:next w:val="Normal"/>
    <w:autoRedefine/>
    <w:uiPriority w:val="39"/>
    <w:unhideWhenUsed/>
    <w:rsid w:val="00131788"/>
    <w:pPr>
      <w:spacing w:after="0"/>
      <w:ind w:left="240"/>
      <w:jc w:val="left"/>
    </w:pPr>
    <w:rPr>
      <w:rFonts w:asciiTheme="minorHAnsi" w:hAnsiTheme="minorHAnsi"/>
      <w:b/>
      <w:sz w:val="22"/>
    </w:rPr>
  </w:style>
  <w:style w:type="paragraph" w:styleId="TOC3">
    <w:name w:val="toc 3"/>
    <w:basedOn w:val="Normal"/>
    <w:next w:val="Normal"/>
    <w:autoRedefine/>
    <w:uiPriority w:val="39"/>
    <w:unhideWhenUsed/>
    <w:rsid w:val="00131788"/>
    <w:pPr>
      <w:spacing w:after="0"/>
      <w:ind w:left="480"/>
      <w:jc w:val="left"/>
    </w:pPr>
    <w:rPr>
      <w:rFonts w:asciiTheme="minorHAnsi" w:hAnsiTheme="minorHAnsi"/>
      <w:sz w:val="22"/>
    </w:rPr>
  </w:style>
  <w:style w:type="paragraph" w:styleId="TOC4">
    <w:name w:val="toc 4"/>
    <w:basedOn w:val="Normal"/>
    <w:next w:val="Normal"/>
    <w:autoRedefine/>
    <w:uiPriority w:val="39"/>
    <w:semiHidden/>
    <w:unhideWhenUsed/>
    <w:rsid w:val="00131788"/>
    <w:pPr>
      <w:spacing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131788"/>
    <w:pPr>
      <w:spacing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131788"/>
    <w:pPr>
      <w:spacing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131788"/>
    <w:pPr>
      <w:spacing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131788"/>
    <w:pPr>
      <w:spacing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131788"/>
    <w:pPr>
      <w:spacing w:after="0"/>
      <w:ind w:left="1920"/>
      <w:jc w:val="left"/>
    </w:pPr>
    <w:rPr>
      <w:rFonts w:asciiTheme="minorHAnsi" w:hAnsiTheme="minorHAnsi"/>
      <w:sz w:val="20"/>
      <w:szCs w:val="20"/>
    </w:rPr>
  </w:style>
  <w:style w:type="paragraph" w:styleId="BlockText">
    <w:name w:val="Block Text"/>
    <w:basedOn w:val="Normal"/>
    <w:rsid w:val="00131788"/>
    <w:pPr>
      <w:spacing w:line="480" w:lineRule="auto"/>
      <w:ind w:left="284" w:right="284"/>
    </w:pPr>
    <w:rPr>
      <w:sz w:val="22"/>
    </w:rPr>
  </w:style>
  <w:style w:type="character" w:styleId="CommentReference">
    <w:name w:val="annotation reference"/>
    <w:uiPriority w:val="99"/>
    <w:semiHidden/>
    <w:unhideWhenUsed/>
    <w:rsid w:val="00131788"/>
    <w:rPr>
      <w:sz w:val="18"/>
      <w:szCs w:val="18"/>
    </w:rPr>
  </w:style>
  <w:style w:type="paragraph" w:styleId="CommentText">
    <w:name w:val="annotation text"/>
    <w:basedOn w:val="Normal"/>
    <w:link w:val="CommentTextChar"/>
    <w:uiPriority w:val="99"/>
    <w:semiHidden/>
    <w:unhideWhenUsed/>
    <w:rsid w:val="00131788"/>
    <w:rPr>
      <w:szCs w:val="24"/>
    </w:rPr>
  </w:style>
  <w:style w:type="character" w:customStyle="1" w:styleId="CommentTextChar">
    <w:name w:val="Comment Text Char"/>
    <w:link w:val="CommentText"/>
    <w:uiPriority w:val="99"/>
    <w:semiHidden/>
    <w:rsid w:val="00131788"/>
    <w:rPr>
      <w:sz w:val="24"/>
      <w:szCs w:val="24"/>
    </w:rPr>
  </w:style>
  <w:style w:type="paragraph" w:styleId="CommentSubject">
    <w:name w:val="annotation subject"/>
    <w:basedOn w:val="CommentText"/>
    <w:next w:val="CommentText"/>
    <w:link w:val="CommentSubjectChar"/>
    <w:uiPriority w:val="99"/>
    <w:semiHidden/>
    <w:unhideWhenUsed/>
    <w:rsid w:val="00131788"/>
    <w:rPr>
      <w:b/>
      <w:bCs/>
      <w:sz w:val="20"/>
      <w:szCs w:val="20"/>
    </w:rPr>
  </w:style>
  <w:style w:type="character" w:customStyle="1" w:styleId="CommentSubjectChar">
    <w:name w:val="Comment Subject Char"/>
    <w:link w:val="CommentSubject"/>
    <w:uiPriority w:val="99"/>
    <w:semiHidden/>
    <w:rsid w:val="00131788"/>
    <w:rPr>
      <w:b/>
      <w:bCs/>
      <w:sz w:val="20"/>
      <w:szCs w:val="20"/>
    </w:rPr>
  </w:style>
  <w:style w:type="paragraph" w:styleId="Revision">
    <w:name w:val="Revision"/>
    <w:hidden/>
    <w:uiPriority w:val="99"/>
    <w:semiHidden/>
    <w:rsid w:val="00131788"/>
    <w:rPr>
      <w:szCs w:val="22"/>
    </w:rPr>
  </w:style>
  <w:style w:type="paragraph" w:styleId="BodyText">
    <w:name w:val="Body Text"/>
    <w:basedOn w:val="Normal"/>
    <w:link w:val="BodyTextChar"/>
    <w:rsid w:val="000E0C3C"/>
    <w:pPr>
      <w:spacing w:line="280" w:lineRule="exact"/>
    </w:pPr>
  </w:style>
  <w:style w:type="character" w:customStyle="1" w:styleId="BodyTextChar">
    <w:name w:val="Body Text Char"/>
    <w:link w:val="BodyText"/>
    <w:rsid w:val="000E0C3C"/>
    <w:rPr>
      <w:sz w:val="24"/>
    </w:rPr>
  </w:style>
  <w:style w:type="paragraph" w:styleId="TableofFigures">
    <w:name w:val="table of figures"/>
    <w:basedOn w:val="Normal"/>
    <w:next w:val="Normal"/>
    <w:uiPriority w:val="99"/>
    <w:unhideWhenUsed/>
    <w:rsid w:val="00884DFD"/>
    <w:pPr>
      <w:spacing w:after="0"/>
      <w:ind w:left="480" w:hanging="480"/>
      <w:jc w:val="left"/>
    </w:pPr>
    <w:rPr>
      <w:rFonts w:asciiTheme="minorHAnsi" w:hAnsiTheme="minorHAnsi"/>
      <w:b/>
      <w:sz w:val="20"/>
      <w:szCs w:val="20"/>
    </w:rPr>
  </w:style>
  <w:style w:type="character" w:styleId="PageNumber">
    <w:name w:val="page number"/>
    <w:basedOn w:val="DefaultParagraphFont"/>
    <w:uiPriority w:val="99"/>
    <w:semiHidden/>
    <w:unhideWhenUsed/>
    <w:rsid w:val="00B405AD"/>
  </w:style>
  <w:style w:type="table" w:styleId="TableGrid">
    <w:name w:val="Table Grid"/>
    <w:basedOn w:val="TableNormal"/>
    <w:uiPriority w:val="59"/>
    <w:rsid w:val="00963B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E51AE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39B9"/>
    <w:pPr>
      <w:spacing w:before="100" w:beforeAutospacing="1" w:after="100" w:afterAutospacing="1"/>
      <w:jc w:val="left"/>
    </w:pPr>
    <w:rPr>
      <w:rFonts w:ascii="Times" w:hAnsi="Times"/>
      <w:sz w:val="20"/>
      <w:szCs w:val="20"/>
    </w:rPr>
  </w:style>
  <w:style w:type="paragraph" w:styleId="DocumentMap">
    <w:name w:val="Document Map"/>
    <w:basedOn w:val="Normal"/>
    <w:link w:val="DocumentMapChar"/>
    <w:uiPriority w:val="99"/>
    <w:semiHidden/>
    <w:unhideWhenUsed/>
    <w:rsid w:val="002C4A4C"/>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2C4A4C"/>
    <w:rPr>
      <w:rFonts w:ascii="Lucida Grande" w:hAnsi="Lucida Grande" w:cs="Lucida Gran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86C"/>
    <w:pPr>
      <w:spacing w:after="200"/>
      <w:jc w:val="both"/>
    </w:pPr>
    <w:rPr>
      <w:szCs w:val="22"/>
    </w:rPr>
  </w:style>
  <w:style w:type="paragraph" w:styleId="Heading1">
    <w:name w:val="heading 1"/>
    <w:basedOn w:val="Normal"/>
    <w:next w:val="Normal"/>
    <w:link w:val="Heading1Char"/>
    <w:uiPriority w:val="9"/>
    <w:qFormat/>
    <w:rsid w:val="00A2176F"/>
    <w:pPr>
      <w:keepNext/>
      <w:keepLines/>
      <w:numPr>
        <w:numId w:val="7"/>
      </w:numPr>
      <w:spacing w:before="480" w:after="0"/>
      <w:outlineLvl w:val="0"/>
    </w:pPr>
    <w:rPr>
      <w:rFonts w:ascii="Calibri" w:eastAsia="MS Gothic" w:hAnsi="Calibri"/>
      <w:b/>
      <w:bCs/>
      <w:color w:val="365F91"/>
      <w:sz w:val="28"/>
      <w:szCs w:val="28"/>
    </w:rPr>
  </w:style>
  <w:style w:type="paragraph" w:styleId="Heading2">
    <w:name w:val="heading 2"/>
    <w:basedOn w:val="Normal"/>
    <w:next w:val="Normal"/>
    <w:link w:val="Heading2Char"/>
    <w:uiPriority w:val="9"/>
    <w:unhideWhenUsed/>
    <w:qFormat/>
    <w:rsid w:val="00A2176F"/>
    <w:pPr>
      <w:keepNext/>
      <w:keepLines/>
      <w:numPr>
        <w:ilvl w:val="1"/>
        <w:numId w:val="7"/>
      </w:numPr>
      <w:spacing w:before="200" w:after="0"/>
      <w:outlineLvl w:val="1"/>
    </w:pPr>
    <w:rPr>
      <w:rFonts w:ascii="Calibri" w:eastAsia="MS Gothic" w:hAnsi="Calibri"/>
      <w:b/>
      <w:bCs/>
      <w:color w:val="4F81BD"/>
      <w:sz w:val="26"/>
      <w:szCs w:val="26"/>
    </w:rPr>
  </w:style>
  <w:style w:type="paragraph" w:styleId="Heading3">
    <w:name w:val="heading 3"/>
    <w:basedOn w:val="Normal"/>
    <w:next w:val="Normal"/>
    <w:link w:val="Heading3Char"/>
    <w:uiPriority w:val="9"/>
    <w:unhideWhenUsed/>
    <w:qFormat/>
    <w:rsid w:val="00A2176F"/>
    <w:pPr>
      <w:keepNext/>
      <w:keepLines/>
      <w:numPr>
        <w:ilvl w:val="2"/>
        <w:numId w:val="7"/>
      </w:numPr>
      <w:spacing w:before="200" w:after="0"/>
      <w:outlineLvl w:val="2"/>
    </w:pPr>
    <w:rPr>
      <w:rFonts w:ascii="Calibri" w:eastAsia="MS Gothic" w:hAnsi="Calibri"/>
      <w:b/>
      <w:bCs/>
      <w:color w:val="4F81BD"/>
    </w:rPr>
  </w:style>
  <w:style w:type="paragraph" w:styleId="Heading4">
    <w:name w:val="heading 4"/>
    <w:basedOn w:val="Normal"/>
    <w:next w:val="Normal"/>
    <w:link w:val="Heading4Char"/>
    <w:uiPriority w:val="9"/>
    <w:unhideWhenUsed/>
    <w:qFormat/>
    <w:rsid w:val="00A2176F"/>
    <w:pPr>
      <w:keepNext/>
      <w:keepLines/>
      <w:numPr>
        <w:ilvl w:val="3"/>
        <w:numId w:val="7"/>
      </w:numPr>
      <w:spacing w:before="200" w:after="0"/>
      <w:outlineLvl w:val="3"/>
    </w:pPr>
    <w:rPr>
      <w:rFonts w:ascii="Calibri" w:eastAsia="MS Gothic" w:hAnsi="Calibri"/>
      <w:b/>
      <w:bCs/>
      <w:i/>
      <w:iCs/>
      <w:color w:val="4F81BD"/>
    </w:rPr>
  </w:style>
  <w:style w:type="paragraph" w:styleId="Heading5">
    <w:name w:val="heading 5"/>
    <w:basedOn w:val="Normal"/>
    <w:next w:val="Normal"/>
    <w:link w:val="Heading5Char"/>
    <w:uiPriority w:val="9"/>
    <w:unhideWhenUsed/>
    <w:qFormat/>
    <w:rsid w:val="00A2176F"/>
    <w:pPr>
      <w:keepNext/>
      <w:keepLines/>
      <w:numPr>
        <w:ilvl w:val="4"/>
        <w:numId w:val="7"/>
      </w:numPr>
      <w:spacing w:before="200" w:after="0"/>
      <w:outlineLvl w:val="4"/>
    </w:pPr>
    <w:rPr>
      <w:rFonts w:ascii="Calibri" w:eastAsia="MS Gothic" w:hAnsi="Calibri"/>
      <w:color w:val="243F60"/>
    </w:rPr>
  </w:style>
  <w:style w:type="paragraph" w:styleId="Heading6">
    <w:name w:val="heading 6"/>
    <w:basedOn w:val="Normal"/>
    <w:next w:val="Normal"/>
    <w:link w:val="Heading6Char"/>
    <w:uiPriority w:val="9"/>
    <w:unhideWhenUsed/>
    <w:qFormat/>
    <w:rsid w:val="00A2176F"/>
    <w:pPr>
      <w:keepNext/>
      <w:keepLines/>
      <w:numPr>
        <w:ilvl w:val="5"/>
        <w:numId w:val="7"/>
      </w:numPr>
      <w:spacing w:before="200" w:after="0"/>
      <w:outlineLvl w:val="5"/>
    </w:pPr>
    <w:rPr>
      <w:rFonts w:ascii="Calibri" w:eastAsia="MS Gothic" w:hAnsi="Calibri"/>
      <w:i/>
      <w:iCs/>
      <w:color w:val="243F60"/>
    </w:rPr>
  </w:style>
  <w:style w:type="paragraph" w:styleId="Heading7">
    <w:name w:val="heading 7"/>
    <w:basedOn w:val="Normal"/>
    <w:next w:val="Normal"/>
    <w:link w:val="Heading7Char"/>
    <w:uiPriority w:val="9"/>
    <w:unhideWhenUsed/>
    <w:qFormat/>
    <w:rsid w:val="00A2176F"/>
    <w:pPr>
      <w:keepNext/>
      <w:keepLines/>
      <w:numPr>
        <w:ilvl w:val="6"/>
        <w:numId w:val="7"/>
      </w:numPr>
      <w:spacing w:before="200" w:after="0"/>
      <w:outlineLvl w:val="6"/>
    </w:pPr>
    <w:rPr>
      <w:rFonts w:ascii="Calibri" w:eastAsia="MS Gothic" w:hAnsi="Calibri"/>
      <w:i/>
      <w:iCs/>
      <w:color w:val="404040"/>
    </w:rPr>
  </w:style>
  <w:style w:type="paragraph" w:styleId="Heading8">
    <w:name w:val="heading 8"/>
    <w:basedOn w:val="Normal"/>
    <w:next w:val="Normal"/>
    <w:link w:val="Heading8Char"/>
    <w:uiPriority w:val="9"/>
    <w:unhideWhenUsed/>
    <w:qFormat/>
    <w:rsid w:val="00A2176F"/>
    <w:pPr>
      <w:keepNext/>
      <w:keepLines/>
      <w:numPr>
        <w:ilvl w:val="7"/>
        <w:numId w:val="7"/>
      </w:numPr>
      <w:spacing w:before="200" w:after="0"/>
      <w:outlineLvl w:val="7"/>
    </w:pPr>
    <w:rPr>
      <w:rFonts w:ascii="Calibri" w:eastAsia="MS Gothic" w:hAnsi="Calibri"/>
      <w:color w:val="4F81BD"/>
      <w:sz w:val="20"/>
      <w:szCs w:val="20"/>
    </w:rPr>
  </w:style>
  <w:style w:type="paragraph" w:styleId="Heading9">
    <w:name w:val="heading 9"/>
    <w:basedOn w:val="Normal"/>
    <w:next w:val="Normal"/>
    <w:link w:val="Heading9Char"/>
    <w:uiPriority w:val="9"/>
    <w:unhideWhenUsed/>
    <w:qFormat/>
    <w:rsid w:val="00A2176F"/>
    <w:pPr>
      <w:keepNext/>
      <w:keepLines/>
      <w:numPr>
        <w:ilvl w:val="8"/>
        <w:numId w:val="7"/>
      </w:numPr>
      <w:spacing w:before="200" w:after="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3F023A"/>
    <w:rPr>
      <w:color w:val="808080"/>
    </w:rPr>
  </w:style>
  <w:style w:type="paragraph" w:styleId="BalloonText">
    <w:name w:val="Balloon Text"/>
    <w:basedOn w:val="Normal"/>
    <w:link w:val="BalloonTextChar"/>
    <w:uiPriority w:val="99"/>
    <w:semiHidden/>
    <w:unhideWhenUsed/>
    <w:rsid w:val="003F023A"/>
    <w:rPr>
      <w:rFonts w:ascii="Lucida Grande" w:hAnsi="Lucida Grande" w:cs="Lucida Grande"/>
      <w:sz w:val="18"/>
      <w:szCs w:val="18"/>
    </w:rPr>
  </w:style>
  <w:style w:type="character" w:customStyle="1" w:styleId="BalloonTextChar">
    <w:name w:val="Balloon Text Char"/>
    <w:link w:val="BalloonText"/>
    <w:uiPriority w:val="99"/>
    <w:semiHidden/>
    <w:rsid w:val="003F023A"/>
    <w:rPr>
      <w:rFonts w:ascii="Lucida Grande" w:hAnsi="Lucida Grande" w:cs="Lucida Grande"/>
      <w:sz w:val="18"/>
      <w:szCs w:val="18"/>
    </w:rPr>
  </w:style>
  <w:style w:type="paragraph" w:styleId="Header">
    <w:name w:val="header"/>
    <w:basedOn w:val="Normal"/>
    <w:link w:val="HeaderChar"/>
    <w:uiPriority w:val="99"/>
    <w:unhideWhenUsed/>
    <w:rsid w:val="00A54F9A"/>
    <w:pPr>
      <w:tabs>
        <w:tab w:val="center" w:pos="4320"/>
        <w:tab w:val="right" w:pos="8640"/>
      </w:tabs>
    </w:pPr>
  </w:style>
  <w:style w:type="character" w:customStyle="1" w:styleId="HeaderChar">
    <w:name w:val="Header Char"/>
    <w:basedOn w:val="DefaultParagraphFont"/>
    <w:link w:val="Header"/>
    <w:uiPriority w:val="99"/>
    <w:rsid w:val="00A54F9A"/>
  </w:style>
  <w:style w:type="paragraph" w:styleId="Footer">
    <w:name w:val="footer"/>
    <w:basedOn w:val="Normal"/>
    <w:link w:val="FooterChar"/>
    <w:uiPriority w:val="99"/>
    <w:unhideWhenUsed/>
    <w:rsid w:val="00A54F9A"/>
    <w:pPr>
      <w:tabs>
        <w:tab w:val="center" w:pos="4320"/>
        <w:tab w:val="right" w:pos="8640"/>
      </w:tabs>
    </w:pPr>
  </w:style>
  <w:style w:type="character" w:customStyle="1" w:styleId="FooterChar">
    <w:name w:val="Footer Char"/>
    <w:basedOn w:val="DefaultParagraphFont"/>
    <w:link w:val="Footer"/>
    <w:uiPriority w:val="99"/>
    <w:rsid w:val="00A54F9A"/>
  </w:style>
  <w:style w:type="paragraph" w:styleId="ListParagraph">
    <w:name w:val="List Paragraph"/>
    <w:basedOn w:val="Normal"/>
    <w:uiPriority w:val="34"/>
    <w:qFormat/>
    <w:rsid w:val="00A2176F"/>
    <w:pPr>
      <w:ind w:left="720"/>
      <w:contextualSpacing/>
    </w:pPr>
  </w:style>
  <w:style w:type="paragraph" w:customStyle="1" w:styleId="absatz">
    <w:name w:val="absatz"/>
    <w:basedOn w:val="Normal"/>
    <w:rsid w:val="00380048"/>
    <w:pPr>
      <w:spacing w:before="100" w:beforeAutospacing="1" w:after="100" w:afterAutospacing="1"/>
    </w:pPr>
    <w:rPr>
      <w:rFonts w:ascii="Times" w:hAnsi="Times"/>
      <w:sz w:val="20"/>
      <w:szCs w:val="20"/>
    </w:rPr>
  </w:style>
  <w:style w:type="character" w:customStyle="1" w:styleId="apple-converted-space">
    <w:name w:val="apple-converted-space"/>
    <w:basedOn w:val="DefaultParagraphFont"/>
    <w:rsid w:val="00380048"/>
  </w:style>
  <w:style w:type="character" w:customStyle="1" w:styleId="Heading2Char">
    <w:name w:val="Heading 2 Char"/>
    <w:link w:val="Heading2"/>
    <w:uiPriority w:val="9"/>
    <w:rsid w:val="00A2176F"/>
    <w:rPr>
      <w:rFonts w:ascii="Calibri" w:eastAsia="MS Gothic" w:hAnsi="Calibri" w:cs="Times New Roman"/>
      <w:b/>
      <w:bCs/>
      <w:color w:val="4F81BD"/>
      <w:sz w:val="26"/>
      <w:szCs w:val="26"/>
    </w:rPr>
  </w:style>
  <w:style w:type="paragraph" w:styleId="Title">
    <w:name w:val="Title"/>
    <w:basedOn w:val="Normal"/>
    <w:next w:val="Normal"/>
    <w:link w:val="TitleChar"/>
    <w:uiPriority w:val="10"/>
    <w:qFormat/>
    <w:rsid w:val="00A2176F"/>
    <w:pPr>
      <w:pBdr>
        <w:bottom w:val="single" w:sz="8" w:space="4" w:color="4F81BD"/>
      </w:pBdr>
      <w:spacing w:after="300"/>
      <w:contextualSpacing/>
    </w:pPr>
    <w:rPr>
      <w:rFonts w:ascii="Calibri" w:eastAsia="MS Gothic" w:hAnsi="Calibri"/>
      <w:color w:val="17365D"/>
      <w:spacing w:val="5"/>
      <w:kern w:val="28"/>
      <w:sz w:val="52"/>
      <w:szCs w:val="52"/>
    </w:rPr>
  </w:style>
  <w:style w:type="character" w:customStyle="1" w:styleId="TitleChar">
    <w:name w:val="Title Char"/>
    <w:link w:val="Title"/>
    <w:uiPriority w:val="10"/>
    <w:rsid w:val="00A2176F"/>
    <w:rPr>
      <w:rFonts w:ascii="Calibri" w:eastAsia="MS Gothic" w:hAnsi="Calibri" w:cs="Times New Roman"/>
      <w:color w:val="17365D"/>
      <w:spacing w:val="5"/>
      <w:kern w:val="28"/>
      <w:sz w:val="52"/>
      <w:szCs w:val="52"/>
    </w:rPr>
  </w:style>
  <w:style w:type="character" w:customStyle="1" w:styleId="Heading3Char">
    <w:name w:val="Heading 3 Char"/>
    <w:link w:val="Heading3"/>
    <w:uiPriority w:val="9"/>
    <w:rsid w:val="00A2176F"/>
    <w:rPr>
      <w:rFonts w:ascii="Calibri" w:eastAsia="MS Gothic" w:hAnsi="Calibri"/>
      <w:b/>
      <w:bCs/>
      <w:color w:val="4F81BD"/>
      <w:szCs w:val="22"/>
    </w:rPr>
  </w:style>
  <w:style w:type="character" w:customStyle="1" w:styleId="Heading4Char">
    <w:name w:val="Heading 4 Char"/>
    <w:link w:val="Heading4"/>
    <w:uiPriority w:val="9"/>
    <w:rsid w:val="00A2176F"/>
    <w:rPr>
      <w:rFonts w:ascii="Calibri" w:eastAsia="MS Gothic" w:hAnsi="Calibri" w:cs="Times New Roman"/>
      <w:b/>
      <w:bCs/>
      <w:i/>
      <w:iCs/>
      <w:color w:val="4F81BD"/>
    </w:rPr>
  </w:style>
  <w:style w:type="character" w:customStyle="1" w:styleId="Heading1Char">
    <w:name w:val="Heading 1 Char"/>
    <w:link w:val="Heading1"/>
    <w:uiPriority w:val="9"/>
    <w:rsid w:val="00A2176F"/>
    <w:rPr>
      <w:rFonts w:ascii="Calibri" w:eastAsia="MS Gothic" w:hAnsi="Calibri"/>
      <w:b/>
      <w:bCs/>
      <w:color w:val="365F91"/>
      <w:sz w:val="28"/>
      <w:szCs w:val="28"/>
    </w:rPr>
  </w:style>
  <w:style w:type="character" w:customStyle="1" w:styleId="Heading5Char">
    <w:name w:val="Heading 5 Char"/>
    <w:link w:val="Heading5"/>
    <w:uiPriority w:val="9"/>
    <w:rsid w:val="00A2176F"/>
    <w:rPr>
      <w:rFonts w:ascii="Calibri" w:eastAsia="MS Gothic" w:hAnsi="Calibri" w:cs="Times New Roman"/>
      <w:color w:val="243F60"/>
    </w:rPr>
  </w:style>
  <w:style w:type="character" w:customStyle="1" w:styleId="Heading6Char">
    <w:name w:val="Heading 6 Char"/>
    <w:link w:val="Heading6"/>
    <w:uiPriority w:val="9"/>
    <w:rsid w:val="00A2176F"/>
    <w:rPr>
      <w:rFonts w:ascii="Calibri" w:eastAsia="MS Gothic" w:hAnsi="Calibri" w:cs="Times New Roman"/>
      <w:i/>
      <w:iCs/>
      <w:color w:val="243F60"/>
    </w:rPr>
  </w:style>
  <w:style w:type="character" w:customStyle="1" w:styleId="Heading7Char">
    <w:name w:val="Heading 7 Char"/>
    <w:link w:val="Heading7"/>
    <w:uiPriority w:val="9"/>
    <w:rsid w:val="00A2176F"/>
    <w:rPr>
      <w:rFonts w:ascii="Calibri" w:eastAsia="MS Gothic" w:hAnsi="Calibri" w:cs="Times New Roman"/>
      <w:i/>
      <w:iCs/>
      <w:color w:val="404040"/>
    </w:rPr>
  </w:style>
  <w:style w:type="character" w:customStyle="1" w:styleId="Heading8Char">
    <w:name w:val="Heading 8 Char"/>
    <w:link w:val="Heading8"/>
    <w:uiPriority w:val="9"/>
    <w:rsid w:val="00A2176F"/>
    <w:rPr>
      <w:rFonts w:ascii="Calibri" w:eastAsia="MS Gothic" w:hAnsi="Calibri" w:cs="Times New Roman"/>
      <w:color w:val="4F81BD"/>
      <w:sz w:val="20"/>
      <w:szCs w:val="20"/>
    </w:rPr>
  </w:style>
  <w:style w:type="character" w:customStyle="1" w:styleId="Heading9Char">
    <w:name w:val="Heading 9 Char"/>
    <w:link w:val="Heading9"/>
    <w:uiPriority w:val="9"/>
    <w:rsid w:val="00A2176F"/>
    <w:rPr>
      <w:rFonts w:ascii="Calibri" w:eastAsia="MS Gothic" w:hAnsi="Calibri" w:cs="Times New Roman"/>
      <w:i/>
      <w:iCs/>
      <w:color w:val="404040"/>
      <w:sz w:val="20"/>
      <w:szCs w:val="20"/>
    </w:rPr>
  </w:style>
  <w:style w:type="paragraph" w:styleId="Bibliography">
    <w:name w:val="Bibliography"/>
    <w:basedOn w:val="Normal"/>
    <w:next w:val="Normal"/>
    <w:uiPriority w:val="37"/>
    <w:unhideWhenUsed/>
    <w:rsid w:val="008369EE"/>
  </w:style>
  <w:style w:type="paragraph" w:styleId="Caption">
    <w:name w:val="caption"/>
    <w:basedOn w:val="Normal"/>
    <w:next w:val="Normal"/>
    <w:uiPriority w:val="35"/>
    <w:unhideWhenUsed/>
    <w:qFormat/>
    <w:rsid w:val="00A2176F"/>
    <w:rPr>
      <w:b/>
      <w:bCs/>
      <w:color w:val="4F81BD"/>
      <w:sz w:val="18"/>
      <w:szCs w:val="18"/>
    </w:rPr>
  </w:style>
  <w:style w:type="paragraph" w:styleId="Subtitle">
    <w:name w:val="Subtitle"/>
    <w:basedOn w:val="Normal"/>
    <w:next w:val="Normal"/>
    <w:link w:val="SubtitleChar"/>
    <w:uiPriority w:val="11"/>
    <w:qFormat/>
    <w:rsid w:val="00A2176F"/>
    <w:pPr>
      <w:numPr>
        <w:ilvl w:val="1"/>
      </w:numPr>
    </w:pPr>
    <w:rPr>
      <w:rFonts w:ascii="Calibri" w:eastAsia="MS Gothic" w:hAnsi="Calibri"/>
      <w:i/>
      <w:iCs/>
      <w:color w:val="4F81BD"/>
      <w:spacing w:val="15"/>
      <w:szCs w:val="24"/>
    </w:rPr>
  </w:style>
  <w:style w:type="character" w:customStyle="1" w:styleId="SubtitleChar">
    <w:name w:val="Subtitle Char"/>
    <w:link w:val="Subtitle"/>
    <w:uiPriority w:val="11"/>
    <w:rsid w:val="00A2176F"/>
    <w:rPr>
      <w:rFonts w:ascii="Calibri" w:eastAsia="MS Gothic" w:hAnsi="Calibri" w:cs="Times New Roman"/>
      <w:i/>
      <w:iCs/>
      <w:color w:val="4F81BD"/>
      <w:spacing w:val="15"/>
      <w:sz w:val="24"/>
      <w:szCs w:val="24"/>
    </w:rPr>
  </w:style>
  <w:style w:type="character" w:styleId="Strong">
    <w:name w:val="Strong"/>
    <w:uiPriority w:val="22"/>
    <w:qFormat/>
    <w:rsid w:val="00695EBC"/>
    <w:rPr>
      <w:b/>
      <w:bCs/>
    </w:rPr>
  </w:style>
  <w:style w:type="character" w:styleId="Emphasis">
    <w:name w:val="Emphasis"/>
    <w:uiPriority w:val="20"/>
    <w:qFormat/>
    <w:rsid w:val="00695EBC"/>
    <w:rPr>
      <w:iCs/>
    </w:rPr>
  </w:style>
  <w:style w:type="paragraph" w:styleId="NoSpacing">
    <w:name w:val="No Spacing"/>
    <w:uiPriority w:val="1"/>
    <w:qFormat/>
    <w:rsid w:val="00A2176F"/>
    <w:rPr>
      <w:sz w:val="22"/>
      <w:szCs w:val="22"/>
    </w:rPr>
  </w:style>
  <w:style w:type="paragraph" w:styleId="Quote">
    <w:name w:val="Quote"/>
    <w:basedOn w:val="Normal"/>
    <w:next w:val="Normal"/>
    <w:link w:val="QuoteChar"/>
    <w:uiPriority w:val="29"/>
    <w:qFormat/>
    <w:rsid w:val="00A2176F"/>
    <w:rPr>
      <w:i/>
      <w:iCs/>
      <w:color w:val="000000"/>
    </w:rPr>
  </w:style>
  <w:style w:type="character" w:customStyle="1" w:styleId="QuoteChar">
    <w:name w:val="Quote Char"/>
    <w:link w:val="Quote"/>
    <w:uiPriority w:val="29"/>
    <w:rsid w:val="00A2176F"/>
    <w:rPr>
      <w:i/>
      <w:iCs/>
      <w:color w:val="000000"/>
    </w:rPr>
  </w:style>
  <w:style w:type="paragraph" w:styleId="IntenseQuote">
    <w:name w:val="Intense Quote"/>
    <w:basedOn w:val="Normal"/>
    <w:next w:val="Normal"/>
    <w:link w:val="IntenseQuoteChar"/>
    <w:uiPriority w:val="30"/>
    <w:qFormat/>
    <w:rsid w:val="00A2176F"/>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A2176F"/>
    <w:rPr>
      <w:b/>
      <w:bCs/>
      <w:i/>
      <w:iCs/>
      <w:color w:val="4F81BD"/>
    </w:rPr>
  </w:style>
  <w:style w:type="character" w:styleId="SubtleEmphasis">
    <w:name w:val="Subtle Emphasis"/>
    <w:uiPriority w:val="19"/>
    <w:qFormat/>
    <w:rsid w:val="00A2176F"/>
    <w:rPr>
      <w:i/>
      <w:iCs/>
      <w:color w:val="808080"/>
    </w:rPr>
  </w:style>
  <w:style w:type="character" w:styleId="IntenseEmphasis">
    <w:name w:val="Intense Emphasis"/>
    <w:uiPriority w:val="21"/>
    <w:qFormat/>
    <w:rsid w:val="00A2176F"/>
    <w:rPr>
      <w:b/>
      <w:bCs/>
      <w:i/>
      <w:iCs/>
      <w:color w:val="4F81BD"/>
    </w:rPr>
  </w:style>
  <w:style w:type="character" w:styleId="SubtleReference">
    <w:name w:val="Subtle Reference"/>
    <w:uiPriority w:val="31"/>
    <w:qFormat/>
    <w:rsid w:val="00A2176F"/>
    <w:rPr>
      <w:smallCaps/>
      <w:color w:val="C0504D"/>
      <w:u w:val="single"/>
    </w:rPr>
  </w:style>
  <w:style w:type="character" w:styleId="IntenseReference">
    <w:name w:val="Intense Reference"/>
    <w:uiPriority w:val="32"/>
    <w:qFormat/>
    <w:rsid w:val="00A2176F"/>
    <w:rPr>
      <w:b/>
      <w:bCs/>
      <w:smallCaps/>
      <w:color w:val="C0504D"/>
      <w:spacing w:val="5"/>
      <w:u w:val="single"/>
    </w:rPr>
  </w:style>
  <w:style w:type="character" w:styleId="BookTitle">
    <w:name w:val="Book Title"/>
    <w:uiPriority w:val="33"/>
    <w:qFormat/>
    <w:rsid w:val="00A2176F"/>
    <w:rPr>
      <w:b/>
      <w:bCs/>
      <w:smallCaps/>
      <w:spacing w:val="5"/>
    </w:rPr>
  </w:style>
  <w:style w:type="paragraph" w:styleId="TOCHeading">
    <w:name w:val="TOC Heading"/>
    <w:basedOn w:val="Heading1"/>
    <w:next w:val="Normal"/>
    <w:uiPriority w:val="39"/>
    <w:unhideWhenUsed/>
    <w:qFormat/>
    <w:rsid w:val="00A2176F"/>
    <w:pPr>
      <w:outlineLvl w:val="9"/>
    </w:pPr>
  </w:style>
  <w:style w:type="character" w:styleId="Hyperlink">
    <w:name w:val="Hyperlink"/>
    <w:uiPriority w:val="99"/>
    <w:rsid w:val="00DC175A"/>
    <w:rPr>
      <w:color w:val="0000FF"/>
      <w:u w:val="single"/>
    </w:rPr>
  </w:style>
  <w:style w:type="paragraph" w:styleId="FootnoteText">
    <w:name w:val="footnote text"/>
    <w:basedOn w:val="Normal"/>
    <w:link w:val="FootnoteTextChar"/>
    <w:semiHidden/>
    <w:rsid w:val="00DC175A"/>
    <w:pPr>
      <w:spacing w:after="0"/>
      <w:ind w:firstLine="360"/>
    </w:pPr>
    <w:rPr>
      <w:sz w:val="22"/>
    </w:rPr>
  </w:style>
  <w:style w:type="character" w:customStyle="1" w:styleId="FootnoteTextChar">
    <w:name w:val="Footnote Text Char"/>
    <w:basedOn w:val="DefaultParagraphFont"/>
    <w:link w:val="FootnoteText"/>
    <w:semiHidden/>
    <w:rsid w:val="00DC175A"/>
  </w:style>
  <w:style w:type="character" w:styleId="FootnoteReference">
    <w:name w:val="footnote reference"/>
    <w:semiHidden/>
    <w:rsid w:val="00DC175A"/>
    <w:rPr>
      <w:vertAlign w:val="superscript"/>
    </w:rPr>
  </w:style>
  <w:style w:type="character" w:styleId="FollowedHyperlink">
    <w:name w:val="FollowedHyperlink"/>
    <w:uiPriority w:val="99"/>
    <w:semiHidden/>
    <w:unhideWhenUsed/>
    <w:rsid w:val="00131788"/>
    <w:rPr>
      <w:color w:val="800080"/>
      <w:u w:val="single"/>
    </w:rPr>
  </w:style>
  <w:style w:type="paragraph" w:styleId="TOC1">
    <w:name w:val="toc 1"/>
    <w:basedOn w:val="Normal"/>
    <w:next w:val="Normal"/>
    <w:autoRedefine/>
    <w:uiPriority w:val="39"/>
    <w:unhideWhenUsed/>
    <w:rsid w:val="004E4272"/>
    <w:pPr>
      <w:tabs>
        <w:tab w:val="right" w:leader="dot" w:pos="9054"/>
      </w:tabs>
      <w:spacing w:before="120" w:after="0" w:line="480" w:lineRule="auto"/>
      <w:jc w:val="left"/>
    </w:pPr>
    <w:rPr>
      <w:rFonts w:asciiTheme="minorHAnsi" w:hAnsiTheme="minorHAnsi"/>
      <w:b/>
      <w:szCs w:val="24"/>
    </w:rPr>
  </w:style>
  <w:style w:type="paragraph" w:styleId="TOC2">
    <w:name w:val="toc 2"/>
    <w:basedOn w:val="Normal"/>
    <w:next w:val="Normal"/>
    <w:autoRedefine/>
    <w:uiPriority w:val="39"/>
    <w:unhideWhenUsed/>
    <w:rsid w:val="00131788"/>
    <w:pPr>
      <w:spacing w:after="0"/>
      <w:ind w:left="240"/>
      <w:jc w:val="left"/>
    </w:pPr>
    <w:rPr>
      <w:rFonts w:asciiTheme="minorHAnsi" w:hAnsiTheme="minorHAnsi"/>
      <w:b/>
      <w:sz w:val="22"/>
    </w:rPr>
  </w:style>
  <w:style w:type="paragraph" w:styleId="TOC3">
    <w:name w:val="toc 3"/>
    <w:basedOn w:val="Normal"/>
    <w:next w:val="Normal"/>
    <w:autoRedefine/>
    <w:uiPriority w:val="39"/>
    <w:unhideWhenUsed/>
    <w:rsid w:val="00131788"/>
    <w:pPr>
      <w:spacing w:after="0"/>
      <w:ind w:left="480"/>
      <w:jc w:val="left"/>
    </w:pPr>
    <w:rPr>
      <w:rFonts w:asciiTheme="minorHAnsi" w:hAnsiTheme="minorHAnsi"/>
      <w:sz w:val="22"/>
    </w:rPr>
  </w:style>
  <w:style w:type="paragraph" w:styleId="TOC4">
    <w:name w:val="toc 4"/>
    <w:basedOn w:val="Normal"/>
    <w:next w:val="Normal"/>
    <w:autoRedefine/>
    <w:uiPriority w:val="39"/>
    <w:semiHidden/>
    <w:unhideWhenUsed/>
    <w:rsid w:val="00131788"/>
    <w:pPr>
      <w:spacing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131788"/>
    <w:pPr>
      <w:spacing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131788"/>
    <w:pPr>
      <w:spacing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131788"/>
    <w:pPr>
      <w:spacing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131788"/>
    <w:pPr>
      <w:spacing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131788"/>
    <w:pPr>
      <w:spacing w:after="0"/>
      <w:ind w:left="1920"/>
      <w:jc w:val="left"/>
    </w:pPr>
    <w:rPr>
      <w:rFonts w:asciiTheme="minorHAnsi" w:hAnsiTheme="minorHAnsi"/>
      <w:sz w:val="20"/>
      <w:szCs w:val="20"/>
    </w:rPr>
  </w:style>
  <w:style w:type="paragraph" w:styleId="BlockText">
    <w:name w:val="Block Text"/>
    <w:basedOn w:val="Normal"/>
    <w:rsid w:val="00131788"/>
    <w:pPr>
      <w:spacing w:line="480" w:lineRule="auto"/>
      <w:ind w:left="284" w:right="284"/>
    </w:pPr>
    <w:rPr>
      <w:sz w:val="22"/>
    </w:rPr>
  </w:style>
  <w:style w:type="character" w:styleId="CommentReference">
    <w:name w:val="annotation reference"/>
    <w:uiPriority w:val="99"/>
    <w:semiHidden/>
    <w:unhideWhenUsed/>
    <w:rsid w:val="00131788"/>
    <w:rPr>
      <w:sz w:val="18"/>
      <w:szCs w:val="18"/>
    </w:rPr>
  </w:style>
  <w:style w:type="paragraph" w:styleId="CommentText">
    <w:name w:val="annotation text"/>
    <w:basedOn w:val="Normal"/>
    <w:link w:val="CommentTextChar"/>
    <w:uiPriority w:val="99"/>
    <w:semiHidden/>
    <w:unhideWhenUsed/>
    <w:rsid w:val="00131788"/>
    <w:rPr>
      <w:szCs w:val="24"/>
    </w:rPr>
  </w:style>
  <w:style w:type="character" w:customStyle="1" w:styleId="CommentTextChar">
    <w:name w:val="Comment Text Char"/>
    <w:link w:val="CommentText"/>
    <w:uiPriority w:val="99"/>
    <w:semiHidden/>
    <w:rsid w:val="00131788"/>
    <w:rPr>
      <w:sz w:val="24"/>
      <w:szCs w:val="24"/>
    </w:rPr>
  </w:style>
  <w:style w:type="paragraph" w:styleId="CommentSubject">
    <w:name w:val="annotation subject"/>
    <w:basedOn w:val="CommentText"/>
    <w:next w:val="CommentText"/>
    <w:link w:val="CommentSubjectChar"/>
    <w:uiPriority w:val="99"/>
    <w:semiHidden/>
    <w:unhideWhenUsed/>
    <w:rsid w:val="00131788"/>
    <w:rPr>
      <w:b/>
      <w:bCs/>
      <w:sz w:val="20"/>
      <w:szCs w:val="20"/>
    </w:rPr>
  </w:style>
  <w:style w:type="character" w:customStyle="1" w:styleId="CommentSubjectChar">
    <w:name w:val="Comment Subject Char"/>
    <w:link w:val="CommentSubject"/>
    <w:uiPriority w:val="99"/>
    <w:semiHidden/>
    <w:rsid w:val="00131788"/>
    <w:rPr>
      <w:b/>
      <w:bCs/>
      <w:sz w:val="20"/>
      <w:szCs w:val="20"/>
    </w:rPr>
  </w:style>
  <w:style w:type="paragraph" w:styleId="Revision">
    <w:name w:val="Revision"/>
    <w:hidden/>
    <w:uiPriority w:val="99"/>
    <w:semiHidden/>
    <w:rsid w:val="00131788"/>
    <w:rPr>
      <w:szCs w:val="22"/>
    </w:rPr>
  </w:style>
  <w:style w:type="paragraph" w:styleId="BodyText">
    <w:name w:val="Body Text"/>
    <w:basedOn w:val="Normal"/>
    <w:link w:val="BodyTextChar"/>
    <w:rsid w:val="000E0C3C"/>
    <w:pPr>
      <w:spacing w:line="280" w:lineRule="exact"/>
    </w:pPr>
  </w:style>
  <w:style w:type="character" w:customStyle="1" w:styleId="BodyTextChar">
    <w:name w:val="Body Text Char"/>
    <w:link w:val="BodyText"/>
    <w:rsid w:val="000E0C3C"/>
    <w:rPr>
      <w:sz w:val="24"/>
    </w:rPr>
  </w:style>
  <w:style w:type="paragraph" w:styleId="TableofFigures">
    <w:name w:val="table of figures"/>
    <w:basedOn w:val="Normal"/>
    <w:next w:val="Normal"/>
    <w:uiPriority w:val="99"/>
    <w:unhideWhenUsed/>
    <w:rsid w:val="00884DFD"/>
    <w:pPr>
      <w:spacing w:after="0"/>
      <w:ind w:left="480" w:hanging="480"/>
      <w:jc w:val="left"/>
    </w:pPr>
    <w:rPr>
      <w:rFonts w:asciiTheme="minorHAnsi" w:hAnsiTheme="minorHAnsi"/>
      <w:b/>
      <w:sz w:val="20"/>
      <w:szCs w:val="20"/>
    </w:rPr>
  </w:style>
  <w:style w:type="character" w:styleId="PageNumber">
    <w:name w:val="page number"/>
    <w:basedOn w:val="DefaultParagraphFont"/>
    <w:uiPriority w:val="99"/>
    <w:semiHidden/>
    <w:unhideWhenUsed/>
    <w:rsid w:val="00B405AD"/>
  </w:style>
  <w:style w:type="table" w:styleId="TableGrid">
    <w:name w:val="Table Grid"/>
    <w:basedOn w:val="TableNormal"/>
    <w:uiPriority w:val="59"/>
    <w:rsid w:val="00963B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E51AE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8239B9"/>
    <w:pPr>
      <w:spacing w:before="100" w:beforeAutospacing="1" w:after="100" w:afterAutospacing="1"/>
      <w:jc w:val="left"/>
    </w:pPr>
    <w:rPr>
      <w:rFonts w:ascii="Times" w:hAnsi="Times"/>
      <w:sz w:val="20"/>
      <w:szCs w:val="20"/>
    </w:rPr>
  </w:style>
  <w:style w:type="paragraph" w:styleId="DocumentMap">
    <w:name w:val="Document Map"/>
    <w:basedOn w:val="Normal"/>
    <w:link w:val="DocumentMapChar"/>
    <w:uiPriority w:val="99"/>
    <w:semiHidden/>
    <w:unhideWhenUsed/>
    <w:rsid w:val="002C4A4C"/>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2C4A4C"/>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20022">
      <w:bodyDiv w:val="1"/>
      <w:marLeft w:val="0"/>
      <w:marRight w:val="0"/>
      <w:marTop w:val="0"/>
      <w:marBottom w:val="0"/>
      <w:divBdr>
        <w:top w:val="none" w:sz="0" w:space="0" w:color="auto"/>
        <w:left w:val="none" w:sz="0" w:space="0" w:color="auto"/>
        <w:bottom w:val="none" w:sz="0" w:space="0" w:color="auto"/>
        <w:right w:val="none" w:sz="0" w:space="0" w:color="auto"/>
      </w:divBdr>
    </w:div>
    <w:div w:id="69276011">
      <w:bodyDiv w:val="1"/>
      <w:marLeft w:val="0"/>
      <w:marRight w:val="0"/>
      <w:marTop w:val="0"/>
      <w:marBottom w:val="0"/>
      <w:divBdr>
        <w:top w:val="none" w:sz="0" w:space="0" w:color="auto"/>
        <w:left w:val="none" w:sz="0" w:space="0" w:color="auto"/>
        <w:bottom w:val="none" w:sz="0" w:space="0" w:color="auto"/>
        <w:right w:val="none" w:sz="0" w:space="0" w:color="auto"/>
      </w:divBdr>
    </w:div>
    <w:div w:id="172034232">
      <w:bodyDiv w:val="1"/>
      <w:marLeft w:val="0"/>
      <w:marRight w:val="0"/>
      <w:marTop w:val="0"/>
      <w:marBottom w:val="0"/>
      <w:divBdr>
        <w:top w:val="none" w:sz="0" w:space="0" w:color="auto"/>
        <w:left w:val="none" w:sz="0" w:space="0" w:color="auto"/>
        <w:bottom w:val="none" w:sz="0" w:space="0" w:color="auto"/>
        <w:right w:val="none" w:sz="0" w:space="0" w:color="auto"/>
      </w:divBdr>
    </w:div>
    <w:div w:id="486214729">
      <w:bodyDiv w:val="1"/>
      <w:marLeft w:val="0"/>
      <w:marRight w:val="0"/>
      <w:marTop w:val="0"/>
      <w:marBottom w:val="0"/>
      <w:divBdr>
        <w:top w:val="none" w:sz="0" w:space="0" w:color="auto"/>
        <w:left w:val="none" w:sz="0" w:space="0" w:color="auto"/>
        <w:bottom w:val="none" w:sz="0" w:space="0" w:color="auto"/>
        <w:right w:val="none" w:sz="0" w:space="0" w:color="auto"/>
      </w:divBdr>
    </w:div>
    <w:div w:id="503521632">
      <w:bodyDiv w:val="1"/>
      <w:marLeft w:val="0"/>
      <w:marRight w:val="0"/>
      <w:marTop w:val="0"/>
      <w:marBottom w:val="0"/>
      <w:divBdr>
        <w:top w:val="none" w:sz="0" w:space="0" w:color="auto"/>
        <w:left w:val="none" w:sz="0" w:space="0" w:color="auto"/>
        <w:bottom w:val="none" w:sz="0" w:space="0" w:color="auto"/>
        <w:right w:val="none" w:sz="0" w:space="0" w:color="auto"/>
      </w:divBdr>
    </w:div>
    <w:div w:id="758714546">
      <w:bodyDiv w:val="1"/>
      <w:marLeft w:val="0"/>
      <w:marRight w:val="0"/>
      <w:marTop w:val="0"/>
      <w:marBottom w:val="0"/>
      <w:divBdr>
        <w:top w:val="none" w:sz="0" w:space="0" w:color="auto"/>
        <w:left w:val="none" w:sz="0" w:space="0" w:color="auto"/>
        <w:bottom w:val="none" w:sz="0" w:space="0" w:color="auto"/>
        <w:right w:val="none" w:sz="0" w:space="0" w:color="auto"/>
      </w:divBdr>
    </w:div>
    <w:div w:id="839275414">
      <w:bodyDiv w:val="1"/>
      <w:marLeft w:val="0"/>
      <w:marRight w:val="0"/>
      <w:marTop w:val="0"/>
      <w:marBottom w:val="0"/>
      <w:divBdr>
        <w:top w:val="none" w:sz="0" w:space="0" w:color="auto"/>
        <w:left w:val="none" w:sz="0" w:space="0" w:color="auto"/>
        <w:bottom w:val="none" w:sz="0" w:space="0" w:color="auto"/>
        <w:right w:val="none" w:sz="0" w:space="0" w:color="auto"/>
      </w:divBdr>
    </w:div>
    <w:div w:id="876772103">
      <w:bodyDiv w:val="1"/>
      <w:marLeft w:val="0"/>
      <w:marRight w:val="0"/>
      <w:marTop w:val="0"/>
      <w:marBottom w:val="0"/>
      <w:divBdr>
        <w:top w:val="none" w:sz="0" w:space="0" w:color="auto"/>
        <w:left w:val="none" w:sz="0" w:space="0" w:color="auto"/>
        <w:bottom w:val="none" w:sz="0" w:space="0" w:color="auto"/>
        <w:right w:val="none" w:sz="0" w:space="0" w:color="auto"/>
      </w:divBdr>
    </w:div>
    <w:div w:id="994184070">
      <w:bodyDiv w:val="1"/>
      <w:marLeft w:val="0"/>
      <w:marRight w:val="0"/>
      <w:marTop w:val="0"/>
      <w:marBottom w:val="0"/>
      <w:divBdr>
        <w:top w:val="none" w:sz="0" w:space="0" w:color="auto"/>
        <w:left w:val="none" w:sz="0" w:space="0" w:color="auto"/>
        <w:bottom w:val="none" w:sz="0" w:space="0" w:color="auto"/>
        <w:right w:val="none" w:sz="0" w:space="0" w:color="auto"/>
      </w:divBdr>
    </w:div>
    <w:div w:id="1057899005">
      <w:bodyDiv w:val="1"/>
      <w:marLeft w:val="0"/>
      <w:marRight w:val="0"/>
      <w:marTop w:val="0"/>
      <w:marBottom w:val="0"/>
      <w:divBdr>
        <w:top w:val="none" w:sz="0" w:space="0" w:color="auto"/>
        <w:left w:val="none" w:sz="0" w:space="0" w:color="auto"/>
        <w:bottom w:val="none" w:sz="0" w:space="0" w:color="auto"/>
        <w:right w:val="none" w:sz="0" w:space="0" w:color="auto"/>
      </w:divBdr>
    </w:div>
    <w:div w:id="1084257720">
      <w:bodyDiv w:val="1"/>
      <w:marLeft w:val="0"/>
      <w:marRight w:val="0"/>
      <w:marTop w:val="0"/>
      <w:marBottom w:val="0"/>
      <w:divBdr>
        <w:top w:val="none" w:sz="0" w:space="0" w:color="auto"/>
        <w:left w:val="none" w:sz="0" w:space="0" w:color="auto"/>
        <w:bottom w:val="none" w:sz="0" w:space="0" w:color="auto"/>
        <w:right w:val="none" w:sz="0" w:space="0" w:color="auto"/>
      </w:divBdr>
    </w:div>
    <w:div w:id="1171992602">
      <w:bodyDiv w:val="1"/>
      <w:marLeft w:val="0"/>
      <w:marRight w:val="0"/>
      <w:marTop w:val="0"/>
      <w:marBottom w:val="0"/>
      <w:divBdr>
        <w:top w:val="none" w:sz="0" w:space="0" w:color="auto"/>
        <w:left w:val="none" w:sz="0" w:space="0" w:color="auto"/>
        <w:bottom w:val="none" w:sz="0" w:space="0" w:color="auto"/>
        <w:right w:val="none" w:sz="0" w:space="0" w:color="auto"/>
      </w:divBdr>
    </w:div>
    <w:div w:id="1416391862">
      <w:bodyDiv w:val="1"/>
      <w:marLeft w:val="0"/>
      <w:marRight w:val="0"/>
      <w:marTop w:val="0"/>
      <w:marBottom w:val="0"/>
      <w:divBdr>
        <w:top w:val="none" w:sz="0" w:space="0" w:color="auto"/>
        <w:left w:val="none" w:sz="0" w:space="0" w:color="auto"/>
        <w:bottom w:val="none" w:sz="0" w:space="0" w:color="auto"/>
        <w:right w:val="none" w:sz="0" w:space="0" w:color="auto"/>
      </w:divBdr>
    </w:div>
    <w:div w:id="1778452084">
      <w:bodyDiv w:val="1"/>
      <w:marLeft w:val="0"/>
      <w:marRight w:val="0"/>
      <w:marTop w:val="0"/>
      <w:marBottom w:val="0"/>
      <w:divBdr>
        <w:top w:val="none" w:sz="0" w:space="0" w:color="auto"/>
        <w:left w:val="none" w:sz="0" w:space="0" w:color="auto"/>
        <w:bottom w:val="none" w:sz="0" w:space="0" w:color="auto"/>
        <w:right w:val="none" w:sz="0" w:space="0" w:color="auto"/>
      </w:divBdr>
    </w:div>
    <w:div w:id="1839081474">
      <w:bodyDiv w:val="1"/>
      <w:marLeft w:val="0"/>
      <w:marRight w:val="0"/>
      <w:marTop w:val="0"/>
      <w:marBottom w:val="0"/>
      <w:divBdr>
        <w:top w:val="none" w:sz="0" w:space="0" w:color="auto"/>
        <w:left w:val="none" w:sz="0" w:space="0" w:color="auto"/>
        <w:bottom w:val="none" w:sz="0" w:space="0" w:color="auto"/>
        <w:right w:val="none" w:sz="0" w:space="0" w:color="auto"/>
      </w:divBdr>
    </w:div>
    <w:div w:id="1950969402">
      <w:bodyDiv w:val="1"/>
      <w:marLeft w:val="0"/>
      <w:marRight w:val="0"/>
      <w:marTop w:val="0"/>
      <w:marBottom w:val="0"/>
      <w:divBdr>
        <w:top w:val="none" w:sz="0" w:space="0" w:color="auto"/>
        <w:left w:val="none" w:sz="0" w:space="0" w:color="auto"/>
        <w:bottom w:val="none" w:sz="0" w:space="0" w:color="auto"/>
        <w:right w:val="none" w:sz="0" w:space="0" w:color="auto"/>
      </w:divBdr>
    </w:div>
    <w:div w:id="21206865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sciencedirect.com/" TargetMode="External"/><Relationship Id="rId13" Type="http://schemas.openxmlformats.org/officeDocument/2006/relationships/hyperlink" Target="http://www.multi-science.co.uk/advstruc.htm" TargetMode="External"/><Relationship Id="rId18" Type="http://schemas.openxmlformats.org/officeDocument/2006/relationships/hyperlink" Target="http://www.corusgroup.com/en/" TargetMode="External"/><Relationship Id="rId3" Type="http://schemas.openxmlformats.org/officeDocument/2006/relationships/hyperlink" Target="http://www.pubs.asce.org/journals/jrns.html" TargetMode="External"/><Relationship Id="rId21" Type="http://schemas.openxmlformats.org/officeDocument/2006/relationships/hyperlink" Target="http://www.istructe.org/index.asp?bhcp=1" TargetMode="External"/><Relationship Id="rId7" Type="http://schemas.openxmlformats.org/officeDocument/2006/relationships/hyperlink" Target="http://www.sciencedirect.com/" TargetMode="External"/><Relationship Id="rId12" Type="http://schemas.openxmlformats.org/officeDocument/2006/relationships/hyperlink" Target="http://www.thomastelford.com/journals/Search.asp" TargetMode="External"/><Relationship Id="rId17" Type="http://schemas.openxmlformats.org/officeDocument/2006/relationships/hyperlink" Target="http://www.google.co.uk/" TargetMode="External"/><Relationship Id="rId2" Type="http://schemas.openxmlformats.org/officeDocument/2006/relationships/hyperlink" Target="http://www.sciencedirect.com/" TargetMode="External"/><Relationship Id="rId16" Type="http://schemas.openxmlformats.org/officeDocument/2006/relationships/hyperlink" Target="http://www.asme.org/pubs/journals/" TargetMode="External"/><Relationship Id="rId20" Type="http://schemas.openxmlformats.org/officeDocument/2006/relationships/hyperlink" Target="http://www.highways.gov.uk/" TargetMode="External"/><Relationship Id="rId1" Type="http://schemas.openxmlformats.org/officeDocument/2006/relationships/hyperlink" Target="http://www.bath.ac.uk/library/subjects/ab/" TargetMode="External"/><Relationship Id="rId6" Type="http://schemas.openxmlformats.org/officeDocument/2006/relationships/hyperlink" Target="http://www.ijame.uz.zgora.pl/" TargetMode="External"/><Relationship Id="rId11" Type="http://schemas.openxmlformats.org/officeDocument/2006/relationships/hyperlink" Target="http://www.thomastelford.com/journals/Search.asp" TargetMode="External"/><Relationship Id="rId5" Type="http://schemas.openxmlformats.org/officeDocument/2006/relationships/hyperlink" Target="http://www.istructe.org.uk/thestructuralengineer/index.asp" TargetMode="External"/><Relationship Id="rId15" Type="http://schemas.openxmlformats.org/officeDocument/2006/relationships/hyperlink" Target="http://technop.kaist.ac.kr/journalPage.jsp" TargetMode="External"/><Relationship Id="rId10" Type="http://schemas.openxmlformats.org/officeDocument/2006/relationships/hyperlink" Target="http://www.sciencedirect.com/" TargetMode="External"/><Relationship Id="rId19" Type="http://schemas.openxmlformats.org/officeDocument/2006/relationships/hyperlink" Target="http://www.bath.ac.uk/library/subjects/ab/prof.html" TargetMode="External"/><Relationship Id="rId4" Type="http://schemas.openxmlformats.org/officeDocument/2006/relationships/hyperlink" Target="http://www.pubs.asce.org/journals/jrns.html" TargetMode="External"/><Relationship Id="rId9" Type="http://schemas.openxmlformats.org/officeDocument/2006/relationships/hyperlink" Target="http://www.sciencedirect.com/" TargetMode="External"/><Relationship Id="rId14" Type="http://schemas.openxmlformats.org/officeDocument/2006/relationships/hyperlink" Target="http://technop.kaist.ac.kr/journalPage.jsp" TargetMode="External"/><Relationship Id="rId22" Type="http://schemas.openxmlformats.org/officeDocument/2006/relationships/image" Target="media/image10.wmf"/></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footer" Target="footer3.xml"/><Relationship Id="rId26" Type="http://schemas.openxmlformats.org/officeDocument/2006/relationships/image" Target="media/image12.jpeg"/><Relationship Id="rId39" Type="http://schemas.openxmlformats.org/officeDocument/2006/relationships/diagramLayout" Target="diagrams/layout1.xml"/><Relationship Id="rId21" Type="http://schemas.openxmlformats.org/officeDocument/2006/relationships/image" Target="media/image9.png"/><Relationship Id="rId34" Type="http://schemas.openxmlformats.org/officeDocument/2006/relationships/image" Target="media/image17.png"/><Relationship Id="rId42" Type="http://schemas.microsoft.com/office/2007/relationships/diagramDrawing" Target="diagrams/drawing1.xml"/><Relationship Id="rId47" Type="http://schemas.openxmlformats.org/officeDocument/2006/relationships/image" Target="media/image24.png"/><Relationship Id="rId50" Type="http://schemas.openxmlformats.org/officeDocument/2006/relationships/image" Target="media/image27.emf"/><Relationship Id="rId55" Type="http://schemas.openxmlformats.org/officeDocument/2006/relationships/image" Target="media/image32.emf"/><Relationship Id="rId63" Type="http://schemas.openxmlformats.org/officeDocument/2006/relationships/image" Target="media/image40.emf"/><Relationship Id="rId68" Type="http://schemas.openxmlformats.org/officeDocument/2006/relationships/image" Target="media/image45.emf"/><Relationship Id="rId7" Type="http://schemas.openxmlformats.org/officeDocument/2006/relationships/footnotes" Target="footnotes.xml"/><Relationship Id="rId71" Type="http://schemas.openxmlformats.org/officeDocument/2006/relationships/hyperlink" Target="http://www.java.com" TargetMode="External"/><Relationship Id="rId2" Type="http://schemas.openxmlformats.org/officeDocument/2006/relationships/numbering" Target="numbering.xml"/><Relationship Id="rId16" Type="http://schemas.openxmlformats.org/officeDocument/2006/relationships/image" Target="media/image5.jpeg"/><Relationship Id="rId29" Type="http://schemas.microsoft.com/office/2007/relationships/hdphoto" Target="media/hdphoto3.wdp"/><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diagramQuickStyle" Target="diagrams/quickStyle1.xm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emf"/><Relationship Id="rId66" Type="http://schemas.openxmlformats.org/officeDocument/2006/relationships/image" Target="media/image43.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footer" Target="footer5.xml"/><Relationship Id="rId28" Type="http://schemas.openxmlformats.org/officeDocument/2006/relationships/image" Target="media/image13.jpeg"/><Relationship Id="rId36" Type="http://schemas.openxmlformats.org/officeDocument/2006/relationships/footer" Target="footer6.xml"/><Relationship Id="rId49" Type="http://schemas.openxmlformats.org/officeDocument/2006/relationships/image" Target="media/image26.emf"/><Relationship Id="rId57" Type="http://schemas.openxmlformats.org/officeDocument/2006/relationships/image" Target="media/image34.emf"/><Relationship Id="rId61" Type="http://schemas.openxmlformats.org/officeDocument/2006/relationships/image" Target="media/image38.emf"/><Relationship Id="rId10" Type="http://schemas.openxmlformats.org/officeDocument/2006/relationships/footer" Target="footer1.xml"/><Relationship Id="rId19" Type="http://schemas.openxmlformats.org/officeDocument/2006/relationships/image" Target="media/image7.emf"/><Relationship Id="rId31" Type="http://schemas.microsoft.com/office/2007/relationships/hdphoto" Target="media/hdphoto4.wdp"/><Relationship Id="rId44" Type="http://schemas.openxmlformats.org/officeDocument/2006/relationships/image" Target="media/image21.png"/><Relationship Id="rId52" Type="http://schemas.openxmlformats.org/officeDocument/2006/relationships/image" Target="media/image29.emf"/><Relationship Id="rId60" Type="http://schemas.openxmlformats.org/officeDocument/2006/relationships/image" Target="media/image37.emf"/><Relationship Id="rId65" Type="http://schemas.openxmlformats.org/officeDocument/2006/relationships/image" Target="media/image42.emf"/><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footer" Target="footer4.xml"/><Relationship Id="rId27" Type="http://schemas.microsoft.com/office/2007/relationships/hdphoto" Target="media/hdphoto2.wdp"/><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0.jpg"/><Relationship Id="rId48" Type="http://schemas.openxmlformats.org/officeDocument/2006/relationships/image" Target="media/image25.emf"/><Relationship Id="rId56" Type="http://schemas.openxmlformats.org/officeDocument/2006/relationships/image" Target="media/image33.emf"/><Relationship Id="rId64" Type="http://schemas.openxmlformats.org/officeDocument/2006/relationships/image" Target="media/image41.emf"/><Relationship Id="rId69" Type="http://schemas.openxmlformats.org/officeDocument/2006/relationships/hyperlink" Target="mailto:b.kunwar@gmail.com" TargetMode="External"/><Relationship Id="rId8" Type="http://schemas.openxmlformats.org/officeDocument/2006/relationships/endnotes" Target="endnotes.xml"/><Relationship Id="rId51" Type="http://schemas.openxmlformats.org/officeDocument/2006/relationships/image" Target="media/image28.emf"/><Relationship Id="rId72" Type="http://schemas.openxmlformats.org/officeDocument/2006/relationships/hyperlink" Target="http://www.processing.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microsoft.com/office/2007/relationships/hdphoto" Target="media/hdphoto1.wdp"/><Relationship Id="rId33" Type="http://schemas.openxmlformats.org/officeDocument/2006/relationships/image" Target="media/image16.jpg"/><Relationship Id="rId38" Type="http://schemas.openxmlformats.org/officeDocument/2006/relationships/diagramData" Target="diagrams/data1.xml"/><Relationship Id="rId46" Type="http://schemas.openxmlformats.org/officeDocument/2006/relationships/image" Target="media/image23.png"/><Relationship Id="rId59" Type="http://schemas.openxmlformats.org/officeDocument/2006/relationships/image" Target="media/image36.emf"/><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diagramColors" Target="diagrams/colors1.xml"/><Relationship Id="rId54" Type="http://schemas.openxmlformats.org/officeDocument/2006/relationships/image" Target="media/image31.emf"/><Relationship Id="rId62" Type="http://schemas.openxmlformats.org/officeDocument/2006/relationships/image" Target="media/image39.emf"/><Relationship Id="rId70" Type="http://schemas.openxmlformats.org/officeDocument/2006/relationships/hyperlink" Target="mailto:b.kunwar@gmail.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66D5BB1-88B9-3A46-BC5D-26D7660EC1A4}" type="doc">
      <dgm:prSet loTypeId="urn:microsoft.com/office/officeart/2005/8/layout/vList2" loCatId="" qsTypeId="urn:microsoft.com/office/officeart/2005/8/quickstyle/simple4" qsCatId="simple" csTypeId="urn:microsoft.com/office/officeart/2005/8/colors/accent0_2" csCatId="mainScheme" phldr="1"/>
      <dgm:spPr/>
      <dgm:t>
        <a:bodyPr/>
        <a:lstStyle/>
        <a:p>
          <a:endParaRPr lang="en-US"/>
        </a:p>
      </dgm:t>
    </dgm:pt>
    <dgm:pt modelId="{7304B10D-2316-6D49-B027-AC4B18525E15}">
      <dgm:prSet phldrT="[Text]" custT="1"/>
      <dgm:spPr/>
      <dgm:t>
        <a:bodyPr/>
        <a:lstStyle/>
        <a:p>
          <a:pPr algn="ctr"/>
          <a:r>
            <a:rPr lang="en-US" sz="1100"/>
            <a:t>START</a:t>
          </a:r>
        </a:p>
      </dgm:t>
    </dgm:pt>
    <dgm:pt modelId="{7C7B8E82-63C0-2642-8EC4-F4518DA873BC}" type="parTrans" cxnId="{F0938830-02B3-0B47-B3FD-67281C3A8267}">
      <dgm:prSet/>
      <dgm:spPr/>
      <dgm:t>
        <a:bodyPr/>
        <a:lstStyle/>
        <a:p>
          <a:endParaRPr lang="en-US"/>
        </a:p>
      </dgm:t>
    </dgm:pt>
    <dgm:pt modelId="{8E3EA5C7-1394-4F48-8871-D3847177CEB3}" type="sibTrans" cxnId="{F0938830-02B3-0B47-B3FD-67281C3A8267}">
      <dgm:prSet/>
      <dgm:spPr/>
      <dgm:t>
        <a:bodyPr/>
        <a:lstStyle/>
        <a:p>
          <a:endParaRPr lang="en-US"/>
        </a:p>
      </dgm:t>
    </dgm:pt>
    <dgm:pt modelId="{9EB642B0-1F5B-DB4F-AD1C-1099CAD8E317}">
      <dgm:prSet custT="1"/>
      <dgm:spPr/>
      <dgm:t>
        <a:bodyPr/>
        <a:lstStyle/>
        <a:p>
          <a:pPr algn="ctr"/>
          <a:r>
            <a:rPr lang="en-US" sz="1100"/>
            <a:t>Determine the final tension from the known final geometry and initial pre-tension</a:t>
          </a:r>
        </a:p>
      </dgm:t>
    </dgm:pt>
    <dgm:pt modelId="{55CACB05-F765-C34F-AFCB-CBF58DD1F8C2}" type="parTrans" cxnId="{1A88A942-A84D-AC48-9661-3F202B2CBF6D}">
      <dgm:prSet/>
      <dgm:spPr/>
      <dgm:t>
        <a:bodyPr/>
        <a:lstStyle/>
        <a:p>
          <a:endParaRPr lang="en-US"/>
        </a:p>
      </dgm:t>
    </dgm:pt>
    <dgm:pt modelId="{E455080B-92CF-1D43-8B84-B2F8D4375CB5}" type="sibTrans" cxnId="{1A88A942-A84D-AC48-9661-3F202B2CBF6D}">
      <dgm:prSet/>
      <dgm:spPr/>
      <dgm:t>
        <a:bodyPr/>
        <a:lstStyle/>
        <a:p>
          <a:endParaRPr lang="en-US"/>
        </a:p>
      </dgm:t>
    </dgm:pt>
    <dgm:pt modelId="{92FE37EE-AFB7-5E40-AAB9-8DBC86A7F630}">
      <dgm:prSet custT="1"/>
      <dgm:spPr/>
      <dgm:t>
        <a:bodyPr/>
        <a:lstStyle/>
        <a:p>
          <a:pPr algn="ctr"/>
          <a:r>
            <a:rPr lang="en-US" sz="1100"/>
            <a:t>Calculate the forces at the nodes using the tension coefficient</a:t>
          </a:r>
        </a:p>
      </dgm:t>
    </dgm:pt>
    <dgm:pt modelId="{A94BF00B-3B75-CC42-8987-066B7BDFECBB}" type="parTrans" cxnId="{62E2F43A-03FB-2342-A419-3801F4662E71}">
      <dgm:prSet/>
      <dgm:spPr/>
      <dgm:t>
        <a:bodyPr/>
        <a:lstStyle/>
        <a:p>
          <a:endParaRPr lang="en-US"/>
        </a:p>
      </dgm:t>
    </dgm:pt>
    <dgm:pt modelId="{16FFD08F-08F3-8243-98AE-26BDBB5901E8}" type="sibTrans" cxnId="{62E2F43A-03FB-2342-A419-3801F4662E71}">
      <dgm:prSet/>
      <dgm:spPr/>
      <dgm:t>
        <a:bodyPr/>
        <a:lstStyle/>
        <a:p>
          <a:endParaRPr lang="en-US"/>
        </a:p>
      </dgm:t>
    </dgm:pt>
    <dgm:pt modelId="{06A98E20-0E65-0E4D-BB0B-C00D9E60B80E}">
      <dgm:prSet custT="1"/>
      <dgm:spPr/>
      <dgm:t>
        <a:bodyPr/>
        <a:lstStyle/>
        <a:p>
          <a:pPr algn="ctr"/>
          <a:r>
            <a:rPr lang="en-US" sz="1100"/>
            <a:t>Calculate  the node velocity from the force and residual velocity</a:t>
          </a:r>
        </a:p>
      </dgm:t>
    </dgm:pt>
    <dgm:pt modelId="{CB5DD325-99F6-AB40-A7AE-435B188DCBA6}" type="parTrans" cxnId="{3CDF1CF7-AFEF-2B44-A54E-5BFABCABC481}">
      <dgm:prSet/>
      <dgm:spPr/>
      <dgm:t>
        <a:bodyPr/>
        <a:lstStyle/>
        <a:p>
          <a:endParaRPr lang="en-US"/>
        </a:p>
      </dgm:t>
    </dgm:pt>
    <dgm:pt modelId="{79DEC512-4C74-B446-9BA6-50B0423AA295}" type="sibTrans" cxnId="{3CDF1CF7-AFEF-2B44-A54E-5BFABCABC481}">
      <dgm:prSet/>
      <dgm:spPr/>
      <dgm:t>
        <a:bodyPr/>
        <a:lstStyle/>
        <a:p>
          <a:endParaRPr lang="en-US"/>
        </a:p>
      </dgm:t>
    </dgm:pt>
    <dgm:pt modelId="{A2C11011-2ACA-AC44-94D2-BDC5A43DA2A6}">
      <dgm:prSet custT="1"/>
      <dgm:spPr/>
      <dgm:t>
        <a:bodyPr/>
        <a:lstStyle/>
        <a:p>
          <a:pPr algn="ctr"/>
          <a:r>
            <a:rPr lang="en-US" sz="1100"/>
            <a:t>Remap the nodes in the initial geometry by their corresponding velocity step</a:t>
          </a:r>
        </a:p>
      </dgm:t>
    </dgm:pt>
    <dgm:pt modelId="{D9F89EAE-5365-4540-A969-3C513E7C593B}" type="parTrans" cxnId="{925854D5-B578-454D-8168-D7498CFF5B9C}">
      <dgm:prSet/>
      <dgm:spPr/>
      <dgm:t>
        <a:bodyPr/>
        <a:lstStyle/>
        <a:p>
          <a:endParaRPr lang="en-US"/>
        </a:p>
      </dgm:t>
    </dgm:pt>
    <dgm:pt modelId="{0E9105E7-4E5D-5049-9874-DD3BBE37ECA0}" type="sibTrans" cxnId="{925854D5-B578-454D-8168-D7498CFF5B9C}">
      <dgm:prSet/>
      <dgm:spPr/>
      <dgm:t>
        <a:bodyPr/>
        <a:lstStyle/>
        <a:p>
          <a:endParaRPr lang="en-US"/>
        </a:p>
      </dgm:t>
    </dgm:pt>
    <dgm:pt modelId="{305633EB-55EC-F84A-875E-94FEA85FFCC9}">
      <dgm:prSet custT="1"/>
      <dgm:spPr/>
      <dgm:t>
        <a:bodyPr/>
        <a:lstStyle/>
        <a:p>
          <a:pPr algn="ctr"/>
          <a:r>
            <a:rPr lang="en-US" sz="1100"/>
            <a:t>REPEAT</a:t>
          </a:r>
        </a:p>
      </dgm:t>
    </dgm:pt>
    <dgm:pt modelId="{999A4070-ED42-CC42-90B2-8088C4CCAE18}" type="parTrans" cxnId="{72748E09-5B5D-764B-8719-F4596F7EB66A}">
      <dgm:prSet/>
      <dgm:spPr/>
      <dgm:t>
        <a:bodyPr/>
        <a:lstStyle/>
        <a:p>
          <a:endParaRPr lang="en-US"/>
        </a:p>
      </dgm:t>
    </dgm:pt>
    <dgm:pt modelId="{E8806940-A23C-2D46-8AD0-A6E89F6F0585}" type="sibTrans" cxnId="{72748E09-5B5D-764B-8719-F4596F7EB66A}">
      <dgm:prSet/>
      <dgm:spPr/>
      <dgm:t>
        <a:bodyPr/>
        <a:lstStyle/>
        <a:p>
          <a:endParaRPr lang="en-US"/>
        </a:p>
      </dgm:t>
    </dgm:pt>
    <dgm:pt modelId="{F9C95CAA-9073-2C4B-9091-E0F2AA8477FB}">
      <dgm:prSet custT="1"/>
      <dgm:spPr/>
      <dgm:t>
        <a:bodyPr/>
        <a:lstStyle/>
        <a:p>
          <a:pPr algn="ctr"/>
          <a:r>
            <a:rPr lang="en-US" sz="1100"/>
            <a:t>Express the node stiffness as a sum of the stiffnesses of the adjoined initial geometry members</a:t>
          </a:r>
        </a:p>
      </dgm:t>
    </dgm:pt>
    <dgm:pt modelId="{FA754409-7FFC-4841-A288-C8BE8A14709E}" type="parTrans" cxnId="{A61950F1-BDF7-344E-A965-1344E434AAD1}">
      <dgm:prSet/>
      <dgm:spPr/>
      <dgm:t>
        <a:bodyPr/>
        <a:lstStyle/>
        <a:p>
          <a:endParaRPr lang="en-US"/>
        </a:p>
      </dgm:t>
    </dgm:pt>
    <dgm:pt modelId="{3A0392DE-7BC5-3E47-B873-FBB42D8A72C5}" type="sibTrans" cxnId="{A61950F1-BDF7-344E-A965-1344E434AAD1}">
      <dgm:prSet/>
      <dgm:spPr/>
      <dgm:t>
        <a:bodyPr/>
        <a:lstStyle/>
        <a:p>
          <a:endParaRPr lang="en-US"/>
        </a:p>
      </dgm:t>
    </dgm:pt>
    <dgm:pt modelId="{8CC40DDD-B8E1-CB4D-97C9-C0DB1104E346}" type="pres">
      <dgm:prSet presAssocID="{166D5BB1-88B9-3A46-BC5D-26D7660EC1A4}" presName="linear" presStyleCnt="0">
        <dgm:presLayoutVars>
          <dgm:animLvl val="lvl"/>
          <dgm:resizeHandles val="exact"/>
        </dgm:presLayoutVars>
      </dgm:prSet>
      <dgm:spPr/>
      <dgm:t>
        <a:bodyPr/>
        <a:lstStyle/>
        <a:p>
          <a:endParaRPr lang="en-US"/>
        </a:p>
      </dgm:t>
    </dgm:pt>
    <dgm:pt modelId="{CB54E0D5-D682-0648-BB54-EBE2CAAE1C12}" type="pres">
      <dgm:prSet presAssocID="{7304B10D-2316-6D49-B027-AC4B18525E15}" presName="parentText" presStyleLbl="node1" presStyleIdx="0" presStyleCnt="7">
        <dgm:presLayoutVars>
          <dgm:chMax val="0"/>
          <dgm:bulletEnabled val="1"/>
        </dgm:presLayoutVars>
      </dgm:prSet>
      <dgm:spPr/>
      <dgm:t>
        <a:bodyPr/>
        <a:lstStyle/>
        <a:p>
          <a:endParaRPr lang="en-US"/>
        </a:p>
      </dgm:t>
    </dgm:pt>
    <dgm:pt modelId="{27FAB6EE-0956-B64E-9394-807F4DFCFFF5}" type="pres">
      <dgm:prSet presAssocID="{8E3EA5C7-1394-4F48-8871-D3847177CEB3}" presName="spacer" presStyleCnt="0"/>
      <dgm:spPr/>
      <dgm:t>
        <a:bodyPr/>
        <a:lstStyle/>
        <a:p>
          <a:endParaRPr lang="en-US"/>
        </a:p>
      </dgm:t>
    </dgm:pt>
    <dgm:pt modelId="{E98D0949-896A-A34A-BA0F-0F31F840EF85}" type="pres">
      <dgm:prSet presAssocID="{F9C95CAA-9073-2C4B-9091-E0F2AA8477FB}" presName="parentText" presStyleLbl="node1" presStyleIdx="1" presStyleCnt="7">
        <dgm:presLayoutVars>
          <dgm:chMax val="0"/>
          <dgm:bulletEnabled val="1"/>
        </dgm:presLayoutVars>
      </dgm:prSet>
      <dgm:spPr/>
      <dgm:t>
        <a:bodyPr/>
        <a:lstStyle/>
        <a:p>
          <a:endParaRPr lang="en-US"/>
        </a:p>
      </dgm:t>
    </dgm:pt>
    <dgm:pt modelId="{14CD7C23-75DA-E840-876E-D0D7076A7DEC}" type="pres">
      <dgm:prSet presAssocID="{3A0392DE-7BC5-3E47-B873-FBB42D8A72C5}" presName="spacer" presStyleCnt="0"/>
      <dgm:spPr/>
    </dgm:pt>
    <dgm:pt modelId="{6F96CCE7-2FA8-1848-8A1D-F6AD84180DB3}" type="pres">
      <dgm:prSet presAssocID="{9EB642B0-1F5B-DB4F-AD1C-1099CAD8E317}" presName="parentText" presStyleLbl="node1" presStyleIdx="2" presStyleCnt="7">
        <dgm:presLayoutVars>
          <dgm:chMax val="0"/>
          <dgm:bulletEnabled val="1"/>
        </dgm:presLayoutVars>
      </dgm:prSet>
      <dgm:spPr/>
      <dgm:t>
        <a:bodyPr/>
        <a:lstStyle/>
        <a:p>
          <a:endParaRPr lang="en-US"/>
        </a:p>
      </dgm:t>
    </dgm:pt>
    <dgm:pt modelId="{5930A9B8-4F53-8844-9F4A-8B316480FA0F}" type="pres">
      <dgm:prSet presAssocID="{E455080B-92CF-1D43-8B84-B2F8D4375CB5}" presName="spacer" presStyleCnt="0"/>
      <dgm:spPr/>
      <dgm:t>
        <a:bodyPr/>
        <a:lstStyle/>
        <a:p>
          <a:endParaRPr lang="en-US"/>
        </a:p>
      </dgm:t>
    </dgm:pt>
    <dgm:pt modelId="{6D8AF3A8-C699-9F4A-BA38-6A083F3E00F8}" type="pres">
      <dgm:prSet presAssocID="{92FE37EE-AFB7-5E40-AAB9-8DBC86A7F630}" presName="parentText" presStyleLbl="node1" presStyleIdx="3" presStyleCnt="7">
        <dgm:presLayoutVars>
          <dgm:chMax val="0"/>
          <dgm:bulletEnabled val="1"/>
        </dgm:presLayoutVars>
      </dgm:prSet>
      <dgm:spPr/>
      <dgm:t>
        <a:bodyPr/>
        <a:lstStyle/>
        <a:p>
          <a:endParaRPr lang="en-US"/>
        </a:p>
      </dgm:t>
    </dgm:pt>
    <dgm:pt modelId="{C4D88D6E-D707-9E48-AC23-F9BD20E9210A}" type="pres">
      <dgm:prSet presAssocID="{16FFD08F-08F3-8243-98AE-26BDBB5901E8}" presName="spacer" presStyleCnt="0"/>
      <dgm:spPr/>
      <dgm:t>
        <a:bodyPr/>
        <a:lstStyle/>
        <a:p>
          <a:endParaRPr lang="en-US"/>
        </a:p>
      </dgm:t>
    </dgm:pt>
    <dgm:pt modelId="{A1D05DD3-8C4C-C943-8F6E-C4F9111964AF}" type="pres">
      <dgm:prSet presAssocID="{06A98E20-0E65-0E4D-BB0B-C00D9E60B80E}" presName="parentText" presStyleLbl="node1" presStyleIdx="4" presStyleCnt="7">
        <dgm:presLayoutVars>
          <dgm:chMax val="0"/>
          <dgm:bulletEnabled val="1"/>
        </dgm:presLayoutVars>
      </dgm:prSet>
      <dgm:spPr/>
      <dgm:t>
        <a:bodyPr/>
        <a:lstStyle/>
        <a:p>
          <a:endParaRPr lang="en-US"/>
        </a:p>
      </dgm:t>
    </dgm:pt>
    <dgm:pt modelId="{BBD69149-CF1E-184E-8646-C8329E94CF9D}" type="pres">
      <dgm:prSet presAssocID="{79DEC512-4C74-B446-9BA6-50B0423AA295}" presName="spacer" presStyleCnt="0"/>
      <dgm:spPr/>
      <dgm:t>
        <a:bodyPr/>
        <a:lstStyle/>
        <a:p>
          <a:endParaRPr lang="en-US"/>
        </a:p>
      </dgm:t>
    </dgm:pt>
    <dgm:pt modelId="{3A3749DC-ABA2-7F43-B832-3E24CF9A3F33}" type="pres">
      <dgm:prSet presAssocID="{A2C11011-2ACA-AC44-94D2-BDC5A43DA2A6}" presName="parentText" presStyleLbl="node1" presStyleIdx="5" presStyleCnt="7">
        <dgm:presLayoutVars>
          <dgm:chMax val="0"/>
          <dgm:bulletEnabled val="1"/>
        </dgm:presLayoutVars>
      </dgm:prSet>
      <dgm:spPr/>
      <dgm:t>
        <a:bodyPr/>
        <a:lstStyle/>
        <a:p>
          <a:endParaRPr lang="en-US"/>
        </a:p>
      </dgm:t>
    </dgm:pt>
    <dgm:pt modelId="{B457CB3E-B668-AB49-BBA5-A9F0C644DFFA}" type="pres">
      <dgm:prSet presAssocID="{0E9105E7-4E5D-5049-9874-DD3BBE37ECA0}" presName="spacer" presStyleCnt="0"/>
      <dgm:spPr/>
      <dgm:t>
        <a:bodyPr/>
        <a:lstStyle/>
        <a:p>
          <a:endParaRPr lang="en-US"/>
        </a:p>
      </dgm:t>
    </dgm:pt>
    <dgm:pt modelId="{F8B3D921-C693-FD4F-AE1F-6B2A2B6A2CD4}" type="pres">
      <dgm:prSet presAssocID="{305633EB-55EC-F84A-875E-94FEA85FFCC9}" presName="parentText" presStyleLbl="node1" presStyleIdx="6" presStyleCnt="7">
        <dgm:presLayoutVars>
          <dgm:chMax val="0"/>
          <dgm:bulletEnabled val="1"/>
        </dgm:presLayoutVars>
      </dgm:prSet>
      <dgm:spPr/>
      <dgm:t>
        <a:bodyPr/>
        <a:lstStyle/>
        <a:p>
          <a:endParaRPr lang="en-US"/>
        </a:p>
      </dgm:t>
    </dgm:pt>
  </dgm:ptLst>
  <dgm:cxnLst>
    <dgm:cxn modelId="{2317D832-333F-1D41-85C7-6A4FA27BA863}" type="presOf" srcId="{F9C95CAA-9073-2C4B-9091-E0F2AA8477FB}" destId="{E98D0949-896A-A34A-BA0F-0F31F840EF85}" srcOrd="0" destOrd="0" presId="urn:microsoft.com/office/officeart/2005/8/layout/vList2"/>
    <dgm:cxn modelId="{925854D5-B578-454D-8168-D7498CFF5B9C}" srcId="{166D5BB1-88B9-3A46-BC5D-26D7660EC1A4}" destId="{A2C11011-2ACA-AC44-94D2-BDC5A43DA2A6}" srcOrd="5" destOrd="0" parTransId="{D9F89EAE-5365-4540-A969-3C513E7C593B}" sibTransId="{0E9105E7-4E5D-5049-9874-DD3BBE37ECA0}"/>
    <dgm:cxn modelId="{62E2F43A-03FB-2342-A419-3801F4662E71}" srcId="{166D5BB1-88B9-3A46-BC5D-26D7660EC1A4}" destId="{92FE37EE-AFB7-5E40-AAB9-8DBC86A7F630}" srcOrd="3" destOrd="0" parTransId="{A94BF00B-3B75-CC42-8987-066B7BDFECBB}" sibTransId="{16FFD08F-08F3-8243-98AE-26BDBB5901E8}"/>
    <dgm:cxn modelId="{F94E7982-200F-314F-8EC5-28B134F60B90}" type="presOf" srcId="{A2C11011-2ACA-AC44-94D2-BDC5A43DA2A6}" destId="{3A3749DC-ABA2-7F43-B832-3E24CF9A3F33}" srcOrd="0" destOrd="0" presId="urn:microsoft.com/office/officeart/2005/8/layout/vList2"/>
    <dgm:cxn modelId="{72748E09-5B5D-764B-8719-F4596F7EB66A}" srcId="{166D5BB1-88B9-3A46-BC5D-26D7660EC1A4}" destId="{305633EB-55EC-F84A-875E-94FEA85FFCC9}" srcOrd="6" destOrd="0" parTransId="{999A4070-ED42-CC42-90B2-8088C4CCAE18}" sibTransId="{E8806940-A23C-2D46-8AD0-A6E89F6F0585}"/>
    <dgm:cxn modelId="{F0938830-02B3-0B47-B3FD-67281C3A8267}" srcId="{166D5BB1-88B9-3A46-BC5D-26D7660EC1A4}" destId="{7304B10D-2316-6D49-B027-AC4B18525E15}" srcOrd="0" destOrd="0" parTransId="{7C7B8E82-63C0-2642-8EC4-F4518DA873BC}" sibTransId="{8E3EA5C7-1394-4F48-8871-D3847177CEB3}"/>
    <dgm:cxn modelId="{BA87DE3B-2F3E-114A-9113-24CDDD3EF629}" type="presOf" srcId="{305633EB-55EC-F84A-875E-94FEA85FFCC9}" destId="{F8B3D921-C693-FD4F-AE1F-6B2A2B6A2CD4}" srcOrd="0" destOrd="0" presId="urn:microsoft.com/office/officeart/2005/8/layout/vList2"/>
    <dgm:cxn modelId="{A2227C5B-49F1-3741-A4B2-8CE2BF8209E8}" type="presOf" srcId="{92FE37EE-AFB7-5E40-AAB9-8DBC86A7F630}" destId="{6D8AF3A8-C699-9F4A-BA38-6A083F3E00F8}" srcOrd="0" destOrd="0" presId="urn:microsoft.com/office/officeart/2005/8/layout/vList2"/>
    <dgm:cxn modelId="{3CDF1CF7-AFEF-2B44-A54E-5BFABCABC481}" srcId="{166D5BB1-88B9-3A46-BC5D-26D7660EC1A4}" destId="{06A98E20-0E65-0E4D-BB0B-C00D9E60B80E}" srcOrd="4" destOrd="0" parTransId="{CB5DD325-99F6-AB40-A7AE-435B188DCBA6}" sibTransId="{79DEC512-4C74-B446-9BA6-50B0423AA295}"/>
    <dgm:cxn modelId="{F1960281-FC02-A145-9630-60B13DD383C1}" type="presOf" srcId="{9EB642B0-1F5B-DB4F-AD1C-1099CAD8E317}" destId="{6F96CCE7-2FA8-1848-8A1D-F6AD84180DB3}" srcOrd="0" destOrd="0" presId="urn:microsoft.com/office/officeart/2005/8/layout/vList2"/>
    <dgm:cxn modelId="{1A88A942-A84D-AC48-9661-3F202B2CBF6D}" srcId="{166D5BB1-88B9-3A46-BC5D-26D7660EC1A4}" destId="{9EB642B0-1F5B-DB4F-AD1C-1099CAD8E317}" srcOrd="2" destOrd="0" parTransId="{55CACB05-F765-C34F-AFCB-CBF58DD1F8C2}" sibTransId="{E455080B-92CF-1D43-8B84-B2F8D4375CB5}"/>
    <dgm:cxn modelId="{767C6F41-B846-2041-9DD5-0FE159C6414C}" type="presOf" srcId="{06A98E20-0E65-0E4D-BB0B-C00D9E60B80E}" destId="{A1D05DD3-8C4C-C943-8F6E-C4F9111964AF}" srcOrd="0" destOrd="0" presId="urn:microsoft.com/office/officeart/2005/8/layout/vList2"/>
    <dgm:cxn modelId="{1A7D51DF-4409-8D47-9AA9-C8C406A3224A}" type="presOf" srcId="{166D5BB1-88B9-3A46-BC5D-26D7660EC1A4}" destId="{8CC40DDD-B8E1-CB4D-97C9-C0DB1104E346}" srcOrd="0" destOrd="0" presId="urn:microsoft.com/office/officeart/2005/8/layout/vList2"/>
    <dgm:cxn modelId="{A61950F1-BDF7-344E-A965-1344E434AAD1}" srcId="{166D5BB1-88B9-3A46-BC5D-26D7660EC1A4}" destId="{F9C95CAA-9073-2C4B-9091-E0F2AA8477FB}" srcOrd="1" destOrd="0" parTransId="{FA754409-7FFC-4841-A288-C8BE8A14709E}" sibTransId="{3A0392DE-7BC5-3E47-B873-FBB42D8A72C5}"/>
    <dgm:cxn modelId="{F58A8AB1-B783-924B-9BDA-0E05892A03CE}" type="presOf" srcId="{7304B10D-2316-6D49-B027-AC4B18525E15}" destId="{CB54E0D5-D682-0648-BB54-EBE2CAAE1C12}" srcOrd="0" destOrd="0" presId="urn:microsoft.com/office/officeart/2005/8/layout/vList2"/>
    <dgm:cxn modelId="{7ABA39EC-6A0A-4340-96F6-561E93AE70E7}" type="presParOf" srcId="{8CC40DDD-B8E1-CB4D-97C9-C0DB1104E346}" destId="{CB54E0D5-D682-0648-BB54-EBE2CAAE1C12}" srcOrd="0" destOrd="0" presId="urn:microsoft.com/office/officeart/2005/8/layout/vList2"/>
    <dgm:cxn modelId="{F081E0E2-530F-1046-A173-11F6C3037084}" type="presParOf" srcId="{8CC40DDD-B8E1-CB4D-97C9-C0DB1104E346}" destId="{27FAB6EE-0956-B64E-9394-807F4DFCFFF5}" srcOrd="1" destOrd="0" presId="urn:microsoft.com/office/officeart/2005/8/layout/vList2"/>
    <dgm:cxn modelId="{126A10C0-BA76-E443-A360-EE1E62310BE3}" type="presParOf" srcId="{8CC40DDD-B8E1-CB4D-97C9-C0DB1104E346}" destId="{E98D0949-896A-A34A-BA0F-0F31F840EF85}" srcOrd="2" destOrd="0" presId="urn:microsoft.com/office/officeart/2005/8/layout/vList2"/>
    <dgm:cxn modelId="{58C0EC0D-5CCC-4949-A353-5E689317240D}" type="presParOf" srcId="{8CC40DDD-B8E1-CB4D-97C9-C0DB1104E346}" destId="{14CD7C23-75DA-E840-876E-D0D7076A7DEC}" srcOrd="3" destOrd="0" presId="urn:microsoft.com/office/officeart/2005/8/layout/vList2"/>
    <dgm:cxn modelId="{43D245E8-A414-CF4C-8E3A-02CAA247FED6}" type="presParOf" srcId="{8CC40DDD-B8E1-CB4D-97C9-C0DB1104E346}" destId="{6F96CCE7-2FA8-1848-8A1D-F6AD84180DB3}" srcOrd="4" destOrd="0" presId="urn:microsoft.com/office/officeart/2005/8/layout/vList2"/>
    <dgm:cxn modelId="{DFA12339-27D2-254B-8646-EC1F40EB4202}" type="presParOf" srcId="{8CC40DDD-B8E1-CB4D-97C9-C0DB1104E346}" destId="{5930A9B8-4F53-8844-9F4A-8B316480FA0F}" srcOrd="5" destOrd="0" presId="urn:microsoft.com/office/officeart/2005/8/layout/vList2"/>
    <dgm:cxn modelId="{87E2B340-D837-F84C-A391-5A2BC6EBFD42}" type="presParOf" srcId="{8CC40DDD-B8E1-CB4D-97C9-C0DB1104E346}" destId="{6D8AF3A8-C699-9F4A-BA38-6A083F3E00F8}" srcOrd="6" destOrd="0" presId="urn:microsoft.com/office/officeart/2005/8/layout/vList2"/>
    <dgm:cxn modelId="{9453B081-B0D2-9C45-9812-08B4C6F2DC0F}" type="presParOf" srcId="{8CC40DDD-B8E1-CB4D-97C9-C0DB1104E346}" destId="{C4D88D6E-D707-9E48-AC23-F9BD20E9210A}" srcOrd="7" destOrd="0" presId="urn:microsoft.com/office/officeart/2005/8/layout/vList2"/>
    <dgm:cxn modelId="{9B7AF470-E1CA-AE44-BF64-CBBD4A93E371}" type="presParOf" srcId="{8CC40DDD-B8E1-CB4D-97C9-C0DB1104E346}" destId="{A1D05DD3-8C4C-C943-8F6E-C4F9111964AF}" srcOrd="8" destOrd="0" presId="urn:microsoft.com/office/officeart/2005/8/layout/vList2"/>
    <dgm:cxn modelId="{EC6D193F-404F-9544-B9B6-6C65FD26D6D7}" type="presParOf" srcId="{8CC40DDD-B8E1-CB4D-97C9-C0DB1104E346}" destId="{BBD69149-CF1E-184E-8646-C8329E94CF9D}" srcOrd="9" destOrd="0" presId="urn:microsoft.com/office/officeart/2005/8/layout/vList2"/>
    <dgm:cxn modelId="{F2C73647-D2C8-BA4F-A7FD-5CB494B29880}" type="presParOf" srcId="{8CC40DDD-B8E1-CB4D-97C9-C0DB1104E346}" destId="{3A3749DC-ABA2-7F43-B832-3E24CF9A3F33}" srcOrd="10" destOrd="0" presId="urn:microsoft.com/office/officeart/2005/8/layout/vList2"/>
    <dgm:cxn modelId="{F88B58E1-A807-B441-9133-2DAAD5ACF17C}" type="presParOf" srcId="{8CC40DDD-B8E1-CB4D-97C9-C0DB1104E346}" destId="{B457CB3E-B668-AB49-BBA5-A9F0C644DFFA}" srcOrd="11" destOrd="0" presId="urn:microsoft.com/office/officeart/2005/8/layout/vList2"/>
    <dgm:cxn modelId="{0862C2C7-8008-8C46-AD63-FA29A2188763}" type="presParOf" srcId="{8CC40DDD-B8E1-CB4D-97C9-C0DB1104E346}" destId="{F8B3D921-C693-FD4F-AE1F-6B2A2B6A2CD4}" srcOrd="12" destOrd="0" presId="urn:microsoft.com/office/officeart/2005/8/layout/vList2"/>
  </dgm:cxnLst>
  <dgm:bg>
    <a:effectLst>
      <a:glow rad="63500">
        <a:schemeClr val="accent1">
          <a:satMod val="175000"/>
          <a:alpha val="40000"/>
        </a:schemeClr>
      </a:glow>
      <a:outerShdw blurRad="50800" dist="38100" dir="2700000" algn="tl" rotWithShape="0">
        <a:prstClr val="black">
          <a:alpha val="40000"/>
        </a:prstClr>
      </a:outerShdw>
    </a:effect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54E0D5-D682-0648-BB54-EBE2CAAE1C12}">
      <dsp:nvSpPr>
        <dsp:cNvPr id="0" name=""/>
        <dsp:cNvSpPr/>
      </dsp:nvSpPr>
      <dsp:spPr>
        <a:xfrm>
          <a:off x="0" y="572"/>
          <a:ext cx="5760000" cy="195563"/>
        </a:xfrm>
        <a:prstGeom prst="roundRect">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START</a:t>
          </a:r>
        </a:p>
      </dsp:txBody>
      <dsp:txXfrm>
        <a:off x="9547" y="10119"/>
        <a:ext cx="5740906" cy="176469"/>
      </dsp:txXfrm>
    </dsp:sp>
    <dsp:sp modelId="{E98D0949-896A-A34A-BA0F-0F31F840EF85}">
      <dsp:nvSpPr>
        <dsp:cNvPr id="0" name=""/>
        <dsp:cNvSpPr/>
      </dsp:nvSpPr>
      <dsp:spPr>
        <a:xfrm>
          <a:off x="0" y="207077"/>
          <a:ext cx="5760000" cy="195563"/>
        </a:xfrm>
        <a:prstGeom prst="roundRect">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Express the node stiffness as a sum of the stiffnesses of the adjoined initial geometry members</a:t>
          </a:r>
        </a:p>
      </dsp:txBody>
      <dsp:txXfrm>
        <a:off x="9547" y="216624"/>
        <a:ext cx="5740906" cy="176469"/>
      </dsp:txXfrm>
    </dsp:sp>
    <dsp:sp modelId="{6F96CCE7-2FA8-1848-8A1D-F6AD84180DB3}">
      <dsp:nvSpPr>
        <dsp:cNvPr id="0" name=""/>
        <dsp:cNvSpPr/>
      </dsp:nvSpPr>
      <dsp:spPr>
        <a:xfrm>
          <a:off x="0" y="413581"/>
          <a:ext cx="5760000" cy="195563"/>
        </a:xfrm>
        <a:prstGeom prst="roundRect">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Determine the final tension from the known final geometry and initial pre-tension</a:t>
          </a:r>
        </a:p>
      </dsp:txBody>
      <dsp:txXfrm>
        <a:off x="9547" y="423128"/>
        <a:ext cx="5740906" cy="176469"/>
      </dsp:txXfrm>
    </dsp:sp>
    <dsp:sp modelId="{6D8AF3A8-C699-9F4A-BA38-6A083F3E00F8}">
      <dsp:nvSpPr>
        <dsp:cNvPr id="0" name=""/>
        <dsp:cNvSpPr/>
      </dsp:nvSpPr>
      <dsp:spPr>
        <a:xfrm>
          <a:off x="0" y="620085"/>
          <a:ext cx="5760000" cy="195563"/>
        </a:xfrm>
        <a:prstGeom prst="roundRect">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Calculate the forces at the nodes using the tension coefficient</a:t>
          </a:r>
        </a:p>
      </dsp:txBody>
      <dsp:txXfrm>
        <a:off x="9547" y="629632"/>
        <a:ext cx="5740906" cy="176469"/>
      </dsp:txXfrm>
    </dsp:sp>
    <dsp:sp modelId="{A1D05DD3-8C4C-C943-8F6E-C4F9111964AF}">
      <dsp:nvSpPr>
        <dsp:cNvPr id="0" name=""/>
        <dsp:cNvSpPr/>
      </dsp:nvSpPr>
      <dsp:spPr>
        <a:xfrm>
          <a:off x="0" y="826589"/>
          <a:ext cx="5760000" cy="195563"/>
        </a:xfrm>
        <a:prstGeom prst="roundRect">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Calculate  the node velocity from the force and residual velocity</a:t>
          </a:r>
        </a:p>
      </dsp:txBody>
      <dsp:txXfrm>
        <a:off x="9547" y="836136"/>
        <a:ext cx="5740906" cy="176469"/>
      </dsp:txXfrm>
    </dsp:sp>
    <dsp:sp modelId="{3A3749DC-ABA2-7F43-B832-3E24CF9A3F33}">
      <dsp:nvSpPr>
        <dsp:cNvPr id="0" name=""/>
        <dsp:cNvSpPr/>
      </dsp:nvSpPr>
      <dsp:spPr>
        <a:xfrm>
          <a:off x="0" y="1033094"/>
          <a:ext cx="5760000" cy="195563"/>
        </a:xfrm>
        <a:prstGeom prst="roundRect">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Remap the nodes in the initial geometry by their corresponding velocity step</a:t>
          </a:r>
        </a:p>
      </dsp:txBody>
      <dsp:txXfrm>
        <a:off x="9547" y="1042641"/>
        <a:ext cx="5740906" cy="176469"/>
      </dsp:txXfrm>
    </dsp:sp>
    <dsp:sp modelId="{F8B3D921-C693-FD4F-AE1F-6B2A2B6A2CD4}">
      <dsp:nvSpPr>
        <dsp:cNvPr id="0" name=""/>
        <dsp:cNvSpPr/>
      </dsp:nvSpPr>
      <dsp:spPr>
        <a:xfrm>
          <a:off x="0" y="1239598"/>
          <a:ext cx="5760000" cy="195563"/>
        </a:xfrm>
        <a:prstGeom prst="roundRect">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REPEAT</a:t>
          </a:r>
        </a:p>
      </dsp:txBody>
      <dsp:txXfrm>
        <a:off x="9547" y="1249145"/>
        <a:ext cx="5740906" cy="176469"/>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Ott95</b:Tag>
    <b:SourceType>Book</b:SourceType>
    <b:Guid>{ACE8566D-EBB1-C249-AF14-46627DD09053}</b:Guid>
    <b:Author>
      <b:Author>
        <b:NameList>
          <b:Person>
            <b:Last>Otto</b:Last>
            <b:First>Frei</b:First>
          </b:Person>
          <b:Person>
            <b:Last>Rasch</b:Last>
            <b:First>Bodo</b:First>
          </b:Person>
        </b:NameList>
      </b:Author>
    </b:Author>
    <b:Title>Finding Form</b:Title>
    <b:City>Menges</b:City>
    <b:Publisher>Deutscher Werkhund Bayern</b:Publisher>
    <b:Year>1995</b:Year>
    <b:Edition>A</b:Edition>
    <b:RefOrder>1</b:RefOrder>
  </b:Source>
  <b:Source>
    <b:Tag>Hor96</b:Tag>
    <b:SourceType>Book</b:SourceType>
    <b:Guid>{88102780-6EF5-BC40-BCC6-A40C9CDA50EF}</b:Guid>
    <b:Author>
      <b:Author>
        <b:NameList>
          <b:Person>
            <b:Last>Berger</b:Last>
            <b:First>Horst</b:First>
          </b:Person>
        </b:NameList>
      </b:Author>
    </b:Author>
    <b:Title>Light structures - structures of light</b:Title>
    <b:City>Basel</b:City>
    <b:Publisher>Birkhauser</b:Publisher>
    <b:Year>1996</b:Year>
    <b:RefOrder>4</b:RefOrder>
  </b:Source>
  <b:Source>
    <b:Tag>Str61</b:Tag>
    <b:SourceType>Book</b:SourceType>
    <b:Guid>{04E73697-F602-D14E-8070-FCE2487C754A}</b:Guid>
    <b:Author>
      <b:Author>
        <b:NameList>
          <b:Person>
            <b:Last>Struik</b:Last>
            <b:First>Dirk</b:First>
            <b:Middle>J.</b:Middle>
          </b:Person>
        </b:NameList>
      </b:Author>
    </b:Author>
    <b:Title>Lectures on Classical Differential Geometry</b:Title>
    <b:City>Reading</b:City>
    <b:Publisher>Addison-Wesley Publishing Company, Inc.</b:Publisher>
    <b:Year>1961</b:Year>
    <b:Edition>2nd</b:Edition>
    <b:RefOrder>5</b:RefOrder>
  </b:Source>
  <b:Source>
    <b:Tag>Des69</b:Tag>
    <b:SourceType>JournalArticle</b:SourceType>
    <b:Guid>{0247F20C-9428-204A-8590-CFE8DE7F998F}</b:Guid>
    <b:Author>
      <b:Author>
        <b:Corporate>Design Quarterly</b:Corporate>
      </b:Author>
    </b:Author>
    <b:Title>Frei Otto</b:Title>
    <b:Publisher>Walker Art Centre</b:Publisher>
    <b:Year>1969</b:Year>
    <b:Pages>25-27</b:Pages>
    <b:JournalName>Process and Imagination</b:JournalName>
    <b:Issue>74/75</b:Issue>
    <b:RefOrder>2</b:RefOrder>
  </b:Source>
  <b:Source>
    <b:Tag>Oly11</b:Tag>
    <b:SourceType>DocumentFromInternetSite</b:SourceType>
    <b:Guid>{9E39C35A-DEB0-1643-A70E-3CDE168B05B9}</b:Guid>
    <b:Author>
      <b:Author>
        <b:Corporate>Olympic Delivery Authority</b:Corporate>
      </b:Author>
    </b:Author>
    <b:Title>London 2012 Velodrome – construction complete</b:Title>
    <b:City>London</b:City>
    <b:Year>2011</b:Year>
    <b:Month>February</b:Month>
    <b:Day>22</b:Day>
    <b:InternetSiteTitle>London 2012</b:InternetSiteTitle>
    <b:URL>http://www.london2012.com/documents/oda-publications/velo-complete-final.pdf</b:URL>
    <b:YearAccessed>2012</b:YearAccessed>
    <b:MonthAccessed>February</b:MonthAccessed>
    <b:DayAccessed>3</b:DayAccessed>
    <b:RefOrder>23</b:RefOrder>
  </b:Source>
  <b:Source>
    <b:Tag>Vla09</b:Tag>
    <b:SourceType>Report</b:SourceType>
    <b:Guid>{769C16BD-535C-C041-A862-87647F05933B}</b:Guid>
    <b:Title>Minimal surfaces as self‐organizing systems</b:Title>
    <b:Year>2009</b:Year>
    <b:Author>
      <b:Author>
        <b:NameList>
          <b:Person>
            <b:Last>Tenu</b:Last>
            <b:First>Vlad</b:First>
          </b:Person>
        </b:NameList>
      </b:Author>
    </b:Author>
    <b:Institution>University College London</b:Institution>
    <b:Department>Bartlett School of Graduate Studies</b:Department>
    <b:Publisher>University College London</b:Publisher>
    <b:City>London</b:City>
    <b:ThesisType>Dissertation</b:ThesisType>
    <b:RefOrder>20</b:RefOrder>
  </b:Source>
  <b:Source>
    <b:Tag>Sch74</b:Tag>
    <b:SourceType>JournalArticle</b:SourceType>
    <b:Guid>{015263A3-D05A-1C4F-B6C1-F7BB3D113FCA}</b:Guid>
    <b:Author>
      <b:Author>
        <b:NameList>
          <b:Person>
            <b:Last>Scheck</b:Last>
            <b:First>H.J.</b:First>
          </b:Person>
        </b:NameList>
      </b:Author>
    </b:Author>
    <b:Title>The force density Method for form finding and computation of general networks</b:Title>
    <b:Year>1974</b:Year>
    <b:Pages>115-134</b:Pages>
    <b:JournalName>Computer Methods in Applied Mechanics and Engineering</b:JournalName>
    <b:Volume>3</b:Volume>
    <b:RefOrder>12</b:RefOrder>
  </b:Source>
  <b:Source>
    <b:Tag>Gun99</b:Tag>
    <b:SourceType>Report</b:SourceType>
    <b:Guid>{C09E0190-4297-AB48-A6C5-BCD991502371}</b:Guid>
    <b:Title>Numerical Analyses of Cable  Roof Structure</b:Title>
    <b:Publisher> Royal Institute of Technology</b:Publisher>
    <b:Year>1999</b:Year>
    <b:Author>
      <b:Author>
        <b:NameList>
          <b:Person>
            <b:Last>Tibert</b:Last>
            <b:First>Gunnar</b:First>
          </b:Person>
        </b:NameList>
      </b:Author>
    </b:Author>
    <b:Department> Department of Structural Engineering</b:Department>
    <b:ThesisType>Thesis</b:ThesisType>
    <b:RefOrder>13</b:RefOrder>
  </b:Source>
  <b:Source>
    <b:Tag>Tob</b:Tag>
    <b:SourceType>ElectronicSource</b:SourceType>
    <b:Guid>{38F2C5EC-60D1-DF4A-AB9C-91F65E63330B}</b:Guid>
    <b:Author>
      <b:Author>
        <b:NameList>
          <b:Person>
            <b:Last>Colding</b:Last>
            <b:First>Tobias</b:First>
            <b:Middle>H.</b:Middle>
          </b:Person>
          <b:Person>
            <b:Last>Minicozzi</b:Last>
            <b:First>William</b:First>
            <b:Middle>P.</b:Middle>
          </b:Person>
        </b:NameList>
      </b:Author>
      <b:Editor>
        <b:NameList>
          <b:Person>
            <b:Last>Kirby</b:Last>
            <b:First>Robion</b:First>
            <b:Middle>C.</b:Middle>
          </b:Person>
        </b:NameList>
      </b:Editor>
    </b:Author>
    <b:Title>Shapes of embedded minimal surface</b:Title>
    <b:Department>Department of Mathematics</b:Department>
    <b:Publisher>Massachusetts Institute of Technology</b:Publisher>
    <b:City>Cambridge</b:City>
    <b:Year>2006</b:Year>
    <b:Comments>http://www.pnas.org/content/103/30/11106.full.pdf+html</b:Comments>
    <b:Month>June</b:Month>
    <b:Day>2</b:Day>
    <b:RefOrder>7</b:RefOrder>
  </b:Source>
  <b:Source>
    <b:Tag>Pla73</b:Tag>
    <b:SourceType>Book</b:SourceType>
    <b:Guid>{22FEC590-A634-0441-96E1-04439BB68B1F}</b:Guid>
    <b:Author>
      <b:Author>
        <b:NameList>
          <b:Person>
            <b:Last>Plateau</b:Last>
            <b:First>J.</b:First>
          </b:Person>
        </b:NameList>
      </b:Author>
      <b:Translator>
        <b:NameList>
          <b:Person>
            <b:Last>Brakke</b:Last>
            <b:First>Ken</b:First>
          </b:Person>
        </b:NameList>
      </b:Translator>
    </b:Author>
    <b:Title>Experimental and Theoretical Statics of Liquids</b:Title>
    <b:City>London</b:City>
    <b:Year>1873</b:Year>
    <b:Publisher>Trubner and Co</b:Publisher>
    <b:RefOrder>6</b:RefOrder>
  </b:Source>
  <b:Source>
    <b:Tag>Bar94</b:Tag>
    <b:SourceType>JournalArticle</b:SourceType>
    <b:Guid>{7D07957D-7197-664F-AFFE-3FBB1FC1B5BD}</b:Guid>
    <b:Author>
      <b:Author>
        <b:NameList>
          <b:Person>
            <b:Last>Barnes</b:Last>
            <b:First>M.</b:First>
          </b:Person>
        </b:NameList>
      </b:Author>
    </b:Author>
    <b:Title>Form and stress engineering of tension structures</b:Title>
    <b:Year>1994</b:Year>
    <b:Volume>6</b:Volume>
    <b:Pages>175-202</b:Pages>
    <b:JournalName>Structural Engineering Review</b:JournalName>
    <b:RefOrder>3</b:RefOrder>
  </b:Source>
  <b:Source>
    <b:Tag>Lew96</b:Tag>
    <b:SourceType>JournalArticle</b:SourceType>
    <b:Guid>{29C321DF-891A-E041-B55B-FC47B3F6248D}</b:Guid>
    <b:Author>
      <b:Author>
        <b:NameList>
          <b:Person>
            <b:Last>Lewis</b:Last>
            <b:First>W.J.</b:First>
          </b:Person>
          <b:Person>
            <b:Last>Lewis</b:Last>
            <b:First>T.S.</b:First>
          </b:Person>
        </b:NameList>
      </b:Author>
    </b:Author>
    <b:Title>Application of Formian and Dynamic Relaxation to the Form Finding of Minimal Surfaces</b:Title>
    <b:JournalName>Journal of the IASS</b:JournalName>
    <b:Year>1996</b:Year>
    <b:Month>December</b:Month>
    <b:Volume>37</b:Volume>
    <b:Issue>3</b:Issue>
    <b:Pages>165-186</b:Pages>
    <b:RefOrder>17</b:RefOrder>
  </b:Source>
  <b:Source>
    <b:Tag>Zha99</b:Tag>
    <b:SourceType>JournalArticle</b:SourceType>
    <b:Guid>{BCF23DA0-44DE-3940-85B1-CE1B6C18E480}</b:Guid>
    <b:Author>
      <b:Author>
        <b:NameList>
          <b:Person>
            <b:Last>Zhang</b:Last>
            <b:First>Y</b:First>
          </b:Person>
          <b:Person>
            <b:Last>Tabarrok</b:Last>
            <b:First>B.</b:First>
          </b:Person>
        </b:NameList>
      </b:Author>
    </b:Author>
    <b:Title>Generation of surfaces via equilibrium of forces</b:Title>
    <b:JournalName>Computers and Structures</b:JournalName>
    <b:Publisher>Elsevier</b:Publisher>
    <b:Year>1999</b:Year>
    <b:Volume>70</b:Volume>
    <b:Issue>6</b:Issue>
    <b:Pages>599-613</b:Pages>
    <b:RefOrder>18</b:RefOrder>
  </b:Source>
  <b:Source>
    <b:Tag>Buc99</b:Tag>
    <b:SourceType>Book</b:SourceType>
    <b:Guid>{000E9FA3-1648-314D-B6E9-4729C3E04BD8}</b:Guid>
    <b:Author>
      <b:Author>
        <b:NameList>
          <b:Person>
            <b:Last>Buchholdt</b:Last>
            <b:First>H.A.</b:First>
          </b:Person>
        </b:NameList>
      </b:Author>
    </b:Author>
    <b:Title>An introduction to cable roof structures</b:Title>
    <b:Publisher>Thomas Telford</b:Publisher>
    <b:City>London</b:City>
    <b:Year>1999</b:Year>
    <b:Edition>2nd</b:Edition>
    <b:RefOrder>19</b:RefOrder>
  </b:Source>
  <b:Source>
    <b:Tag>Sou11</b:Tag>
    <b:SourceType>Report</b:SourceType>
    <b:Guid>{D7DA5481-AC12-B040-B896-BD44696C185A}</b:Guid>
    <b:Author>
      <b:Author>
        <b:NameList>
          <b:Person>
            <b:Last>Southern</b:Last>
            <b:First>Richard</b:First>
          </b:Person>
        </b:NameList>
      </b:Author>
    </b:Author>
    <b:Title>The Force Density Method: A Brief Introduction</b:Title>
    <b:City>Poole</b:City>
    <b:Publisher>Bournemouth University</b:Publisher>
    <b:Year>2011</b:Year>
    <b:Department>The National Centre for Computer Animation</b:Department>
    <b:RefOrder>15</b:RefOrder>
  </b:Source>
  <b:Source>
    <b:Tag>Wan03</b:Tag>
    <b:SourceType>Report</b:SourceType>
    <b:Guid>{1D65D5D8-9E2E-A142-A5FD-7A885228328D}</b:Guid>
    <b:Author>
      <b:Author>
        <b:NameList>
          <b:Person>
            <b:Last>Lewis</b:Last>
            <b:First>Wanda</b:First>
            <b:Middle>J.</b:Middle>
          </b:Person>
        </b:NameList>
      </b:Author>
    </b:Author>
    <b:Title>Tension Structures: Form and Behaviour</b:Title>
    <b:Publisher>Thomas Telford</b:Publisher>
    <b:Year>2003</b:Year>
    <b:RefOrder>14</b:RefOrder>
  </b:Source>
  <b:Source>
    <b:Tag>Oss86</b:Tag>
    <b:SourceType>Book</b:SourceType>
    <b:Guid>{B4EED69B-B5A1-F94C-99D2-797FF1ADD124}</b:Guid>
    <b:Author>
      <b:Author>
        <b:NameList>
          <b:Person>
            <b:Last>Osserman</b:Last>
            <b:First>R.</b:First>
          </b:Person>
        </b:NameList>
      </b:Author>
    </b:Author>
    <b:Title>A Survey of Minimal Surfaces</b:Title>
    <b:Publisher>Dover</b:Publisher>
    <b:City>New York</b:City>
    <b:Year>1986</b:Year>
    <b:RefOrder>9</b:RefOrder>
  </b:Source>
  <b:Source>
    <b:Tag>Nod04</b:Tag>
    <b:SourceType>InternetSite</b:SourceType>
    <b:Guid>{E5ADFCA1-A97B-2044-B4E4-C92D96507B53}</b:Guid>
    <b:Author>
      <b:Author>
        <b:NameList>
          <b:Person>
            <b:Last>Noddy</b:Last>
            <b:First>Tom</b:First>
          </b:Person>
        </b:NameList>
      </b:Author>
    </b:Author>
    <b:Title>Bubble Science</b:Title>
    <b:Year>2004</b:Year>
    <b:InternetSiteTitle>Tom Noddy's Bubble Magic</b:InternetSiteTitle>
    <b:URL>http://www.tomnoddy.com/science.html</b:URL>
    <b:Month>January</b:Month>
    <b:Day>17</b:Day>
    <b:YearAccessed>2011</b:YearAccessed>
    <b:MonthAccessed>February</b:MonthAccessed>
    <b:DayAccessed>2</b:DayAccessed>
    <b:RefOrder>8</b:RefOrder>
  </b:Source>
  <b:Source>
    <b:Tag>Spi99</b:Tag>
    <b:SourceType>Book</b:SourceType>
    <b:Guid>{9E761667-A3C8-A747-85C6-7CD82378FA07}</b:Guid>
    <b:Title>A comprehensive introduction to differential geometry</b:Title>
    <b:Publisher>Publish or Perish Inc.</b:Publisher>
    <b:City>Houston</b:City>
    <b:Year>1999</b:Year>
    <b:Volume>1</b:Volume>
    <b:Author>
      <b:Author>
        <b:NameList>
          <b:Person>
            <b:Last>Spivak</b:Last>
            <b:First>Michael</b:First>
          </b:Person>
        </b:NameList>
      </b:Author>
    </b:Author>
    <b:StateProvince>Texas</b:StateProvince>
    <b:Edition>3rd</b:Edition>
    <b:RefOrder>10</b:RefOrder>
  </b:Source>
  <b:Source>
    <b:Tag>JHC11</b:Tag>
    <b:SourceType>JournalArticle</b:SourceType>
    <b:Guid>{BD0B8A4A-B075-9A44-9375-864AC810C85C}</b:Guid>
    <b:Author>
      <b:Author>
        <b:NameList>
          <b:Person>
            <b:Last>Clarke</b:Last>
            <b:First>J.</b:First>
            <b:Middle>H.</b:Middle>
          </b:Person>
        </b:NameList>
      </b:Author>
    </b:Author>
    <b:Title>The Hyperbolic Paraboloid as an Approximation to a Surface of Minimal Area</b:Title>
    <b:JournalName>Architectural Science Review</b:JournalName>
    <b:Year>2011</b:Year>
    <b:Volume>9</b:Volume>
    <b:Issue>2</b:Issue>
    <b:Pages>53-54</b:Pages>
    <b:RefOrder>24</b:RefOrder>
  </b:Source>
  <b:Source>
    <b:Tag>Day65</b:Tag>
    <b:SourceType>JournalArticle</b:SourceType>
    <b:Guid>{BD8D67D0-AEC0-2B40-9270-B82BD034B3EC}</b:Guid>
    <b:Author>
      <b:Author>
        <b:NameList>
          <b:Person>
            <b:Last>Day</b:Last>
            <b:First>A.</b:First>
            <b:Middle>S.</b:Middle>
          </b:Person>
        </b:NameList>
      </b:Author>
    </b:Author>
    <b:Title>Introduction to dynamic relaxation</b:Title>
    <b:Year>1965</b:Year>
    <b:JournalName>The Engineer</b:JournalName>
    <b:Pages>219-221</b:Pages>
    <b:RefOrder>16</b:RefOrder>
  </b:Source>
  <b:Source>
    <b:Tag>Wil01</b:Tag>
    <b:SourceType>JournalArticle</b:SourceType>
    <b:Guid>{74642692-305E-FB4F-BFF3-ECBECB6CE1FC}</b:Guid>
    <b:Author>
      <b:Author>
        <b:NameList>
          <b:Person>
            <b:Last>Williams</b:Last>
            <b:First>Chris</b:First>
            <b:Middle>J.K.</b:Middle>
          </b:Person>
        </b:NameList>
      </b:Author>
      <b:Editor>
        <b:NameList>
          <b:Person>
            <b:Last>Burry</b:Last>
            <b:First>M.</b:First>
          </b:Person>
          <b:Person>
            <b:Last>Datta</b:Last>
            <b:First>S.</b:First>
          </b:Person>
          <b:Person>
            <b:Last>Dawson</b:Last>
            <b:First>A.</b:First>
          </b:Person>
          <b:Person>
            <b:Last>Rollo</b:Last>
            <b:First>A.J.</b:First>
          </b:Person>
        </b:NameList>
      </b:Editor>
    </b:Author>
    <b:Title>The analytic and numerical definition of the geometry of the British Museum Great Court Roof</b:Title>
    <b:URL>http://opus.bath.ac.uk/14111/</b:URL>
    <b:Year>2001</b:Year>
    <b:JournalName>Mathematics and Design</b:JournalName>
    <b:Publisher>Deakin  University</b:Publisher>
    <b:City>Australia</b:City>
    <b:Pages>434-440</b:Pages>
    <b:RefOrder>22</b:RefOrder>
  </b:Source>
  <b:Source>
    <b:Tag>Wil12</b:Tag>
    <b:SourceType>DocumentFromInternetSite</b:SourceType>
    <b:Guid>{EF501660-C114-864B-A188-3516C0D71271}</b:Guid>
    <b:Author>
      <b:Author>
        <b:NameList>
          <b:Person>
            <b:Last>Williams</b:Last>
            <b:First>Chris</b:First>
            <b:Middle>J.K.</b:Middle>
          </b:Person>
        </b:NameList>
      </b:Author>
    </b:Author>
    <b:Title>The Maud Algorithm</b:Title>
    <b:InternetSiteTitle>University of Bath</b:InternetSiteTitle>
    <b:URL>http://people.bath.ac.uk/abscjkw/MaudAlgorithm/Maud.pdf</b:URL>
    <b:YearAccessed>2012</b:YearAccessed>
    <b:MonthAccessed>03</b:MonthAccessed>
    <b:DayAccessed>12</b:DayAccessed>
    <b:Year>n.d.</b:Year>
    <b:RefOrder>26</b:RefOrder>
  </b:Source>
  <b:Source>
    <b:Tag>Chr03</b:Tag>
    <b:SourceType>DocumentFromInternetSite</b:SourceType>
    <b:Guid>{F002DEC1-95EA-A843-99BD-FC1EA21E807F}</b:Guid>
    <b:Title>The definition of curved geometry for widespan enclosures</b:Title>
    <b:Year>2003</b:Year>
    <b:Author>
      <b:Author>
        <b:NameList>
          <b:Person>
            <b:Last>Williams</b:Last>
            <b:First>Chris</b:First>
            <b:Middle>J.K.</b:Middle>
          </b:Person>
        </b:NameList>
      </b:Author>
    </b:Author>
    <b:InternetSiteTitle>Chris William Home Page</b:InternetSiteTitle>
    <b:URL>http://people.bath.ac.uk/abscjkw/OrganicForms/WideSpan.pdf</b:URL>
    <b:Month>July</b:Month>
    <b:Day>7</b:Day>
    <b:YearAccessed>2012</b:YearAccessed>
    <b:MonthAccessed>February</b:MonthAccessed>
    <b:DayAccessed>5</b:DayAccessed>
    <b:RefOrder>21</b:RefOrder>
  </b:Source>
  <b:Source>
    <b:Tag>Kai98</b:Tag>
    <b:SourceType>Book</b:SourceType>
    <b:Guid>{C4717EB1-29D0-C146-B215-E1D168263805}</b:Guid>
    <b:Author>
      <b:Author>
        <b:NameList>
          <b:Person>
            <b:Last>Bletzinger</b:Last>
            <b:First>Kai-Uwe</b:First>
          </b:Person>
          <b:Person>
            <b:Last>Wu¨chner</b:Last>
            <b:First>Roland</b:First>
          </b:Person>
          <b:Person>
            <b:Last>Daoud</b:Last>
            <b:First>Fernaß</b:First>
          </b:Person>
          <b:Person>
            <b:Last>Camprubı</b:Last>
            <b:First>Natalia</b:First>
          </b:Person>
        </b:NameList>
      </b:Author>
    </b:Author>
    <b:Title>Form Finding and Optimization of Membranes and Minimal Surfaces</b:Title>
    <b:City>Lyngby</b:City>
    <b:Publisher>Technical University of Denmark</b:Publisher>
    <b:Year>1998</b:Year>
    <b:RefOrder>11</b:RefOrder>
  </b:Source>
  <b:Source>
    <b:Tag>Dil07</b:Tag>
    <b:SourceType>Book</b:SourceType>
    <b:Guid>{4D3CEDA4-6685-A54C-8CB8-C38F0C4AEE03}</b:Guid>
    <b:Author>
      <b:Author>
        <b:NameList>
          <b:Person>
            <b:Last>Dill</b:Last>
            <b:First>Ellis</b:First>
            <b:Middle>Harold</b:Middle>
          </b:Person>
        </b:NameList>
      </b:Author>
    </b:Author>
    <b:Title>Continuum Mechanics: Elasticity, Plasticity, Viscoelasticity</b:Title>
    <b:Publisher>CRC Press</b:Publisher>
    <b:Year>2007</b:Year>
    <b:RefOrder>27</b:RefOrder>
  </b:Source>
  <b:Source>
    <b:Tag>Der03</b:Tag>
    <b:SourceType>Book</b:SourceType>
    <b:Guid>{86418178-9F9C-CD47-BC6B-82BE3C41364F}</b:Guid>
    <b:Author>
      <b:Author>
        <b:NameList>
          <b:Person>
            <b:Last>Seward</b:Last>
            <b:First>Derek</b:First>
          </b:Person>
        </b:NameList>
      </b:Author>
    </b:Author>
    <b:Title>Understanding Structures</b:Title>
    <b:City>Michigan</b:City>
    <b:Publisher>Palgrave Macmillan</b:Publisher>
    <b:Year>2003</b:Year>
    <b:Edition>3rd</b:Edition>
    <b:RefOrder>25</b:RefOrder>
  </b:Source>
</b:Sources>
</file>

<file path=customXml/itemProps1.xml><?xml version="1.0" encoding="utf-8"?>
<ds:datastoreItem xmlns:ds="http://schemas.openxmlformats.org/officeDocument/2006/customXml" ds:itemID="{CA35B7A9-3570-4F69-9B16-AD08CB9A8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33E3D079</Template>
  <TotalTime>74</TotalTime>
  <Pages>44</Pages>
  <Words>15201</Words>
  <Characters>86650</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101648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 Kunwar</dc:creator>
  <cp:keywords/>
  <dc:description/>
  <cp:lastModifiedBy>Bharat Kunwar</cp:lastModifiedBy>
  <cp:revision>9</cp:revision>
  <cp:lastPrinted>2012-04-27T12:10:00Z</cp:lastPrinted>
  <dcterms:created xsi:type="dcterms:W3CDTF">2012-04-26T19:00:00Z</dcterms:created>
  <dcterms:modified xsi:type="dcterms:W3CDTF">2012-04-27T12:14:00Z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